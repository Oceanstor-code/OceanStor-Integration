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41C4" w14:textId="69A19BB0" w:rsidR="00B803D6" w:rsidRPr="00A8608B" w:rsidRDefault="00410A39" w:rsidP="00BE0B39">
      <w:pPr>
        <w:jc w:val="both"/>
      </w:pPr>
      <w:bookmarkStart w:id="0" w:name="TableMatieresTitre"/>
      <w:r w:rsidRPr="009F7FA5">
        <w:rPr>
          <w:rFonts w:eastAsia="GT Walsheim Regular" w:cs="GT Walsheim Regular"/>
          <w:noProof/>
          <w:color w:val="009DE6"/>
          <w:kern w:val="24"/>
          <w:sz w:val="22"/>
          <w:szCs w:val="32"/>
        </w:rPr>
        <w:drawing>
          <wp:anchor distT="0" distB="0" distL="114300" distR="114300" simplePos="0" relativeHeight="251658241" behindDoc="0" locked="0" layoutInCell="1" allowOverlap="1" wp14:anchorId="2838C36F" wp14:editId="300C8223">
            <wp:simplePos x="0" y="0"/>
            <wp:positionH relativeFrom="column">
              <wp:posOffset>5296205</wp:posOffset>
            </wp:positionH>
            <wp:positionV relativeFrom="paragraph">
              <wp:posOffset>-755276</wp:posOffset>
            </wp:positionV>
            <wp:extent cx="1167607" cy="419100"/>
            <wp:effectExtent l="0" t="0" r="0" b="0"/>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1167607" cy="419100"/>
                    </a:xfrm>
                    <a:prstGeom prst="rect">
                      <a:avLst/>
                    </a:prstGeom>
                    <a:noFill/>
                  </pic:spPr>
                </pic:pic>
              </a:graphicData>
            </a:graphic>
            <wp14:sizeRelH relativeFrom="page">
              <wp14:pctWidth>0</wp14:pctWidth>
            </wp14:sizeRelH>
            <wp14:sizeRelV relativeFrom="page">
              <wp14:pctHeight>0</wp14:pctHeight>
            </wp14:sizeRelV>
          </wp:anchor>
        </w:drawing>
      </w:r>
      <w:r w:rsidRPr="009F7FA5">
        <w:rPr>
          <w:noProof/>
          <w:color w:val="595959" w:themeColor="text1" w:themeTint="A6"/>
        </w:rPr>
        <mc:AlternateContent>
          <mc:Choice Requires="wps">
            <w:drawing>
              <wp:anchor distT="0" distB="0" distL="114300" distR="114300" simplePos="0" relativeHeight="251658240" behindDoc="0" locked="0" layoutInCell="1" allowOverlap="1" wp14:anchorId="752BFF0D" wp14:editId="422BCCD6">
                <wp:simplePos x="0" y="0"/>
                <wp:positionH relativeFrom="column">
                  <wp:posOffset>-643738</wp:posOffset>
                </wp:positionH>
                <wp:positionV relativeFrom="paragraph">
                  <wp:posOffset>-683057</wp:posOffset>
                </wp:positionV>
                <wp:extent cx="3225242" cy="348813"/>
                <wp:effectExtent l="0" t="0" r="0" b="0"/>
                <wp:wrapNone/>
                <wp:docPr id="16" name="simplifying the complex.">
                  <a:extLst xmlns:a="http://schemas.openxmlformats.org/drawingml/2006/main">
                    <a:ext uri="{FF2B5EF4-FFF2-40B4-BE49-F238E27FC236}">
                      <a16:creationId xmlns:a16="http://schemas.microsoft.com/office/drawing/2014/main" id="{29BD805E-9A92-1344-BA8B-D16F16482597}"/>
                    </a:ext>
                  </a:extLst>
                </wp:docPr>
                <wp:cNvGraphicFramePr/>
                <a:graphic xmlns:a="http://schemas.openxmlformats.org/drawingml/2006/main">
                  <a:graphicData uri="http://schemas.microsoft.com/office/word/2010/wordprocessingShape">
                    <wps:wsp>
                      <wps:cNvSpPr txBox="1"/>
                      <wps:spPr>
                        <a:xfrm>
                          <a:off x="0" y="0"/>
                          <a:ext cx="3225242" cy="348813"/>
                        </a:xfrm>
                        <a:prstGeom prst="rect">
                          <a:avLst/>
                        </a:prstGeom>
                        <a:ln w="12700">
                          <a:miter lim="400000"/>
                        </a:ln>
                        <a:extLst>
                          <a:ext uri="{C572A759-6A51-4108-AA02-DFA0A04FC94B}">
                            <ma14:wrappingTextBoxFlag xmlns:pic="http://schemas.openxmlformats.org/drawingml/2006/picture" xmlns:a16="http://schemas.microsoft.com/office/drawing/2014/main" xmlns:arto="http://schemas.microsoft.com/office/word/2006/arto"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dgm="http://schemas.openxmlformats.org/drawingml/2006/diagram" val="1"/>
                          </a:ext>
                        </a:extLst>
                      </wps:spPr>
                      <wps:txbx>
                        <w:txbxContent>
                          <w:p w14:paraId="7D28C913" w14:textId="77777777" w:rsidR="00234C08" w:rsidRDefault="00234C08" w:rsidP="00410A39">
                            <w:pPr>
                              <w:pStyle w:val="NormalWeb"/>
                              <w:spacing w:before="0" w:beforeAutospacing="0" w:after="0" w:afterAutospacing="0"/>
                            </w:pPr>
                            <w:r>
                              <w:rPr>
                                <w:rFonts w:ascii="GT Walsheim" w:eastAsia="GT Walsheim Regular" w:hAnsi="GT Walsheim" w:cs="GT Walsheim Regular"/>
                                <w:color w:val="009DE6"/>
                                <w:kern w:val="24"/>
                                <w:sz w:val="32"/>
                                <w:szCs w:val="32"/>
                              </w:rPr>
                              <w:t>Adaptation. Évolution. Innovation.</w:t>
                            </w:r>
                          </w:p>
                        </w:txbxContent>
                      </wps:txbx>
                      <wps:bodyPr wrap="none" lIns="50800" tIns="50800" rIns="50800" bIns="50800" anchor="ctr">
                        <a:spAutoFit/>
                      </wps:bodyPr>
                    </wps:wsp>
                  </a:graphicData>
                </a:graphic>
              </wp:anchor>
            </w:drawing>
          </mc:Choice>
          <mc:Fallback>
            <w:pict>
              <v:shapetype w14:anchorId="752BFF0D" id="_x0000_t202" coordsize="21600,21600" o:spt="202" path="m,l,21600r21600,l21600,xe">
                <v:stroke joinstyle="miter"/>
                <v:path gradientshapeok="t" o:connecttype="rect"/>
              </v:shapetype>
              <v:shape id="simplifying the complex." o:spid="_x0000_s1026" type="#_x0000_t202" style="position:absolute;left:0;text-align:left;margin-left:-50.7pt;margin-top:-53.8pt;width:253.95pt;height:27.45pt;z-index:2516582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" filled="f" stroked="f" strokeweight="1pt">
                <v:stroke miterlimit="4"/>
                <v:textbox style="mso-fit-shape-to-text:t" inset="4pt,4pt,4pt,4pt">
                  <w:txbxContent>
                    <w:p w14:paraId="7D28C913" w14:textId="77777777" w:rsidR="00234C08" w:rsidRDefault="00234C08" w:rsidP="00410A39">
                      <w:pPr>
                        <w:pStyle w:val="NormalWeb"/>
                        <w:spacing w:before="0" w:beforeAutospacing="0" w:after="0" w:afterAutospacing="0"/>
                      </w:pPr>
                      <w:r>
                        <w:rPr>
                          <w:rFonts w:ascii="GT Walsheim" w:eastAsia="GT Walsheim Regular" w:hAnsi="GT Walsheim" w:cs="GT Walsheim Regular"/>
                          <w:color w:val="009DE6"/>
                          <w:kern w:val="24"/>
                          <w:sz w:val="32"/>
                          <w:szCs w:val="32"/>
                        </w:rPr>
                        <w:t>Adaptation. Évolution. Innovation.</w:t>
                      </w:r>
                    </w:p>
                  </w:txbxContent>
                </v:textbox>
              </v:shape>
            </w:pict>
          </mc:Fallback>
        </mc:AlternateContent>
      </w:r>
    </w:p>
    <w:p w14:paraId="20B6D7AA" w14:textId="32CBC02A" w:rsidR="00C610DB" w:rsidRPr="006F15CA" w:rsidRDefault="00C610DB" w:rsidP="00BE0B39">
      <w:pPr>
        <w:pStyle w:val="PARAPH"/>
        <w:jc w:val="both"/>
        <w:rPr>
          <w:color w:val="595959" w:themeColor="text1" w:themeTint="A6"/>
        </w:rPr>
      </w:pPr>
    </w:p>
    <w:p w14:paraId="0B207637" w14:textId="068A5FDB" w:rsidR="008B4D62" w:rsidRPr="006F15CA" w:rsidRDefault="008B4D62" w:rsidP="00BE0B39">
      <w:pPr>
        <w:jc w:val="both"/>
        <w:rPr>
          <w:color w:val="595959" w:themeColor="text1" w:themeTint="A6"/>
        </w:rPr>
      </w:pPr>
    </w:p>
    <w:p w14:paraId="7763C590" w14:textId="0616AA32" w:rsidR="008B4D62" w:rsidRPr="006F15CA" w:rsidRDefault="008B4D62" w:rsidP="00BE0B39">
      <w:pPr>
        <w:jc w:val="both"/>
        <w:rPr>
          <w:color w:val="595959" w:themeColor="text1" w:themeTint="A6"/>
        </w:rPr>
      </w:pPr>
    </w:p>
    <w:p w14:paraId="499F1E3F" w14:textId="75FD60B3" w:rsidR="008B4D62" w:rsidRPr="006F15CA" w:rsidRDefault="008B4D62" w:rsidP="00BE0B39">
      <w:pPr>
        <w:jc w:val="both"/>
        <w:rPr>
          <w:color w:val="595959" w:themeColor="text1" w:themeTint="A6"/>
        </w:rPr>
      </w:pPr>
    </w:p>
    <w:p w14:paraId="3152F7B0" w14:textId="417CC5C3" w:rsidR="00222CAD" w:rsidRDefault="00222CAD" w:rsidP="00BE0B39">
      <w:pPr>
        <w:jc w:val="both"/>
      </w:pPr>
    </w:p>
    <w:p w14:paraId="56F4DED2" w14:textId="071663D6" w:rsidR="00222CAD" w:rsidRDefault="00222CAD" w:rsidP="00BE0B39">
      <w:pPr>
        <w:jc w:val="both"/>
      </w:pPr>
    </w:p>
    <w:p w14:paraId="0B150DDC" w14:textId="3B1AFC88" w:rsidR="00222CAD" w:rsidRPr="004C788E" w:rsidRDefault="00517F96" w:rsidP="00BE0B39">
      <w:pPr>
        <w:jc w:val="both"/>
      </w:pPr>
      <w:r>
        <w:rPr>
          <w:rFonts w:eastAsia="Calibri" w:cs="Arial"/>
          <w:b/>
          <w:noProof/>
          <w:color w:val="595959"/>
          <w:sz w:val="48"/>
          <w:szCs w:val="48"/>
        </w:rPr>
        <mc:AlternateContent>
          <mc:Choice Requires="wps">
            <w:drawing>
              <wp:anchor distT="0" distB="0" distL="114300" distR="114300" simplePos="0" relativeHeight="251658242" behindDoc="0" locked="0" layoutInCell="1" allowOverlap="1" wp14:anchorId="3EFA1146" wp14:editId="2A36AEB1">
                <wp:simplePos x="0" y="0"/>
                <wp:positionH relativeFrom="column">
                  <wp:posOffset>-349368</wp:posOffset>
                </wp:positionH>
                <wp:positionV relativeFrom="paragraph">
                  <wp:posOffset>77377</wp:posOffset>
                </wp:positionV>
                <wp:extent cx="6705600" cy="2809812"/>
                <wp:effectExtent l="0" t="0" r="12700" b="10160"/>
                <wp:wrapNone/>
                <wp:docPr id="3" name="Rectangle 3"/>
                <wp:cNvGraphicFramePr/>
                <a:graphic xmlns:a="http://schemas.openxmlformats.org/drawingml/2006/main">
                  <a:graphicData uri="http://schemas.microsoft.com/office/word/2010/wordprocessingShape">
                    <wps:wsp>
                      <wps:cNvSpPr/>
                      <wps:spPr>
                        <a:xfrm>
                          <a:off x="0" y="0"/>
                          <a:ext cx="6705600" cy="2809812"/>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AFA25" id="Rectangle 3" o:spid="_x0000_s1026" style="position:absolute;margin-left:-27.5pt;margin-top:6.1pt;width:528pt;height:221.2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" filled="f" strokecolor="#7f7f7f [1612]" strokeweight="1pt"/>
            </w:pict>
          </mc:Fallback>
        </mc:AlternateContent>
      </w:r>
    </w:p>
    <w:p w14:paraId="41C17628" w14:textId="2FA2D4AD" w:rsidR="00222CAD" w:rsidRDefault="00222CAD" w:rsidP="00BE0B39">
      <w:pPr>
        <w:pStyle w:val="Titregauche"/>
        <w:spacing w:after="0"/>
        <w:jc w:val="both"/>
        <w:rPr>
          <w:rFonts w:eastAsia="Calibri"/>
          <w:b w:val="0"/>
          <w:color w:val="595959"/>
          <w:sz w:val="48"/>
          <w:szCs w:val="48"/>
        </w:rPr>
      </w:pPr>
    </w:p>
    <w:p w14:paraId="6B633FF9" w14:textId="78B7C33E" w:rsidR="00806DCF" w:rsidRPr="00CB6FC9" w:rsidRDefault="00CB6FC9" w:rsidP="00517F96">
      <w:pPr>
        <w:spacing w:before="240" w:after="0"/>
        <w:ind w:right="-2"/>
        <w:jc w:val="center"/>
        <w:rPr>
          <w:rFonts w:eastAsia="Calibri" w:cs="Arial"/>
          <w:b/>
          <w:color w:val="595959"/>
          <w:sz w:val="48"/>
          <w:szCs w:val="48"/>
          <w:lang w:val="en-GB"/>
        </w:rPr>
      </w:pPr>
      <w:proofErr w:type="spellStart"/>
      <w:r w:rsidRPr="00CB6FC9">
        <w:rPr>
          <w:rFonts w:eastAsia="Calibri" w:cs="Arial"/>
          <w:b/>
          <w:color w:val="595959"/>
          <w:sz w:val="48"/>
          <w:szCs w:val="48"/>
          <w:lang w:val="en-GB"/>
        </w:rPr>
        <w:t>SnapshotPSS</w:t>
      </w:r>
      <w:proofErr w:type="spellEnd"/>
      <w:r w:rsidRPr="00CB6FC9">
        <w:rPr>
          <w:rFonts w:eastAsia="Calibri" w:cs="Arial"/>
          <w:b/>
          <w:color w:val="595959"/>
          <w:sz w:val="48"/>
          <w:szCs w:val="48"/>
          <w:lang w:val="en-GB"/>
        </w:rPr>
        <w:t xml:space="preserve"> </w:t>
      </w:r>
      <w:proofErr w:type="spellStart"/>
      <w:r w:rsidRPr="00CB6FC9">
        <w:rPr>
          <w:rFonts w:eastAsia="Calibri" w:cs="Arial"/>
          <w:b/>
          <w:color w:val="595959"/>
          <w:sz w:val="48"/>
          <w:szCs w:val="48"/>
          <w:lang w:val="en-GB"/>
        </w:rPr>
        <w:t>powershell</w:t>
      </w:r>
      <w:proofErr w:type="spellEnd"/>
      <w:r w:rsidRPr="00CB6FC9">
        <w:rPr>
          <w:rFonts w:eastAsia="Calibri" w:cs="Arial"/>
          <w:b/>
          <w:color w:val="595959"/>
          <w:sz w:val="48"/>
          <w:szCs w:val="48"/>
          <w:lang w:val="en-GB"/>
        </w:rPr>
        <w:t xml:space="preserve"> script</w:t>
      </w:r>
    </w:p>
    <w:p w14:paraId="08ABEF87" w14:textId="49981806" w:rsidR="00806DCF" w:rsidRPr="00CB6FC9" w:rsidRDefault="00806DCF" w:rsidP="00517F96">
      <w:pPr>
        <w:spacing w:before="240" w:after="0"/>
        <w:ind w:right="-2"/>
        <w:jc w:val="center"/>
        <w:rPr>
          <w:rFonts w:eastAsia="Calibri" w:cs="Arial"/>
          <w:b/>
          <w:color w:val="595959"/>
          <w:sz w:val="48"/>
          <w:szCs w:val="48"/>
          <w:lang w:val="en-GB"/>
        </w:rPr>
      </w:pPr>
    </w:p>
    <w:p w14:paraId="6D20C042" w14:textId="7DF98003" w:rsidR="00222CAD" w:rsidRPr="00CB6FC9" w:rsidRDefault="00CB6FC9" w:rsidP="00517F96">
      <w:pPr>
        <w:spacing w:before="240" w:after="0"/>
        <w:ind w:right="-2"/>
        <w:jc w:val="center"/>
        <w:rPr>
          <w:rFonts w:eastAsia="Calibri" w:cs="Arial"/>
          <w:b/>
          <w:color w:val="595959"/>
          <w:sz w:val="48"/>
          <w:szCs w:val="48"/>
          <w:lang w:val="en-GB"/>
        </w:rPr>
      </w:pPr>
      <w:r w:rsidRPr="00CB6FC9">
        <w:rPr>
          <w:rFonts w:eastAsia="Calibri" w:cs="Arial"/>
          <w:b/>
          <w:color w:val="595959"/>
          <w:sz w:val="48"/>
          <w:szCs w:val="48"/>
          <w:lang w:val="en-GB"/>
        </w:rPr>
        <w:t>Test r</w:t>
      </w:r>
      <w:r>
        <w:rPr>
          <w:rFonts w:eastAsia="Calibri" w:cs="Arial"/>
          <w:b/>
          <w:color w:val="595959"/>
          <w:sz w:val="48"/>
          <w:szCs w:val="48"/>
          <w:lang w:val="en-GB"/>
        </w:rPr>
        <w:t>eport</w:t>
      </w:r>
    </w:p>
    <w:p w14:paraId="1C7C9AD1" w14:textId="2305EBDC" w:rsidR="00222CAD" w:rsidRPr="00CB6FC9" w:rsidRDefault="00222CAD" w:rsidP="00BE0B39">
      <w:pPr>
        <w:spacing w:before="240" w:after="0"/>
        <w:ind w:right="1749"/>
        <w:jc w:val="both"/>
        <w:rPr>
          <w:rFonts w:eastAsia="Calibri" w:cs="Arial"/>
          <w:b/>
          <w:color w:val="595959"/>
          <w:lang w:val="en-GB"/>
        </w:rPr>
      </w:pPr>
    </w:p>
    <w:p w14:paraId="734BFAB2" w14:textId="1AA1EE27" w:rsidR="00222CAD" w:rsidRPr="00CB6FC9" w:rsidRDefault="00222CAD" w:rsidP="00BE0B39">
      <w:pPr>
        <w:jc w:val="both"/>
        <w:rPr>
          <w:lang w:val="en-GB"/>
        </w:rPr>
      </w:pPr>
    </w:p>
    <w:p w14:paraId="44DD7666" w14:textId="0E61A3AE" w:rsidR="00222CAD" w:rsidRPr="00CB6FC9" w:rsidRDefault="00222CAD" w:rsidP="00BE0B39">
      <w:pPr>
        <w:jc w:val="both"/>
        <w:rPr>
          <w:lang w:val="en-GB"/>
        </w:rPr>
      </w:pPr>
    </w:p>
    <w:p w14:paraId="7F140B15" w14:textId="10E1C649" w:rsidR="00222CAD" w:rsidRPr="00CB6FC9" w:rsidRDefault="00222CAD" w:rsidP="00BE0B39">
      <w:pPr>
        <w:widowControl w:val="0"/>
        <w:spacing w:before="240" w:after="240"/>
        <w:jc w:val="both"/>
        <w:rPr>
          <w:rFonts w:ascii="Arial" w:eastAsia="Calibri" w:hAnsi="Arial"/>
          <w:b/>
          <w:color w:val="00B0F0"/>
          <w:sz w:val="52"/>
          <w:szCs w:val="22"/>
          <w:lang w:val="en-GB"/>
        </w:rPr>
      </w:pPr>
    </w:p>
    <w:p w14:paraId="78583751" w14:textId="1D4BB0E2" w:rsidR="008B4D62" w:rsidRPr="00CB6FC9" w:rsidRDefault="008B4D62" w:rsidP="00BE0B39">
      <w:pPr>
        <w:jc w:val="both"/>
        <w:rPr>
          <w:color w:val="595959" w:themeColor="text1" w:themeTint="A6"/>
          <w:lang w:val="en-GB"/>
        </w:rPr>
      </w:pPr>
    </w:p>
    <w:p w14:paraId="6B4F15DC" w14:textId="3AC6B4D8" w:rsidR="008B4D62" w:rsidRPr="00CB6FC9" w:rsidRDefault="00410A39" w:rsidP="00BE0B39">
      <w:pPr>
        <w:tabs>
          <w:tab w:val="left" w:pos="5172"/>
        </w:tabs>
        <w:jc w:val="both"/>
        <w:rPr>
          <w:color w:val="595959" w:themeColor="text1" w:themeTint="A6"/>
          <w:lang w:val="en-GB"/>
        </w:rPr>
      </w:pPr>
      <w:r w:rsidRPr="00CB6FC9">
        <w:rPr>
          <w:color w:val="595959" w:themeColor="text1" w:themeTint="A6"/>
          <w:lang w:val="en-GB"/>
        </w:rPr>
        <w:tab/>
      </w:r>
    </w:p>
    <w:p w14:paraId="54068771" w14:textId="6F50AAE2" w:rsidR="008B4D62" w:rsidRPr="00CB6FC9" w:rsidRDefault="008B4D62" w:rsidP="00BE0B39">
      <w:pPr>
        <w:jc w:val="both"/>
        <w:rPr>
          <w:color w:val="595959" w:themeColor="text1" w:themeTint="A6"/>
          <w:lang w:val="en-GB"/>
        </w:rPr>
      </w:pPr>
    </w:p>
    <w:p w14:paraId="1986D0E5" w14:textId="1FAA7B57" w:rsidR="008B4D62" w:rsidRPr="00CB6FC9" w:rsidRDefault="008B4D62" w:rsidP="00BE0B39">
      <w:pPr>
        <w:jc w:val="both"/>
        <w:rPr>
          <w:color w:val="595959" w:themeColor="text1" w:themeTint="A6"/>
          <w:lang w:val="en-GB"/>
        </w:rPr>
      </w:pPr>
    </w:p>
    <w:p w14:paraId="6408A8AC" w14:textId="6827FD6A" w:rsidR="008B4D62" w:rsidRPr="00CB6FC9" w:rsidRDefault="008B4D62" w:rsidP="00BE0B39">
      <w:pPr>
        <w:jc w:val="both"/>
        <w:rPr>
          <w:color w:val="595959" w:themeColor="text1" w:themeTint="A6"/>
          <w:lang w:val="en-GB"/>
        </w:rPr>
      </w:pPr>
    </w:p>
    <w:p w14:paraId="3B3BB343" w14:textId="72CF3110" w:rsidR="008B4D62" w:rsidRPr="00CB6FC9" w:rsidRDefault="008B4D62" w:rsidP="00BE0B39">
      <w:pPr>
        <w:jc w:val="both"/>
        <w:rPr>
          <w:color w:val="595959" w:themeColor="text1" w:themeTint="A6"/>
          <w:lang w:val="en-GB"/>
        </w:rPr>
      </w:pPr>
    </w:p>
    <w:p w14:paraId="7C58F6F0" w14:textId="37D88701" w:rsidR="008B4D62" w:rsidRPr="00CB6FC9" w:rsidRDefault="008B4D62" w:rsidP="00BE0B39">
      <w:pPr>
        <w:jc w:val="both"/>
        <w:rPr>
          <w:color w:val="595959" w:themeColor="text1" w:themeTint="A6"/>
          <w:lang w:val="en-GB"/>
        </w:rPr>
      </w:pPr>
    </w:p>
    <w:p w14:paraId="08C003F0" w14:textId="769FAFF2" w:rsidR="007E74A3" w:rsidRPr="00CB6FC9" w:rsidRDefault="007E74A3" w:rsidP="00BE0B39">
      <w:pPr>
        <w:jc w:val="both"/>
        <w:rPr>
          <w:color w:val="595959" w:themeColor="text1" w:themeTint="A6"/>
          <w:lang w:val="en-GB"/>
        </w:rPr>
      </w:pPr>
    </w:p>
    <w:p w14:paraId="672DC55B" w14:textId="61F92A5E" w:rsidR="007E74A3" w:rsidRPr="00CB6FC9" w:rsidRDefault="007E74A3" w:rsidP="00BE0B39">
      <w:pPr>
        <w:jc w:val="both"/>
        <w:rPr>
          <w:color w:val="595959" w:themeColor="text1" w:themeTint="A6"/>
          <w:lang w:val="en-GB"/>
        </w:rPr>
      </w:pPr>
    </w:p>
    <w:p w14:paraId="2EDB5116" w14:textId="77777777" w:rsidR="007E74A3" w:rsidRPr="00CB6FC9" w:rsidRDefault="007E74A3" w:rsidP="00BE0B39">
      <w:pPr>
        <w:jc w:val="both"/>
        <w:rPr>
          <w:color w:val="595959" w:themeColor="text1" w:themeTint="A6"/>
          <w:lang w:val="en-GB"/>
        </w:rPr>
      </w:pPr>
    </w:p>
    <w:p w14:paraId="7C066113" w14:textId="4C5F4DA0" w:rsidR="001237BB" w:rsidRPr="00CB6FC9" w:rsidRDefault="001237BB" w:rsidP="00BE0B39">
      <w:pPr>
        <w:jc w:val="both"/>
        <w:rPr>
          <w:color w:val="595959" w:themeColor="text1" w:themeTint="A6"/>
          <w:lang w:val="en-GB"/>
        </w:rPr>
      </w:pPr>
    </w:p>
    <w:p w14:paraId="1BC71AE7" w14:textId="572481D7" w:rsidR="001237BB" w:rsidRPr="00CB6FC9" w:rsidRDefault="001237BB" w:rsidP="00BE0B39">
      <w:pPr>
        <w:jc w:val="both"/>
        <w:rPr>
          <w:color w:val="595959" w:themeColor="text1" w:themeTint="A6"/>
          <w:lang w:val="en-GB"/>
        </w:rPr>
      </w:pPr>
    </w:p>
    <w:p w14:paraId="405FD347" w14:textId="4037AE56" w:rsidR="001237BB" w:rsidRPr="00CB6FC9" w:rsidRDefault="001237BB" w:rsidP="00BE0B39">
      <w:pPr>
        <w:jc w:val="both"/>
        <w:rPr>
          <w:lang w:val="en-GB"/>
        </w:rPr>
      </w:pPr>
    </w:p>
    <w:p w14:paraId="3327E00D" w14:textId="1C74CF83" w:rsidR="00CB6E21" w:rsidRPr="00CB6FC9" w:rsidRDefault="00CB6E21" w:rsidP="00BE0B39">
      <w:pPr>
        <w:jc w:val="both"/>
        <w:rPr>
          <w:lang w:val="en-GB"/>
        </w:rPr>
      </w:pPr>
    </w:p>
    <w:p w14:paraId="4849861E" w14:textId="77777777" w:rsidR="00CB6E21" w:rsidRPr="00CB6FC9" w:rsidRDefault="00CB6E21" w:rsidP="00BE0B39">
      <w:pPr>
        <w:jc w:val="both"/>
        <w:rPr>
          <w:lang w:val="en-GB"/>
        </w:rPr>
      </w:pPr>
    </w:p>
    <w:p w14:paraId="2A43CD79" w14:textId="1F644E35" w:rsidR="008B4D62" w:rsidRPr="00CB6FC9" w:rsidRDefault="008B4D62" w:rsidP="00BE0B39">
      <w:pPr>
        <w:pStyle w:val="Lgende"/>
        <w:jc w:val="both"/>
        <w:rPr>
          <w:lang w:val="en-GB"/>
        </w:rPr>
      </w:pPr>
    </w:p>
    <w:p w14:paraId="062E6BE2" w14:textId="7BC22FE5" w:rsidR="00F8397F" w:rsidRPr="00B43B8F" w:rsidRDefault="006048C9" w:rsidP="005A0779">
      <w:pPr>
        <w:pStyle w:val="Lgende"/>
        <w:jc w:val="both"/>
        <w:rPr>
          <w:rFonts w:asciiTheme="majorHAnsi" w:hAnsiTheme="majorHAnsi"/>
          <w:b w:val="0"/>
          <w:color w:val="009EE3" w:themeColor="accent1"/>
          <w:sz w:val="44"/>
        </w:rPr>
      </w:pPr>
      <w:r w:rsidRPr="00B43B8F">
        <w:rPr>
          <w:rFonts w:asciiTheme="majorHAnsi" w:hAnsiTheme="majorHAnsi"/>
          <w:b w:val="0"/>
          <w:color w:val="009EE3" w:themeColor="accent1"/>
          <w:sz w:val="44"/>
        </w:rPr>
        <w:lastRenderedPageBreak/>
        <w:t>A</w:t>
      </w:r>
      <w:r w:rsidR="00F8397F" w:rsidRPr="00B43B8F">
        <w:rPr>
          <w:rFonts w:asciiTheme="majorHAnsi" w:hAnsiTheme="majorHAnsi"/>
          <w:b w:val="0"/>
          <w:color w:val="009EE3" w:themeColor="accent1"/>
          <w:sz w:val="44"/>
        </w:rPr>
        <w:t>vis</w:t>
      </w:r>
      <w:r w:rsidR="000B6240" w:rsidRPr="00B43B8F">
        <w:rPr>
          <w:rFonts w:asciiTheme="majorHAnsi" w:hAnsiTheme="majorHAnsi"/>
          <w:b w:val="0"/>
          <w:color w:val="009EE3" w:themeColor="accent1"/>
          <w:sz w:val="44"/>
        </w:rPr>
        <w:t>.</w:t>
      </w:r>
    </w:p>
    <w:p w14:paraId="3DED772C" w14:textId="77777777" w:rsidR="005B329D" w:rsidRPr="00BD0454" w:rsidRDefault="005B329D" w:rsidP="005A0779">
      <w:pPr>
        <w:jc w:val="both"/>
      </w:pPr>
      <w:r w:rsidRPr="00BD0454">
        <w:t>Ce document contient des informations confidentielles appartenant à SCC. Aucune partie de son contenu ne peut être utilisée, copiée, communiquée ou transmise à une partie, de quelque manière que ce soit, sans l’autorisation préalable et écrite de SCC.</w:t>
      </w:r>
    </w:p>
    <w:p w14:paraId="5A01A40E" w14:textId="6346FFFA" w:rsidR="005B329D" w:rsidRPr="00F33FE3" w:rsidRDefault="005B329D" w:rsidP="005A0779">
      <w:pPr>
        <w:jc w:val="both"/>
        <w:rPr>
          <w:lang w:val="en-US"/>
        </w:rPr>
      </w:pPr>
      <w:r w:rsidRPr="00F33FE3">
        <w:rPr>
          <w:lang w:val="en-US"/>
        </w:rPr>
        <w:t>© Copyright 202</w:t>
      </w:r>
      <w:r w:rsidR="00BD0454" w:rsidRPr="00F33FE3">
        <w:rPr>
          <w:lang w:val="en-US"/>
        </w:rPr>
        <w:t>1</w:t>
      </w:r>
      <w:r w:rsidRPr="00F33FE3">
        <w:rPr>
          <w:lang w:val="en-US"/>
        </w:rPr>
        <w:t xml:space="preserve"> – SCC, All Rights Reserved.</w:t>
      </w:r>
    </w:p>
    <w:p w14:paraId="0BFF9B75" w14:textId="77777777" w:rsidR="00093F35" w:rsidRPr="00F8397F" w:rsidRDefault="00093F35" w:rsidP="005A0779">
      <w:pPr>
        <w:pStyle w:val="Corpsdetexte"/>
        <w:jc w:val="both"/>
        <w:rPr>
          <w:lang w:val="en-GB"/>
        </w:rPr>
      </w:pPr>
    </w:p>
    <w:p w14:paraId="67FBA055" w14:textId="77777777" w:rsidR="00F8397F" w:rsidRPr="00B43B8F" w:rsidRDefault="00F8397F" w:rsidP="005A0779">
      <w:pPr>
        <w:pStyle w:val="Lgende"/>
        <w:jc w:val="both"/>
        <w:rPr>
          <w:rFonts w:asciiTheme="majorHAnsi" w:hAnsiTheme="majorHAnsi"/>
          <w:b w:val="0"/>
          <w:color w:val="009EE3" w:themeColor="accent1"/>
          <w:sz w:val="44"/>
        </w:rPr>
      </w:pPr>
      <w:r w:rsidRPr="00B43B8F">
        <w:rPr>
          <w:rFonts w:asciiTheme="majorHAnsi" w:hAnsiTheme="majorHAnsi"/>
          <w:b w:val="0"/>
          <w:color w:val="009EE3" w:themeColor="accent1"/>
          <w:sz w:val="44"/>
        </w:rPr>
        <w:t>Confidentialité</w:t>
      </w:r>
      <w:r w:rsidR="001237BB" w:rsidRPr="00B43B8F">
        <w:rPr>
          <w:rFonts w:asciiTheme="majorHAnsi" w:hAnsiTheme="majorHAnsi"/>
          <w:b w:val="0"/>
          <w:color w:val="009EE3" w:themeColor="accent1"/>
          <w:sz w:val="44"/>
        </w:rPr>
        <w:t>.</w:t>
      </w:r>
    </w:p>
    <w:p w14:paraId="3B42CC00" w14:textId="77777777" w:rsidR="005B329D" w:rsidRPr="00410A39" w:rsidRDefault="005B329D" w:rsidP="005A0779">
      <w:pPr>
        <w:jc w:val="both"/>
      </w:pPr>
      <w:r w:rsidRPr="00410A39">
        <w:t xml:space="preserve">Notre succès sur le marché informatique est directement lié à notre connaissance des bonnes pratiques, outre le sens permanent de l’innovation et la créativité dont nous faisons preuve. </w:t>
      </w:r>
    </w:p>
    <w:p w14:paraId="0C98DDCA" w14:textId="77777777" w:rsidR="005B329D" w:rsidRPr="00410A39" w:rsidRDefault="005B329D" w:rsidP="005A0779">
      <w:pPr>
        <w:jc w:val="both"/>
      </w:pPr>
      <w:r w:rsidRPr="00410A39">
        <w:t xml:space="preserve">Pour préparer ce document, nous nous sommes efforcés de prouver ces atouts, et de nous en servir pour appuyer les arguments en faveur de SCC et offrir une valeur ajoutée à nos clients. </w:t>
      </w:r>
    </w:p>
    <w:p w14:paraId="5F81544A" w14:textId="77777777" w:rsidR="005B329D" w:rsidRPr="00410A39" w:rsidRDefault="005B329D" w:rsidP="005A0779">
      <w:pPr>
        <w:jc w:val="both"/>
      </w:pPr>
      <w:r w:rsidRPr="00410A39">
        <w:t>Nous vous demandons donc de respecter notre propriété intellectuelle et de considérer le contenu de ce document et de tous les autres documents soumis par SCC comme hautement confidentiel.</w:t>
      </w:r>
    </w:p>
    <w:p w14:paraId="7F8B86C7" w14:textId="77777777" w:rsidR="00093F35" w:rsidRDefault="00093F35" w:rsidP="005A0779">
      <w:pPr>
        <w:pStyle w:val="Corpsdetexte"/>
        <w:jc w:val="both"/>
      </w:pPr>
    </w:p>
    <w:p w14:paraId="26BE6FB7" w14:textId="77777777" w:rsidR="00F8397F" w:rsidRPr="00B43B8F" w:rsidRDefault="00F8397F" w:rsidP="005A0779">
      <w:pPr>
        <w:pStyle w:val="Lgende"/>
        <w:jc w:val="both"/>
        <w:rPr>
          <w:rFonts w:asciiTheme="majorHAnsi" w:hAnsiTheme="majorHAnsi"/>
          <w:b w:val="0"/>
          <w:color w:val="009EE3" w:themeColor="accent1"/>
          <w:sz w:val="44"/>
        </w:rPr>
      </w:pPr>
      <w:r w:rsidRPr="00B43B8F">
        <w:rPr>
          <w:rFonts w:asciiTheme="majorHAnsi" w:hAnsiTheme="majorHAnsi"/>
          <w:b w:val="0"/>
          <w:color w:val="009EE3" w:themeColor="accent1"/>
          <w:sz w:val="44"/>
        </w:rPr>
        <w:t>Avis légal</w:t>
      </w:r>
      <w:r w:rsidR="001237BB" w:rsidRPr="00B43B8F">
        <w:rPr>
          <w:rFonts w:asciiTheme="majorHAnsi" w:hAnsiTheme="majorHAnsi"/>
          <w:b w:val="0"/>
          <w:color w:val="009EE3" w:themeColor="accent1"/>
          <w:sz w:val="44"/>
        </w:rPr>
        <w:t>.</w:t>
      </w:r>
    </w:p>
    <w:p w14:paraId="72D076DA" w14:textId="04976780" w:rsidR="005B329D" w:rsidRPr="00BD0454" w:rsidRDefault="005B329D" w:rsidP="005A0779">
      <w:pPr>
        <w:jc w:val="both"/>
      </w:pPr>
      <w:r w:rsidRPr="00BD0454">
        <w:t xml:space="preserve">Malgré les efforts fournis pour s’assurer que les informations contenues dans </w:t>
      </w:r>
      <w:r w:rsidR="00511F3E" w:rsidRPr="00BD0454">
        <w:t>ce document</w:t>
      </w:r>
      <w:r w:rsidRPr="00BD0454">
        <w:t xml:space="preserve"> sont aussi précises que possible, SCC ne peut être tenu responsable pour les éventuelles erreurs ou omissions sauf pour celles consenties par SCC.</w:t>
      </w:r>
    </w:p>
    <w:p w14:paraId="426C6BF3" w14:textId="77777777" w:rsidR="005B329D" w:rsidRPr="00BD0454" w:rsidRDefault="005B329D" w:rsidP="005A0779">
      <w:pPr>
        <w:jc w:val="both"/>
      </w:pPr>
      <w:r w:rsidRPr="00BD0454">
        <w:t>SCC se réserve le droit de décliner toute commande si elle est basée sur des informations floues.</w:t>
      </w:r>
    </w:p>
    <w:p w14:paraId="547632B3" w14:textId="77777777" w:rsidR="000F7D46" w:rsidRPr="00410A39" w:rsidRDefault="000F7D46" w:rsidP="00BE0B39">
      <w:pPr>
        <w:pStyle w:val="Tableau"/>
        <w:keepNext w:val="0"/>
        <w:keepLines w:val="0"/>
        <w:spacing w:before="0" w:after="0"/>
        <w:jc w:val="both"/>
        <w:rPr>
          <w:color w:val="auto"/>
        </w:rPr>
      </w:pPr>
      <w:r w:rsidRPr="00410A39">
        <w:rPr>
          <w:color w:val="auto"/>
        </w:rPr>
        <w:br w:type="page"/>
      </w:r>
    </w:p>
    <w:p w14:paraId="5583ECAB" w14:textId="77777777" w:rsidR="00E61E43" w:rsidRDefault="00D30FF3" w:rsidP="00BE0B39">
      <w:pPr>
        <w:tabs>
          <w:tab w:val="left" w:pos="8663"/>
        </w:tabs>
        <w:jc w:val="both"/>
      </w:pPr>
      <w:r>
        <w:lastRenderedPageBreak/>
        <w:tab/>
      </w:r>
    </w:p>
    <w:p w14:paraId="411B4EB0" w14:textId="77777777" w:rsidR="00F8397F" w:rsidRPr="00B43B8F" w:rsidRDefault="00F8397F" w:rsidP="00BE0B39">
      <w:pPr>
        <w:pStyle w:val="Lgende"/>
        <w:tabs>
          <w:tab w:val="center" w:pos="4677"/>
        </w:tabs>
        <w:jc w:val="both"/>
        <w:rPr>
          <w:rFonts w:ascii="GT Walsheim Medium" w:hAnsi="GT Walsheim Medium"/>
          <w:b w:val="0"/>
          <w:color w:val="00B0F0"/>
          <w:sz w:val="44"/>
          <w:szCs w:val="48"/>
        </w:rPr>
      </w:pPr>
      <w:r w:rsidRPr="00B43B8F">
        <w:rPr>
          <w:rFonts w:ascii="GT Walsheim Medium" w:hAnsi="GT Walsheim Medium"/>
          <w:b w:val="0"/>
          <w:color w:val="00B0F0"/>
          <w:sz w:val="44"/>
          <w:szCs w:val="48"/>
        </w:rPr>
        <w:t>Interlocuteurs SCC</w:t>
      </w:r>
      <w:r w:rsidR="00BF40B3">
        <w:rPr>
          <w:rFonts w:ascii="GT Walsheim Medium" w:hAnsi="GT Walsheim Medium"/>
          <w:b w:val="0"/>
          <w:color w:val="00B0F0"/>
          <w:sz w:val="44"/>
          <w:szCs w:val="48"/>
        </w:rPr>
        <w:t>.</w:t>
      </w:r>
      <w:r w:rsidR="00D30FF3" w:rsidRPr="00B43B8F">
        <w:rPr>
          <w:rFonts w:ascii="GT Walsheim Medium" w:hAnsi="GT Walsheim Medium"/>
          <w:b w:val="0"/>
          <w:color w:val="00B0F0"/>
          <w:sz w:val="44"/>
          <w:szCs w:val="48"/>
        </w:rPr>
        <w:tab/>
      </w:r>
    </w:p>
    <w:p w14:paraId="4FA6855C" w14:textId="245A4F3E" w:rsidR="00E61E43" w:rsidRPr="00410A39" w:rsidRDefault="00E61E43" w:rsidP="00BE0B39">
      <w:pPr>
        <w:jc w:val="both"/>
        <w:rPr>
          <w:rFonts w:eastAsia="Calibri"/>
          <w:color w:val="auto"/>
          <w:sz w:val="22"/>
        </w:rPr>
      </w:pPr>
      <w:r w:rsidRPr="00410A39">
        <w:rPr>
          <w:rFonts w:eastAsia="Calibri"/>
          <w:color w:val="auto"/>
          <w:sz w:val="22"/>
        </w:rPr>
        <w:t>L’équipe SCC ayant apporté une contribution directe à ce</w:t>
      </w:r>
      <w:r w:rsidR="002A2D97">
        <w:rPr>
          <w:rFonts w:eastAsia="Calibri"/>
          <w:color w:val="auto"/>
          <w:sz w:val="22"/>
        </w:rPr>
        <w:t xml:space="preserve"> document</w:t>
      </w:r>
      <w:r w:rsidR="00140B65" w:rsidRPr="00410A39">
        <w:rPr>
          <w:rFonts w:eastAsia="Calibri"/>
          <w:color w:val="auto"/>
          <w:sz w:val="22"/>
        </w:rPr>
        <w:t xml:space="preserve"> </w:t>
      </w:r>
      <w:r w:rsidRPr="00410A39">
        <w:rPr>
          <w:rFonts w:eastAsia="Calibri"/>
          <w:color w:val="auto"/>
          <w:sz w:val="22"/>
        </w:rPr>
        <w:t>:</w:t>
      </w:r>
    </w:p>
    <w:p w14:paraId="425708F1" w14:textId="77777777" w:rsidR="00C610DB" w:rsidRPr="006F15CA" w:rsidRDefault="00C610DB" w:rsidP="00BE0B39">
      <w:pPr>
        <w:jc w:val="both"/>
        <w:rPr>
          <w:rFonts w:eastAsia="Calibri"/>
          <w:sz w:val="18"/>
          <w:szCs w:val="18"/>
        </w:rPr>
      </w:pPr>
    </w:p>
    <w:tbl>
      <w:tblPr>
        <w:tblW w:w="4962" w:type="pct"/>
        <w:tblInd w:w="108" w:type="dxa"/>
        <w:tblBorders>
          <w:top w:val="single" w:sz="12" w:space="0" w:color="009EE3" w:themeColor="accent1"/>
          <w:left w:val="single" w:sz="12" w:space="0" w:color="009EE3" w:themeColor="accent1"/>
          <w:bottom w:val="single" w:sz="12" w:space="0" w:color="009EE3" w:themeColor="accent1"/>
          <w:right w:val="single" w:sz="12" w:space="0" w:color="009EE3" w:themeColor="accent1"/>
          <w:insideH w:val="single" w:sz="12" w:space="0" w:color="009EE3" w:themeColor="accent1"/>
          <w:insideV w:val="single" w:sz="12" w:space="0" w:color="009EE3" w:themeColor="accent1"/>
        </w:tblBorders>
        <w:tblLayout w:type="fixed"/>
        <w:tblLook w:val="0000" w:firstRow="0" w:lastRow="0" w:firstColumn="0" w:lastColumn="0" w:noHBand="0" w:noVBand="0"/>
      </w:tblPr>
      <w:tblGrid>
        <w:gridCol w:w="2209"/>
        <w:gridCol w:w="2210"/>
        <w:gridCol w:w="2349"/>
        <w:gridCol w:w="2486"/>
      </w:tblGrid>
      <w:tr w:rsidR="00093F35" w:rsidRPr="006F15CA" w14:paraId="3A076D36" w14:textId="77777777" w:rsidTr="009F7FA5">
        <w:trPr>
          <w:trHeight w:val="527"/>
        </w:trPr>
        <w:tc>
          <w:tcPr>
            <w:tcW w:w="1194" w:type="pct"/>
            <w:shd w:val="clear" w:color="auto" w:fill="00B0F0"/>
            <w:vAlign w:val="center"/>
          </w:tcPr>
          <w:p w14:paraId="1FFEDC52" w14:textId="77777777" w:rsidR="00E61E43" w:rsidRPr="006F15CA" w:rsidRDefault="00E61E43" w:rsidP="00BE0B39">
            <w:pPr>
              <w:pStyle w:val="StyleCartouche"/>
              <w:jc w:val="both"/>
            </w:pPr>
            <w:r w:rsidRPr="006F15CA">
              <w:t>Nom</w:t>
            </w:r>
          </w:p>
        </w:tc>
        <w:tc>
          <w:tcPr>
            <w:tcW w:w="1194" w:type="pct"/>
            <w:shd w:val="clear" w:color="auto" w:fill="00B0F0"/>
            <w:vAlign w:val="center"/>
          </w:tcPr>
          <w:p w14:paraId="0F56F64E" w14:textId="77777777" w:rsidR="00E61E43" w:rsidRPr="006F15CA" w:rsidRDefault="00E61E43" w:rsidP="00BE0B39">
            <w:pPr>
              <w:pStyle w:val="StyleCartouche"/>
              <w:jc w:val="both"/>
            </w:pPr>
            <w:r w:rsidRPr="006F15CA">
              <w:t>Titre</w:t>
            </w:r>
          </w:p>
        </w:tc>
        <w:tc>
          <w:tcPr>
            <w:tcW w:w="1269" w:type="pct"/>
            <w:shd w:val="clear" w:color="auto" w:fill="00B0F0"/>
            <w:vAlign w:val="center"/>
          </w:tcPr>
          <w:p w14:paraId="1633D0E0" w14:textId="77777777" w:rsidR="00E61E43" w:rsidRPr="006F15CA" w:rsidRDefault="00E61E43" w:rsidP="00BE0B39">
            <w:pPr>
              <w:pStyle w:val="StyleCartouche"/>
              <w:jc w:val="both"/>
            </w:pPr>
            <w:r w:rsidRPr="006F15CA">
              <w:t>Téléphone</w:t>
            </w:r>
          </w:p>
        </w:tc>
        <w:tc>
          <w:tcPr>
            <w:tcW w:w="1343" w:type="pct"/>
            <w:shd w:val="clear" w:color="auto" w:fill="00B0F0"/>
            <w:vAlign w:val="center"/>
          </w:tcPr>
          <w:p w14:paraId="5CE0E03D" w14:textId="77777777" w:rsidR="00E61E43" w:rsidRPr="006F15CA" w:rsidRDefault="00E61E43" w:rsidP="00BE0B39">
            <w:pPr>
              <w:pStyle w:val="StyleCartouche"/>
              <w:jc w:val="both"/>
            </w:pPr>
            <w:proofErr w:type="gramStart"/>
            <w:r w:rsidRPr="006F15CA">
              <w:t>Email</w:t>
            </w:r>
            <w:proofErr w:type="gramEnd"/>
          </w:p>
        </w:tc>
      </w:tr>
      <w:tr w:rsidR="00806DCF" w:rsidRPr="006F15CA" w14:paraId="009146C9" w14:textId="77777777" w:rsidTr="009F7FA5">
        <w:trPr>
          <w:trHeight w:val="565"/>
        </w:trPr>
        <w:tc>
          <w:tcPr>
            <w:tcW w:w="1194" w:type="pct"/>
            <w:vAlign w:val="center"/>
          </w:tcPr>
          <w:p w14:paraId="46F59183" w14:textId="7D0A2DDE" w:rsidR="00806DCF" w:rsidRDefault="00946215" w:rsidP="00806DCF">
            <w:pPr>
              <w:jc w:val="both"/>
              <w:rPr>
                <w:rFonts w:eastAsia="Calibri"/>
                <w:sz w:val="18"/>
                <w:szCs w:val="18"/>
              </w:rPr>
            </w:pPr>
            <w:r>
              <w:rPr>
                <w:rFonts w:eastAsia="Calibri"/>
                <w:sz w:val="18"/>
                <w:szCs w:val="18"/>
              </w:rPr>
              <w:t>FUEYO Lucas</w:t>
            </w:r>
          </w:p>
        </w:tc>
        <w:tc>
          <w:tcPr>
            <w:tcW w:w="1194" w:type="pct"/>
            <w:vAlign w:val="center"/>
          </w:tcPr>
          <w:p w14:paraId="55DC170B" w14:textId="1696CB97" w:rsidR="00806DCF" w:rsidRDefault="00806DCF" w:rsidP="00806DCF">
            <w:pPr>
              <w:jc w:val="both"/>
              <w:rPr>
                <w:rFonts w:eastAsia="Calibri"/>
                <w:sz w:val="18"/>
                <w:szCs w:val="18"/>
              </w:rPr>
            </w:pPr>
            <w:r>
              <w:rPr>
                <w:rFonts w:eastAsia="Calibri"/>
                <w:sz w:val="18"/>
                <w:szCs w:val="18"/>
              </w:rPr>
              <w:t>Consultant</w:t>
            </w:r>
          </w:p>
        </w:tc>
        <w:tc>
          <w:tcPr>
            <w:tcW w:w="1269" w:type="pct"/>
            <w:vAlign w:val="center"/>
          </w:tcPr>
          <w:p w14:paraId="776CF3A2" w14:textId="6F26D098" w:rsidR="00806DCF" w:rsidRDefault="00496EB5" w:rsidP="00806DCF">
            <w:pPr>
              <w:jc w:val="both"/>
              <w:rPr>
                <w:rFonts w:eastAsia="Calibri"/>
                <w:sz w:val="18"/>
                <w:szCs w:val="18"/>
              </w:rPr>
            </w:pPr>
            <w:r w:rsidRPr="00496EB5">
              <w:rPr>
                <w:rFonts w:eastAsia="Calibri"/>
                <w:sz w:val="18"/>
                <w:szCs w:val="18"/>
              </w:rPr>
              <w:t>+33</w:t>
            </w:r>
            <w:r w:rsidR="00946215">
              <w:rPr>
                <w:rFonts w:eastAsia="Calibri"/>
                <w:sz w:val="18"/>
                <w:szCs w:val="18"/>
              </w:rPr>
              <w:t>762107875</w:t>
            </w:r>
          </w:p>
        </w:tc>
        <w:tc>
          <w:tcPr>
            <w:tcW w:w="1343" w:type="pct"/>
            <w:vAlign w:val="center"/>
          </w:tcPr>
          <w:p w14:paraId="29CB8A9C" w14:textId="6D1FD9AA" w:rsidR="00806DCF" w:rsidRDefault="00946215" w:rsidP="00806DCF">
            <w:pPr>
              <w:jc w:val="both"/>
              <w:rPr>
                <w:sz w:val="18"/>
                <w:szCs w:val="18"/>
              </w:rPr>
            </w:pPr>
            <w:r>
              <w:rPr>
                <w:sz w:val="18"/>
                <w:szCs w:val="18"/>
              </w:rPr>
              <w:t>lfueyo</w:t>
            </w:r>
            <w:r w:rsidR="00806DCF">
              <w:rPr>
                <w:sz w:val="18"/>
                <w:szCs w:val="18"/>
              </w:rPr>
              <w:t>@fr.scc.com</w:t>
            </w:r>
          </w:p>
        </w:tc>
      </w:tr>
      <w:tr w:rsidR="00496EB5" w:rsidRPr="006F15CA" w14:paraId="4C4D0903" w14:textId="77777777" w:rsidTr="009F7FA5">
        <w:trPr>
          <w:trHeight w:val="565"/>
        </w:trPr>
        <w:tc>
          <w:tcPr>
            <w:tcW w:w="1194" w:type="pct"/>
            <w:vAlign w:val="center"/>
          </w:tcPr>
          <w:p w14:paraId="49F57D6B" w14:textId="291F283A" w:rsidR="00496EB5" w:rsidRPr="006F15CA" w:rsidRDefault="00496EB5" w:rsidP="00496EB5">
            <w:pPr>
              <w:jc w:val="both"/>
              <w:rPr>
                <w:rFonts w:eastAsia="Calibri"/>
                <w:sz w:val="18"/>
                <w:szCs w:val="18"/>
              </w:rPr>
            </w:pPr>
          </w:p>
        </w:tc>
        <w:tc>
          <w:tcPr>
            <w:tcW w:w="1194" w:type="pct"/>
            <w:vAlign w:val="center"/>
          </w:tcPr>
          <w:p w14:paraId="69D952AD" w14:textId="4B842F80" w:rsidR="00496EB5" w:rsidRPr="006F15CA" w:rsidRDefault="00496EB5" w:rsidP="00496EB5">
            <w:pPr>
              <w:jc w:val="both"/>
              <w:rPr>
                <w:rFonts w:eastAsia="Calibri"/>
                <w:sz w:val="18"/>
                <w:szCs w:val="18"/>
              </w:rPr>
            </w:pPr>
          </w:p>
        </w:tc>
        <w:tc>
          <w:tcPr>
            <w:tcW w:w="1269" w:type="pct"/>
            <w:vAlign w:val="center"/>
          </w:tcPr>
          <w:p w14:paraId="5145AAC3" w14:textId="7190651E" w:rsidR="00496EB5" w:rsidRPr="006F15CA" w:rsidRDefault="00496EB5" w:rsidP="00496EB5">
            <w:pPr>
              <w:jc w:val="both"/>
              <w:rPr>
                <w:rFonts w:eastAsia="Calibri"/>
                <w:sz w:val="18"/>
                <w:szCs w:val="18"/>
              </w:rPr>
            </w:pPr>
          </w:p>
        </w:tc>
        <w:tc>
          <w:tcPr>
            <w:tcW w:w="1343" w:type="pct"/>
            <w:vAlign w:val="center"/>
          </w:tcPr>
          <w:p w14:paraId="78B4D49A" w14:textId="7CF58230" w:rsidR="00496EB5" w:rsidRPr="006F15CA" w:rsidRDefault="00496EB5" w:rsidP="00496EB5">
            <w:pPr>
              <w:jc w:val="both"/>
              <w:rPr>
                <w:sz w:val="18"/>
                <w:szCs w:val="18"/>
              </w:rPr>
            </w:pPr>
          </w:p>
        </w:tc>
      </w:tr>
      <w:tr w:rsidR="00496EB5" w:rsidRPr="006F15CA" w14:paraId="143B4475" w14:textId="77777777" w:rsidTr="009F7FA5">
        <w:trPr>
          <w:trHeight w:val="565"/>
        </w:trPr>
        <w:tc>
          <w:tcPr>
            <w:tcW w:w="1194" w:type="pct"/>
            <w:vAlign w:val="center"/>
          </w:tcPr>
          <w:p w14:paraId="425F95AD" w14:textId="692A5531" w:rsidR="00496EB5" w:rsidRPr="006F15CA" w:rsidRDefault="00496EB5" w:rsidP="00496EB5">
            <w:pPr>
              <w:jc w:val="both"/>
              <w:rPr>
                <w:rFonts w:eastAsia="Calibri"/>
                <w:sz w:val="18"/>
                <w:szCs w:val="18"/>
              </w:rPr>
            </w:pPr>
          </w:p>
        </w:tc>
        <w:tc>
          <w:tcPr>
            <w:tcW w:w="1194" w:type="pct"/>
            <w:vAlign w:val="center"/>
          </w:tcPr>
          <w:p w14:paraId="67FDE2AA" w14:textId="451F9F2D" w:rsidR="00496EB5" w:rsidRPr="006F15CA" w:rsidRDefault="00496EB5" w:rsidP="00496EB5">
            <w:pPr>
              <w:jc w:val="both"/>
              <w:rPr>
                <w:rFonts w:eastAsia="Calibri"/>
                <w:sz w:val="18"/>
                <w:szCs w:val="18"/>
              </w:rPr>
            </w:pPr>
          </w:p>
        </w:tc>
        <w:tc>
          <w:tcPr>
            <w:tcW w:w="1269" w:type="pct"/>
            <w:vAlign w:val="center"/>
          </w:tcPr>
          <w:p w14:paraId="11ED8547" w14:textId="46A86460" w:rsidR="00496EB5" w:rsidRPr="006F15CA" w:rsidRDefault="00496EB5" w:rsidP="00496EB5">
            <w:pPr>
              <w:jc w:val="both"/>
              <w:rPr>
                <w:rFonts w:eastAsia="Calibri"/>
                <w:sz w:val="18"/>
                <w:szCs w:val="18"/>
              </w:rPr>
            </w:pPr>
          </w:p>
        </w:tc>
        <w:tc>
          <w:tcPr>
            <w:tcW w:w="1343" w:type="pct"/>
            <w:vAlign w:val="center"/>
          </w:tcPr>
          <w:p w14:paraId="601EAF63" w14:textId="2B571409" w:rsidR="00496EB5" w:rsidRPr="006F15CA" w:rsidRDefault="00496EB5" w:rsidP="00496EB5">
            <w:pPr>
              <w:jc w:val="both"/>
              <w:rPr>
                <w:rFonts w:eastAsia="Calibri"/>
                <w:sz w:val="18"/>
                <w:szCs w:val="18"/>
              </w:rPr>
            </w:pPr>
          </w:p>
        </w:tc>
      </w:tr>
    </w:tbl>
    <w:p w14:paraId="47117668" w14:textId="77777777" w:rsidR="00E61E43" w:rsidRDefault="00E61E43" w:rsidP="00BE0B39">
      <w:pPr>
        <w:pStyle w:val="Tableau"/>
        <w:keepNext w:val="0"/>
        <w:spacing w:before="120" w:after="120"/>
        <w:jc w:val="both"/>
        <w:rPr>
          <w:rFonts w:eastAsia="Calibri"/>
        </w:rPr>
      </w:pPr>
    </w:p>
    <w:p w14:paraId="03F83FC3" w14:textId="77777777" w:rsidR="00934008" w:rsidRDefault="00934008" w:rsidP="00BE0B39">
      <w:pPr>
        <w:pStyle w:val="Tableau"/>
        <w:keepNext w:val="0"/>
        <w:spacing w:before="120" w:after="120"/>
        <w:jc w:val="both"/>
        <w:rPr>
          <w:rFonts w:eastAsia="Calibri"/>
        </w:rPr>
      </w:pPr>
    </w:p>
    <w:p w14:paraId="65B2D65B" w14:textId="77777777" w:rsidR="00934008" w:rsidRPr="000F7D46" w:rsidRDefault="00934008" w:rsidP="00BE0B39">
      <w:pPr>
        <w:pStyle w:val="Tableau"/>
        <w:keepNext w:val="0"/>
        <w:spacing w:before="120" w:after="120"/>
        <w:jc w:val="both"/>
        <w:rPr>
          <w:rFonts w:eastAsia="Calibri"/>
        </w:rPr>
      </w:pPr>
    </w:p>
    <w:p w14:paraId="18D65BF2" w14:textId="77777777" w:rsidR="00F8397F" w:rsidRPr="00B43B8F" w:rsidRDefault="00F8397F" w:rsidP="00BE0B39">
      <w:pPr>
        <w:pStyle w:val="Lgende"/>
        <w:jc w:val="both"/>
        <w:rPr>
          <w:rFonts w:ascii="GT Walsheim Medium" w:hAnsi="GT Walsheim Medium"/>
          <w:b w:val="0"/>
          <w:color w:val="00B0F0"/>
          <w:sz w:val="44"/>
        </w:rPr>
      </w:pPr>
      <w:r w:rsidRPr="00B43B8F">
        <w:rPr>
          <w:rFonts w:ascii="GT Walsheim Medium" w:hAnsi="GT Walsheim Medium"/>
          <w:b w:val="0"/>
          <w:color w:val="00B0F0"/>
          <w:sz w:val="44"/>
        </w:rPr>
        <w:t>Historique des versions du document</w:t>
      </w:r>
      <w:r w:rsidR="00934008" w:rsidRPr="00B43B8F">
        <w:rPr>
          <w:rFonts w:ascii="GT Walsheim Medium" w:hAnsi="GT Walsheim Medium"/>
          <w:b w:val="0"/>
          <w:color w:val="00B0F0"/>
          <w:sz w:val="44"/>
        </w:rPr>
        <w:t>.</w:t>
      </w:r>
    </w:p>
    <w:p w14:paraId="72920231" w14:textId="77777777" w:rsidR="00093F35" w:rsidRPr="00093F35" w:rsidRDefault="00093F35" w:rsidP="00BE0B39">
      <w:pPr>
        <w:jc w:val="both"/>
      </w:pPr>
    </w:p>
    <w:tbl>
      <w:tblPr>
        <w:tblW w:w="4962" w:type="pct"/>
        <w:tblInd w:w="108" w:type="dxa"/>
        <w:tblBorders>
          <w:top w:val="single" w:sz="12" w:space="0" w:color="009EE3" w:themeColor="accent1"/>
          <w:left w:val="single" w:sz="12" w:space="0" w:color="009EE3" w:themeColor="accent1"/>
          <w:bottom w:val="single" w:sz="12" w:space="0" w:color="009EE3" w:themeColor="accent1"/>
          <w:right w:val="single" w:sz="12" w:space="0" w:color="009EE3" w:themeColor="accent1"/>
          <w:insideH w:val="single" w:sz="12" w:space="0" w:color="009EE3" w:themeColor="accent1"/>
          <w:insideV w:val="single" w:sz="12" w:space="0" w:color="009EE3" w:themeColor="accent1"/>
        </w:tblBorders>
        <w:tblLayout w:type="fixed"/>
        <w:tblLook w:val="0000" w:firstRow="0" w:lastRow="0" w:firstColumn="0" w:lastColumn="0" w:noHBand="0" w:noVBand="0"/>
      </w:tblPr>
      <w:tblGrid>
        <w:gridCol w:w="2073"/>
        <w:gridCol w:w="1932"/>
        <w:gridCol w:w="1401"/>
        <w:gridCol w:w="3848"/>
      </w:tblGrid>
      <w:tr w:rsidR="006F15CA" w:rsidRPr="006F15CA" w14:paraId="176F4D3B" w14:textId="77777777" w:rsidTr="00A14238">
        <w:trPr>
          <w:trHeight w:val="563"/>
        </w:trPr>
        <w:tc>
          <w:tcPr>
            <w:tcW w:w="1120" w:type="pct"/>
            <w:shd w:val="clear" w:color="auto" w:fill="00B0F0"/>
            <w:vAlign w:val="center"/>
          </w:tcPr>
          <w:p w14:paraId="666B033D" w14:textId="77777777" w:rsidR="00E61E43" w:rsidRPr="006F15CA" w:rsidRDefault="00E61E43" w:rsidP="00BE0B39">
            <w:pPr>
              <w:pStyle w:val="StyleCartouche"/>
              <w:jc w:val="both"/>
            </w:pPr>
            <w:r w:rsidRPr="006F15CA">
              <w:t>Date</w:t>
            </w:r>
          </w:p>
        </w:tc>
        <w:tc>
          <w:tcPr>
            <w:tcW w:w="1044" w:type="pct"/>
            <w:shd w:val="clear" w:color="auto" w:fill="00B0F0"/>
            <w:vAlign w:val="center"/>
          </w:tcPr>
          <w:p w14:paraId="32683BAA" w14:textId="77777777" w:rsidR="00E61E43" w:rsidRPr="006F15CA" w:rsidRDefault="00E61E43" w:rsidP="00BE0B39">
            <w:pPr>
              <w:pStyle w:val="Tableau1"/>
              <w:jc w:val="both"/>
              <w:rPr>
                <w:color w:val="FFFFFF" w:themeColor="background1"/>
              </w:rPr>
            </w:pPr>
            <w:r w:rsidRPr="006F15CA">
              <w:rPr>
                <w:color w:val="FFFFFF" w:themeColor="background1"/>
              </w:rPr>
              <w:t>Révision</w:t>
            </w:r>
          </w:p>
        </w:tc>
        <w:tc>
          <w:tcPr>
            <w:tcW w:w="757" w:type="pct"/>
            <w:shd w:val="clear" w:color="auto" w:fill="00B0F0"/>
            <w:vAlign w:val="center"/>
          </w:tcPr>
          <w:p w14:paraId="63C5AFF0" w14:textId="77777777" w:rsidR="00E61E43" w:rsidRPr="006F15CA" w:rsidRDefault="00E61E43" w:rsidP="00BE0B39">
            <w:pPr>
              <w:pStyle w:val="Tableau1"/>
              <w:jc w:val="both"/>
              <w:rPr>
                <w:color w:val="FFFFFF" w:themeColor="background1"/>
              </w:rPr>
            </w:pPr>
            <w:r w:rsidRPr="006F15CA">
              <w:rPr>
                <w:color w:val="FFFFFF" w:themeColor="background1"/>
              </w:rPr>
              <w:t>Propriétaire</w:t>
            </w:r>
          </w:p>
        </w:tc>
        <w:tc>
          <w:tcPr>
            <w:tcW w:w="2079" w:type="pct"/>
            <w:shd w:val="clear" w:color="auto" w:fill="00B0F0"/>
            <w:vAlign w:val="center"/>
          </w:tcPr>
          <w:p w14:paraId="31FB7975" w14:textId="77777777" w:rsidR="00E61E43" w:rsidRPr="006F15CA" w:rsidRDefault="00E61E43" w:rsidP="00BE0B39">
            <w:pPr>
              <w:pStyle w:val="Tableau1"/>
              <w:jc w:val="both"/>
              <w:rPr>
                <w:color w:val="FFFFFF" w:themeColor="background1"/>
              </w:rPr>
            </w:pPr>
            <w:r w:rsidRPr="006F15CA">
              <w:rPr>
                <w:color w:val="FFFFFF" w:themeColor="background1"/>
              </w:rPr>
              <w:t>Résumé</w:t>
            </w:r>
          </w:p>
        </w:tc>
      </w:tr>
      <w:tr w:rsidR="00037860" w:rsidRPr="006F15CA" w14:paraId="5B77291A" w14:textId="77777777" w:rsidTr="00A14238">
        <w:trPr>
          <w:trHeight w:val="567"/>
        </w:trPr>
        <w:tc>
          <w:tcPr>
            <w:tcW w:w="1120" w:type="pct"/>
          </w:tcPr>
          <w:p w14:paraId="23F28E1A" w14:textId="45E606F7" w:rsidR="00037860" w:rsidRPr="006F15CA" w:rsidRDefault="00CB6FC9" w:rsidP="00037860">
            <w:pPr>
              <w:jc w:val="both"/>
              <w:rPr>
                <w:rFonts w:eastAsia="Calibri"/>
                <w:sz w:val="18"/>
                <w:szCs w:val="18"/>
              </w:rPr>
            </w:pPr>
            <w:r>
              <w:rPr>
                <w:rFonts w:eastAsia="Calibri"/>
                <w:sz w:val="18"/>
                <w:szCs w:val="18"/>
              </w:rPr>
              <w:t>11</w:t>
            </w:r>
            <w:r w:rsidR="00946215">
              <w:rPr>
                <w:rFonts w:eastAsia="Calibri"/>
                <w:sz w:val="18"/>
                <w:szCs w:val="18"/>
              </w:rPr>
              <w:t xml:space="preserve"> </w:t>
            </w:r>
            <w:r>
              <w:rPr>
                <w:rFonts w:eastAsia="Calibri"/>
                <w:sz w:val="18"/>
                <w:szCs w:val="18"/>
              </w:rPr>
              <w:t>août</w:t>
            </w:r>
            <w:r w:rsidR="00946215">
              <w:rPr>
                <w:rFonts w:eastAsia="Calibri"/>
                <w:sz w:val="18"/>
                <w:szCs w:val="18"/>
              </w:rPr>
              <w:t xml:space="preserve"> 202</w:t>
            </w:r>
            <w:r w:rsidR="007956A0">
              <w:rPr>
                <w:rFonts w:eastAsia="Calibri"/>
                <w:sz w:val="18"/>
                <w:szCs w:val="18"/>
              </w:rPr>
              <w:t>3</w:t>
            </w:r>
          </w:p>
        </w:tc>
        <w:tc>
          <w:tcPr>
            <w:tcW w:w="1044" w:type="pct"/>
          </w:tcPr>
          <w:p w14:paraId="2B4241BB" w14:textId="233BB1D2" w:rsidR="00037860" w:rsidRPr="000F7D46" w:rsidRDefault="00CB6FC9" w:rsidP="00037860">
            <w:pPr>
              <w:jc w:val="both"/>
              <w:rPr>
                <w:rFonts w:eastAsia="Calibri"/>
                <w:color w:val="00B0F0"/>
                <w:sz w:val="18"/>
                <w:szCs w:val="18"/>
              </w:rPr>
            </w:pPr>
            <w:r>
              <w:rPr>
                <w:rFonts w:eastAsia="Calibri"/>
                <w:color w:val="00B0F0"/>
                <w:sz w:val="18"/>
                <w:szCs w:val="18"/>
              </w:rPr>
              <w:t>1.0</w:t>
            </w:r>
          </w:p>
        </w:tc>
        <w:tc>
          <w:tcPr>
            <w:tcW w:w="757" w:type="pct"/>
          </w:tcPr>
          <w:p w14:paraId="27E064F2" w14:textId="5C284760" w:rsidR="00037860" w:rsidRPr="006F15CA" w:rsidRDefault="005A2FE2" w:rsidP="00037860">
            <w:pPr>
              <w:jc w:val="both"/>
              <w:rPr>
                <w:rFonts w:eastAsia="Calibri"/>
                <w:sz w:val="18"/>
                <w:szCs w:val="18"/>
              </w:rPr>
            </w:pPr>
            <w:r>
              <w:rPr>
                <w:rFonts w:eastAsia="Calibri"/>
                <w:sz w:val="18"/>
                <w:szCs w:val="18"/>
              </w:rPr>
              <w:t>SCC</w:t>
            </w:r>
          </w:p>
        </w:tc>
        <w:tc>
          <w:tcPr>
            <w:tcW w:w="2079" w:type="pct"/>
          </w:tcPr>
          <w:p w14:paraId="668D72BA" w14:textId="590574C7" w:rsidR="00037860" w:rsidRPr="006F15CA" w:rsidRDefault="00946215" w:rsidP="00037860">
            <w:pPr>
              <w:jc w:val="both"/>
              <w:rPr>
                <w:rFonts w:eastAsia="Calibri"/>
                <w:sz w:val="18"/>
                <w:szCs w:val="18"/>
              </w:rPr>
            </w:pPr>
            <w:r>
              <w:rPr>
                <w:rFonts w:eastAsia="Calibri"/>
                <w:color w:val="auto"/>
                <w:sz w:val="18"/>
                <w:szCs w:val="18"/>
              </w:rPr>
              <w:t xml:space="preserve">Diffusion du </w:t>
            </w:r>
            <w:r w:rsidR="00CB6FC9">
              <w:rPr>
                <w:rFonts w:eastAsia="Calibri"/>
                <w:color w:val="auto"/>
                <w:sz w:val="18"/>
                <w:szCs w:val="18"/>
              </w:rPr>
              <w:t>document</w:t>
            </w:r>
          </w:p>
        </w:tc>
      </w:tr>
      <w:tr w:rsidR="00E61E43" w:rsidRPr="006F15CA" w14:paraId="4162B61A" w14:textId="77777777" w:rsidTr="00A14238">
        <w:trPr>
          <w:trHeight w:val="567"/>
        </w:trPr>
        <w:tc>
          <w:tcPr>
            <w:tcW w:w="1120" w:type="pct"/>
          </w:tcPr>
          <w:p w14:paraId="0570BAFE" w14:textId="5C460A60" w:rsidR="00E61E43" w:rsidRPr="006F15CA" w:rsidRDefault="00E61E43" w:rsidP="00BE0B39">
            <w:pPr>
              <w:jc w:val="both"/>
              <w:rPr>
                <w:rFonts w:eastAsia="Calibri"/>
                <w:sz w:val="18"/>
                <w:szCs w:val="18"/>
              </w:rPr>
            </w:pPr>
          </w:p>
        </w:tc>
        <w:tc>
          <w:tcPr>
            <w:tcW w:w="1044" w:type="pct"/>
          </w:tcPr>
          <w:p w14:paraId="50C24F01" w14:textId="5AC89697" w:rsidR="00E61E43" w:rsidRPr="000F7D46" w:rsidRDefault="00E61E43" w:rsidP="00BE0B39">
            <w:pPr>
              <w:jc w:val="both"/>
              <w:rPr>
                <w:rFonts w:eastAsia="Calibri"/>
                <w:color w:val="00B0F0"/>
                <w:sz w:val="18"/>
                <w:szCs w:val="18"/>
              </w:rPr>
            </w:pPr>
          </w:p>
        </w:tc>
        <w:tc>
          <w:tcPr>
            <w:tcW w:w="757" w:type="pct"/>
          </w:tcPr>
          <w:p w14:paraId="495DC410" w14:textId="18E315D0" w:rsidR="00E61E43" w:rsidRPr="006F15CA" w:rsidRDefault="00E61E43" w:rsidP="00BE0B39">
            <w:pPr>
              <w:jc w:val="both"/>
              <w:rPr>
                <w:rFonts w:eastAsia="Calibri"/>
                <w:sz w:val="18"/>
                <w:szCs w:val="18"/>
              </w:rPr>
            </w:pPr>
          </w:p>
        </w:tc>
        <w:tc>
          <w:tcPr>
            <w:tcW w:w="2079" w:type="pct"/>
          </w:tcPr>
          <w:p w14:paraId="2D376677" w14:textId="5F85538C" w:rsidR="00A96AF4" w:rsidRPr="006F15CA" w:rsidRDefault="00A96AF4" w:rsidP="00BE0B39">
            <w:pPr>
              <w:jc w:val="both"/>
              <w:rPr>
                <w:rFonts w:eastAsia="Calibri"/>
                <w:sz w:val="18"/>
                <w:szCs w:val="18"/>
              </w:rPr>
            </w:pPr>
          </w:p>
        </w:tc>
      </w:tr>
      <w:tr w:rsidR="00B26A67" w:rsidRPr="006F15CA" w14:paraId="5AA43DE1" w14:textId="77777777" w:rsidTr="00A14238">
        <w:trPr>
          <w:trHeight w:val="567"/>
        </w:trPr>
        <w:tc>
          <w:tcPr>
            <w:tcW w:w="1120" w:type="pct"/>
          </w:tcPr>
          <w:p w14:paraId="5F4D8D53" w14:textId="580A811A" w:rsidR="00B26A67" w:rsidRDefault="00B26A67" w:rsidP="00BE0B39">
            <w:pPr>
              <w:jc w:val="both"/>
              <w:rPr>
                <w:rFonts w:eastAsia="Calibri"/>
                <w:sz w:val="18"/>
                <w:szCs w:val="18"/>
              </w:rPr>
            </w:pPr>
          </w:p>
        </w:tc>
        <w:tc>
          <w:tcPr>
            <w:tcW w:w="1044" w:type="pct"/>
          </w:tcPr>
          <w:p w14:paraId="3D338431" w14:textId="2AE616EE" w:rsidR="00B26A67" w:rsidRDefault="00B26A67" w:rsidP="00BE0B39">
            <w:pPr>
              <w:jc w:val="both"/>
              <w:rPr>
                <w:rFonts w:eastAsia="Calibri"/>
                <w:color w:val="00B0F0"/>
                <w:sz w:val="18"/>
                <w:szCs w:val="18"/>
              </w:rPr>
            </w:pPr>
          </w:p>
        </w:tc>
        <w:tc>
          <w:tcPr>
            <w:tcW w:w="757" w:type="pct"/>
          </w:tcPr>
          <w:p w14:paraId="7C6319DF" w14:textId="2117D8D5" w:rsidR="00B26A67" w:rsidRDefault="00B26A67" w:rsidP="00BE0B39">
            <w:pPr>
              <w:jc w:val="both"/>
              <w:rPr>
                <w:rFonts w:eastAsia="Calibri"/>
                <w:sz w:val="18"/>
                <w:szCs w:val="18"/>
              </w:rPr>
            </w:pPr>
          </w:p>
        </w:tc>
        <w:tc>
          <w:tcPr>
            <w:tcW w:w="2079" w:type="pct"/>
          </w:tcPr>
          <w:p w14:paraId="00E48A8F" w14:textId="0608F7D2" w:rsidR="00B26A67" w:rsidRDefault="00B26A67" w:rsidP="00BE0B39">
            <w:pPr>
              <w:jc w:val="both"/>
              <w:rPr>
                <w:rFonts w:eastAsia="Calibri"/>
                <w:sz w:val="18"/>
                <w:szCs w:val="18"/>
              </w:rPr>
            </w:pPr>
          </w:p>
        </w:tc>
      </w:tr>
    </w:tbl>
    <w:p w14:paraId="62574D12" w14:textId="77777777" w:rsidR="00C54AD9" w:rsidRDefault="004133D3" w:rsidP="00BE0B39">
      <w:pPr>
        <w:jc w:val="both"/>
      </w:pPr>
      <w:r>
        <w:br w:type="page"/>
      </w:r>
      <w:bookmarkEnd w:id="0"/>
    </w:p>
    <w:sdt>
      <w:sdtPr>
        <w:rPr>
          <w:rFonts w:ascii="Arial" w:hAnsi="Arial" w:cs="Times New Roman"/>
          <w:b w:val="0"/>
          <w:bCs w:val="0"/>
          <w:color w:val="3B3838"/>
          <w:kern w:val="0"/>
          <w:sz w:val="20"/>
          <w:szCs w:val="20"/>
          <w:lang w:eastAsia="fr-FR"/>
        </w:rPr>
        <w:id w:val="-1652514639"/>
        <w:docPartObj>
          <w:docPartGallery w:val="Table of Contents"/>
          <w:docPartUnique/>
        </w:docPartObj>
      </w:sdtPr>
      <w:sdtEndPr>
        <w:rPr>
          <w:rFonts w:ascii="GT Walsheim" w:hAnsi="GT Walsheim"/>
          <w:noProof/>
          <w:color w:val="595959" w:themeColor="text1" w:themeTint="A6"/>
        </w:rPr>
      </w:sdtEndPr>
      <w:sdtContent>
        <w:p w14:paraId="4A349A48" w14:textId="77777777" w:rsidR="00F47DF0" w:rsidRPr="00B43B8F" w:rsidRDefault="00F47DF0" w:rsidP="00BE0B39">
          <w:pPr>
            <w:pStyle w:val="ContentsHeading"/>
            <w:jc w:val="both"/>
            <w:rPr>
              <w:rFonts w:asciiTheme="majorHAnsi" w:hAnsiTheme="majorHAnsi"/>
              <w:color w:val="009EE3" w:themeColor="accent1"/>
            </w:rPr>
          </w:pPr>
          <w:r w:rsidRPr="00B43B8F">
            <w:rPr>
              <w:rFonts w:asciiTheme="majorHAnsi" w:hAnsiTheme="majorHAnsi"/>
              <w:color w:val="009EE3" w:themeColor="accent1"/>
            </w:rPr>
            <w:t>Sommaire</w:t>
          </w:r>
        </w:p>
        <w:p w14:paraId="20B5103D" w14:textId="18372068" w:rsidR="00C218CE" w:rsidRDefault="00D25E76">
          <w:pPr>
            <w:pStyle w:val="TM1"/>
            <w:tabs>
              <w:tab w:val="left" w:pos="400"/>
              <w:tab w:val="right" w:leader="dot" w:pos="9345"/>
            </w:tabs>
            <w:rPr>
              <w:rFonts w:eastAsiaTheme="minorEastAsia" w:cstheme="minorBidi"/>
              <w:b w:val="0"/>
              <w:bCs w:val="0"/>
              <w:caps w:val="0"/>
              <w:noProof/>
              <w:color w:val="auto"/>
              <w:kern w:val="2"/>
              <w:sz w:val="22"/>
              <w:szCs w:val="22"/>
              <w:lang w:val="en-GB" w:eastAsia="en-GB"/>
              <w14:ligatures w14:val="standardContextual"/>
            </w:rPr>
          </w:pPr>
          <w:r>
            <w:rPr>
              <w:rFonts w:asciiTheme="majorHAnsi" w:eastAsiaTheme="minorHAnsi" w:hAnsiTheme="majorHAnsi" w:cstheme="minorBidi"/>
              <w:b w:val="0"/>
              <w:bCs w:val="0"/>
              <w:caps w:val="0"/>
              <w:noProof/>
              <w:color w:val="595959" w:themeColor="text1" w:themeTint="A6"/>
              <w:sz w:val="24"/>
              <w:szCs w:val="24"/>
              <w:lang w:eastAsia="en-US"/>
            </w:rPr>
            <w:fldChar w:fldCharType="begin"/>
          </w:r>
          <w:r>
            <w:rPr>
              <w:rFonts w:asciiTheme="majorHAnsi" w:eastAsiaTheme="minorHAnsi" w:hAnsiTheme="majorHAnsi" w:cstheme="minorBidi"/>
              <w:b w:val="0"/>
              <w:bCs w:val="0"/>
              <w:caps w:val="0"/>
              <w:noProof/>
              <w:color w:val="595959" w:themeColor="text1" w:themeTint="A6"/>
              <w:sz w:val="24"/>
              <w:szCs w:val="24"/>
              <w:lang w:eastAsia="en-US"/>
            </w:rPr>
            <w:instrText xml:space="preserve"> TOC \o "1-4" \h \z \u </w:instrText>
          </w:r>
          <w:r>
            <w:rPr>
              <w:rFonts w:asciiTheme="majorHAnsi" w:eastAsiaTheme="minorHAnsi" w:hAnsiTheme="majorHAnsi" w:cstheme="minorBidi"/>
              <w:b w:val="0"/>
              <w:bCs w:val="0"/>
              <w:caps w:val="0"/>
              <w:noProof/>
              <w:color w:val="595959" w:themeColor="text1" w:themeTint="A6"/>
              <w:sz w:val="24"/>
              <w:szCs w:val="24"/>
              <w:lang w:eastAsia="en-US"/>
            </w:rPr>
            <w:fldChar w:fldCharType="separate"/>
          </w:r>
          <w:hyperlink w:anchor="_Toc142664611" w:history="1">
            <w:r w:rsidR="00C218CE" w:rsidRPr="005A1E45">
              <w:rPr>
                <w:rStyle w:val="Lienhypertexte"/>
                <w:noProof/>
              </w:rPr>
              <w:t>1</w:t>
            </w:r>
            <w:r w:rsidR="00C218CE">
              <w:rPr>
                <w:rFonts w:eastAsiaTheme="minorEastAsia" w:cstheme="minorBidi"/>
                <w:b w:val="0"/>
                <w:bCs w:val="0"/>
                <w:caps w:val="0"/>
                <w:noProof/>
                <w:color w:val="auto"/>
                <w:kern w:val="2"/>
                <w:sz w:val="22"/>
                <w:szCs w:val="22"/>
                <w:lang w:val="en-GB" w:eastAsia="en-GB"/>
                <w14:ligatures w14:val="standardContextual"/>
              </w:rPr>
              <w:tab/>
            </w:r>
            <w:r w:rsidR="00C218CE" w:rsidRPr="005A1E45">
              <w:rPr>
                <w:rStyle w:val="Lienhypertexte"/>
                <w:noProof/>
              </w:rPr>
              <w:t>Report content</w:t>
            </w:r>
            <w:r w:rsidR="00C218CE">
              <w:rPr>
                <w:noProof/>
                <w:webHidden/>
              </w:rPr>
              <w:tab/>
            </w:r>
            <w:r w:rsidR="00C218CE">
              <w:rPr>
                <w:noProof/>
                <w:webHidden/>
              </w:rPr>
              <w:fldChar w:fldCharType="begin"/>
            </w:r>
            <w:r w:rsidR="00C218CE">
              <w:rPr>
                <w:noProof/>
                <w:webHidden/>
              </w:rPr>
              <w:instrText xml:space="preserve"> PAGEREF _Toc142664611 \h </w:instrText>
            </w:r>
            <w:r w:rsidR="00C218CE">
              <w:rPr>
                <w:noProof/>
                <w:webHidden/>
              </w:rPr>
            </w:r>
            <w:r w:rsidR="00C218CE">
              <w:rPr>
                <w:noProof/>
                <w:webHidden/>
              </w:rPr>
              <w:fldChar w:fldCharType="separate"/>
            </w:r>
            <w:r w:rsidR="00C218CE">
              <w:rPr>
                <w:noProof/>
                <w:webHidden/>
              </w:rPr>
              <w:t>5</w:t>
            </w:r>
            <w:r w:rsidR="00C218CE">
              <w:rPr>
                <w:noProof/>
                <w:webHidden/>
              </w:rPr>
              <w:fldChar w:fldCharType="end"/>
            </w:r>
          </w:hyperlink>
        </w:p>
        <w:p w14:paraId="5D3CA9A8" w14:textId="5597A139" w:rsidR="00C218CE" w:rsidRDefault="00C218CE">
          <w:pPr>
            <w:pStyle w:val="TM1"/>
            <w:tabs>
              <w:tab w:val="left" w:pos="400"/>
              <w:tab w:val="right" w:leader="dot" w:pos="9345"/>
            </w:tabs>
            <w:rPr>
              <w:rFonts w:eastAsiaTheme="minorEastAsia" w:cstheme="minorBidi"/>
              <w:b w:val="0"/>
              <w:bCs w:val="0"/>
              <w:caps w:val="0"/>
              <w:noProof/>
              <w:color w:val="auto"/>
              <w:kern w:val="2"/>
              <w:sz w:val="22"/>
              <w:szCs w:val="22"/>
              <w:lang w:val="en-GB" w:eastAsia="en-GB"/>
              <w14:ligatures w14:val="standardContextual"/>
            </w:rPr>
          </w:pPr>
          <w:hyperlink w:anchor="_Toc142664612" w:history="1">
            <w:r w:rsidRPr="005A1E45">
              <w:rPr>
                <w:rStyle w:val="Lienhypertexte"/>
                <w:noProof/>
              </w:rPr>
              <w:t>2</w:t>
            </w:r>
            <w:r>
              <w:rPr>
                <w:rFonts w:eastAsiaTheme="minorEastAsia" w:cstheme="minorBidi"/>
                <w:b w:val="0"/>
                <w:bCs w:val="0"/>
                <w:caps w:val="0"/>
                <w:noProof/>
                <w:color w:val="auto"/>
                <w:kern w:val="2"/>
                <w:sz w:val="22"/>
                <w:szCs w:val="22"/>
                <w:lang w:val="en-GB" w:eastAsia="en-GB"/>
                <w14:ligatures w14:val="standardContextual"/>
              </w:rPr>
              <w:tab/>
            </w:r>
            <w:r w:rsidRPr="005A1E45">
              <w:rPr>
                <w:rStyle w:val="Lienhypertexte"/>
                <w:noProof/>
              </w:rPr>
              <w:t>Functionality tests</w:t>
            </w:r>
            <w:r>
              <w:rPr>
                <w:noProof/>
                <w:webHidden/>
              </w:rPr>
              <w:tab/>
            </w:r>
            <w:r>
              <w:rPr>
                <w:noProof/>
                <w:webHidden/>
              </w:rPr>
              <w:fldChar w:fldCharType="begin"/>
            </w:r>
            <w:r>
              <w:rPr>
                <w:noProof/>
                <w:webHidden/>
              </w:rPr>
              <w:instrText xml:space="preserve"> PAGEREF _Toc142664612 \h </w:instrText>
            </w:r>
            <w:r>
              <w:rPr>
                <w:noProof/>
                <w:webHidden/>
              </w:rPr>
            </w:r>
            <w:r>
              <w:rPr>
                <w:noProof/>
                <w:webHidden/>
              </w:rPr>
              <w:fldChar w:fldCharType="separate"/>
            </w:r>
            <w:r>
              <w:rPr>
                <w:noProof/>
                <w:webHidden/>
              </w:rPr>
              <w:t>6</w:t>
            </w:r>
            <w:r>
              <w:rPr>
                <w:noProof/>
                <w:webHidden/>
              </w:rPr>
              <w:fldChar w:fldCharType="end"/>
            </w:r>
          </w:hyperlink>
        </w:p>
        <w:p w14:paraId="7B458664" w14:textId="1AFEB66B"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13" w:history="1">
            <w:r w:rsidRPr="005A1E45">
              <w:rPr>
                <w:rStyle w:val="Lienhypertexte"/>
                <w:noProof/>
                <w:lang w:val="en-GB"/>
              </w:rPr>
              <w:t>2.1</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Restore VM with mandatory script parameters</w:t>
            </w:r>
            <w:r>
              <w:rPr>
                <w:noProof/>
                <w:webHidden/>
              </w:rPr>
              <w:tab/>
            </w:r>
            <w:r>
              <w:rPr>
                <w:noProof/>
                <w:webHidden/>
              </w:rPr>
              <w:fldChar w:fldCharType="begin"/>
            </w:r>
            <w:r>
              <w:rPr>
                <w:noProof/>
                <w:webHidden/>
              </w:rPr>
              <w:instrText xml:space="preserve"> PAGEREF _Toc142664613 \h </w:instrText>
            </w:r>
            <w:r>
              <w:rPr>
                <w:noProof/>
                <w:webHidden/>
              </w:rPr>
            </w:r>
            <w:r>
              <w:rPr>
                <w:noProof/>
                <w:webHidden/>
              </w:rPr>
              <w:fldChar w:fldCharType="separate"/>
            </w:r>
            <w:r>
              <w:rPr>
                <w:noProof/>
                <w:webHidden/>
              </w:rPr>
              <w:t>6</w:t>
            </w:r>
            <w:r>
              <w:rPr>
                <w:noProof/>
                <w:webHidden/>
              </w:rPr>
              <w:fldChar w:fldCharType="end"/>
            </w:r>
          </w:hyperlink>
        </w:p>
        <w:p w14:paraId="3541ADE7" w14:textId="676C95C3"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14" w:history="1">
            <w:r w:rsidRPr="005A1E45">
              <w:rPr>
                <w:rStyle w:val="Lienhypertexte"/>
                <w:noProof/>
              </w:rPr>
              <w:t>1.1.1 Test</w:t>
            </w:r>
            <w:r>
              <w:rPr>
                <w:noProof/>
                <w:webHidden/>
              </w:rPr>
              <w:tab/>
            </w:r>
            <w:r>
              <w:rPr>
                <w:noProof/>
                <w:webHidden/>
              </w:rPr>
              <w:fldChar w:fldCharType="begin"/>
            </w:r>
            <w:r>
              <w:rPr>
                <w:noProof/>
                <w:webHidden/>
              </w:rPr>
              <w:instrText xml:space="preserve"> PAGEREF _Toc142664614 \h </w:instrText>
            </w:r>
            <w:r>
              <w:rPr>
                <w:noProof/>
                <w:webHidden/>
              </w:rPr>
            </w:r>
            <w:r>
              <w:rPr>
                <w:noProof/>
                <w:webHidden/>
              </w:rPr>
              <w:fldChar w:fldCharType="separate"/>
            </w:r>
            <w:r>
              <w:rPr>
                <w:noProof/>
                <w:webHidden/>
              </w:rPr>
              <w:t>6</w:t>
            </w:r>
            <w:r>
              <w:rPr>
                <w:noProof/>
                <w:webHidden/>
              </w:rPr>
              <w:fldChar w:fldCharType="end"/>
            </w:r>
          </w:hyperlink>
        </w:p>
        <w:p w14:paraId="33B94F42" w14:textId="39C85D73"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15" w:history="1">
            <w:r w:rsidRPr="005A1E45">
              <w:rPr>
                <w:rStyle w:val="Lienhypertexte"/>
                <w:noProof/>
              </w:rPr>
              <w:t>1.1.2 Command example</w:t>
            </w:r>
            <w:r>
              <w:rPr>
                <w:noProof/>
                <w:webHidden/>
              </w:rPr>
              <w:tab/>
            </w:r>
            <w:r>
              <w:rPr>
                <w:noProof/>
                <w:webHidden/>
              </w:rPr>
              <w:fldChar w:fldCharType="begin"/>
            </w:r>
            <w:r>
              <w:rPr>
                <w:noProof/>
                <w:webHidden/>
              </w:rPr>
              <w:instrText xml:space="preserve"> PAGEREF _Toc142664615 \h </w:instrText>
            </w:r>
            <w:r>
              <w:rPr>
                <w:noProof/>
                <w:webHidden/>
              </w:rPr>
            </w:r>
            <w:r>
              <w:rPr>
                <w:noProof/>
                <w:webHidden/>
              </w:rPr>
              <w:fldChar w:fldCharType="separate"/>
            </w:r>
            <w:r>
              <w:rPr>
                <w:noProof/>
                <w:webHidden/>
              </w:rPr>
              <w:t>6</w:t>
            </w:r>
            <w:r>
              <w:rPr>
                <w:noProof/>
                <w:webHidden/>
              </w:rPr>
              <w:fldChar w:fldCharType="end"/>
            </w:r>
          </w:hyperlink>
        </w:p>
        <w:p w14:paraId="672276BC" w14:textId="154DFAA5"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16" w:history="1">
            <w:r w:rsidRPr="005A1E45">
              <w:rPr>
                <w:rStyle w:val="Lienhypertexte"/>
                <w:noProof/>
              </w:rPr>
              <w:t>1.1.3 Result</w:t>
            </w:r>
            <w:r>
              <w:rPr>
                <w:noProof/>
                <w:webHidden/>
              </w:rPr>
              <w:tab/>
            </w:r>
            <w:r>
              <w:rPr>
                <w:noProof/>
                <w:webHidden/>
              </w:rPr>
              <w:fldChar w:fldCharType="begin"/>
            </w:r>
            <w:r>
              <w:rPr>
                <w:noProof/>
                <w:webHidden/>
              </w:rPr>
              <w:instrText xml:space="preserve"> PAGEREF _Toc142664616 \h </w:instrText>
            </w:r>
            <w:r>
              <w:rPr>
                <w:noProof/>
                <w:webHidden/>
              </w:rPr>
            </w:r>
            <w:r>
              <w:rPr>
                <w:noProof/>
                <w:webHidden/>
              </w:rPr>
              <w:fldChar w:fldCharType="separate"/>
            </w:r>
            <w:r>
              <w:rPr>
                <w:noProof/>
                <w:webHidden/>
              </w:rPr>
              <w:t>6</w:t>
            </w:r>
            <w:r>
              <w:rPr>
                <w:noProof/>
                <w:webHidden/>
              </w:rPr>
              <w:fldChar w:fldCharType="end"/>
            </w:r>
          </w:hyperlink>
        </w:p>
        <w:p w14:paraId="3031E962" w14:textId="4FE4BE82"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17" w:history="1">
            <w:r w:rsidRPr="005A1E45">
              <w:rPr>
                <w:rStyle w:val="Lienhypertexte"/>
                <w:noProof/>
              </w:rPr>
              <w:t>1.1.4 Known issues</w:t>
            </w:r>
            <w:r>
              <w:rPr>
                <w:noProof/>
                <w:webHidden/>
              </w:rPr>
              <w:tab/>
            </w:r>
            <w:r>
              <w:rPr>
                <w:noProof/>
                <w:webHidden/>
              </w:rPr>
              <w:fldChar w:fldCharType="begin"/>
            </w:r>
            <w:r>
              <w:rPr>
                <w:noProof/>
                <w:webHidden/>
              </w:rPr>
              <w:instrText xml:space="preserve"> PAGEREF _Toc142664617 \h </w:instrText>
            </w:r>
            <w:r>
              <w:rPr>
                <w:noProof/>
                <w:webHidden/>
              </w:rPr>
            </w:r>
            <w:r>
              <w:rPr>
                <w:noProof/>
                <w:webHidden/>
              </w:rPr>
              <w:fldChar w:fldCharType="separate"/>
            </w:r>
            <w:r>
              <w:rPr>
                <w:noProof/>
                <w:webHidden/>
              </w:rPr>
              <w:t>6</w:t>
            </w:r>
            <w:r>
              <w:rPr>
                <w:noProof/>
                <w:webHidden/>
              </w:rPr>
              <w:fldChar w:fldCharType="end"/>
            </w:r>
          </w:hyperlink>
        </w:p>
        <w:p w14:paraId="05D31B56" w14:textId="09B1FAC0"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18" w:history="1">
            <w:r w:rsidRPr="005A1E45">
              <w:rPr>
                <w:rStyle w:val="Lienhypertexte"/>
                <w:noProof/>
                <w:lang w:val="en-GB"/>
              </w:rPr>
              <w:t>2.2</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Restore VM with optional script parameters</w:t>
            </w:r>
            <w:r>
              <w:rPr>
                <w:noProof/>
                <w:webHidden/>
              </w:rPr>
              <w:tab/>
            </w:r>
            <w:r>
              <w:rPr>
                <w:noProof/>
                <w:webHidden/>
              </w:rPr>
              <w:fldChar w:fldCharType="begin"/>
            </w:r>
            <w:r>
              <w:rPr>
                <w:noProof/>
                <w:webHidden/>
              </w:rPr>
              <w:instrText xml:space="preserve"> PAGEREF _Toc142664618 \h </w:instrText>
            </w:r>
            <w:r>
              <w:rPr>
                <w:noProof/>
                <w:webHidden/>
              </w:rPr>
            </w:r>
            <w:r>
              <w:rPr>
                <w:noProof/>
                <w:webHidden/>
              </w:rPr>
              <w:fldChar w:fldCharType="separate"/>
            </w:r>
            <w:r>
              <w:rPr>
                <w:noProof/>
                <w:webHidden/>
              </w:rPr>
              <w:t>7</w:t>
            </w:r>
            <w:r>
              <w:rPr>
                <w:noProof/>
                <w:webHidden/>
              </w:rPr>
              <w:fldChar w:fldCharType="end"/>
            </w:r>
          </w:hyperlink>
        </w:p>
        <w:p w14:paraId="0ECC77B4" w14:textId="1E1AA4F2"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19" w:history="1">
            <w:r w:rsidRPr="005A1E45">
              <w:rPr>
                <w:rStyle w:val="Lienhypertexte"/>
                <w:noProof/>
              </w:rPr>
              <w:t>1.1.5 Test</w:t>
            </w:r>
            <w:r>
              <w:rPr>
                <w:noProof/>
                <w:webHidden/>
              </w:rPr>
              <w:tab/>
            </w:r>
            <w:r>
              <w:rPr>
                <w:noProof/>
                <w:webHidden/>
              </w:rPr>
              <w:fldChar w:fldCharType="begin"/>
            </w:r>
            <w:r>
              <w:rPr>
                <w:noProof/>
                <w:webHidden/>
              </w:rPr>
              <w:instrText xml:space="preserve"> PAGEREF _Toc142664619 \h </w:instrText>
            </w:r>
            <w:r>
              <w:rPr>
                <w:noProof/>
                <w:webHidden/>
              </w:rPr>
            </w:r>
            <w:r>
              <w:rPr>
                <w:noProof/>
                <w:webHidden/>
              </w:rPr>
              <w:fldChar w:fldCharType="separate"/>
            </w:r>
            <w:r>
              <w:rPr>
                <w:noProof/>
                <w:webHidden/>
              </w:rPr>
              <w:t>7</w:t>
            </w:r>
            <w:r>
              <w:rPr>
                <w:noProof/>
                <w:webHidden/>
              </w:rPr>
              <w:fldChar w:fldCharType="end"/>
            </w:r>
          </w:hyperlink>
        </w:p>
        <w:p w14:paraId="5518F67A" w14:textId="111D8917"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0" w:history="1">
            <w:r w:rsidRPr="005A1E45">
              <w:rPr>
                <w:rStyle w:val="Lienhypertexte"/>
                <w:noProof/>
              </w:rPr>
              <w:t>1.1.6 Command example</w:t>
            </w:r>
            <w:r>
              <w:rPr>
                <w:noProof/>
                <w:webHidden/>
              </w:rPr>
              <w:tab/>
            </w:r>
            <w:r>
              <w:rPr>
                <w:noProof/>
                <w:webHidden/>
              </w:rPr>
              <w:fldChar w:fldCharType="begin"/>
            </w:r>
            <w:r>
              <w:rPr>
                <w:noProof/>
                <w:webHidden/>
              </w:rPr>
              <w:instrText xml:space="preserve"> PAGEREF _Toc142664620 \h </w:instrText>
            </w:r>
            <w:r>
              <w:rPr>
                <w:noProof/>
                <w:webHidden/>
              </w:rPr>
            </w:r>
            <w:r>
              <w:rPr>
                <w:noProof/>
                <w:webHidden/>
              </w:rPr>
              <w:fldChar w:fldCharType="separate"/>
            </w:r>
            <w:r>
              <w:rPr>
                <w:noProof/>
                <w:webHidden/>
              </w:rPr>
              <w:t>7</w:t>
            </w:r>
            <w:r>
              <w:rPr>
                <w:noProof/>
                <w:webHidden/>
              </w:rPr>
              <w:fldChar w:fldCharType="end"/>
            </w:r>
          </w:hyperlink>
        </w:p>
        <w:p w14:paraId="39B4881A" w14:textId="6F682CD2"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1" w:history="1">
            <w:r w:rsidRPr="005A1E45">
              <w:rPr>
                <w:rStyle w:val="Lienhypertexte"/>
                <w:noProof/>
              </w:rPr>
              <w:t>1.1.7 Result</w:t>
            </w:r>
            <w:r>
              <w:rPr>
                <w:noProof/>
                <w:webHidden/>
              </w:rPr>
              <w:tab/>
            </w:r>
            <w:r>
              <w:rPr>
                <w:noProof/>
                <w:webHidden/>
              </w:rPr>
              <w:fldChar w:fldCharType="begin"/>
            </w:r>
            <w:r>
              <w:rPr>
                <w:noProof/>
                <w:webHidden/>
              </w:rPr>
              <w:instrText xml:space="preserve"> PAGEREF _Toc142664621 \h </w:instrText>
            </w:r>
            <w:r>
              <w:rPr>
                <w:noProof/>
                <w:webHidden/>
              </w:rPr>
            </w:r>
            <w:r>
              <w:rPr>
                <w:noProof/>
                <w:webHidden/>
              </w:rPr>
              <w:fldChar w:fldCharType="separate"/>
            </w:r>
            <w:r>
              <w:rPr>
                <w:noProof/>
                <w:webHidden/>
              </w:rPr>
              <w:t>7</w:t>
            </w:r>
            <w:r>
              <w:rPr>
                <w:noProof/>
                <w:webHidden/>
              </w:rPr>
              <w:fldChar w:fldCharType="end"/>
            </w:r>
          </w:hyperlink>
        </w:p>
        <w:p w14:paraId="5DD628DB" w14:textId="1A5F3119"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22" w:history="1">
            <w:r w:rsidRPr="005A1E45">
              <w:rPr>
                <w:rStyle w:val="Lienhypertexte"/>
                <w:noProof/>
                <w:lang w:val="en-GB"/>
              </w:rPr>
              <w:t>2.3</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Restore VM with configuration XML file</w:t>
            </w:r>
            <w:r>
              <w:rPr>
                <w:noProof/>
                <w:webHidden/>
              </w:rPr>
              <w:tab/>
            </w:r>
            <w:r>
              <w:rPr>
                <w:noProof/>
                <w:webHidden/>
              </w:rPr>
              <w:fldChar w:fldCharType="begin"/>
            </w:r>
            <w:r>
              <w:rPr>
                <w:noProof/>
                <w:webHidden/>
              </w:rPr>
              <w:instrText xml:space="preserve"> PAGEREF _Toc142664622 \h </w:instrText>
            </w:r>
            <w:r>
              <w:rPr>
                <w:noProof/>
                <w:webHidden/>
              </w:rPr>
            </w:r>
            <w:r>
              <w:rPr>
                <w:noProof/>
                <w:webHidden/>
              </w:rPr>
              <w:fldChar w:fldCharType="separate"/>
            </w:r>
            <w:r>
              <w:rPr>
                <w:noProof/>
                <w:webHidden/>
              </w:rPr>
              <w:t>8</w:t>
            </w:r>
            <w:r>
              <w:rPr>
                <w:noProof/>
                <w:webHidden/>
              </w:rPr>
              <w:fldChar w:fldCharType="end"/>
            </w:r>
          </w:hyperlink>
        </w:p>
        <w:p w14:paraId="7BEA4A79" w14:textId="2F676FDF"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3" w:history="1">
            <w:r w:rsidRPr="005A1E45">
              <w:rPr>
                <w:rStyle w:val="Lienhypertexte"/>
                <w:noProof/>
              </w:rPr>
              <w:t>1.1.8 Test</w:t>
            </w:r>
            <w:r>
              <w:rPr>
                <w:noProof/>
                <w:webHidden/>
              </w:rPr>
              <w:tab/>
            </w:r>
            <w:r>
              <w:rPr>
                <w:noProof/>
                <w:webHidden/>
              </w:rPr>
              <w:fldChar w:fldCharType="begin"/>
            </w:r>
            <w:r>
              <w:rPr>
                <w:noProof/>
                <w:webHidden/>
              </w:rPr>
              <w:instrText xml:space="preserve"> PAGEREF _Toc142664623 \h </w:instrText>
            </w:r>
            <w:r>
              <w:rPr>
                <w:noProof/>
                <w:webHidden/>
              </w:rPr>
            </w:r>
            <w:r>
              <w:rPr>
                <w:noProof/>
                <w:webHidden/>
              </w:rPr>
              <w:fldChar w:fldCharType="separate"/>
            </w:r>
            <w:r>
              <w:rPr>
                <w:noProof/>
                <w:webHidden/>
              </w:rPr>
              <w:t>8</w:t>
            </w:r>
            <w:r>
              <w:rPr>
                <w:noProof/>
                <w:webHidden/>
              </w:rPr>
              <w:fldChar w:fldCharType="end"/>
            </w:r>
          </w:hyperlink>
        </w:p>
        <w:p w14:paraId="6637F9E4" w14:textId="76471179"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4" w:history="1">
            <w:r w:rsidRPr="005A1E45">
              <w:rPr>
                <w:rStyle w:val="Lienhypertexte"/>
                <w:noProof/>
              </w:rPr>
              <w:t>1.1.9 Command example</w:t>
            </w:r>
            <w:r>
              <w:rPr>
                <w:noProof/>
                <w:webHidden/>
              </w:rPr>
              <w:tab/>
            </w:r>
            <w:r>
              <w:rPr>
                <w:noProof/>
                <w:webHidden/>
              </w:rPr>
              <w:fldChar w:fldCharType="begin"/>
            </w:r>
            <w:r>
              <w:rPr>
                <w:noProof/>
                <w:webHidden/>
              </w:rPr>
              <w:instrText xml:space="preserve"> PAGEREF _Toc142664624 \h </w:instrText>
            </w:r>
            <w:r>
              <w:rPr>
                <w:noProof/>
                <w:webHidden/>
              </w:rPr>
            </w:r>
            <w:r>
              <w:rPr>
                <w:noProof/>
                <w:webHidden/>
              </w:rPr>
              <w:fldChar w:fldCharType="separate"/>
            </w:r>
            <w:r>
              <w:rPr>
                <w:noProof/>
                <w:webHidden/>
              </w:rPr>
              <w:t>8</w:t>
            </w:r>
            <w:r>
              <w:rPr>
                <w:noProof/>
                <w:webHidden/>
              </w:rPr>
              <w:fldChar w:fldCharType="end"/>
            </w:r>
          </w:hyperlink>
        </w:p>
        <w:p w14:paraId="0C7A9C70" w14:textId="5C9E9633"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5" w:history="1">
            <w:r w:rsidRPr="005A1E45">
              <w:rPr>
                <w:rStyle w:val="Lienhypertexte"/>
                <w:noProof/>
              </w:rPr>
              <w:t>1.1.10 Result</w:t>
            </w:r>
            <w:r>
              <w:rPr>
                <w:noProof/>
                <w:webHidden/>
              </w:rPr>
              <w:tab/>
            </w:r>
            <w:r>
              <w:rPr>
                <w:noProof/>
                <w:webHidden/>
              </w:rPr>
              <w:fldChar w:fldCharType="begin"/>
            </w:r>
            <w:r>
              <w:rPr>
                <w:noProof/>
                <w:webHidden/>
              </w:rPr>
              <w:instrText xml:space="preserve"> PAGEREF _Toc142664625 \h </w:instrText>
            </w:r>
            <w:r>
              <w:rPr>
                <w:noProof/>
                <w:webHidden/>
              </w:rPr>
            </w:r>
            <w:r>
              <w:rPr>
                <w:noProof/>
                <w:webHidden/>
              </w:rPr>
              <w:fldChar w:fldCharType="separate"/>
            </w:r>
            <w:r>
              <w:rPr>
                <w:noProof/>
                <w:webHidden/>
              </w:rPr>
              <w:t>8</w:t>
            </w:r>
            <w:r>
              <w:rPr>
                <w:noProof/>
                <w:webHidden/>
              </w:rPr>
              <w:fldChar w:fldCharType="end"/>
            </w:r>
          </w:hyperlink>
        </w:p>
        <w:p w14:paraId="56D02AC9" w14:textId="18FB9D56"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26" w:history="1">
            <w:r w:rsidRPr="005A1E45">
              <w:rPr>
                <w:rStyle w:val="Lienhypertexte"/>
                <w:noProof/>
                <w:lang w:val="en-GB"/>
              </w:rPr>
              <w:t>2.4</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Start script without any parameter</w:t>
            </w:r>
            <w:r>
              <w:rPr>
                <w:noProof/>
                <w:webHidden/>
              </w:rPr>
              <w:tab/>
            </w:r>
            <w:r>
              <w:rPr>
                <w:noProof/>
                <w:webHidden/>
              </w:rPr>
              <w:fldChar w:fldCharType="begin"/>
            </w:r>
            <w:r>
              <w:rPr>
                <w:noProof/>
                <w:webHidden/>
              </w:rPr>
              <w:instrText xml:space="preserve"> PAGEREF _Toc142664626 \h </w:instrText>
            </w:r>
            <w:r>
              <w:rPr>
                <w:noProof/>
                <w:webHidden/>
              </w:rPr>
            </w:r>
            <w:r>
              <w:rPr>
                <w:noProof/>
                <w:webHidden/>
              </w:rPr>
              <w:fldChar w:fldCharType="separate"/>
            </w:r>
            <w:r>
              <w:rPr>
                <w:noProof/>
                <w:webHidden/>
              </w:rPr>
              <w:t>9</w:t>
            </w:r>
            <w:r>
              <w:rPr>
                <w:noProof/>
                <w:webHidden/>
              </w:rPr>
              <w:fldChar w:fldCharType="end"/>
            </w:r>
          </w:hyperlink>
        </w:p>
        <w:p w14:paraId="0B064068" w14:textId="5EFD0E96"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7" w:history="1">
            <w:r w:rsidRPr="005A1E45">
              <w:rPr>
                <w:rStyle w:val="Lienhypertexte"/>
                <w:noProof/>
              </w:rPr>
              <w:t>1.1.11 Test</w:t>
            </w:r>
            <w:r>
              <w:rPr>
                <w:noProof/>
                <w:webHidden/>
              </w:rPr>
              <w:tab/>
            </w:r>
            <w:r>
              <w:rPr>
                <w:noProof/>
                <w:webHidden/>
              </w:rPr>
              <w:fldChar w:fldCharType="begin"/>
            </w:r>
            <w:r>
              <w:rPr>
                <w:noProof/>
                <w:webHidden/>
              </w:rPr>
              <w:instrText xml:space="preserve"> PAGEREF _Toc142664627 \h </w:instrText>
            </w:r>
            <w:r>
              <w:rPr>
                <w:noProof/>
                <w:webHidden/>
              </w:rPr>
            </w:r>
            <w:r>
              <w:rPr>
                <w:noProof/>
                <w:webHidden/>
              </w:rPr>
              <w:fldChar w:fldCharType="separate"/>
            </w:r>
            <w:r>
              <w:rPr>
                <w:noProof/>
                <w:webHidden/>
              </w:rPr>
              <w:t>9</w:t>
            </w:r>
            <w:r>
              <w:rPr>
                <w:noProof/>
                <w:webHidden/>
              </w:rPr>
              <w:fldChar w:fldCharType="end"/>
            </w:r>
          </w:hyperlink>
        </w:p>
        <w:p w14:paraId="09E19207" w14:textId="538D68C1"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8" w:history="1">
            <w:r w:rsidRPr="005A1E45">
              <w:rPr>
                <w:rStyle w:val="Lienhypertexte"/>
                <w:noProof/>
              </w:rPr>
              <w:t>1.1.12 Command example</w:t>
            </w:r>
            <w:r>
              <w:rPr>
                <w:noProof/>
                <w:webHidden/>
              </w:rPr>
              <w:tab/>
            </w:r>
            <w:r>
              <w:rPr>
                <w:noProof/>
                <w:webHidden/>
              </w:rPr>
              <w:fldChar w:fldCharType="begin"/>
            </w:r>
            <w:r>
              <w:rPr>
                <w:noProof/>
                <w:webHidden/>
              </w:rPr>
              <w:instrText xml:space="preserve"> PAGEREF _Toc142664628 \h </w:instrText>
            </w:r>
            <w:r>
              <w:rPr>
                <w:noProof/>
                <w:webHidden/>
              </w:rPr>
            </w:r>
            <w:r>
              <w:rPr>
                <w:noProof/>
                <w:webHidden/>
              </w:rPr>
              <w:fldChar w:fldCharType="separate"/>
            </w:r>
            <w:r>
              <w:rPr>
                <w:noProof/>
                <w:webHidden/>
              </w:rPr>
              <w:t>9</w:t>
            </w:r>
            <w:r>
              <w:rPr>
                <w:noProof/>
                <w:webHidden/>
              </w:rPr>
              <w:fldChar w:fldCharType="end"/>
            </w:r>
          </w:hyperlink>
        </w:p>
        <w:p w14:paraId="2DABCB85" w14:textId="7402FF1B"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29" w:history="1">
            <w:r w:rsidRPr="005A1E45">
              <w:rPr>
                <w:rStyle w:val="Lienhypertexte"/>
                <w:noProof/>
              </w:rPr>
              <w:t>1.1.13 Result</w:t>
            </w:r>
            <w:r>
              <w:rPr>
                <w:noProof/>
                <w:webHidden/>
              </w:rPr>
              <w:tab/>
            </w:r>
            <w:r>
              <w:rPr>
                <w:noProof/>
                <w:webHidden/>
              </w:rPr>
              <w:fldChar w:fldCharType="begin"/>
            </w:r>
            <w:r>
              <w:rPr>
                <w:noProof/>
                <w:webHidden/>
              </w:rPr>
              <w:instrText xml:space="preserve"> PAGEREF _Toc142664629 \h </w:instrText>
            </w:r>
            <w:r>
              <w:rPr>
                <w:noProof/>
                <w:webHidden/>
              </w:rPr>
            </w:r>
            <w:r>
              <w:rPr>
                <w:noProof/>
                <w:webHidden/>
              </w:rPr>
              <w:fldChar w:fldCharType="separate"/>
            </w:r>
            <w:r>
              <w:rPr>
                <w:noProof/>
                <w:webHidden/>
              </w:rPr>
              <w:t>9</w:t>
            </w:r>
            <w:r>
              <w:rPr>
                <w:noProof/>
                <w:webHidden/>
              </w:rPr>
              <w:fldChar w:fldCharType="end"/>
            </w:r>
          </w:hyperlink>
        </w:p>
        <w:p w14:paraId="32AB70E7" w14:textId="0FA2BFA3"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0" w:history="1">
            <w:r w:rsidRPr="005A1E45">
              <w:rPr>
                <w:rStyle w:val="Lienhypertexte"/>
                <w:noProof/>
              </w:rPr>
              <w:t>1.1.14 Known issues</w:t>
            </w:r>
            <w:r>
              <w:rPr>
                <w:noProof/>
                <w:webHidden/>
              </w:rPr>
              <w:tab/>
            </w:r>
            <w:r>
              <w:rPr>
                <w:noProof/>
                <w:webHidden/>
              </w:rPr>
              <w:fldChar w:fldCharType="begin"/>
            </w:r>
            <w:r>
              <w:rPr>
                <w:noProof/>
                <w:webHidden/>
              </w:rPr>
              <w:instrText xml:space="preserve"> PAGEREF _Toc142664630 \h </w:instrText>
            </w:r>
            <w:r>
              <w:rPr>
                <w:noProof/>
                <w:webHidden/>
              </w:rPr>
            </w:r>
            <w:r>
              <w:rPr>
                <w:noProof/>
                <w:webHidden/>
              </w:rPr>
              <w:fldChar w:fldCharType="separate"/>
            </w:r>
            <w:r>
              <w:rPr>
                <w:noProof/>
                <w:webHidden/>
              </w:rPr>
              <w:t>9</w:t>
            </w:r>
            <w:r>
              <w:rPr>
                <w:noProof/>
                <w:webHidden/>
              </w:rPr>
              <w:fldChar w:fldCharType="end"/>
            </w:r>
          </w:hyperlink>
        </w:p>
        <w:p w14:paraId="7617219C" w14:textId="363D7834"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31" w:history="1">
            <w:r w:rsidRPr="005A1E45">
              <w:rPr>
                <w:rStyle w:val="Lienhypertexte"/>
                <w:noProof/>
                <w:lang w:val="en-GB"/>
              </w:rPr>
              <w:t>2.5</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Start script to Cleanup a restored VM</w:t>
            </w:r>
            <w:r>
              <w:rPr>
                <w:noProof/>
                <w:webHidden/>
              </w:rPr>
              <w:tab/>
            </w:r>
            <w:r>
              <w:rPr>
                <w:noProof/>
                <w:webHidden/>
              </w:rPr>
              <w:fldChar w:fldCharType="begin"/>
            </w:r>
            <w:r>
              <w:rPr>
                <w:noProof/>
                <w:webHidden/>
              </w:rPr>
              <w:instrText xml:space="preserve"> PAGEREF _Toc142664631 \h </w:instrText>
            </w:r>
            <w:r>
              <w:rPr>
                <w:noProof/>
                <w:webHidden/>
              </w:rPr>
            </w:r>
            <w:r>
              <w:rPr>
                <w:noProof/>
                <w:webHidden/>
              </w:rPr>
              <w:fldChar w:fldCharType="separate"/>
            </w:r>
            <w:r>
              <w:rPr>
                <w:noProof/>
                <w:webHidden/>
              </w:rPr>
              <w:t>10</w:t>
            </w:r>
            <w:r>
              <w:rPr>
                <w:noProof/>
                <w:webHidden/>
              </w:rPr>
              <w:fldChar w:fldCharType="end"/>
            </w:r>
          </w:hyperlink>
        </w:p>
        <w:p w14:paraId="707159C0" w14:textId="099F7969"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2" w:history="1">
            <w:r w:rsidRPr="005A1E45">
              <w:rPr>
                <w:rStyle w:val="Lienhypertexte"/>
                <w:noProof/>
              </w:rPr>
              <w:t>1.1.15 Test</w:t>
            </w:r>
            <w:r>
              <w:rPr>
                <w:noProof/>
                <w:webHidden/>
              </w:rPr>
              <w:tab/>
            </w:r>
            <w:r>
              <w:rPr>
                <w:noProof/>
                <w:webHidden/>
              </w:rPr>
              <w:fldChar w:fldCharType="begin"/>
            </w:r>
            <w:r>
              <w:rPr>
                <w:noProof/>
                <w:webHidden/>
              </w:rPr>
              <w:instrText xml:space="preserve"> PAGEREF _Toc142664632 \h </w:instrText>
            </w:r>
            <w:r>
              <w:rPr>
                <w:noProof/>
                <w:webHidden/>
              </w:rPr>
            </w:r>
            <w:r>
              <w:rPr>
                <w:noProof/>
                <w:webHidden/>
              </w:rPr>
              <w:fldChar w:fldCharType="separate"/>
            </w:r>
            <w:r>
              <w:rPr>
                <w:noProof/>
                <w:webHidden/>
              </w:rPr>
              <w:t>10</w:t>
            </w:r>
            <w:r>
              <w:rPr>
                <w:noProof/>
                <w:webHidden/>
              </w:rPr>
              <w:fldChar w:fldCharType="end"/>
            </w:r>
          </w:hyperlink>
        </w:p>
        <w:p w14:paraId="478D1329" w14:textId="3066B055"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3" w:history="1">
            <w:r w:rsidRPr="005A1E45">
              <w:rPr>
                <w:rStyle w:val="Lienhypertexte"/>
                <w:noProof/>
              </w:rPr>
              <w:t>1.1.16 Command example</w:t>
            </w:r>
            <w:r>
              <w:rPr>
                <w:noProof/>
                <w:webHidden/>
              </w:rPr>
              <w:tab/>
            </w:r>
            <w:r>
              <w:rPr>
                <w:noProof/>
                <w:webHidden/>
              </w:rPr>
              <w:fldChar w:fldCharType="begin"/>
            </w:r>
            <w:r>
              <w:rPr>
                <w:noProof/>
                <w:webHidden/>
              </w:rPr>
              <w:instrText xml:space="preserve"> PAGEREF _Toc142664633 \h </w:instrText>
            </w:r>
            <w:r>
              <w:rPr>
                <w:noProof/>
                <w:webHidden/>
              </w:rPr>
            </w:r>
            <w:r>
              <w:rPr>
                <w:noProof/>
                <w:webHidden/>
              </w:rPr>
              <w:fldChar w:fldCharType="separate"/>
            </w:r>
            <w:r>
              <w:rPr>
                <w:noProof/>
                <w:webHidden/>
              </w:rPr>
              <w:t>10</w:t>
            </w:r>
            <w:r>
              <w:rPr>
                <w:noProof/>
                <w:webHidden/>
              </w:rPr>
              <w:fldChar w:fldCharType="end"/>
            </w:r>
          </w:hyperlink>
        </w:p>
        <w:p w14:paraId="0A24E1D7" w14:textId="69C5ADDC"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4" w:history="1">
            <w:r w:rsidRPr="005A1E45">
              <w:rPr>
                <w:rStyle w:val="Lienhypertexte"/>
                <w:noProof/>
              </w:rPr>
              <w:t>1.1.17 Result</w:t>
            </w:r>
            <w:r>
              <w:rPr>
                <w:noProof/>
                <w:webHidden/>
              </w:rPr>
              <w:tab/>
            </w:r>
            <w:r>
              <w:rPr>
                <w:noProof/>
                <w:webHidden/>
              </w:rPr>
              <w:fldChar w:fldCharType="begin"/>
            </w:r>
            <w:r>
              <w:rPr>
                <w:noProof/>
                <w:webHidden/>
              </w:rPr>
              <w:instrText xml:space="preserve"> PAGEREF _Toc142664634 \h </w:instrText>
            </w:r>
            <w:r>
              <w:rPr>
                <w:noProof/>
                <w:webHidden/>
              </w:rPr>
            </w:r>
            <w:r>
              <w:rPr>
                <w:noProof/>
                <w:webHidden/>
              </w:rPr>
              <w:fldChar w:fldCharType="separate"/>
            </w:r>
            <w:r>
              <w:rPr>
                <w:noProof/>
                <w:webHidden/>
              </w:rPr>
              <w:t>10</w:t>
            </w:r>
            <w:r>
              <w:rPr>
                <w:noProof/>
                <w:webHidden/>
              </w:rPr>
              <w:fldChar w:fldCharType="end"/>
            </w:r>
          </w:hyperlink>
        </w:p>
        <w:p w14:paraId="43F8B5B2" w14:textId="044F857A"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35" w:history="1">
            <w:r w:rsidRPr="005A1E45">
              <w:rPr>
                <w:rStyle w:val="Lienhypertexte"/>
                <w:noProof/>
                <w:lang w:val="en-GB"/>
              </w:rPr>
              <w:t>2.6</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Start script to Cleanup a restored VM that was moved through vMotion</w:t>
            </w:r>
            <w:r>
              <w:rPr>
                <w:noProof/>
                <w:webHidden/>
              </w:rPr>
              <w:tab/>
            </w:r>
            <w:r>
              <w:rPr>
                <w:noProof/>
                <w:webHidden/>
              </w:rPr>
              <w:fldChar w:fldCharType="begin"/>
            </w:r>
            <w:r>
              <w:rPr>
                <w:noProof/>
                <w:webHidden/>
              </w:rPr>
              <w:instrText xml:space="preserve"> PAGEREF _Toc142664635 \h </w:instrText>
            </w:r>
            <w:r>
              <w:rPr>
                <w:noProof/>
                <w:webHidden/>
              </w:rPr>
            </w:r>
            <w:r>
              <w:rPr>
                <w:noProof/>
                <w:webHidden/>
              </w:rPr>
              <w:fldChar w:fldCharType="separate"/>
            </w:r>
            <w:r>
              <w:rPr>
                <w:noProof/>
                <w:webHidden/>
              </w:rPr>
              <w:t>11</w:t>
            </w:r>
            <w:r>
              <w:rPr>
                <w:noProof/>
                <w:webHidden/>
              </w:rPr>
              <w:fldChar w:fldCharType="end"/>
            </w:r>
          </w:hyperlink>
        </w:p>
        <w:p w14:paraId="375F372B" w14:textId="621C7091"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6" w:history="1">
            <w:r w:rsidRPr="005A1E45">
              <w:rPr>
                <w:rStyle w:val="Lienhypertexte"/>
                <w:noProof/>
              </w:rPr>
              <w:t>1.1.18 Test</w:t>
            </w:r>
            <w:r>
              <w:rPr>
                <w:noProof/>
                <w:webHidden/>
              </w:rPr>
              <w:tab/>
            </w:r>
            <w:r>
              <w:rPr>
                <w:noProof/>
                <w:webHidden/>
              </w:rPr>
              <w:fldChar w:fldCharType="begin"/>
            </w:r>
            <w:r>
              <w:rPr>
                <w:noProof/>
                <w:webHidden/>
              </w:rPr>
              <w:instrText xml:space="preserve"> PAGEREF _Toc142664636 \h </w:instrText>
            </w:r>
            <w:r>
              <w:rPr>
                <w:noProof/>
                <w:webHidden/>
              </w:rPr>
            </w:r>
            <w:r>
              <w:rPr>
                <w:noProof/>
                <w:webHidden/>
              </w:rPr>
              <w:fldChar w:fldCharType="separate"/>
            </w:r>
            <w:r>
              <w:rPr>
                <w:noProof/>
                <w:webHidden/>
              </w:rPr>
              <w:t>11</w:t>
            </w:r>
            <w:r>
              <w:rPr>
                <w:noProof/>
                <w:webHidden/>
              </w:rPr>
              <w:fldChar w:fldCharType="end"/>
            </w:r>
          </w:hyperlink>
        </w:p>
        <w:p w14:paraId="5AD44DBA" w14:textId="687E5013"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7" w:history="1">
            <w:r w:rsidRPr="005A1E45">
              <w:rPr>
                <w:rStyle w:val="Lienhypertexte"/>
                <w:noProof/>
              </w:rPr>
              <w:t>1.1.19 Command example</w:t>
            </w:r>
            <w:r>
              <w:rPr>
                <w:noProof/>
                <w:webHidden/>
              </w:rPr>
              <w:tab/>
            </w:r>
            <w:r>
              <w:rPr>
                <w:noProof/>
                <w:webHidden/>
              </w:rPr>
              <w:fldChar w:fldCharType="begin"/>
            </w:r>
            <w:r>
              <w:rPr>
                <w:noProof/>
                <w:webHidden/>
              </w:rPr>
              <w:instrText xml:space="preserve"> PAGEREF _Toc142664637 \h </w:instrText>
            </w:r>
            <w:r>
              <w:rPr>
                <w:noProof/>
                <w:webHidden/>
              </w:rPr>
            </w:r>
            <w:r>
              <w:rPr>
                <w:noProof/>
                <w:webHidden/>
              </w:rPr>
              <w:fldChar w:fldCharType="separate"/>
            </w:r>
            <w:r>
              <w:rPr>
                <w:noProof/>
                <w:webHidden/>
              </w:rPr>
              <w:t>11</w:t>
            </w:r>
            <w:r>
              <w:rPr>
                <w:noProof/>
                <w:webHidden/>
              </w:rPr>
              <w:fldChar w:fldCharType="end"/>
            </w:r>
          </w:hyperlink>
        </w:p>
        <w:p w14:paraId="1DB6C1FF" w14:textId="3B6BA642"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38" w:history="1">
            <w:r w:rsidRPr="005A1E45">
              <w:rPr>
                <w:rStyle w:val="Lienhypertexte"/>
                <w:noProof/>
              </w:rPr>
              <w:t>1.1.20 Result</w:t>
            </w:r>
            <w:r>
              <w:rPr>
                <w:noProof/>
                <w:webHidden/>
              </w:rPr>
              <w:tab/>
            </w:r>
            <w:r>
              <w:rPr>
                <w:noProof/>
                <w:webHidden/>
              </w:rPr>
              <w:fldChar w:fldCharType="begin"/>
            </w:r>
            <w:r>
              <w:rPr>
                <w:noProof/>
                <w:webHidden/>
              </w:rPr>
              <w:instrText xml:space="preserve"> PAGEREF _Toc142664638 \h </w:instrText>
            </w:r>
            <w:r>
              <w:rPr>
                <w:noProof/>
                <w:webHidden/>
              </w:rPr>
            </w:r>
            <w:r>
              <w:rPr>
                <w:noProof/>
                <w:webHidden/>
              </w:rPr>
              <w:fldChar w:fldCharType="separate"/>
            </w:r>
            <w:r>
              <w:rPr>
                <w:noProof/>
                <w:webHidden/>
              </w:rPr>
              <w:t>11</w:t>
            </w:r>
            <w:r>
              <w:rPr>
                <w:noProof/>
                <w:webHidden/>
              </w:rPr>
              <w:fldChar w:fldCharType="end"/>
            </w:r>
          </w:hyperlink>
        </w:p>
        <w:p w14:paraId="073D1CEC" w14:textId="0FCDA0F3"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39" w:history="1">
            <w:r w:rsidRPr="005A1E45">
              <w:rPr>
                <w:rStyle w:val="Lienhypertexte"/>
                <w:noProof/>
                <w:lang w:val="en-GB"/>
              </w:rPr>
              <w:t>2.7</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Cleanup a restored VM from the script prompt</w:t>
            </w:r>
            <w:r>
              <w:rPr>
                <w:noProof/>
                <w:webHidden/>
              </w:rPr>
              <w:tab/>
            </w:r>
            <w:r>
              <w:rPr>
                <w:noProof/>
                <w:webHidden/>
              </w:rPr>
              <w:fldChar w:fldCharType="begin"/>
            </w:r>
            <w:r>
              <w:rPr>
                <w:noProof/>
                <w:webHidden/>
              </w:rPr>
              <w:instrText xml:space="preserve"> PAGEREF _Toc142664639 \h </w:instrText>
            </w:r>
            <w:r>
              <w:rPr>
                <w:noProof/>
                <w:webHidden/>
              </w:rPr>
            </w:r>
            <w:r>
              <w:rPr>
                <w:noProof/>
                <w:webHidden/>
              </w:rPr>
              <w:fldChar w:fldCharType="separate"/>
            </w:r>
            <w:r>
              <w:rPr>
                <w:noProof/>
                <w:webHidden/>
              </w:rPr>
              <w:t>12</w:t>
            </w:r>
            <w:r>
              <w:rPr>
                <w:noProof/>
                <w:webHidden/>
              </w:rPr>
              <w:fldChar w:fldCharType="end"/>
            </w:r>
          </w:hyperlink>
        </w:p>
        <w:p w14:paraId="4E8B2F93" w14:textId="58312133"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0" w:history="1">
            <w:r w:rsidRPr="005A1E45">
              <w:rPr>
                <w:rStyle w:val="Lienhypertexte"/>
                <w:noProof/>
              </w:rPr>
              <w:t>1.1.21 Test</w:t>
            </w:r>
            <w:r>
              <w:rPr>
                <w:noProof/>
                <w:webHidden/>
              </w:rPr>
              <w:tab/>
            </w:r>
            <w:r>
              <w:rPr>
                <w:noProof/>
                <w:webHidden/>
              </w:rPr>
              <w:fldChar w:fldCharType="begin"/>
            </w:r>
            <w:r>
              <w:rPr>
                <w:noProof/>
                <w:webHidden/>
              </w:rPr>
              <w:instrText xml:space="preserve"> PAGEREF _Toc142664640 \h </w:instrText>
            </w:r>
            <w:r>
              <w:rPr>
                <w:noProof/>
                <w:webHidden/>
              </w:rPr>
            </w:r>
            <w:r>
              <w:rPr>
                <w:noProof/>
                <w:webHidden/>
              </w:rPr>
              <w:fldChar w:fldCharType="separate"/>
            </w:r>
            <w:r>
              <w:rPr>
                <w:noProof/>
                <w:webHidden/>
              </w:rPr>
              <w:t>12</w:t>
            </w:r>
            <w:r>
              <w:rPr>
                <w:noProof/>
                <w:webHidden/>
              </w:rPr>
              <w:fldChar w:fldCharType="end"/>
            </w:r>
          </w:hyperlink>
        </w:p>
        <w:p w14:paraId="4CACE9D3" w14:textId="7C3448C6"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1" w:history="1">
            <w:r w:rsidRPr="005A1E45">
              <w:rPr>
                <w:rStyle w:val="Lienhypertexte"/>
                <w:noProof/>
              </w:rPr>
              <w:t>1.1.22 Command example</w:t>
            </w:r>
            <w:r>
              <w:rPr>
                <w:noProof/>
                <w:webHidden/>
              </w:rPr>
              <w:tab/>
            </w:r>
            <w:r>
              <w:rPr>
                <w:noProof/>
                <w:webHidden/>
              </w:rPr>
              <w:fldChar w:fldCharType="begin"/>
            </w:r>
            <w:r>
              <w:rPr>
                <w:noProof/>
                <w:webHidden/>
              </w:rPr>
              <w:instrText xml:space="preserve"> PAGEREF _Toc142664641 \h </w:instrText>
            </w:r>
            <w:r>
              <w:rPr>
                <w:noProof/>
                <w:webHidden/>
              </w:rPr>
            </w:r>
            <w:r>
              <w:rPr>
                <w:noProof/>
                <w:webHidden/>
              </w:rPr>
              <w:fldChar w:fldCharType="separate"/>
            </w:r>
            <w:r>
              <w:rPr>
                <w:noProof/>
                <w:webHidden/>
              </w:rPr>
              <w:t>12</w:t>
            </w:r>
            <w:r>
              <w:rPr>
                <w:noProof/>
                <w:webHidden/>
              </w:rPr>
              <w:fldChar w:fldCharType="end"/>
            </w:r>
          </w:hyperlink>
        </w:p>
        <w:p w14:paraId="2093322C" w14:textId="42B2CCAE"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2" w:history="1">
            <w:r w:rsidRPr="005A1E45">
              <w:rPr>
                <w:rStyle w:val="Lienhypertexte"/>
                <w:noProof/>
              </w:rPr>
              <w:t>1.1.23 Result</w:t>
            </w:r>
            <w:r>
              <w:rPr>
                <w:noProof/>
                <w:webHidden/>
              </w:rPr>
              <w:tab/>
            </w:r>
            <w:r>
              <w:rPr>
                <w:noProof/>
                <w:webHidden/>
              </w:rPr>
              <w:fldChar w:fldCharType="begin"/>
            </w:r>
            <w:r>
              <w:rPr>
                <w:noProof/>
                <w:webHidden/>
              </w:rPr>
              <w:instrText xml:space="preserve"> PAGEREF _Toc142664642 \h </w:instrText>
            </w:r>
            <w:r>
              <w:rPr>
                <w:noProof/>
                <w:webHidden/>
              </w:rPr>
            </w:r>
            <w:r>
              <w:rPr>
                <w:noProof/>
                <w:webHidden/>
              </w:rPr>
              <w:fldChar w:fldCharType="separate"/>
            </w:r>
            <w:r>
              <w:rPr>
                <w:noProof/>
                <w:webHidden/>
              </w:rPr>
              <w:t>12</w:t>
            </w:r>
            <w:r>
              <w:rPr>
                <w:noProof/>
                <w:webHidden/>
              </w:rPr>
              <w:fldChar w:fldCharType="end"/>
            </w:r>
          </w:hyperlink>
        </w:p>
        <w:p w14:paraId="49F898C0" w14:textId="05971861"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43" w:history="1">
            <w:r w:rsidRPr="005A1E45">
              <w:rPr>
                <w:rStyle w:val="Lienhypertexte"/>
                <w:noProof/>
                <w:lang w:val="en-GB"/>
              </w:rPr>
              <w:t>2.8</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Restore another VM or Cleanup another VM after a successful script run</w:t>
            </w:r>
            <w:r>
              <w:rPr>
                <w:noProof/>
                <w:webHidden/>
              </w:rPr>
              <w:tab/>
            </w:r>
            <w:r>
              <w:rPr>
                <w:noProof/>
                <w:webHidden/>
              </w:rPr>
              <w:fldChar w:fldCharType="begin"/>
            </w:r>
            <w:r>
              <w:rPr>
                <w:noProof/>
                <w:webHidden/>
              </w:rPr>
              <w:instrText xml:space="preserve"> PAGEREF _Toc142664643 \h </w:instrText>
            </w:r>
            <w:r>
              <w:rPr>
                <w:noProof/>
                <w:webHidden/>
              </w:rPr>
            </w:r>
            <w:r>
              <w:rPr>
                <w:noProof/>
                <w:webHidden/>
              </w:rPr>
              <w:fldChar w:fldCharType="separate"/>
            </w:r>
            <w:r>
              <w:rPr>
                <w:noProof/>
                <w:webHidden/>
              </w:rPr>
              <w:t>13</w:t>
            </w:r>
            <w:r>
              <w:rPr>
                <w:noProof/>
                <w:webHidden/>
              </w:rPr>
              <w:fldChar w:fldCharType="end"/>
            </w:r>
          </w:hyperlink>
        </w:p>
        <w:p w14:paraId="6108E4A0" w14:textId="3D92AAFE"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4" w:history="1">
            <w:r w:rsidRPr="005A1E45">
              <w:rPr>
                <w:rStyle w:val="Lienhypertexte"/>
                <w:noProof/>
              </w:rPr>
              <w:t>1.1.24 Test</w:t>
            </w:r>
            <w:r>
              <w:rPr>
                <w:noProof/>
                <w:webHidden/>
              </w:rPr>
              <w:tab/>
            </w:r>
            <w:r>
              <w:rPr>
                <w:noProof/>
                <w:webHidden/>
              </w:rPr>
              <w:fldChar w:fldCharType="begin"/>
            </w:r>
            <w:r>
              <w:rPr>
                <w:noProof/>
                <w:webHidden/>
              </w:rPr>
              <w:instrText xml:space="preserve"> PAGEREF _Toc142664644 \h </w:instrText>
            </w:r>
            <w:r>
              <w:rPr>
                <w:noProof/>
                <w:webHidden/>
              </w:rPr>
            </w:r>
            <w:r>
              <w:rPr>
                <w:noProof/>
                <w:webHidden/>
              </w:rPr>
              <w:fldChar w:fldCharType="separate"/>
            </w:r>
            <w:r>
              <w:rPr>
                <w:noProof/>
                <w:webHidden/>
              </w:rPr>
              <w:t>13</w:t>
            </w:r>
            <w:r>
              <w:rPr>
                <w:noProof/>
                <w:webHidden/>
              </w:rPr>
              <w:fldChar w:fldCharType="end"/>
            </w:r>
          </w:hyperlink>
        </w:p>
        <w:p w14:paraId="2D37B707" w14:textId="3DA320C9"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5" w:history="1">
            <w:r w:rsidRPr="005A1E45">
              <w:rPr>
                <w:rStyle w:val="Lienhypertexte"/>
                <w:noProof/>
              </w:rPr>
              <w:t>1.1.25 Command example</w:t>
            </w:r>
            <w:r>
              <w:rPr>
                <w:noProof/>
                <w:webHidden/>
              </w:rPr>
              <w:tab/>
            </w:r>
            <w:r>
              <w:rPr>
                <w:noProof/>
                <w:webHidden/>
              </w:rPr>
              <w:fldChar w:fldCharType="begin"/>
            </w:r>
            <w:r>
              <w:rPr>
                <w:noProof/>
                <w:webHidden/>
              </w:rPr>
              <w:instrText xml:space="preserve"> PAGEREF _Toc142664645 \h </w:instrText>
            </w:r>
            <w:r>
              <w:rPr>
                <w:noProof/>
                <w:webHidden/>
              </w:rPr>
            </w:r>
            <w:r>
              <w:rPr>
                <w:noProof/>
                <w:webHidden/>
              </w:rPr>
              <w:fldChar w:fldCharType="separate"/>
            </w:r>
            <w:r>
              <w:rPr>
                <w:noProof/>
                <w:webHidden/>
              </w:rPr>
              <w:t>13</w:t>
            </w:r>
            <w:r>
              <w:rPr>
                <w:noProof/>
                <w:webHidden/>
              </w:rPr>
              <w:fldChar w:fldCharType="end"/>
            </w:r>
          </w:hyperlink>
        </w:p>
        <w:p w14:paraId="4D754668" w14:textId="3C16D57A"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6" w:history="1">
            <w:r w:rsidRPr="005A1E45">
              <w:rPr>
                <w:rStyle w:val="Lienhypertexte"/>
                <w:noProof/>
              </w:rPr>
              <w:t>1.1.26 Result</w:t>
            </w:r>
            <w:r>
              <w:rPr>
                <w:noProof/>
                <w:webHidden/>
              </w:rPr>
              <w:tab/>
            </w:r>
            <w:r>
              <w:rPr>
                <w:noProof/>
                <w:webHidden/>
              </w:rPr>
              <w:fldChar w:fldCharType="begin"/>
            </w:r>
            <w:r>
              <w:rPr>
                <w:noProof/>
                <w:webHidden/>
              </w:rPr>
              <w:instrText xml:space="preserve"> PAGEREF _Toc142664646 \h </w:instrText>
            </w:r>
            <w:r>
              <w:rPr>
                <w:noProof/>
                <w:webHidden/>
              </w:rPr>
            </w:r>
            <w:r>
              <w:rPr>
                <w:noProof/>
                <w:webHidden/>
              </w:rPr>
              <w:fldChar w:fldCharType="separate"/>
            </w:r>
            <w:r>
              <w:rPr>
                <w:noProof/>
                <w:webHidden/>
              </w:rPr>
              <w:t>13</w:t>
            </w:r>
            <w:r>
              <w:rPr>
                <w:noProof/>
                <w:webHidden/>
              </w:rPr>
              <w:fldChar w:fldCharType="end"/>
            </w:r>
          </w:hyperlink>
        </w:p>
        <w:p w14:paraId="271AECD5" w14:textId="6D8674AE"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47" w:history="1">
            <w:r w:rsidRPr="005A1E45">
              <w:rPr>
                <w:rStyle w:val="Lienhypertexte"/>
                <w:noProof/>
                <w:lang w:val="en-GB"/>
              </w:rPr>
              <w:t>2.9</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Start script without any Log parameters configured</w:t>
            </w:r>
            <w:r>
              <w:rPr>
                <w:noProof/>
                <w:webHidden/>
              </w:rPr>
              <w:tab/>
            </w:r>
            <w:r>
              <w:rPr>
                <w:noProof/>
                <w:webHidden/>
              </w:rPr>
              <w:fldChar w:fldCharType="begin"/>
            </w:r>
            <w:r>
              <w:rPr>
                <w:noProof/>
                <w:webHidden/>
              </w:rPr>
              <w:instrText xml:space="preserve"> PAGEREF _Toc142664647 \h </w:instrText>
            </w:r>
            <w:r>
              <w:rPr>
                <w:noProof/>
                <w:webHidden/>
              </w:rPr>
            </w:r>
            <w:r>
              <w:rPr>
                <w:noProof/>
                <w:webHidden/>
              </w:rPr>
              <w:fldChar w:fldCharType="separate"/>
            </w:r>
            <w:r>
              <w:rPr>
                <w:noProof/>
                <w:webHidden/>
              </w:rPr>
              <w:t>14</w:t>
            </w:r>
            <w:r>
              <w:rPr>
                <w:noProof/>
                <w:webHidden/>
              </w:rPr>
              <w:fldChar w:fldCharType="end"/>
            </w:r>
          </w:hyperlink>
        </w:p>
        <w:p w14:paraId="4EFC742E" w14:textId="75250A2B"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8" w:history="1">
            <w:r w:rsidRPr="005A1E45">
              <w:rPr>
                <w:rStyle w:val="Lienhypertexte"/>
                <w:noProof/>
              </w:rPr>
              <w:t>1.1.27 Test</w:t>
            </w:r>
            <w:r>
              <w:rPr>
                <w:noProof/>
                <w:webHidden/>
              </w:rPr>
              <w:tab/>
            </w:r>
            <w:r>
              <w:rPr>
                <w:noProof/>
                <w:webHidden/>
              </w:rPr>
              <w:fldChar w:fldCharType="begin"/>
            </w:r>
            <w:r>
              <w:rPr>
                <w:noProof/>
                <w:webHidden/>
              </w:rPr>
              <w:instrText xml:space="preserve"> PAGEREF _Toc142664648 \h </w:instrText>
            </w:r>
            <w:r>
              <w:rPr>
                <w:noProof/>
                <w:webHidden/>
              </w:rPr>
            </w:r>
            <w:r>
              <w:rPr>
                <w:noProof/>
                <w:webHidden/>
              </w:rPr>
              <w:fldChar w:fldCharType="separate"/>
            </w:r>
            <w:r>
              <w:rPr>
                <w:noProof/>
                <w:webHidden/>
              </w:rPr>
              <w:t>14</w:t>
            </w:r>
            <w:r>
              <w:rPr>
                <w:noProof/>
                <w:webHidden/>
              </w:rPr>
              <w:fldChar w:fldCharType="end"/>
            </w:r>
          </w:hyperlink>
        </w:p>
        <w:p w14:paraId="4601E985" w14:textId="56F1D4C0"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49" w:history="1">
            <w:r w:rsidRPr="005A1E45">
              <w:rPr>
                <w:rStyle w:val="Lienhypertexte"/>
                <w:noProof/>
              </w:rPr>
              <w:t>1.1.28 Command example</w:t>
            </w:r>
            <w:r>
              <w:rPr>
                <w:noProof/>
                <w:webHidden/>
              </w:rPr>
              <w:tab/>
            </w:r>
            <w:r>
              <w:rPr>
                <w:noProof/>
                <w:webHidden/>
              </w:rPr>
              <w:fldChar w:fldCharType="begin"/>
            </w:r>
            <w:r>
              <w:rPr>
                <w:noProof/>
                <w:webHidden/>
              </w:rPr>
              <w:instrText xml:space="preserve"> PAGEREF _Toc142664649 \h </w:instrText>
            </w:r>
            <w:r>
              <w:rPr>
                <w:noProof/>
                <w:webHidden/>
              </w:rPr>
            </w:r>
            <w:r>
              <w:rPr>
                <w:noProof/>
                <w:webHidden/>
              </w:rPr>
              <w:fldChar w:fldCharType="separate"/>
            </w:r>
            <w:r>
              <w:rPr>
                <w:noProof/>
                <w:webHidden/>
              </w:rPr>
              <w:t>14</w:t>
            </w:r>
            <w:r>
              <w:rPr>
                <w:noProof/>
                <w:webHidden/>
              </w:rPr>
              <w:fldChar w:fldCharType="end"/>
            </w:r>
          </w:hyperlink>
        </w:p>
        <w:p w14:paraId="526860DE" w14:textId="4D6F7E1D"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0" w:history="1">
            <w:r w:rsidRPr="005A1E45">
              <w:rPr>
                <w:rStyle w:val="Lienhypertexte"/>
                <w:noProof/>
              </w:rPr>
              <w:t>1.1.29 Result</w:t>
            </w:r>
            <w:r>
              <w:rPr>
                <w:noProof/>
                <w:webHidden/>
              </w:rPr>
              <w:tab/>
            </w:r>
            <w:r>
              <w:rPr>
                <w:noProof/>
                <w:webHidden/>
              </w:rPr>
              <w:fldChar w:fldCharType="begin"/>
            </w:r>
            <w:r>
              <w:rPr>
                <w:noProof/>
                <w:webHidden/>
              </w:rPr>
              <w:instrText xml:space="preserve"> PAGEREF _Toc142664650 \h </w:instrText>
            </w:r>
            <w:r>
              <w:rPr>
                <w:noProof/>
                <w:webHidden/>
              </w:rPr>
            </w:r>
            <w:r>
              <w:rPr>
                <w:noProof/>
                <w:webHidden/>
              </w:rPr>
              <w:fldChar w:fldCharType="separate"/>
            </w:r>
            <w:r>
              <w:rPr>
                <w:noProof/>
                <w:webHidden/>
              </w:rPr>
              <w:t>14</w:t>
            </w:r>
            <w:r>
              <w:rPr>
                <w:noProof/>
                <w:webHidden/>
              </w:rPr>
              <w:fldChar w:fldCharType="end"/>
            </w:r>
          </w:hyperlink>
        </w:p>
        <w:p w14:paraId="0958FE6B" w14:textId="3340FAA7"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51" w:history="1">
            <w:r w:rsidRPr="005A1E45">
              <w:rPr>
                <w:rStyle w:val="Lienhypertexte"/>
                <w:noProof/>
                <w:lang w:val="en-GB"/>
              </w:rPr>
              <w:t>2.10</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Try to restore a VM without any HyperCDP objects</w:t>
            </w:r>
            <w:r>
              <w:rPr>
                <w:noProof/>
                <w:webHidden/>
              </w:rPr>
              <w:tab/>
            </w:r>
            <w:r>
              <w:rPr>
                <w:noProof/>
                <w:webHidden/>
              </w:rPr>
              <w:fldChar w:fldCharType="begin"/>
            </w:r>
            <w:r>
              <w:rPr>
                <w:noProof/>
                <w:webHidden/>
              </w:rPr>
              <w:instrText xml:space="preserve"> PAGEREF _Toc142664651 \h </w:instrText>
            </w:r>
            <w:r>
              <w:rPr>
                <w:noProof/>
                <w:webHidden/>
              </w:rPr>
            </w:r>
            <w:r>
              <w:rPr>
                <w:noProof/>
                <w:webHidden/>
              </w:rPr>
              <w:fldChar w:fldCharType="separate"/>
            </w:r>
            <w:r>
              <w:rPr>
                <w:noProof/>
                <w:webHidden/>
              </w:rPr>
              <w:t>15</w:t>
            </w:r>
            <w:r>
              <w:rPr>
                <w:noProof/>
                <w:webHidden/>
              </w:rPr>
              <w:fldChar w:fldCharType="end"/>
            </w:r>
          </w:hyperlink>
        </w:p>
        <w:p w14:paraId="3624F336" w14:textId="023AEDD8"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2" w:history="1">
            <w:r w:rsidRPr="005A1E45">
              <w:rPr>
                <w:rStyle w:val="Lienhypertexte"/>
                <w:noProof/>
              </w:rPr>
              <w:t>1.1.30 Test</w:t>
            </w:r>
            <w:r>
              <w:rPr>
                <w:noProof/>
                <w:webHidden/>
              </w:rPr>
              <w:tab/>
            </w:r>
            <w:r>
              <w:rPr>
                <w:noProof/>
                <w:webHidden/>
              </w:rPr>
              <w:fldChar w:fldCharType="begin"/>
            </w:r>
            <w:r>
              <w:rPr>
                <w:noProof/>
                <w:webHidden/>
              </w:rPr>
              <w:instrText xml:space="preserve"> PAGEREF _Toc142664652 \h </w:instrText>
            </w:r>
            <w:r>
              <w:rPr>
                <w:noProof/>
                <w:webHidden/>
              </w:rPr>
            </w:r>
            <w:r>
              <w:rPr>
                <w:noProof/>
                <w:webHidden/>
              </w:rPr>
              <w:fldChar w:fldCharType="separate"/>
            </w:r>
            <w:r>
              <w:rPr>
                <w:noProof/>
                <w:webHidden/>
              </w:rPr>
              <w:t>15</w:t>
            </w:r>
            <w:r>
              <w:rPr>
                <w:noProof/>
                <w:webHidden/>
              </w:rPr>
              <w:fldChar w:fldCharType="end"/>
            </w:r>
          </w:hyperlink>
        </w:p>
        <w:p w14:paraId="42933C21" w14:textId="06DC7B61"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3" w:history="1">
            <w:r w:rsidRPr="005A1E45">
              <w:rPr>
                <w:rStyle w:val="Lienhypertexte"/>
                <w:noProof/>
              </w:rPr>
              <w:t>1.1.31 Command example</w:t>
            </w:r>
            <w:r>
              <w:rPr>
                <w:noProof/>
                <w:webHidden/>
              </w:rPr>
              <w:tab/>
            </w:r>
            <w:r>
              <w:rPr>
                <w:noProof/>
                <w:webHidden/>
              </w:rPr>
              <w:fldChar w:fldCharType="begin"/>
            </w:r>
            <w:r>
              <w:rPr>
                <w:noProof/>
                <w:webHidden/>
              </w:rPr>
              <w:instrText xml:space="preserve"> PAGEREF _Toc142664653 \h </w:instrText>
            </w:r>
            <w:r>
              <w:rPr>
                <w:noProof/>
                <w:webHidden/>
              </w:rPr>
            </w:r>
            <w:r>
              <w:rPr>
                <w:noProof/>
                <w:webHidden/>
              </w:rPr>
              <w:fldChar w:fldCharType="separate"/>
            </w:r>
            <w:r>
              <w:rPr>
                <w:noProof/>
                <w:webHidden/>
              </w:rPr>
              <w:t>15</w:t>
            </w:r>
            <w:r>
              <w:rPr>
                <w:noProof/>
                <w:webHidden/>
              </w:rPr>
              <w:fldChar w:fldCharType="end"/>
            </w:r>
          </w:hyperlink>
        </w:p>
        <w:p w14:paraId="25768BD7" w14:textId="25E6142B"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4" w:history="1">
            <w:r w:rsidRPr="005A1E45">
              <w:rPr>
                <w:rStyle w:val="Lienhypertexte"/>
                <w:noProof/>
              </w:rPr>
              <w:t>1.1.32 Result</w:t>
            </w:r>
            <w:r>
              <w:rPr>
                <w:noProof/>
                <w:webHidden/>
              </w:rPr>
              <w:tab/>
            </w:r>
            <w:r>
              <w:rPr>
                <w:noProof/>
                <w:webHidden/>
              </w:rPr>
              <w:fldChar w:fldCharType="begin"/>
            </w:r>
            <w:r>
              <w:rPr>
                <w:noProof/>
                <w:webHidden/>
              </w:rPr>
              <w:instrText xml:space="preserve"> PAGEREF _Toc142664654 \h </w:instrText>
            </w:r>
            <w:r>
              <w:rPr>
                <w:noProof/>
                <w:webHidden/>
              </w:rPr>
            </w:r>
            <w:r>
              <w:rPr>
                <w:noProof/>
                <w:webHidden/>
              </w:rPr>
              <w:fldChar w:fldCharType="separate"/>
            </w:r>
            <w:r>
              <w:rPr>
                <w:noProof/>
                <w:webHidden/>
              </w:rPr>
              <w:t>15</w:t>
            </w:r>
            <w:r>
              <w:rPr>
                <w:noProof/>
                <w:webHidden/>
              </w:rPr>
              <w:fldChar w:fldCharType="end"/>
            </w:r>
          </w:hyperlink>
        </w:p>
        <w:p w14:paraId="4FDF8661" w14:textId="12D4F183" w:rsidR="00C218CE" w:rsidRDefault="00C218CE">
          <w:pPr>
            <w:pStyle w:val="TM2"/>
            <w:tabs>
              <w:tab w:val="left" w:pos="800"/>
              <w:tab w:val="right" w:leader="dot" w:pos="9345"/>
            </w:tabs>
            <w:rPr>
              <w:rFonts w:eastAsiaTheme="minorEastAsia" w:cstheme="minorBidi"/>
              <w:smallCaps w:val="0"/>
              <w:noProof/>
              <w:color w:val="auto"/>
              <w:kern w:val="2"/>
              <w:sz w:val="22"/>
              <w:szCs w:val="22"/>
              <w:lang w:val="en-GB" w:eastAsia="en-GB"/>
              <w14:ligatures w14:val="standardContextual"/>
            </w:rPr>
          </w:pPr>
          <w:hyperlink w:anchor="_Toc142664655" w:history="1">
            <w:r w:rsidRPr="005A1E45">
              <w:rPr>
                <w:rStyle w:val="Lienhypertexte"/>
                <w:noProof/>
                <w:lang w:val="en-GB"/>
              </w:rPr>
              <w:t>2.11</w:t>
            </w:r>
            <w:r>
              <w:rPr>
                <w:rFonts w:eastAsiaTheme="minorEastAsia" w:cstheme="minorBidi"/>
                <w:smallCaps w:val="0"/>
                <w:noProof/>
                <w:color w:val="auto"/>
                <w:kern w:val="2"/>
                <w:sz w:val="22"/>
                <w:szCs w:val="22"/>
                <w:lang w:val="en-GB" w:eastAsia="en-GB"/>
                <w14:ligatures w14:val="standardContextual"/>
              </w:rPr>
              <w:tab/>
            </w:r>
            <w:r w:rsidRPr="005A1E45">
              <w:rPr>
                <w:rStyle w:val="Lienhypertexte"/>
                <w:noProof/>
                <w:lang w:val="en-GB"/>
              </w:rPr>
              <w:t>Computer is missing a module</w:t>
            </w:r>
            <w:r>
              <w:rPr>
                <w:noProof/>
                <w:webHidden/>
              </w:rPr>
              <w:tab/>
            </w:r>
            <w:r>
              <w:rPr>
                <w:noProof/>
                <w:webHidden/>
              </w:rPr>
              <w:fldChar w:fldCharType="begin"/>
            </w:r>
            <w:r>
              <w:rPr>
                <w:noProof/>
                <w:webHidden/>
              </w:rPr>
              <w:instrText xml:space="preserve"> PAGEREF _Toc142664655 \h </w:instrText>
            </w:r>
            <w:r>
              <w:rPr>
                <w:noProof/>
                <w:webHidden/>
              </w:rPr>
            </w:r>
            <w:r>
              <w:rPr>
                <w:noProof/>
                <w:webHidden/>
              </w:rPr>
              <w:fldChar w:fldCharType="separate"/>
            </w:r>
            <w:r>
              <w:rPr>
                <w:noProof/>
                <w:webHidden/>
              </w:rPr>
              <w:t>16</w:t>
            </w:r>
            <w:r>
              <w:rPr>
                <w:noProof/>
                <w:webHidden/>
              </w:rPr>
              <w:fldChar w:fldCharType="end"/>
            </w:r>
          </w:hyperlink>
        </w:p>
        <w:p w14:paraId="4D3317D2" w14:textId="61BBCB2F"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6" w:history="1">
            <w:r w:rsidRPr="005A1E45">
              <w:rPr>
                <w:rStyle w:val="Lienhypertexte"/>
                <w:noProof/>
              </w:rPr>
              <w:t>1.1.33 Test</w:t>
            </w:r>
            <w:r>
              <w:rPr>
                <w:noProof/>
                <w:webHidden/>
              </w:rPr>
              <w:tab/>
            </w:r>
            <w:r>
              <w:rPr>
                <w:noProof/>
                <w:webHidden/>
              </w:rPr>
              <w:fldChar w:fldCharType="begin"/>
            </w:r>
            <w:r>
              <w:rPr>
                <w:noProof/>
                <w:webHidden/>
              </w:rPr>
              <w:instrText xml:space="preserve"> PAGEREF _Toc142664656 \h </w:instrText>
            </w:r>
            <w:r>
              <w:rPr>
                <w:noProof/>
                <w:webHidden/>
              </w:rPr>
            </w:r>
            <w:r>
              <w:rPr>
                <w:noProof/>
                <w:webHidden/>
              </w:rPr>
              <w:fldChar w:fldCharType="separate"/>
            </w:r>
            <w:r>
              <w:rPr>
                <w:noProof/>
                <w:webHidden/>
              </w:rPr>
              <w:t>16</w:t>
            </w:r>
            <w:r>
              <w:rPr>
                <w:noProof/>
                <w:webHidden/>
              </w:rPr>
              <w:fldChar w:fldCharType="end"/>
            </w:r>
          </w:hyperlink>
        </w:p>
        <w:p w14:paraId="3C25B24C" w14:textId="47F74E54"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7" w:history="1">
            <w:r w:rsidRPr="005A1E45">
              <w:rPr>
                <w:rStyle w:val="Lienhypertexte"/>
                <w:noProof/>
              </w:rPr>
              <w:t>1.1.34 Command example</w:t>
            </w:r>
            <w:r>
              <w:rPr>
                <w:noProof/>
                <w:webHidden/>
              </w:rPr>
              <w:tab/>
            </w:r>
            <w:r>
              <w:rPr>
                <w:noProof/>
                <w:webHidden/>
              </w:rPr>
              <w:fldChar w:fldCharType="begin"/>
            </w:r>
            <w:r>
              <w:rPr>
                <w:noProof/>
                <w:webHidden/>
              </w:rPr>
              <w:instrText xml:space="preserve"> PAGEREF _Toc142664657 \h </w:instrText>
            </w:r>
            <w:r>
              <w:rPr>
                <w:noProof/>
                <w:webHidden/>
              </w:rPr>
            </w:r>
            <w:r>
              <w:rPr>
                <w:noProof/>
                <w:webHidden/>
              </w:rPr>
              <w:fldChar w:fldCharType="separate"/>
            </w:r>
            <w:r>
              <w:rPr>
                <w:noProof/>
                <w:webHidden/>
              </w:rPr>
              <w:t>16</w:t>
            </w:r>
            <w:r>
              <w:rPr>
                <w:noProof/>
                <w:webHidden/>
              </w:rPr>
              <w:fldChar w:fldCharType="end"/>
            </w:r>
          </w:hyperlink>
        </w:p>
        <w:p w14:paraId="0D35F3BD" w14:textId="05744BF5" w:rsidR="00C218CE" w:rsidRDefault="00C218CE">
          <w:pPr>
            <w:pStyle w:val="TM3"/>
            <w:tabs>
              <w:tab w:val="right" w:leader="dot" w:pos="9345"/>
            </w:tabs>
            <w:rPr>
              <w:rFonts w:eastAsiaTheme="minorEastAsia" w:cstheme="minorBidi"/>
              <w:i w:val="0"/>
              <w:iCs w:val="0"/>
              <w:noProof/>
              <w:color w:val="auto"/>
              <w:kern w:val="2"/>
              <w:sz w:val="22"/>
              <w:szCs w:val="22"/>
              <w:lang w:val="en-GB" w:eastAsia="en-GB"/>
              <w14:ligatures w14:val="standardContextual"/>
            </w:rPr>
          </w:pPr>
          <w:hyperlink w:anchor="_Toc142664658" w:history="1">
            <w:r w:rsidRPr="005A1E45">
              <w:rPr>
                <w:rStyle w:val="Lienhypertexte"/>
                <w:noProof/>
              </w:rPr>
              <w:t>1.1.35 Result</w:t>
            </w:r>
            <w:r>
              <w:rPr>
                <w:noProof/>
                <w:webHidden/>
              </w:rPr>
              <w:tab/>
            </w:r>
            <w:r>
              <w:rPr>
                <w:noProof/>
                <w:webHidden/>
              </w:rPr>
              <w:fldChar w:fldCharType="begin"/>
            </w:r>
            <w:r>
              <w:rPr>
                <w:noProof/>
                <w:webHidden/>
              </w:rPr>
              <w:instrText xml:space="preserve"> PAGEREF _Toc142664658 \h </w:instrText>
            </w:r>
            <w:r>
              <w:rPr>
                <w:noProof/>
                <w:webHidden/>
              </w:rPr>
            </w:r>
            <w:r>
              <w:rPr>
                <w:noProof/>
                <w:webHidden/>
              </w:rPr>
              <w:fldChar w:fldCharType="separate"/>
            </w:r>
            <w:r>
              <w:rPr>
                <w:noProof/>
                <w:webHidden/>
              </w:rPr>
              <w:t>16</w:t>
            </w:r>
            <w:r>
              <w:rPr>
                <w:noProof/>
                <w:webHidden/>
              </w:rPr>
              <w:fldChar w:fldCharType="end"/>
            </w:r>
          </w:hyperlink>
        </w:p>
        <w:p w14:paraId="666205A0" w14:textId="69D4633D" w:rsidR="00F47DF0" w:rsidRDefault="00D25E76" w:rsidP="00BE0B39">
          <w:pPr>
            <w:jc w:val="both"/>
          </w:pPr>
          <w:r>
            <w:rPr>
              <w:rFonts w:asciiTheme="majorHAnsi" w:eastAsiaTheme="minorHAnsi" w:hAnsiTheme="majorHAnsi" w:cstheme="minorBidi"/>
              <w:b/>
              <w:bCs/>
              <w:caps/>
              <w:noProof/>
              <w:color w:val="595959" w:themeColor="text1" w:themeTint="A6"/>
              <w:sz w:val="24"/>
              <w:szCs w:val="24"/>
              <w:lang w:eastAsia="en-US"/>
            </w:rPr>
            <w:fldChar w:fldCharType="end"/>
          </w:r>
        </w:p>
      </w:sdtContent>
    </w:sdt>
    <w:p w14:paraId="46B69F51" w14:textId="2C2AA089" w:rsidR="002F459C" w:rsidRDefault="001237BB" w:rsidP="00BE0B39">
      <w:pPr>
        <w:pStyle w:val="Tableau"/>
        <w:keepNext w:val="0"/>
        <w:spacing w:before="120" w:after="120"/>
        <w:jc w:val="both"/>
      </w:pPr>
      <w:r>
        <w:br w:type="page"/>
      </w:r>
      <w:bookmarkStart w:id="1" w:name="_Toc37950678"/>
      <w:bookmarkStart w:id="2" w:name="_Toc42762879"/>
    </w:p>
    <w:p w14:paraId="70C9166B" w14:textId="222C38F7" w:rsidR="00AE4490" w:rsidRPr="00D25E76" w:rsidRDefault="00CB6FC9" w:rsidP="00AE4490">
      <w:pPr>
        <w:pStyle w:val="Titre1"/>
        <w:jc w:val="both"/>
      </w:pPr>
      <w:bookmarkStart w:id="3" w:name="_Hlk34205843"/>
      <w:bookmarkStart w:id="4" w:name="_Toc142664611"/>
      <w:r>
        <w:lastRenderedPageBreak/>
        <w:t>Report content</w:t>
      </w:r>
      <w:bookmarkEnd w:id="4"/>
    </w:p>
    <w:p w14:paraId="7E4F964B" w14:textId="6FF06ADE" w:rsidR="00730CDA" w:rsidRDefault="00730CDA" w:rsidP="00BE0B39">
      <w:pPr>
        <w:jc w:val="both"/>
      </w:pPr>
    </w:p>
    <w:p w14:paraId="577A9184" w14:textId="20727B43" w:rsidR="009C2859" w:rsidRPr="00CB6FC9" w:rsidRDefault="00CB6FC9" w:rsidP="0029595F">
      <w:pPr>
        <w:pStyle w:val="NormalJustifi"/>
        <w:rPr>
          <w:lang w:val="en-GB"/>
        </w:rPr>
      </w:pPr>
      <w:bookmarkStart w:id="5" w:name="_Hlk34207204"/>
      <w:bookmarkEnd w:id="3"/>
      <w:r w:rsidRPr="00CB6FC9">
        <w:rPr>
          <w:lang w:val="en-GB"/>
        </w:rPr>
        <w:t>This report aims to p</w:t>
      </w:r>
      <w:r>
        <w:rPr>
          <w:lang w:val="en-GB"/>
        </w:rPr>
        <w:t xml:space="preserve">rovide a summary of the functionality tests executed during the development phase of the </w:t>
      </w:r>
      <w:proofErr w:type="spellStart"/>
      <w:r>
        <w:rPr>
          <w:lang w:val="en-GB"/>
        </w:rPr>
        <w:t>SnapshotPSS</w:t>
      </w:r>
      <w:proofErr w:type="spellEnd"/>
      <w:r>
        <w:rPr>
          <w:lang w:val="en-GB"/>
        </w:rPr>
        <w:t xml:space="preserve"> script and </w:t>
      </w:r>
      <w:proofErr w:type="spellStart"/>
      <w:r>
        <w:rPr>
          <w:lang w:val="en-GB"/>
        </w:rPr>
        <w:t>powershell</w:t>
      </w:r>
      <w:proofErr w:type="spellEnd"/>
      <w:r>
        <w:rPr>
          <w:lang w:val="en-GB"/>
        </w:rPr>
        <w:t xml:space="preserve"> module. </w:t>
      </w:r>
    </w:p>
    <w:p w14:paraId="53DE9B80" w14:textId="77777777" w:rsidR="0099783A" w:rsidRPr="00CB6FC9" w:rsidRDefault="0099783A">
      <w:pPr>
        <w:keepLines w:val="0"/>
        <w:spacing w:before="0" w:after="0"/>
        <w:rPr>
          <w:lang w:val="en-GB"/>
        </w:rPr>
      </w:pPr>
      <w:r w:rsidRPr="00CB6FC9">
        <w:rPr>
          <w:bCs/>
          <w:lang w:val="en-GB"/>
        </w:rPr>
        <w:br w:type="page"/>
      </w:r>
    </w:p>
    <w:p w14:paraId="18C8BCC4" w14:textId="6BB7B67B" w:rsidR="00ED4EBA" w:rsidRDefault="00CB6FC9" w:rsidP="00ED4EBA">
      <w:pPr>
        <w:pStyle w:val="Titre1"/>
        <w:jc w:val="both"/>
      </w:pPr>
      <w:bookmarkStart w:id="6" w:name="_Toc142664612"/>
      <w:r>
        <w:lastRenderedPageBreak/>
        <w:t>Functionality tests</w:t>
      </w:r>
      <w:bookmarkEnd w:id="6"/>
    </w:p>
    <w:p w14:paraId="0647E39D" w14:textId="2453373C" w:rsidR="004C249E" w:rsidRPr="00CB6FC9" w:rsidRDefault="00CB6FC9" w:rsidP="004C249E">
      <w:pPr>
        <w:rPr>
          <w:lang w:val="en-GB"/>
        </w:rPr>
      </w:pPr>
      <w:r w:rsidRPr="00CB6FC9">
        <w:rPr>
          <w:lang w:val="en-GB"/>
        </w:rPr>
        <w:t>This chapter lists the d</w:t>
      </w:r>
      <w:r>
        <w:rPr>
          <w:lang w:val="en-GB"/>
        </w:rPr>
        <w:t xml:space="preserve">ifferent functionality tests executed and their results. </w:t>
      </w:r>
    </w:p>
    <w:p w14:paraId="67FE6173" w14:textId="77777777" w:rsidR="00ED4EBA" w:rsidRPr="00CB6FC9" w:rsidRDefault="00ED4EBA" w:rsidP="00ED4EBA">
      <w:pPr>
        <w:jc w:val="both"/>
        <w:rPr>
          <w:lang w:val="en-GB"/>
        </w:rPr>
      </w:pPr>
    </w:p>
    <w:p w14:paraId="57B8D1C6" w14:textId="7D60790A" w:rsidR="00CB6FC9" w:rsidRPr="00CB6FC9" w:rsidRDefault="00CB6FC9" w:rsidP="00CB6FC9">
      <w:pPr>
        <w:pStyle w:val="Titre2"/>
        <w:rPr>
          <w:lang w:val="en-GB"/>
        </w:rPr>
      </w:pPr>
      <w:bookmarkStart w:id="7" w:name="_Toc142664613"/>
      <w:r w:rsidRPr="00CB6FC9">
        <w:rPr>
          <w:lang w:val="en-GB"/>
        </w:rPr>
        <w:t xml:space="preserve">Restore VM </w:t>
      </w:r>
      <w:r w:rsidR="008866F2">
        <w:rPr>
          <w:lang w:val="en-GB"/>
        </w:rPr>
        <w:t>with</w:t>
      </w:r>
      <w:r w:rsidRPr="00CB6FC9">
        <w:rPr>
          <w:lang w:val="en-GB"/>
        </w:rPr>
        <w:t xml:space="preserve"> </w:t>
      </w:r>
      <w:r>
        <w:rPr>
          <w:lang w:val="en-GB"/>
        </w:rPr>
        <w:t xml:space="preserve">mandatory </w:t>
      </w:r>
      <w:r w:rsidRPr="00CB6FC9">
        <w:rPr>
          <w:lang w:val="en-GB"/>
        </w:rPr>
        <w:t xml:space="preserve">script </w:t>
      </w:r>
      <w:proofErr w:type="gramStart"/>
      <w:r>
        <w:rPr>
          <w:lang w:val="en-GB"/>
        </w:rPr>
        <w:t>parameters</w:t>
      </w:r>
      <w:bookmarkEnd w:id="7"/>
      <w:proofErr w:type="gramEnd"/>
    </w:p>
    <w:p w14:paraId="13029323" w14:textId="22169758" w:rsidR="00537A72" w:rsidRPr="00CB6FC9" w:rsidRDefault="00537A72" w:rsidP="00537A72">
      <w:pPr>
        <w:tabs>
          <w:tab w:val="left" w:pos="1003"/>
        </w:tabs>
        <w:spacing w:before="0" w:after="0"/>
        <w:jc w:val="both"/>
        <w:rPr>
          <w:color w:val="FFFFFF" w:themeColor="background1"/>
          <w:lang w:val="en-GB"/>
        </w:rPr>
      </w:pPr>
      <w:r w:rsidRPr="00CB6FC9">
        <w:rPr>
          <w:color w:val="FFFFFF" w:themeColor="background1"/>
          <w:lang w:val="en-GB"/>
        </w:rPr>
        <w:tab/>
      </w:r>
    </w:p>
    <w:p w14:paraId="2974F804" w14:textId="53120DD1" w:rsidR="00CB6FC9" w:rsidRDefault="00CB6FC9" w:rsidP="00CB6FC9">
      <w:pPr>
        <w:pStyle w:val="DHHeading3"/>
      </w:pPr>
      <w:bookmarkStart w:id="8" w:name="_Toc142664614"/>
      <w:r>
        <w:t>Test</w:t>
      </w:r>
      <w:bookmarkEnd w:id="8"/>
    </w:p>
    <w:p w14:paraId="5D40B653" w14:textId="77777777" w:rsidR="00CB6FC9" w:rsidRDefault="00CB6FC9" w:rsidP="00904AAF">
      <w:pPr>
        <w:keepLines w:val="0"/>
        <w:spacing w:before="0" w:after="0"/>
        <w:jc w:val="both"/>
      </w:pPr>
    </w:p>
    <w:p w14:paraId="7C3A2EE2" w14:textId="5E364BF1" w:rsidR="00CB6FC9" w:rsidRDefault="00CB6FC9" w:rsidP="00904AAF">
      <w:pPr>
        <w:keepLines w:val="0"/>
        <w:spacing w:before="0" w:after="0"/>
        <w:jc w:val="both"/>
        <w:rPr>
          <w:lang w:val="en-GB"/>
        </w:rPr>
      </w:pPr>
      <w:r w:rsidRPr="00CB6FC9">
        <w:rPr>
          <w:lang w:val="en-GB"/>
        </w:rPr>
        <w:t>Start the script for a</w:t>
      </w:r>
      <w:r>
        <w:rPr>
          <w:lang w:val="en-GB"/>
        </w:rPr>
        <w:t xml:space="preserve"> VM restore through the command line parameters. Only enter the mandatory parameters.</w:t>
      </w:r>
    </w:p>
    <w:p w14:paraId="2675A45F" w14:textId="77777777" w:rsidR="00CB6FC9" w:rsidRDefault="00CB6FC9" w:rsidP="00904AAF">
      <w:pPr>
        <w:keepLines w:val="0"/>
        <w:spacing w:before="0" w:after="0"/>
        <w:jc w:val="both"/>
        <w:rPr>
          <w:lang w:val="en-GB"/>
        </w:rPr>
      </w:pPr>
    </w:p>
    <w:p w14:paraId="554D0003" w14:textId="77777777" w:rsidR="00CB6FC9" w:rsidRDefault="00CB6FC9" w:rsidP="00904AAF">
      <w:pPr>
        <w:keepLines w:val="0"/>
        <w:spacing w:before="0" w:after="0"/>
        <w:jc w:val="both"/>
        <w:rPr>
          <w:lang w:val="en-GB"/>
        </w:rPr>
      </w:pPr>
    </w:p>
    <w:p w14:paraId="6181B20C" w14:textId="1E011B93" w:rsidR="00CB6FC9" w:rsidRDefault="003369A9" w:rsidP="00CB6FC9">
      <w:pPr>
        <w:pStyle w:val="DHHeading3"/>
      </w:pPr>
      <w:bookmarkStart w:id="9" w:name="_Toc142664615"/>
      <w:r>
        <w:t>Command example</w:t>
      </w:r>
      <w:bookmarkEnd w:id="9"/>
    </w:p>
    <w:p w14:paraId="5E0FE622" w14:textId="77777777" w:rsidR="00CB6FC9" w:rsidRDefault="00CB6FC9" w:rsidP="00904AAF">
      <w:pPr>
        <w:keepLines w:val="0"/>
        <w:spacing w:before="0" w:after="0"/>
        <w:jc w:val="both"/>
        <w:rPr>
          <w:lang w:val="en-GB"/>
        </w:rPr>
      </w:pPr>
    </w:p>
    <w:p w14:paraId="4D8F154C" w14:textId="21E9FE39" w:rsidR="00CB6FC9" w:rsidRPr="00CB6FC9" w:rsidRDefault="00CB6FC9" w:rsidP="00CB6FC9">
      <w:pPr>
        <w:keepLines w:val="0"/>
        <w:pBdr>
          <w:top w:val="single" w:sz="4" w:space="1" w:color="auto"/>
          <w:left w:val="single" w:sz="4" w:space="4" w:color="auto"/>
          <w:bottom w:val="single" w:sz="4" w:space="1" w:color="auto"/>
          <w:right w:val="single" w:sz="4" w:space="4" w:color="auto"/>
        </w:pBdr>
        <w:shd w:val="clear" w:color="auto" w:fill="DBDCDD" w:themeFill="accent5" w:themeFillTint="66"/>
        <w:spacing w:before="0" w:after="0"/>
        <w:jc w:val="both"/>
        <w:rPr>
          <w:rFonts w:ascii="Consolas" w:hAnsi="Consolas"/>
          <w:lang w:val="en-GB"/>
        </w:rPr>
      </w:pPr>
      <w:proofErr w:type="gramStart"/>
      <w:r w:rsidRPr="00CB6FC9">
        <w:rPr>
          <w:rFonts w:ascii="Consolas" w:hAnsi="Consolas"/>
          <w:lang w:val="en-GB"/>
        </w:rPr>
        <w:t>./</w:t>
      </w:r>
      <w:proofErr w:type="gramEnd"/>
      <w:r w:rsidRPr="00CB6FC9">
        <w:rPr>
          <w:rFonts w:ascii="Consolas" w:hAnsi="Consolas"/>
          <w:lang w:val="en-GB"/>
        </w:rPr>
        <w:t>Start-</w:t>
      </w:r>
      <w:proofErr w:type="spellStart"/>
      <w:r w:rsidRPr="00CB6FC9">
        <w:rPr>
          <w:rFonts w:ascii="Consolas" w:hAnsi="Consolas"/>
          <w:lang w:val="en-GB"/>
        </w:rPr>
        <w:t>DoradoCDPRestore</w:t>
      </w:r>
      <w:proofErr w:type="spellEnd"/>
      <w:r w:rsidRPr="00CB6FC9">
        <w:rPr>
          <w:rFonts w:ascii="Consolas" w:hAnsi="Consolas"/>
          <w:lang w:val="en-GB"/>
        </w:rPr>
        <w:t xml:space="preserve"> -</w:t>
      </w:r>
      <w:proofErr w:type="spellStart"/>
      <w:r w:rsidRPr="00CB6FC9">
        <w:rPr>
          <w:rFonts w:ascii="Consolas" w:hAnsi="Consolas"/>
          <w:lang w:val="en-GB"/>
        </w:rPr>
        <w:t>DoradoStorage</w:t>
      </w:r>
      <w:proofErr w:type="spellEnd"/>
      <w:r w:rsidRPr="00CB6FC9">
        <w:rPr>
          <w:rFonts w:ascii="Consolas" w:hAnsi="Consolas"/>
          <w:lang w:val="en-GB"/>
        </w:rPr>
        <w:t xml:space="preserve"> '192.168.</w:t>
      </w:r>
      <w:r w:rsidR="003369A9">
        <w:rPr>
          <w:rFonts w:ascii="Consolas" w:hAnsi="Consolas"/>
          <w:lang w:val="en-GB"/>
        </w:rPr>
        <w:t>0.1</w:t>
      </w:r>
      <w:r w:rsidRPr="00CB6FC9">
        <w:rPr>
          <w:rFonts w:ascii="Consolas" w:hAnsi="Consolas"/>
          <w:lang w:val="en-GB"/>
        </w:rPr>
        <w:t>' -vCenter '192.168.</w:t>
      </w:r>
      <w:r w:rsidR="003369A9">
        <w:rPr>
          <w:rFonts w:ascii="Consolas" w:hAnsi="Consolas"/>
          <w:lang w:val="en-GB"/>
        </w:rPr>
        <w:t>0.2</w:t>
      </w:r>
      <w:r w:rsidRPr="00CB6FC9">
        <w:rPr>
          <w:rFonts w:ascii="Consolas" w:hAnsi="Consolas"/>
          <w:lang w:val="en-GB"/>
        </w:rPr>
        <w:t>'</w:t>
      </w:r>
      <w:r w:rsidR="003369A9">
        <w:rPr>
          <w:rFonts w:ascii="Consolas" w:hAnsi="Consolas"/>
          <w:lang w:val="en-GB"/>
        </w:rPr>
        <w:t xml:space="preserve">        </w:t>
      </w:r>
      <w:r w:rsidRPr="00CB6FC9">
        <w:rPr>
          <w:rFonts w:ascii="Consolas" w:hAnsi="Consolas"/>
          <w:lang w:val="en-GB"/>
        </w:rPr>
        <w:t xml:space="preserve"> </w:t>
      </w:r>
      <w:r>
        <w:rPr>
          <w:rFonts w:ascii="Consolas" w:hAnsi="Consolas"/>
          <w:lang w:val="en-GB"/>
        </w:rPr>
        <w:t xml:space="preserve">    </w:t>
      </w:r>
      <w:r w:rsidRPr="00CB6FC9">
        <w:rPr>
          <w:rFonts w:ascii="Consolas" w:hAnsi="Consolas"/>
          <w:lang w:val="en-GB"/>
        </w:rPr>
        <w:t>-</w:t>
      </w:r>
      <w:proofErr w:type="spellStart"/>
      <w:r w:rsidRPr="00CB6FC9">
        <w:rPr>
          <w:rFonts w:ascii="Consolas" w:hAnsi="Consolas"/>
          <w:lang w:val="en-GB"/>
        </w:rPr>
        <w:t>VMName</w:t>
      </w:r>
      <w:proofErr w:type="spellEnd"/>
      <w:r w:rsidRPr="00CB6FC9">
        <w:rPr>
          <w:rFonts w:ascii="Consolas" w:hAnsi="Consolas"/>
          <w:lang w:val="en-GB"/>
        </w:rPr>
        <w:t xml:space="preserve"> 'CentOS_</w:t>
      </w:r>
      <w:r w:rsidR="003369A9">
        <w:rPr>
          <w:rFonts w:ascii="Consolas" w:hAnsi="Consolas"/>
          <w:lang w:val="en-GB"/>
        </w:rPr>
        <w:t>TEST</w:t>
      </w:r>
      <w:r w:rsidRPr="00CB6FC9">
        <w:rPr>
          <w:rFonts w:ascii="Consolas" w:hAnsi="Consolas"/>
          <w:lang w:val="en-GB"/>
        </w:rPr>
        <w:t>_02' -</w:t>
      </w:r>
      <w:proofErr w:type="spellStart"/>
      <w:r w:rsidRPr="00CB6FC9">
        <w:rPr>
          <w:rFonts w:ascii="Consolas" w:hAnsi="Consolas"/>
          <w:lang w:val="en-GB"/>
        </w:rPr>
        <w:t>RecoverHost</w:t>
      </w:r>
      <w:proofErr w:type="spellEnd"/>
      <w:r w:rsidRPr="00CB6FC9">
        <w:rPr>
          <w:rFonts w:ascii="Consolas" w:hAnsi="Consolas"/>
          <w:lang w:val="en-GB"/>
        </w:rPr>
        <w:t xml:space="preserve"> 'ESX_NTE'</w:t>
      </w:r>
    </w:p>
    <w:p w14:paraId="47440153" w14:textId="77777777" w:rsidR="00CB6FC9" w:rsidRDefault="00CB6FC9" w:rsidP="00CB6FC9">
      <w:pPr>
        <w:pStyle w:val="DHHeading3"/>
        <w:numPr>
          <w:ilvl w:val="0"/>
          <w:numId w:val="0"/>
        </w:numPr>
        <w:ind w:left="426"/>
      </w:pPr>
    </w:p>
    <w:p w14:paraId="4025E430" w14:textId="640C4F1D" w:rsidR="00CB6FC9" w:rsidRDefault="00CB6FC9" w:rsidP="00CB6FC9">
      <w:pPr>
        <w:pStyle w:val="DHHeading3"/>
      </w:pPr>
      <w:bookmarkStart w:id="10" w:name="_Toc142664616"/>
      <w:r>
        <w:t>Result</w:t>
      </w:r>
      <w:bookmarkEnd w:id="10"/>
    </w:p>
    <w:p w14:paraId="23D2BE00" w14:textId="77777777" w:rsidR="00CB6FC9" w:rsidRDefault="00CB6FC9" w:rsidP="00CB6FC9">
      <w:pPr>
        <w:rPr>
          <w:lang w:val="en-GB" w:eastAsia="en-US"/>
        </w:rPr>
      </w:pPr>
    </w:p>
    <w:p w14:paraId="0E38E8BB" w14:textId="0F5C8EEE" w:rsidR="003369A9" w:rsidRDefault="003369A9" w:rsidP="00CB6FC9">
      <w:pPr>
        <w:rPr>
          <w:lang w:val="en-GB" w:eastAsia="en-US"/>
        </w:rPr>
      </w:pPr>
      <w:r>
        <w:rPr>
          <w:lang w:val="en-GB" w:eastAsia="en-US"/>
        </w:rPr>
        <w:t>User is prompted for credentials.</w:t>
      </w:r>
    </w:p>
    <w:p w14:paraId="25990430" w14:textId="78042DB6" w:rsidR="00CB6FC9" w:rsidRDefault="00CB6FC9" w:rsidP="00CB6FC9">
      <w:pPr>
        <w:rPr>
          <w:lang w:val="en-GB" w:eastAsia="en-US"/>
        </w:rPr>
      </w:pPr>
      <w:r>
        <w:rPr>
          <w:lang w:val="en-GB" w:eastAsia="en-US"/>
        </w:rPr>
        <w:t xml:space="preserve">VM is correctly restored in the origin VM folder. </w:t>
      </w:r>
      <w:r w:rsidR="003369A9">
        <w:rPr>
          <w:lang w:val="en-GB" w:eastAsia="en-US"/>
        </w:rPr>
        <w:t>It</w:t>
      </w:r>
      <w:r w:rsidR="001114CE">
        <w:rPr>
          <w:lang w:val="en-GB" w:eastAsia="en-US"/>
        </w:rPr>
        <w:t>’</w:t>
      </w:r>
      <w:r w:rsidR="003369A9">
        <w:rPr>
          <w:lang w:val="en-GB" w:eastAsia="en-US"/>
        </w:rPr>
        <w:t xml:space="preserve">s not </w:t>
      </w:r>
      <w:proofErr w:type="gramStart"/>
      <w:r w:rsidR="003369A9">
        <w:rPr>
          <w:lang w:val="en-GB" w:eastAsia="en-US"/>
        </w:rPr>
        <w:t>started</w:t>
      </w:r>
      <w:proofErr w:type="gramEnd"/>
      <w:r w:rsidR="003369A9">
        <w:rPr>
          <w:lang w:val="en-GB" w:eastAsia="en-US"/>
        </w:rPr>
        <w:t xml:space="preserve"> and its network adapters are disconnected.</w:t>
      </w:r>
    </w:p>
    <w:p w14:paraId="60314578" w14:textId="77777777" w:rsidR="00CB6FC9" w:rsidRDefault="00CB6FC9" w:rsidP="00CB6FC9">
      <w:pPr>
        <w:rPr>
          <w:lang w:val="en-GB" w:eastAsia="en-US"/>
        </w:rPr>
      </w:pPr>
    </w:p>
    <w:p w14:paraId="6F3CC4FA" w14:textId="7A426533" w:rsidR="00CB6FC9" w:rsidRDefault="00CB6FC9" w:rsidP="00CB6FC9">
      <w:pPr>
        <w:rPr>
          <w:lang w:val="en-GB" w:eastAsia="en-US"/>
        </w:rPr>
      </w:pPr>
      <w:r>
        <w:rPr>
          <w:lang w:val="en-GB" w:eastAsia="en-US"/>
        </w:rPr>
        <w:t>All the different objects are created with a timestamped suffix.</w:t>
      </w:r>
    </w:p>
    <w:p w14:paraId="39C78A14" w14:textId="77777777" w:rsidR="00CB6FC9" w:rsidRDefault="00CB6FC9" w:rsidP="00CB6FC9">
      <w:pPr>
        <w:rPr>
          <w:lang w:val="en-GB" w:eastAsia="en-US"/>
        </w:rPr>
      </w:pPr>
    </w:p>
    <w:p w14:paraId="4CD9EEA9" w14:textId="3A7F82B2" w:rsidR="00CB6FC9" w:rsidRPr="00CB6FC9" w:rsidRDefault="00CB6FC9" w:rsidP="00CB6FC9">
      <w:pPr>
        <w:pStyle w:val="DHHeading3"/>
      </w:pPr>
      <w:bookmarkStart w:id="11" w:name="_Toc142664617"/>
      <w:r>
        <w:t xml:space="preserve">Known </w:t>
      </w:r>
      <w:proofErr w:type="gramStart"/>
      <w:r>
        <w:t>issues</w:t>
      </w:r>
      <w:bookmarkEnd w:id="11"/>
      <w:proofErr w:type="gramEnd"/>
    </w:p>
    <w:p w14:paraId="5FE163C5" w14:textId="77777777" w:rsidR="00CB6FC9" w:rsidRPr="00CB6FC9" w:rsidRDefault="00CB6FC9" w:rsidP="00904AAF">
      <w:pPr>
        <w:keepLines w:val="0"/>
        <w:spacing w:before="0" w:after="0"/>
        <w:jc w:val="both"/>
        <w:rPr>
          <w:lang w:val="en-GB"/>
        </w:rPr>
      </w:pPr>
    </w:p>
    <w:p w14:paraId="3D6A00AB" w14:textId="71838101" w:rsidR="00CB6FC9" w:rsidRDefault="00CB6FC9" w:rsidP="00904AAF">
      <w:pPr>
        <w:keepLines w:val="0"/>
        <w:spacing w:before="0" w:after="0"/>
        <w:jc w:val="both"/>
        <w:rPr>
          <w:lang w:val="en-GB"/>
        </w:rPr>
      </w:pPr>
      <w:proofErr w:type="spellStart"/>
      <w:r>
        <w:rPr>
          <w:lang w:val="en-GB"/>
        </w:rPr>
        <w:t>RecoverHost</w:t>
      </w:r>
      <w:proofErr w:type="spellEnd"/>
      <w:r>
        <w:rPr>
          <w:lang w:val="en-GB"/>
        </w:rPr>
        <w:t xml:space="preserve"> is a case sensitive value, as the Dorado Rest API itself is case sensitive.</w:t>
      </w:r>
    </w:p>
    <w:p w14:paraId="55AC1EA2" w14:textId="77777777" w:rsidR="00CB6FC9" w:rsidRDefault="00CB6FC9" w:rsidP="00904AAF">
      <w:pPr>
        <w:keepLines w:val="0"/>
        <w:spacing w:before="0" w:after="0"/>
        <w:jc w:val="both"/>
        <w:rPr>
          <w:lang w:val="en-GB"/>
        </w:rPr>
      </w:pPr>
    </w:p>
    <w:p w14:paraId="36707AA6" w14:textId="6BEE2C84" w:rsidR="00CB6FC9" w:rsidRDefault="00CB6FC9" w:rsidP="00904AAF">
      <w:pPr>
        <w:keepLines w:val="0"/>
        <w:spacing w:before="0" w:after="0"/>
        <w:jc w:val="both"/>
        <w:rPr>
          <w:lang w:val="en-GB"/>
        </w:rPr>
      </w:pPr>
      <w:proofErr w:type="spellStart"/>
      <w:r>
        <w:rPr>
          <w:lang w:val="en-GB"/>
        </w:rPr>
        <w:t>RecoverHost</w:t>
      </w:r>
      <w:proofErr w:type="spellEnd"/>
      <w:r>
        <w:rPr>
          <w:lang w:val="en-GB"/>
        </w:rPr>
        <w:t xml:space="preserve"> should match a Dorado Host, and an </w:t>
      </w:r>
      <w:proofErr w:type="spellStart"/>
      <w:r>
        <w:rPr>
          <w:lang w:val="en-GB"/>
        </w:rPr>
        <w:t>ESXi</w:t>
      </w:r>
      <w:proofErr w:type="spellEnd"/>
      <w:r>
        <w:rPr>
          <w:lang w:val="en-GB"/>
        </w:rPr>
        <w:t xml:space="preserve"> host should be declared in the vCenter from either the </w:t>
      </w:r>
      <w:proofErr w:type="spellStart"/>
      <w:r>
        <w:rPr>
          <w:lang w:val="en-GB"/>
        </w:rPr>
        <w:t>RecoverHost</w:t>
      </w:r>
      <w:proofErr w:type="spellEnd"/>
      <w:r>
        <w:rPr>
          <w:lang w:val="en-GB"/>
        </w:rPr>
        <w:t xml:space="preserve"> name or its IP address.</w:t>
      </w:r>
    </w:p>
    <w:p w14:paraId="5FC798FB" w14:textId="77777777" w:rsidR="00CB6FC9" w:rsidRDefault="00CB6FC9" w:rsidP="00904AAF">
      <w:pPr>
        <w:keepLines w:val="0"/>
        <w:spacing w:before="0" w:after="0"/>
        <w:jc w:val="both"/>
        <w:rPr>
          <w:lang w:val="en-GB"/>
        </w:rPr>
      </w:pPr>
    </w:p>
    <w:p w14:paraId="760BB086" w14:textId="44C4872A" w:rsidR="00CB6FC9" w:rsidRDefault="00CB6FC9">
      <w:pPr>
        <w:keepLines w:val="0"/>
        <w:spacing w:before="0" w:after="0"/>
        <w:rPr>
          <w:lang w:val="en-GB"/>
        </w:rPr>
      </w:pPr>
      <w:r>
        <w:rPr>
          <w:lang w:val="en-GB"/>
        </w:rPr>
        <w:br w:type="page"/>
      </w:r>
    </w:p>
    <w:p w14:paraId="14938241" w14:textId="2755E21C" w:rsidR="00CB6FC9" w:rsidRPr="00CB6FC9" w:rsidRDefault="00CB6FC9" w:rsidP="00CB6FC9">
      <w:pPr>
        <w:pStyle w:val="Titre2"/>
        <w:rPr>
          <w:lang w:val="en-GB"/>
        </w:rPr>
      </w:pPr>
      <w:bookmarkStart w:id="12" w:name="_Toc142664618"/>
      <w:r w:rsidRPr="00CB6FC9">
        <w:rPr>
          <w:lang w:val="en-GB"/>
        </w:rPr>
        <w:lastRenderedPageBreak/>
        <w:t xml:space="preserve">Restore VM </w:t>
      </w:r>
      <w:r>
        <w:rPr>
          <w:lang w:val="en-GB"/>
        </w:rPr>
        <w:t>with optional</w:t>
      </w:r>
      <w:r>
        <w:rPr>
          <w:lang w:val="en-GB"/>
        </w:rPr>
        <w:t xml:space="preserve"> </w:t>
      </w:r>
      <w:r w:rsidRPr="00CB6FC9">
        <w:rPr>
          <w:lang w:val="en-GB"/>
        </w:rPr>
        <w:t xml:space="preserve">script </w:t>
      </w:r>
      <w:proofErr w:type="gramStart"/>
      <w:r>
        <w:rPr>
          <w:lang w:val="en-GB"/>
        </w:rPr>
        <w:t>parameters</w:t>
      </w:r>
      <w:bookmarkEnd w:id="12"/>
      <w:proofErr w:type="gramEnd"/>
    </w:p>
    <w:p w14:paraId="79F8A3D1" w14:textId="77777777" w:rsidR="00CB6FC9" w:rsidRPr="00CB6FC9" w:rsidRDefault="00CB6FC9" w:rsidP="00CB6FC9">
      <w:pPr>
        <w:tabs>
          <w:tab w:val="left" w:pos="1003"/>
        </w:tabs>
        <w:spacing w:before="0" w:after="0"/>
        <w:jc w:val="both"/>
        <w:rPr>
          <w:color w:val="FFFFFF" w:themeColor="background1"/>
          <w:lang w:val="en-GB"/>
        </w:rPr>
      </w:pPr>
      <w:r w:rsidRPr="00CB6FC9">
        <w:rPr>
          <w:color w:val="FFFFFF" w:themeColor="background1"/>
          <w:lang w:val="en-GB"/>
        </w:rPr>
        <w:tab/>
      </w:r>
    </w:p>
    <w:p w14:paraId="52B18F92" w14:textId="77777777" w:rsidR="00CB6FC9" w:rsidRDefault="00CB6FC9" w:rsidP="00CB6FC9">
      <w:pPr>
        <w:pStyle w:val="DHHeading3"/>
      </w:pPr>
      <w:bookmarkStart w:id="13" w:name="_Toc142664619"/>
      <w:r>
        <w:t>Test</w:t>
      </w:r>
      <w:bookmarkEnd w:id="13"/>
    </w:p>
    <w:p w14:paraId="00DDBD9E" w14:textId="77777777" w:rsidR="00CB6FC9" w:rsidRDefault="00CB6FC9" w:rsidP="00CB6FC9">
      <w:pPr>
        <w:keepLines w:val="0"/>
        <w:spacing w:before="0" w:after="0"/>
        <w:jc w:val="both"/>
      </w:pPr>
    </w:p>
    <w:p w14:paraId="55C00740" w14:textId="5535E7B9" w:rsidR="00CB6FC9" w:rsidRDefault="00CB6FC9" w:rsidP="00CB6FC9">
      <w:pPr>
        <w:keepLines w:val="0"/>
        <w:spacing w:before="0" w:after="0"/>
        <w:jc w:val="both"/>
        <w:rPr>
          <w:lang w:val="en-GB"/>
        </w:rPr>
      </w:pPr>
      <w:r w:rsidRPr="00CB6FC9">
        <w:rPr>
          <w:lang w:val="en-GB"/>
        </w:rPr>
        <w:t>Start the script for a</w:t>
      </w:r>
      <w:r>
        <w:rPr>
          <w:lang w:val="en-GB"/>
        </w:rPr>
        <w:t xml:space="preserve"> VM restore through the command line parameters. </w:t>
      </w:r>
      <w:r w:rsidR="003369A9">
        <w:rPr>
          <w:lang w:val="en-GB"/>
        </w:rPr>
        <w:t>Set most of the optional parameters for restores.</w:t>
      </w:r>
    </w:p>
    <w:p w14:paraId="42E30C93" w14:textId="77777777" w:rsidR="00CB6FC9" w:rsidRDefault="00CB6FC9" w:rsidP="00CB6FC9">
      <w:pPr>
        <w:keepLines w:val="0"/>
        <w:spacing w:before="0" w:after="0"/>
        <w:jc w:val="both"/>
        <w:rPr>
          <w:lang w:val="en-GB"/>
        </w:rPr>
      </w:pPr>
    </w:p>
    <w:p w14:paraId="1B663F0B" w14:textId="77777777" w:rsidR="00CB6FC9" w:rsidRDefault="00CB6FC9" w:rsidP="00CB6FC9">
      <w:pPr>
        <w:keepLines w:val="0"/>
        <w:spacing w:before="0" w:after="0"/>
        <w:jc w:val="both"/>
        <w:rPr>
          <w:lang w:val="en-GB"/>
        </w:rPr>
      </w:pPr>
    </w:p>
    <w:p w14:paraId="3C8D4218" w14:textId="0290E041" w:rsidR="00CB6FC9" w:rsidRDefault="003369A9" w:rsidP="00CB6FC9">
      <w:pPr>
        <w:pStyle w:val="DHHeading3"/>
      </w:pPr>
      <w:bookmarkStart w:id="14" w:name="_Toc142664620"/>
      <w:r>
        <w:t>Command example</w:t>
      </w:r>
      <w:bookmarkEnd w:id="14"/>
    </w:p>
    <w:p w14:paraId="122D55EF" w14:textId="77777777" w:rsidR="00CB6FC9" w:rsidRDefault="00CB6FC9" w:rsidP="00CB6FC9">
      <w:pPr>
        <w:keepLines w:val="0"/>
        <w:spacing w:before="0" w:after="0"/>
        <w:jc w:val="both"/>
        <w:rPr>
          <w:lang w:val="en-GB"/>
        </w:rPr>
      </w:pPr>
    </w:p>
    <w:p w14:paraId="5744712B" w14:textId="1E50AD2F" w:rsidR="00CB6FC9" w:rsidRPr="00BA4430" w:rsidRDefault="003369A9" w:rsidP="00BA4430">
      <w:pPr>
        <w:pBdr>
          <w:top w:val="single" w:sz="4" w:space="1" w:color="auto"/>
          <w:left w:val="single" w:sz="4" w:space="4" w:color="auto"/>
          <w:bottom w:val="single" w:sz="4" w:space="1" w:color="auto"/>
          <w:right w:val="single" w:sz="4" w:space="4" w:color="auto"/>
        </w:pBdr>
        <w:shd w:val="clear" w:color="auto" w:fill="DBDCDD" w:themeFill="accent5" w:themeFillTint="66"/>
        <w:rPr>
          <w:rFonts w:ascii="Consolas" w:hAnsi="Consolas"/>
        </w:rPr>
      </w:pPr>
      <w:proofErr w:type="gramStart"/>
      <w:r w:rsidRPr="00BA4430">
        <w:rPr>
          <w:rFonts w:ascii="Consolas" w:hAnsi="Consolas"/>
        </w:rPr>
        <w:t>./</w:t>
      </w:r>
      <w:proofErr w:type="gramEnd"/>
      <w:r w:rsidRPr="00BA4430">
        <w:rPr>
          <w:rFonts w:ascii="Consolas" w:hAnsi="Consolas"/>
        </w:rPr>
        <w:t>Start-</w:t>
      </w:r>
      <w:proofErr w:type="spellStart"/>
      <w:r w:rsidRPr="00BA4430">
        <w:rPr>
          <w:rFonts w:ascii="Consolas" w:hAnsi="Consolas"/>
        </w:rPr>
        <w:t>DoradoCDPRestore</w:t>
      </w:r>
      <w:proofErr w:type="spellEnd"/>
      <w:r w:rsidRPr="00BA4430">
        <w:rPr>
          <w:rFonts w:ascii="Consolas" w:hAnsi="Consolas"/>
        </w:rPr>
        <w:t xml:space="preserve"> -</w:t>
      </w:r>
      <w:proofErr w:type="spellStart"/>
      <w:r w:rsidRPr="00BA4430">
        <w:rPr>
          <w:rFonts w:ascii="Consolas" w:hAnsi="Consolas"/>
        </w:rPr>
        <w:t>DoradoStorage</w:t>
      </w:r>
      <w:proofErr w:type="spellEnd"/>
      <w:r w:rsidRPr="00BA4430">
        <w:rPr>
          <w:rFonts w:ascii="Consolas" w:hAnsi="Consolas"/>
        </w:rPr>
        <w:t xml:space="preserve"> '192.168.</w:t>
      </w:r>
      <w:r w:rsidR="001114CE" w:rsidRPr="00BA4430">
        <w:rPr>
          <w:rFonts w:ascii="Consolas" w:hAnsi="Consolas"/>
        </w:rPr>
        <w:t>0.1</w:t>
      </w:r>
      <w:r w:rsidRPr="00BA4430">
        <w:rPr>
          <w:rFonts w:ascii="Consolas" w:hAnsi="Consolas"/>
        </w:rPr>
        <w:t>' -vCenter '192.168.</w:t>
      </w:r>
      <w:r w:rsidR="001114CE" w:rsidRPr="00BA4430">
        <w:rPr>
          <w:rFonts w:ascii="Consolas" w:hAnsi="Consolas"/>
        </w:rPr>
        <w:t>0.2</w:t>
      </w:r>
      <w:r w:rsidRPr="00BA4430">
        <w:rPr>
          <w:rFonts w:ascii="Consolas" w:hAnsi="Consolas"/>
        </w:rPr>
        <w:t xml:space="preserve">' </w:t>
      </w:r>
      <w:r w:rsidR="001114CE" w:rsidRPr="00BA4430">
        <w:rPr>
          <w:rFonts w:ascii="Consolas" w:hAnsi="Consolas"/>
        </w:rPr>
        <w:t xml:space="preserve">    </w:t>
      </w:r>
      <w:r w:rsidRPr="00BA4430">
        <w:rPr>
          <w:rFonts w:ascii="Consolas" w:hAnsi="Consolas"/>
        </w:rPr>
        <w:t>-</w:t>
      </w:r>
      <w:proofErr w:type="spellStart"/>
      <w:r w:rsidRPr="00BA4430">
        <w:rPr>
          <w:rFonts w:ascii="Consolas" w:hAnsi="Consolas"/>
        </w:rPr>
        <w:t>VMName</w:t>
      </w:r>
      <w:proofErr w:type="spellEnd"/>
      <w:r w:rsidRPr="00BA4430">
        <w:rPr>
          <w:rFonts w:ascii="Consolas" w:hAnsi="Consolas"/>
        </w:rPr>
        <w:t xml:space="preserve"> 'CentOS_</w:t>
      </w:r>
      <w:r w:rsidR="001114CE" w:rsidRPr="00BA4430">
        <w:rPr>
          <w:rFonts w:ascii="Consolas" w:hAnsi="Consolas"/>
        </w:rPr>
        <w:t>TEST</w:t>
      </w:r>
      <w:r w:rsidRPr="00BA4430">
        <w:rPr>
          <w:rFonts w:ascii="Consolas" w:hAnsi="Consolas"/>
        </w:rPr>
        <w:t>_02' -</w:t>
      </w:r>
      <w:proofErr w:type="spellStart"/>
      <w:r w:rsidRPr="00BA4430">
        <w:rPr>
          <w:rFonts w:ascii="Consolas" w:hAnsi="Consolas"/>
        </w:rPr>
        <w:t>RecoverHost</w:t>
      </w:r>
      <w:proofErr w:type="spellEnd"/>
      <w:r w:rsidRPr="00BA4430">
        <w:rPr>
          <w:rFonts w:ascii="Consolas" w:hAnsi="Consolas"/>
        </w:rPr>
        <w:t xml:space="preserve"> 'ESX_NTE' </w:t>
      </w:r>
      <w:r w:rsidRPr="00BA4430">
        <w:rPr>
          <w:rFonts w:ascii="Consolas" w:hAnsi="Consolas"/>
        </w:rPr>
        <w:tab/>
      </w:r>
      <w:r w:rsidRPr="00BA4430">
        <w:rPr>
          <w:rFonts w:ascii="Consolas" w:hAnsi="Consolas"/>
        </w:rPr>
        <w:tab/>
      </w:r>
      <w:r w:rsidRPr="00BA4430">
        <w:rPr>
          <w:rFonts w:ascii="Consolas" w:hAnsi="Consolas"/>
        </w:rPr>
        <w:tab/>
        <w:t xml:space="preserve"> </w:t>
      </w:r>
      <w:r w:rsidRPr="00BA4430">
        <w:rPr>
          <w:rFonts w:ascii="Consolas" w:hAnsi="Consolas"/>
        </w:rPr>
        <w:t>-</w:t>
      </w:r>
      <w:proofErr w:type="spellStart"/>
      <w:r w:rsidRPr="00BA4430">
        <w:rPr>
          <w:rFonts w:ascii="Consolas" w:hAnsi="Consolas"/>
        </w:rPr>
        <w:t>HyperCDPDuplicateName</w:t>
      </w:r>
      <w:proofErr w:type="spellEnd"/>
      <w:r w:rsidRPr="00BA4430">
        <w:rPr>
          <w:rFonts w:ascii="Consolas" w:hAnsi="Consolas"/>
        </w:rPr>
        <w:t xml:space="preserve"> '</w:t>
      </w:r>
      <w:proofErr w:type="spellStart"/>
      <w:r w:rsidRPr="00BA4430">
        <w:rPr>
          <w:rFonts w:ascii="Consolas" w:hAnsi="Consolas"/>
        </w:rPr>
        <w:t>test_LUN_</w:t>
      </w:r>
      <w:r w:rsidR="001114CE" w:rsidRPr="00BA4430">
        <w:rPr>
          <w:rFonts w:ascii="Consolas" w:hAnsi="Consolas"/>
        </w:rPr>
        <w:t>HUAWEI</w:t>
      </w:r>
      <w:proofErr w:type="spellEnd"/>
      <w:r w:rsidRPr="00BA4430">
        <w:rPr>
          <w:rFonts w:ascii="Consolas" w:hAnsi="Consolas"/>
        </w:rPr>
        <w:t>' -</w:t>
      </w:r>
      <w:proofErr w:type="spellStart"/>
      <w:r w:rsidRPr="00BA4430">
        <w:rPr>
          <w:rFonts w:ascii="Consolas" w:hAnsi="Consolas"/>
        </w:rPr>
        <w:t>RestoredVMName</w:t>
      </w:r>
      <w:proofErr w:type="spellEnd"/>
      <w:r w:rsidRPr="00BA4430">
        <w:rPr>
          <w:rFonts w:ascii="Consolas" w:hAnsi="Consolas"/>
        </w:rPr>
        <w:t xml:space="preserve"> '</w:t>
      </w:r>
      <w:proofErr w:type="spellStart"/>
      <w:r w:rsidRPr="00BA4430">
        <w:rPr>
          <w:rFonts w:ascii="Consolas" w:hAnsi="Consolas"/>
        </w:rPr>
        <w:t>test_restore_</w:t>
      </w:r>
      <w:r w:rsidR="001114CE" w:rsidRPr="00BA4430">
        <w:rPr>
          <w:rFonts w:ascii="Consolas" w:hAnsi="Consolas"/>
        </w:rPr>
        <w:t>HUAWEI</w:t>
      </w:r>
      <w:proofErr w:type="spellEnd"/>
      <w:r w:rsidRPr="00BA4430">
        <w:rPr>
          <w:rFonts w:ascii="Consolas" w:hAnsi="Consolas"/>
        </w:rPr>
        <w:t xml:space="preserve">' </w:t>
      </w:r>
      <w:r w:rsidR="001114CE" w:rsidRPr="00BA4430">
        <w:rPr>
          <w:rFonts w:ascii="Consolas" w:hAnsi="Consolas"/>
        </w:rPr>
        <w:t xml:space="preserve">   </w:t>
      </w:r>
      <w:r w:rsidRPr="00BA4430">
        <w:rPr>
          <w:rFonts w:ascii="Consolas" w:hAnsi="Consolas"/>
        </w:rPr>
        <w:t>-</w:t>
      </w:r>
      <w:proofErr w:type="spellStart"/>
      <w:r w:rsidRPr="00BA4430">
        <w:rPr>
          <w:rFonts w:ascii="Consolas" w:hAnsi="Consolas"/>
        </w:rPr>
        <w:t>RestoredVMFolderName</w:t>
      </w:r>
      <w:proofErr w:type="spellEnd"/>
      <w:r w:rsidRPr="00BA4430">
        <w:rPr>
          <w:rFonts w:ascii="Consolas" w:hAnsi="Consolas"/>
        </w:rPr>
        <w:t xml:space="preserve"> '</w:t>
      </w:r>
      <w:r w:rsidR="001114CE" w:rsidRPr="00BA4430">
        <w:rPr>
          <w:rFonts w:ascii="Consolas" w:hAnsi="Consolas"/>
        </w:rPr>
        <w:t>TEST</w:t>
      </w:r>
      <w:r w:rsidRPr="00BA4430">
        <w:rPr>
          <w:rFonts w:ascii="Consolas" w:hAnsi="Consolas"/>
        </w:rPr>
        <w:t>' -</w:t>
      </w:r>
      <w:proofErr w:type="spellStart"/>
      <w:r w:rsidRPr="00BA4430">
        <w:rPr>
          <w:rFonts w:ascii="Consolas" w:hAnsi="Consolas"/>
        </w:rPr>
        <w:t>StartRestoredVM</w:t>
      </w:r>
      <w:proofErr w:type="spellEnd"/>
      <w:r w:rsidRPr="00BA4430">
        <w:rPr>
          <w:rFonts w:ascii="Consolas" w:hAnsi="Consolas"/>
        </w:rPr>
        <w:t xml:space="preserve"> -</w:t>
      </w:r>
      <w:proofErr w:type="spellStart"/>
      <w:r w:rsidRPr="00BA4430">
        <w:rPr>
          <w:rFonts w:ascii="Consolas" w:hAnsi="Consolas"/>
        </w:rPr>
        <w:t>KeepRestoredVMNetwork</w:t>
      </w:r>
      <w:proofErr w:type="spellEnd"/>
    </w:p>
    <w:p w14:paraId="496DBA65" w14:textId="77777777" w:rsidR="003369A9" w:rsidRPr="003369A9" w:rsidRDefault="003369A9" w:rsidP="003369A9">
      <w:pPr>
        <w:rPr>
          <w:lang w:val="en-GB"/>
        </w:rPr>
      </w:pPr>
    </w:p>
    <w:p w14:paraId="77B6753B" w14:textId="77777777" w:rsidR="00CB6FC9" w:rsidRDefault="00CB6FC9" w:rsidP="00CB6FC9">
      <w:pPr>
        <w:pStyle w:val="DHHeading3"/>
      </w:pPr>
      <w:bookmarkStart w:id="15" w:name="_Toc142664621"/>
      <w:r>
        <w:t>Result</w:t>
      </w:r>
      <w:bookmarkEnd w:id="15"/>
    </w:p>
    <w:p w14:paraId="2DBC46E1" w14:textId="77777777" w:rsidR="00CB6FC9" w:rsidRDefault="00CB6FC9" w:rsidP="00CB6FC9">
      <w:pPr>
        <w:rPr>
          <w:lang w:val="en-GB" w:eastAsia="en-US"/>
        </w:rPr>
      </w:pPr>
    </w:p>
    <w:p w14:paraId="173177B6" w14:textId="5D5DB080" w:rsidR="003369A9" w:rsidRDefault="003369A9" w:rsidP="00CB6FC9">
      <w:pPr>
        <w:rPr>
          <w:lang w:val="en-GB" w:eastAsia="en-US"/>
        </w:rPr>
      </w:pPr>
      <w:r>
        <w:rPr>
          <w:lang w:val="en-GB" w:eastAsia="en-US"/>
        </w:rPr>
        <w:t>User is prompted for credentials.</w:t>
      </w:r>
    </w:p>
    <w:p w14:paraId="136F80BD" w14:textId="77777777" w:rsidR="003369A9" w:rsidRDefault="00CB6FC9" w:rsidP="00CB6FC9">
      <w:pPr>
        <w:rPr>
          <w:lang w:val="en-GB" w:eastAsia="en-US"/>
        </w:rPr>
      </w:pPr>
      <w:r>
        <w:rPr>
          <w:lang w:val="en-GB" w:eastAsia="en-US"/>
        </w:rPr>
        <w:t xml:space="preserve">VM is correctly restored in the </w:t>
      </w:r>
      <w:r w:rsidR="003369A9">
        <w:rPr>
          <w:lang w:val="en-GB" w:eastAsia="en-US"/>
        </w:rPr>
        <w:t xml:space="preserve">specified folder with its new name. </w:t>
      </w:r>
    </w:p>
    <w:p w14:paraId="0C0BE2AC" w14:textId="77777777" w:rsidR="003369A9" w:rsidRDefault="003369A9" w:rsidP="00CB6FC9">
      <w:pPr>
        <w:rPr>
          <w:lang w:val="en-GB" w:eastAsia="en-US"/>
        </w:rPr>
      </w:pPr>
    </w:p>
    <w:p w14:paraId="2AF7F5B0" w14:textId="602FCDC1" w:rsidR="00CB6FC9" w:rsidRDefault="003369A9" w:rsidP="00CB6FC9">
      <w:pPr>
        <w:rPr>
          <w:lang w:val="en-GB" w:eastAsia="en-US"/>
        </w:rPr>
      </w:pPr>
      <w:r>
        <w:rPr>
          <w:lang w:val="en-GB" w:eastAsia="en-US"/>
        </w:rPr>
        <w:t xml:space="preserve">Restore VM is started with its network adapters in their original state. </w:t>
      </w:r>
    </w:p>
    <w:p w14:paraId="2B064F92" w14:textId="77777777" w:rsidR="003369A9" w:rsidRDefault="003369A9" w:rsidP="00CB6FC9">
      <w:pPr>
        <w:rPr>
          <w:lang w:val="en-GB" w:eastAsia="en-US"/>
        </w:rPr>
      </w:pPr>
    </w:p>
    <w:p w14:paraId="7B95F19C" w14:textId="140D6030" w:rsidR="003369A9" w:rsidRDefault="003369A9" w:rsidP="00CB6FC9">
      <w:pPr>
        <w:rPr>
          <w:lang w:val="en-GB" w:eastAsia="en-US"/>
        </w:rPr>
      </w:pPr>
      <w:r>
        <w:rPr>
          <w:lang w:val="en-GB" w:eastAsia="en-US"/>
        </w:rPr>
        <w:t xml:space="preserve">The </w:t>
      </w:r>
      <w:proofErr w:type="spellStart"/>
      <w:r>
        <w:rPr>
          <w:lang w:val="en-GB" w:eastAsia="en-US"/>
        </w:rPr>
        <w:t>HyperCDP</w:t>
      </w:r>
      <w:proofErr w:type="spellEnd"/>
      <w:r>
        <w:rPr>
          <w:lang w:val="en-GB" w:eastAsia="en-US"/>
        </w:rPr>
        <w:t xml:space="preserve"> duplicate is named after the specified parameter.</w:t>
      </w:r>
    </w:p>
    <w:p w14:paraId="50537EBA" w14:textId="77777777" w:rsidR="00CB6FC9" w:rsidRDefault="00CB6FC9" w:rsidP="00CB6FC9">
      <w:pPr>
        <w:rPr>
          <w:lang w:val="en-GB" w:eastAsia="en-US"/>
        </w:rPr>
      </w:pPr>
    </w:p>
    <w:p w14:paraId="42821CB1" w14:textId="162110E8" w:rsidR="003369A9" w:rsidRDefault="003369A9">
      <w:pPr>
        <w:keepLines w:val="0"/>
        <w:spacing w:before="0" w:after="0"/>
        <w:rPr>
          <w:lang w:val="en-GB"/>
        </w:rPr>
      </w:pPr>
      <w:r>
        <w:rPr>
          <w:lang w:val="en-GB"/>
        </w:rPr>
        <w:br w:type="page"/>
      </w:r>
    </w:p>
    <w:p w14:paraId="3E95BDA2" w14:textId="16455938" w:rsidR="003369A9" w:rsidRPr="00CB6FC9" w:rsidRDefault="003369A9" w:rsidP="003369A9">
      <w:pPr>
        <w:pStyle w:val="Titre2"/>
        <w:rPr>
          <w:lang w:val="en-GB"/>
        </w:rPr>
      </w:pPr>
      <w:bookmarkStart w:id="16" w:name="_Toc142664622"/>
      <w:r w:rsidRPr="00CB6FC9">
        <w:rPr>
          <w:lang w:val="en-GB"/>
        </w:rPr>
        <w:lastRenderedPageBreak/>
        <w:t xml:space="preserve">Restore VM </w:t>
      </w:r>
      <w:r>
        <w:rPr>
          <w:lang w:val="en-GB"/>
        </w:rPr>
        <w:t xml:space="preserve">with configuration XML </w:t>
      </w:r>
      <w:proofErr w:type="gramStart"/>
      <w:r>
        <w:rPr>
          <w:lang w:val="en-GB"/>
        </w:rPr>
        <w:t>file</w:t>
      </w:r>
      <w:bookmarkEnd w:id="16"/>
      <w:proofErr w:type="gramEnd"/>
    </w:p>
    <w:p w14:paraId="1198CA71" w14:textId="77777777" w:rsidR="003369A9" w:rsidRPr="00CB6FC9" w:rsidRDefault="003369A9" w:rsidP="003369A9">
      <w:pPr>
        <w:tabs>
          <w:tab w:val="left" w:pos="1003"/>
        </w:tabs>
        <w:spacing w:before="0" w:after="0"/>
        <w:jc w:val="both"/>
        <w:rPr>
          <w:color w:val="FFFFFF" w:themeColor="background1"/>
          <w:lang w:val="en-GB"/>
        </w:rPr>
      </w:pPr>
      <w:r w:rsidRPr="00CB6FC9">
        <w:rPr>
          <w:color w:val="FFFFFF" w:themeColor="background1"/>
          <w:lang w:val="en-GB"/>
        </w:rPr>
        <w:tab/>
      </w:r>
    </w:p>
    <w:p w14:paraId="2D9B1BAE" w14:textId="77777777" w:rsidR="003369A9" w:rsidRDefault="003369A9" w:rsidP="003369A9">
      <w:pPr>
        <w:pStyle w:val="DHHeading3"/>
      </w:pPr>
      <w:bookmarkStart w:id="17" w:name="_Toc142664623"/>
      <w:r>
        <w:t>Test</w:t>
      </w:r>
      <w:bookmarkEnd w:id="17"/>
    </w:p>
    <w:p w14:paraId="3281B8C1" w14:textId="77777777" w:rsidR="003369A9" w:rsidRDefault="003369A9" w:rsidP="003369A9">
      <w:pPr>
        <w:keepLines w:val="0"/>
        <w:spacing w:before="0" w:after="0"/>
        <w:jc w:val="both"/>
      </w:pPr>
    </w:p>
    <w:p w14:paraId="35999616" w14:textId="5259B9DC" w:rsidR="003369A9" w:rsidRDefault="003369A9" w:rsidP="003369A9">
      <w:pPr>
        <w:keepLines w:val="0"/>
        <w:spacing w:before="0" w:after="0"/>
        <w:jc w:val="both"/>
        <w:rPr>
          <w:lang w:val="en-GB"/>
        </w:rPr>
      </w:pPr>
      <w:r w:rsidRPr="00CB6FC9">
        <w:rPr>
          <w:lang w:val="en-GB"/>
        </w:rPr>
        <w:t>Start the script for a</w:t>
      </w:r>
      <w:r>
        <w:rPr>
          <w:lang w:val="en-GB"/>
        </w:rPr>
        <w:t xml:space="preserve"> VM restore through the command line parameter</w:t>
      </w:r>
      <w:r>
        <w:rPr>
          <w:lang w:val="en-GB"/>
        </w:rPr>
        <w:t xml:space="preserve"> and specify an XML configuration file.</w:t>
      </w:r>
    </w:p>
    <w:p w14:paraId="601F98E4" w14:textId="77777777" w:rsidR="003369A9" w:rsidRDefault="003369A9" w:rsidP="003369A9">
      <w:pPr>
        <w:keepLines w:val="0"/>
        <w:spacing w:before="0" w:after="0"/>
        <w:jc w:val="both"/>
        <w:rPr>
          <w:lang w:val="en-GB"/>
        </w:rPr>
      </w:pPr>
    </w:p>
    <w:p w14:paraId="373946EF" w14:textId="77777777" w:rsidR="003369A9" w:rsidRDefault="003369A9" w:rsidP="003369A9">
      <w:pPr>
        <w:keepLines w:val="0"/>
        <w:spacing w:before="0" w:after="0"/>
        <w:jc w:val="both"/>
        <w:rPr>
          <w:lang w:val="en-GB"/>
        </w:rPr>
      </w:pPr>
    </w:p>
    <w:p w14:paraId="2B630C14" w14:textId="49CA6E52" w:rsidR="003369A9" w:rsidRDefault="003369A9" w:rsidP="003369A9">
      <w:pPr>
        <w:pStyle w:val="DHHeading3"/>
      </w:pPr>
      <w:bookmarkStart w:id="18" w:name="_Toc142664624"/>
      <w:r>
        <w:t>Command example</w:t>
      </w:r>
      <w:bookmarkEnd w:id="18"/>
    </w:p>
    <w:p w14:paraId="11D31929" w14:textId="77777777" w:rsidR="003369A9" w:rsidRDefault="003369A9" w:rsidP="003369A9">
      <w:pPr>
        <w:keepLines w:val="0"/>
        <w:spacing w:before="0" w:after="0"/>
        <w:jc w:val="both"/>
        <w:rPr>
          <w:lang w:val="en-GB"/>
        </w:rPr>
      </w:pPr>
    </w:p>
    <w:p w14:paraId="3C6AE4DB" w14:textId="7D023FEC" w:rsidR="003369A9" w:rsidRPr="003369A9" w:rsidRDefault="003369A9" w:rsidP="003369A9">
      <w:pPr>
        <w:pBdr>
          <w:top w:val="single" w:sz="4" w:space="1" w:color="auto"/>
          <w:left w:val="single" w:sz="4" w:space="4" w:color="auto"/>
          <w:bottom w:val="single" w:sz="4" w:space="1" w:color="auto"/>
          <w:right w:val="single" w:sz="4" w:space="4" w:color="auto"/>
        </w:pBdr>
        <w:shd w:val="clear" w:color="auto" w:fill="DBDCDD" w:themeFill="accent5" w:themeFillTint="66"/>
        <w:rPr>
          <w:rFonts w:ascii="Consolas" w:hAnsi="Consolas"/>
          <w:lang w:val="en-GB"/>
        </w:rPr>
      </w:pPr>
      <w:r w:rsidRPr="003369A9">
        <w:rPr>
          <w:rFonts w:ascii="Consolas" w:hAnsi="Consolas"/>
          <w:lang w:val="en-GB"/>
        </w:rPr>
        <w:t>.\Start-DoradoCDPRestore.ps1 -</w:t>
      </w:r>
      <w:proofErr w:type="spellStart"/>
      <w:r w:rsidRPr="003369A9">
        <w:rPr>
          <w:rFonts w:ascii="Consolas" w:hAnsi="Consolas"/>
          <w:lang w:val="en-GB"/>
        </w:rPr>
        <w:t>ConfigFilePath</w:t>
      </w:r>
      <w:proofErr w:type="spellEnd"/>
      <w:r w:rsidRPr="003369A9">
        <w:rPr>
          <w:rFonts w:ascii="Consolas" w:hAnsi="Consolas"/>
          <w:lang w:val="en-GB"/>
        </w:rPr>
        <w:t xml:space="preserve"> 'C:\</w:t>
      </w:r>
      <w:proofErr w:type="spellStart"/>
      <w:r w:rsidRPr="003369A9">
        <w:rPr>
          <w:rFonts w:ascii="Consolas" w:hAnsi="Consolas"/>
          <w:lang w:val="en-GB"/>
        </w:rPr>
        <w:t>myPath</w:t>
      </w:r>
      <w:proofErr w:type="spellEnd"/>
      <w:r w:rsidRPr="003369A9">
        <w:rPr>
          <w:rFonts w:ascii="Consolas" w:hAnsi="Consolas"/>
          <w:lang w:val="en-GB"/>
        </w:rPr>
        <w:t>\HUAWEI\restore_config.xml'</w:t>
      </w:r>
    </w:p>
    <w:p w14:paraId="7A8C20DC" w14:textId="77777777" w:rsidR="003369A9" w:rsidRDefault="003369A9" w:rsidP="003369A9">
      <w:pPr>
        <w:rPr>
          <w:lang w:val="en-GB"/>
        </w:rPr>
      </w:pPr>
    </w:p>
    <w:p w14:paraId="56D590FE" w14:textId="72631C93" w:rsidR="003369A9" w:rsidRPr="003369A9" w:rsidRDefault="003369A9" w:rsidP="003369A9">
      <w:r w:rsidRPr="003369A9">
        <w:t xml:space="preserve">Configuration file </w:t>
      </w:r>
      <w:proofErr w:type="spellStart"/>
      <w:r w:rsidRPr="003369A9">
        <w:t>example</w:t>
      </w:r>
      <w:proofErr w:type="spellEnd"/>
      <w:r w:rsidRPr="003369A9">
        <w:t xml:space="preserve"> :</w:t>
      </w:r>
    </w:p>
    <w:p w14:paraId="4332EF7D" w14:textId="77777777" w:rsidR="003369A9" w:rsidRPr="003369A9" w:rsidRDefault="003369A9" w:rsidP="003369A9"/>
    <w:p w14:paraId="3E006937" w14:textId="77777777" w:rsidR="003369A9" w:rsidRPr="003369A9" w:rsidRDefault="003369A9" w:rsidP="003369A9">
      <w:pPr>
        <w:keepLines w:val="0"/>
        <w:shd w:val="clear" w:color="auto" w:fill="1F1F1F"/>
        <w:spacing w:before="0" w:after="0" w:line="285" w:lineRule="atLeast"/>
        <w:rPr>
          <w:rFonts w:ascii="Consolas" w:hAnsi="Consolas"/>
          <w:color w:val="CCCCCC"/>
          <w:sz w:val="21"/>
          <w:szCs w:val="21"/>
          <w:lang w:eastAsia="en-GB"/>
        </w:rPr>
      </w:pPr>
      <w:r w:rsidRPr="003369A9">
        <w:rPr>
          <w:rFonts w:ascii="Consolas" w:hAnsi="Consolas"/>
          <w:color w:val="808080"/>
          <w:sz w:val="21"/>
          <w:szCs w:val="21"/>
          <w:lang w:eastAsia="en-GB"/>
        </w:rPr>
        <w:t>&lt;</w:t>
      </w:r>
      <w:r w:rsidRPr="003369A9">
        <w:rPr>
          <w:rFonts w:ascii="Consolas" w:hAnsi="Consolas"/>
          <w:color w:val="569CD6"/>
          <w:sz w:val="21"/>
          <w:szCs w:val="21"/>
          <w:lang w:eastAsia="en-GB"/>
        </w:rPr>
        <w:t>Configuration</w:t>
      </w:r>
      <w:r w:rsidRPr="003369A9">
        <w:rPr>
          <w:rFonts w:ascii="Consolas" w:hAnsi="Consolas"/>
          <w:color w:val="808080"/>
          <w:sz w:val="21"/>
          <w:szCs w:val="21"/>
          <w:lang w:eastAsia="en-GB"/>
        </w:rPr>
        <w:t>&gt;</w:t>
      </w:r>
    </w:p>
    <w:p w14:paraId="30D13D45" w14:textId="49CE68B6" w:rsidR="003369A9" w:rsidRPr="003369A9" w:rsidRDefault="003369A9" w:rsidP="003369A9">
      <w:pPr>
        <w:keepLines w:val="0"/>
        <w:shd w:val="clear" w:color="auto" w:fill="1F1F1F"/>
        <w:spacing w:before="0" w:after="0" w:line="285" w:lineRule="atLeast"/>
        <w:rPr>
          <w:rFonts w:ascii="Consolas" w:hAnsi="Consolas"/>
          <w:color w:val="CCCCCC"/>
          <w:sz w:val="21"/>
          <w:szCs w:val="21"/>
          <w:lang w:val="en-GB" w:eastAsia="en-GB"/>
        </w:rPr>
      </w:pPr>
      <w:r w:rsidRPr="003369A9">
        <w:rPr>
          <w:rFonts w:ascii="Consolas" w:hAnsi="Consolas"/>
          <w:color w:val="CCCCCC"/>
          <w:sz w:val="21"/>
          <w:szCs w:val="21"/>
          <w:lang w:eastAsia="en-GB"/>
        </w:rPr>
        <w:t xml:space="preserve">    </w:t>
      </w:r>
      <w:r w:rsidRPr="003369A9">
        <w:rPr>
          <w:rFonts w:ascii="Consolas" w:hAnsi="Consolas"/>
          <w:color w:val="808080"/>
          <w:sz w:val="21"/>
          <w:szCs w:val="21"/>
          <w:lang w:eastAsia="en-GB"/>
        </w:rPr>
        <w:t>&lt;</w:t>
      </w:r>
      <w:proofErr w:type="spellStart"/>
      <w:r w:rsidRPr="003369A9">
        <w:rPr>
          <w:rFonts w:ascii="Consolas" w:hAnsi="Consolas"/>
          <w:color w:val="569CD6"/>
          <w:sz w:val="21"/>
          <w:szCs w:val="21"/>
          <w:lang w:eastAsia="en-GB"/>
        </w:rPr>
        <w:t>DoradoStorage</w:t>
      </w:r>
      <w:proofErr w:type="spellEnd"/>
      <w:r w:rsidRPr="003369A9">
        <w:rPr>
          <w:rFonts w:ascii="Consolas" w:hAnsi="Consolas"/>
          <w:color w:val="808080"/>
          <w:sz w:val="21"/>
          <w:szCs w:val="21"/>
          <w:lang w:eastAsia="en-GB"/>
        </w:rPr>
        <w:t>&gt;</w:t>
      </w:r>
      <w:r w:rsidRPr="003369A9">
        <w:rPr>
          <w:rFonts w:ascii="Consolas" w:hAnsi="Consolas"/>
          <w:color w:val="CCCCCC"/>
          <w:sz w:val="21"/>
          <w:szCs w:val="21"/>
          <w:lang w:eastAsia="en-GB"/>
        </w:rPr>
        <w:t>192.168.0.1</w:t>
      </w:r>
      <w:r w:rsidRPr="003369A9">
        <w:rPr>
          <w:rFonts w:ascii="Consolas" w:hAnsi="Consolas"/>
          <w:color w:val="808080"/>
          <w:sz w:val="21"/>
          <w:szCs w:val="21"/>
          <w:lang w:eastAsia="en-GB"/>
        </w:rPr>
        <w:t>&lt;/</w:t>
      </w:r>
      <w:proofErr w:type="spellStart"/>
      <w:r w:rsidRPr="003369A9">
        <w:rPr>
          <w:rFonts w:ascii="Consolas" w:hAnsi="Consolas"/>
          <w:color w:val="569CD6"/>
          <w:sz w:val="21"/>
          <w:szCs w:val="21"/>
          <w:lang w:eastAsia="en-GB"/>
        </w:rPr>
        <w:t>DoradoStorage</w:t>
      </w:r>
      <w:proofErr w:type="spellEnd"/>
      <w:r w:rsidRPr="003369A9">
        <w:rPr>
          <w:rFonts w:ascii="Consolas" w:hAnsi="Consolas"/>
          <w:color w:val="808080"/>
          <w:sz w:val="21"/>
          <w:szCs w:val="21"/>
          <w:lang w:eastAsia="en-GB"/>
        </w:rPr>
        <w:t>&gt;</w:t>
      </w:r>
      <w:r w:rsidRPr="003369A9">
        <w:rPr>
          <w:rFonts w:ascii="Consolas" w:hAnsi="Consolas"/>
          <w:color w:val="CCCCCC"/>
          <w:sz w:val="21"/>
          <w:szCs w:val="21"/>
          <w:lang w:eastAsia="en-GB"/>
        </w:rPr>
        <w:t xml:space="preserve">                              </w:t>
      </w:r>
    </w:p>
    <w:p w14:paraId="6628552F" w14:textId="0E93E50A" w:rsidR="003369A9" w:rsidRPr="003369A9" w:rsidRDefault="003369A9" w:rsidP="003369A9">
      <w:pPr>
        <w:keepLines w:val="0"/>
        <w:shd w:val="clear" w:color="auto" w:fill="1F1F1F"/>
        <w:spacing w:before="0" w:after="0" w:line="285" w:lineRule="atLeast"/>
        <w:rPr>
          <w:rFonts w:ascii="Consolas" w:hAnsi="Consolas"/>
          <w:color w:val="CCCCCC"/>
          <w:sz w:val="21"/>
          <w:szCs w:val="21"/>
          <w:lang w:val="en-GB" w:eastAsia="en-GB"/>
        </w:rPr>
      </w:pPr>
      <w:r w:rsidRPr="003369A9">
        <w:rPr>
          <w:rFonts w:ascii="Consolas" w:hAnsi="Consolas"/>
          <w:color w:val="CCCCCC"/>
          <w:sz w:val="21"/>
          <w:szCs w:val="21"/>
          <w:lang w:val="en-GB" w:eastAsia="en-GB"/>
        </w:rPr>
        <w:t xml:space="preserve">    </w:t>
      </w:r>
      <w:r w:rsidRPr="003369A9">
        <w:rPr>
          <w:rFonts w:ascii="Consolas" w:hAnsi="Consolas"/>
          <w:color w:val="808080"/>
          <w:sz w:val="21"/>
          <w:szCs w:val="21"/>
          <w:lang w:val="en-GB" w:eastAsia="en-GB"/>
        </w:rPr>
        <w:t>&lt;</w:t>
      </w:r>
      <w:r w:rsidRPr="003369A9">
        <w:rPr>
          <w:rFonts w:ascii="Consolas" w:hAnsi="Consolas"/>
          <w:color w:val="569CD6"/>
          <w:sz w:val="21"/>
          <w:szCs w:val="21"/>
          <w:lang w:val="en-GB" w:eastAsia="en-GB"/>
        </w:rPr>
        <w:t>vCenter</w:t>
      </w:r>
      <w:r w:rsidRPr="003369A9">
        <w:rPr>
          <w:rFonts w:ascii="Consolas" w:hAnsi="Consolas"/>
          <w:color w:val="808080"/>
          <w:sz w:val="21"/>
          <w:szCs w:val="21"/>
          <w:lang w:val="en-GB" w:eastAsia="en-GB"/>
        </w:rPr>
        <w:t>&gt;</w:t>
      </w:r>
      <w:r w:rsidRPr="003369A9">
        <w:rPr>
          <w:rFonts w:ascii="Consolas" w:hAnsi="Consolas"/>
          <w:color w:val="CCCCCC"/>
          <w:sz w:val="21"/>
          <w:szCs w:val="21"/>
          <w:lang w:val="en-GB" w:eastAsia="en-GB"/>
        </w:rPr>
        <w:t>192.168.0.2</w:t>
      </w:r>
      <w:r w:rsidRPr="003369A9">
        <w:rPr>
          <w:rFonts w:ascii="Consolas" w:hAnsi="Consolas"/>
          <w:color w:val="808080"/>
          <w:sz w:val="21"/>
          <w:szCs w:val="21"/>
          <w:lang w:val="en-GB" w:eastAsia="en-GB"/>
        </w:rPr>
        <w:t>&lt;/</w:t>
      </w:r>
      <w:r w:rsidRPr="003369A9">
        <w:rPr>
          <w:rFonts w:ascii="Consolas" w:hAnsi="Consolas"/>
          <w:color w:val="569CD6"/>
          <w:sz w:val="21"/>
          <w:szCs w:val="21"/>
          <w:lang w:val="en-GB" w:eastAsia="en-GB"/>
        </w:rPr>
        <w:t>vCenter</w:t>
      </w:r>
    </w:p>
    <w:p w14:paraId="3458D31A" w14:textId="62852B4F" w:rsidR="003369A9" w:rsidRPr="003369A9" w:rsidRDefault="003369A9" w:rsidP="003369A9">
      <w:pPr>
        <w:keepLines w:val="0"/>
        <w:shd w:val="clear" w:color="auto" w:fill="1F1F1F"/>
        <w:spacing w:before="0" w:after="0" w:line="285" w:lineRule="atLeast"/>
        <w:rPr>
          <w:rFonts w:ascii="Consolas" w:hAnsi="Consolas"/>
          <w:color w:val="CCCCCC"/>
          <w:sz w:val="21"/>
          <w:szCs w:val="21"/>
          <w:lang w:val="en-GB" w:eastAsia="en-GB"/>
        </w:rPr>
      </w:pPr>
      <w:r w:rsidRPr="003369A9">
        <w:rPr>
          <w:rFonts w:ascii="Consolas" w:hAnsi="Consolas"/>
          <w:color w:val="CCCCCC"/>
          <w:sz w:val="21"/>
          <w:szCs w:val="21"/>
          <w:lang w:val="en-GB" w:eastAsia="en-GB"/>
        </w:rPr>
        <w:t xml:space="preserve">    </w:t>
      </w:r>
      <w:r w:rsidRPr="003369A9">
        <w:rPr>
          <w:rFonts w:ascii="Consolas" w:hAnsi="Consolas"/>
          <w:color w:val="808080"/>
          <w:sz w:val="21"/>
          <w:szCs w:val="21"/>
          <w:lang w:val="en-GB" w:eastAsia="en-GB"/>
        </w:rPr>
        <w:t>&lt;</w:t>
      </w:r>
      <w:proofErr w:type="spellStart"/>
      <w:r w:rsidRPr="003369A9">
        <w:rPr>
          <w:rFonts w:ascii="Consolas" w:hAnsi="Consolas"/>
          <w:color w:val="569CD6"/>
          <w:sz w:val="21"/>
          <w:szCs w:val="21"/>
          <w:lang w:val="en-GB" w:eastAsia="en-GB"/>
        </w:rPr>
        <w:t>VMName</w:t>
      </w:r>
      <w:proofErr w:type="spellEnd"/>
      <w:r w:rsidRPr="003369A9">
        <w:rPr>
          <w:rFonts w:ascii="Consolas" w:hAnsi="Consolas"/>
          <w:color w:val="808080"/>
          <w:sz w:val="21"/>
          <w:szCs w:val="21"/>
          <w:lang w:val="en-GB" w:eastAsia="en-GB"/>
        </w:rPr>
        <w:t>&gt;</w:t>
      </w:r>
      <w:r w:rsidR="001114CE" w:rsidRPr="001114CE">
        <w:rPr>
          <w:rFonts w:ascii="Consolas" w:hAnsi="Consolas"/>
          <w:color w:val="CACBCD" w:themeColor="accent5" w:themeTint="99"/>
          <w:sz w:val="21"/>
          <w:szCs w:val="21"/>
          <w:lang w:val="en-GB" w:eastAsia="en-GB"/>
        </w:rPr>
        <w:t>CentOS_TEST_02</w:t>
      </w:r>
      <w:r w:rsidRPr="003369A9">
        <w:rPr>
          <w:rFonts w:ascii="Consolas" w:hAnsi="Consolas"/>
          <w:color w:val="808080"/>
          <w:sz w:val="21"/>
          <w:szCs w:val="21"/>
          <w:lang w:val="en-GB" w:eastAsia="en-GB"/>
        </w:rPr>
        <w:t>&lt;/</w:t>
      </w:r>
      <w:proofErr w:type="spellStart"/>
      <w:r w:rsidRPr="003369A9">
        <w:rPr>
          <w:rFonts w:ascii="Consolas" w:hAnsi="Consolas"/>
          <w:color w:val="569CD6"/>
          <w:sz w:val="21"/>
          <w:szCs w:val="21"/>
          <w:lang w:val="en-GB" w:eastAsia="en-GB"/>
        </w:rPr>
        <w:t>VMName</w:t>
      </w:r>
      <w:proofErr w:type="spellEnd"/>
      <w:r w:rsidRPr="003369A9">
        <w:rPr>
          <w:rFonts w:ascii="Consolas" w:hAnsi="Consolas"/>
          <w:color w:val="808080"/>
          <w:sz w:val="21"/>
          <w:szCs w:val="21"/>
          <w:lang w:val="en-GB" w:eastAsia="en-GB"/>
        </w:rPr>
        <w:t>&gt;</w:t>
      </w:r>
      <w:r w:rsidRPr="003369A9">
        <w:rPr>
          <w:rFonts w:ascii="Consolas" w:hAnsi="Consolas"/>
          <w:color w:val="CCCCCC"/>
          <w:sz w:val="21"/>
          <w:szCs w:val="21"/>
          <w:lang w:val="en-GB" w:eastAsia="en-GB"/>
        </w:rPr>
        <w:t xml:space="preserve">                                              </w:t>
      </w:r>
    </w:p>
    <w:p w14:paraId="4EA75CEB" w14:textId="069EA377" w:rsidR="003369A9" w:rsidRPr="003369A9" w:rsidRDefault="003369A9" w:rsidP="003369A9">
      <w:pPr>
        <w:keepLines w:val="0"/>
        <w:shd w:val="clear" w:color="auto" w:fill="1F1F1F"/>
        <w:spacing w:before="0" w:after="0" w:line="285" w:lineRule="atLeast"/>
        <w:rPr>
          <w:rFonts w:ascii="Consolas" w:hAnsi="Consolas"/>
          <w:color w:val="CCCCCC"/>
          <w:sz w:val="21"/>
          <w:szCs w:val="21"/>
          <w:lang w:val="en-GB" w:eastAsia="en-GB"/>
        </w:rPr>
      </w:pPr>
      <w:r w:rsidRPr="003369A9">
        <w:rPr>
          <w:rFonts w:ascii="Consolas" w:hAnsi="Consolas"/>
          <w:color w:val="CCCCCC"/>
          <w:sz w:val="21"/>
          <w:szCs w:val="21"/>
          <w:lang w:val="en-GB" w:eastAsia="en-GB"/>
        </w:rPr>
        <w:t xml:space="preserve">    </w:t>
      </w:r>
      <w:r w:rsidRPr="003369A9">
        <w:rPr>
          <w:rFonts w:ascii="Consolas" w:hAnsi="Consolas"/>
          <w:color w:val="808080"/>
          <w:sz w:val="21"/>
          <w:szCs w:val="21"/>
          <w:lang w:val="en-GB" w:eastAsia="en-GB"/>
        </w:rPr>
        <w:t>&lt;</w:t>
      </w:r>
      <w:proofErr w:type="spellStart"/>
      <w:r w:rsidRPr="003369A9">
        <w:rPr>
          <w:rFonts w:ascii="Consolas" w:hAnsi="Consolas"/>
          <w:color w:val="569CD6"/>
          <w:sz w:val="21"/>
          <w:szCs w:val="21"/>
          <w:lang w:val="en-GB" w:eastAsia="en-GB"/>
        </w:rPr>
        <w:t>RecoverHost</w:t>
      </w:r>
      <w:proofErr w:type="spellEnd"/>
      <w:r w:rsidRPr="003369A9">
        <w:rPr>
          <w:rFonts w:ascii="Consolas" w:hAnsi="Consolas"/>
          <w:color w:val="808080"/>
          <w:sz w:val="21"/>
          <w:szCs w:val="21"/>
          <w:lang w:val="en-GB" w:eastAsia="en-GB"/>
        </w:rPr>
        <w:t>&gt;</w:t>
      </w:r>
      <w:r w:rsidR="001114CE">
        <w:rPr>
          <w:rFonts w:ascii="Consolas" w:hAnsi="Consolas"/>
          <w:color w:val="CCCCCC"/>
          <w:sz w:val="21"/>
          <w:szCs w:val="21"/>
          <w:lang w:val="en-GB" w:eastAsia="en-GB"/>
        </w:rPr>
        <w:t>ESX_NTE</w:t>
      </w:r>
      <w:r w:rsidRPr="003369A9">
        <w:rPr>
          <w:rFonts w:ascii="Consolas" w:hAnsi="Consolas"/>
          <w:color w:val="808080"/>
          <w:sz w:val="21"/>
          <w:szCs w:val="21"/>
          <w:lang w:val="en-GB" w:eastAsia="en-GB"/>
        </w:rPr>
        <w:t>&lt;/</w:t>
      </w:r>
      <w:proofErr w:type="spellStart"/>
      <w:r w:rsidRPr="003369A9">
        <w:rPr>
          <w:rFonts w:ascii="Consolas" w:hAnsi="Consolas"/>
          <w:color w:val="569CD6"/>
          <w:sz w:val="21"/>
          <w:szCs w:val="21"/>
          <w:lang w:val="en-GB" w:eastAsia="en-GB"/>
        </w:rPr>
        <w:t>RecoverHost</w:t>
      </w:r>
      <w:proofErr w:type="spellEnd"/>
      <w:r w:rsidRPr="003369A9">
        <w:rPr>
          <w:rFonts w:ascii="Consolas" w:hAnsi="Consolas"/>
          <w:color w:val="808080"/>
          <w:sz w:val="21"/>
          <w:szCs w:val="21"/>
          <w:lang w:val="en-GB" w:eastAsia="en-GB"/>
        </w:rPr>
        <w:t>&gt;</w:t>
      </w:r>
      <w:r w:rsidRPr="003369A9">
        <w:rPr>
          <w:rFonts w:ascii="Consolas" w:hAnsi="Consolas"/>
          <w:color w:val="CCCCCC"/>
          <w:sz w:val="21"/>
          <w:szCs w:val="21"/>
          <w:lang w:val="en-GB" w:eastAsia="en-GB"/>
        </w:rPr>
        <w:t xml:space="preserve">                         </w:t>
      </w:r>
    </w:p>
    <w:p w14:paraId="08A6DB98" w14:textId="0EF1C3AE" w:rsidR="003369A9" w:rsidRPr="001114CE" w:rsidRDefault="003369A9" w:rsidP="001114CE">
      <w:pPr>
        <w:keepLines w:val="0"/>
        <w:shd w:val="clear" w:color="auto" w:fill="1F1F1F"/>
        <w:spacing w:before="0" w:after="0" w:line="285" w:lineRule="atLeast"/>
        <w:rPr>
          <w:rFonts w:ascii="Consolas" w:hAnsi="Consolas"/>
          <w:color w:val="CCCCCC"/>
          <w:sz w:val="21"/>
          <w:szCs w:val="21"/>
          <w:lang w:val="en-GB" w:eastAsia="en-GB"/>
        </w:rPr>
      </w:pPr>
      <w:r w:rsidRPr="003369A9">
        <w:rPr>
          <w:rFonts w:ascii="Consolas" w:hAnsi="Consolas"/>
          <w:color w:val="808080"/>
          <w:sz w:val="21"/>
          <w:szCs w:val="21"/>
          <w:lang w:val="en-GB" w:eastAsia="en-GB"/>
        </w:rPr>
        <w:t>&lt;/</w:t>
      </w:r>
      <w:r w:rsidRPr="003369A9">
        <w:rPr>
          <w:rFonts w:ascii="Consolas" w:hAnsi="Consolas"/>
          <w:color w:val="569CD6"/>
          <w:sz w:val="21"/>
          <w:szCs w:val="21"/>
          <w:lang w:val="en-GB" w:eastAsia="en-GB"/>
        </w:rPr>
        <w:t>Configuration</w:t>
      </w:r>
      <w:r w:rsidRPr="003369A9">
        <w:rPr>
          <w:rFonts w:ascii="Consolas" w:hAnsi="Consolas"/>
          <w:color w:val="808080"/>
          <w:sz w:val="21"/>
          <w:szCs w:val="21"/>
          <w:lang w:val="en-GB" w:eastAsia="en-GB"/>
        </w:rPr>
        <w:t>&gt;</w:t>
      </w:r>
    </w:p>
    <w:p w14:paraId="55A32CB0" w14:textId="77777777" w:rsidR="003369A9" w:rsidRPr="003369A9" w:rsidRDefault="003369A9" w:rsidP="003369A9">
      <w:pPr>
        <w:rPr>
          <w:lang w:val="en-GB"/>
        </w:rPr>
      </w:pPr>
    </w:p>
    <w:p w14:paraId="6BDA817E" w14:textId="77777777" w:rsidR="003369A9" w:rsidRDefault="003369A9" w:rsidP="003369A9">
      <w:pPr>
        <w:pStyle w:val="DHHeading3"/>
      </w:pPr>
      <w:bookmarkStart w:id="19" w:name="_Toc142664625"/>
      <w:r>
        <w:t>Result</w:t>
      </w:r>
      <w:bookmarkEnd w:id="19"/>
    </w:p>
    <w:p w14:paraId="38A6BA1B" w14:textId="77777777" w:rsidR="003369A9" w:rsidRDefault="003369A9" w:rsidP="003369A9">
      <w:pPr>
        <w:rPr>
          <w:lang w:val="en-GB" w:eastAsia="en-US"/>
        </w:rPr>
      </w:pPr>
    </w:p>
    <w:p w14:paraId="5C114267" w14:textId="15149711" w:rsidR="001114CE" w:rsidRDefault="001114CE" w:rsidP="001114CE">
      <w:pPr>
        <w:rPr>
          <w:lang w:val="en-GB" w:eastAsia="en-US"/>
        </w:rPr>
      </w:pPr>
      <w:r>
        <w:rPr>
          <w:lang w:val="en-GB" w:eastAsia="en-US"/>
        </w:rPr>
        <w:t xml:space="preserve">VM is correctly restored in the origin VM folder. </w:t>
      </w:r>
      <w:r>
        <w:rPr>
          <w:lang w:val="en-GB" w:eastAsia="en-US"/>
        </w:rPr>
        <w:t>It’s</w:t>
      </w:r>
      <w:r>
        <w:rPr>
          <w:lang w:val="en-GB" w:eastAsia="en-US"/>
        </w:rPr>
        <w:t xml:space="preserve"> not </w:t>
      </w:r>
      <w:proofErr w:type="gramStart"/>
      <w:r>
        <w:rPr>
          <w:lang w:val="en-GB" w:eastAsia="en-US"/>
        </w:rPr>
        <w:t>started</w:t>
      </w:r>
      <w:proofErr w:type="gramEnd"/>
      <w:r>
        <w:rPr>
          <w:lang w:val="en-GB" w:eastAsia="en-US"/>
        </w:rPr>
        <w:t xml:space="preserve"> and its network adapters are disconnected.</w:t>
      </w:r>
    </w:p>
    <w:p w14:paraId="1D2D4159" w14:textId="77777777" w:rsidR="001114CE" w:rsidRDefault="001114CE" w:rsidP="001114CE">
      <w:pPr>
        <w:rPr>
          <w:lang w:val="en-GB" w:eastAsia="en-US"/>
        </w:rPr>
      </w:pPr>
    </w:p>
    <w:p w14:paraId="6C30A8FA" w14:textId="77777777" w:rsidR="001114CE" w:rsidRDefault="001114CE" w:rsidP="001114CE">
      <w:pPr>
        <w:rPr>
          <w:lang w:val="en-GB" w:eastAsia="en-US"/>
        </w:rPr>
      </w:pPr>
      <w:r>
        <w:rPr>
          <w:lang w:val="en-GB" w:eastAsia="en-US"/>
        </w:rPr>
        <w:t>All the different objects are created with a timestamped suffix.</w:t>
      </w:r>
    </w:p>
    <w:p w14:paraId="0D923F5E" w14:textId="77777777" w:rsidR="00CB6FC9" w:rsidRDefault="00CB6FC9" w:rsidP="00904AAF">
      <w:pPr>
        <w:keepLines w:val="0"/>
        <w:spacing w:before="0" w:after="0"/>
        <w:jc w:val="both"/>
        <w:rPr>
          <w:lang w:val="en-GB"/>
        </w:rPr>
      </w:pPr>
    </w:p>
    <w:p w14:paraId="56907F42" w14:textId="77777777" w:rsidR="001114CE" w:rsidRDefault="001114CE">
      <w:pPr>
        <w:keepLines w:val="0"/>
        <w:spacing w:before="0" w:after="0"/>
        <w:rPr>
          <w:lang w:val="en-GB"/>
        </w:rPr>
      </w:pPr>
      <w:r>
        <w:rPr>
          <w:lang w:val="en-GB"/>
        </w:rPr>
        <w:br w:type="page"/>
      </w:r>
    </w:p>
    <w:p w14:paraId="1DBCE128" w14:textId="6A04E173" w:rsidR="001114CE" w:rsidRPr="00CB6FC9" w:rsidRDefault="001114CE" w:rsidP="001114CE">
      <w:pPr>
        <w:pStyle w:val="Titre2"/>
        <w:rPr>
          <w:lang w:val="en-GB"/>
        </w:rPr>
      </w:pPr>
      <w:bookmarkStart w:id="20" w:name="_Toc142664626"/>
      <w:r>
        <w:rPr>
          <w:lang w:val="en-GB"/>
        </w:rPr>
        <w:lastRenderedPageBreak/>
        <w:t xml:space="preserve">Start script without any </w:t>
      </w:r>
      <w:proofErr w:type="gramStart"/>
      <w:r>
        <w:rPr>
          <w:lang w:val="en-GB"/>
        </w:rPr>
        <w:t>parameter</w:t>
      </w:r>
      <w:bookmarkEnd w:id="20"/>
      <w:proofErr w:type="gramEnd"/>
    </w:p>
    <w:p w14:paraId="72168BA0" w14:textId="77777777" w:rsidR="001114CE" w:rsidRPr="00CB6FC9" w:rsidRDefault="001114CE" w:rsidP="001114CE">
      <w:pPr>
        <w:tabs>
          <w:tab w:val="left" w:pos="1003"/>
        </w:tabs>
        <w:spacing w:before="0" w:after="0"/>
        <w:jc w:val="both"/>
        <w:rPr>
          <w:color w:val="FFFFFF" w:themeColor="background1"/>
          <w:lang w:val="en-GB"/>
        </w:rPr>
      </w:pPr>
      <w:r w:rsidRPr="00CB6FC9">
        <w:rPr>
          <w:color w:val="FFFFFF" w:themeColor="background1"/>
          <w:lang w:val="en-GB"/>
        </w:rPr>
        <w:tab/>
      </w:r>
    </w:p>
    <w:p w14:paraId="65F77FFE" w14:textId="77777777" w:rsidR="001114CE" w:rsidRDefault="001114CE" w:rsidP="001114CE">
      <w:pPr>
        <w:pStyle w:val="DHHeading3"/>
      </w:pPr>
      <w:bookmarkStart w:id="21" w:name="_Toc142664627"/>
      <w:r>
        <w:t>Test</w:t>
      </w:r>
      <w:bookmarkEnd w:id="21"/>
    </w:p>
    <w:p w14:paraId="62F631AD" w14:textId="77777777" w:rsidR="001114CE" w:rsidRDefault="001114CE" w:rsidP="001114CE">
      <w:pPr>
        <w:keepLines w:val="0"/>
        <w:spacing w:before="0" w:after="0"/>
        <w:jc w:val="both"/>
      </w:pPr>
    </w:p>
    <w:p w14:paraId="19DCA419" w14:textId="30F35B2F" w:rsidR="001114CE" w:rsidRDefault="001114CE" w:rsidP="001114CE">
      <w:pPr>
        <w:keepLines w:val="0"/>
        <w:spacing w:before="0" w:after="0"/>
        <w:jc w:val="both"/>
        <w:rPr>
          <w:lang w:val="en-GB"/>
        </w:rPr>
      </w:pPr>
      <w:r w:rsidRPr="00CB6FC9">
        <w:rPr>
          <w:lang w:val="en-GB"/>
        </w:rPr>
        <w:t xml:space="preserve">Start the script </w:t>
      </w:r>
      <w:r>
        <w:rPr>
          <w:lang w:val="en-GB"/>
        </w:rPr>
        <w:t>without any parameter.</w:t>
      </w:r>
    </w:p>
    <w:p w14:paraId="40901C4A" w14:textId="77777777" w:rsidR="001114CE" w:rsidRDefault="001114CE" w:rsidP="001114CE">
      <w:pPr>
        <w:keepLines w:val="0"/>
        <w:spacing w:before="0" w:after="0"/>
        <w:jc w:val="both"/>
        <w:rPr>
          <w:lang w:val="en-GB"/>
        </w:rPr>
      </w:pPr>
    </w:p>
    <w:p w14:paraId="739A081D" w14:textId="77777777" w:rsidR="001114CE" w:rsidRDefault="001114CE" w:rsidP="001114CE">
      <w:pPr>
        <w:keepLines w:val="0"/>
        <w:spacing w:before="0" w:after="0"/>
        <w:jc w:val="both"/>
        <w:rPr>
          <w:lang w:val="en-GB"/>
        </w:rPr>
      </w:pPr>
    </w:p>
    <w:p w14:paraId="77363A71" w14:textId="77777777" w:rsidR="001114CE" w:rsidRDefault="001114CE" w:rsidP="001114CE">
      <w:pPr>
        <w:pStyle w:val="DHHeading3"/>
      </w:pPr>
      <w:bookmarkStart w:id="22" w:name="_Toc142664628"/>
      <w:r>
        <w:t>Command example</w:t>
      </w:r>
      <w:bookmarkEnd w:id="22"/>
    </w:p>
    <w:p w14:paraId="766CEF44" w14:textId="77777777" w:rsidR="001114CE" w:rsidRDefault="001114CE" w:rsidP="001114CE">
      <w:pPr>
        <w:keepLines w:val="0"/>
        <w:spacing w:before="0" w:after="0"/>
        <w:jc w:val="both"/>
        <w:rPr>
          <w:lang w:val="en-GB"/>
        </w:rPr>
      </w:pPr>
    </w:p>
    <w:p w14:paraId="4C240B66" w14:textId="02FDD559" w:rsidR="001114CE" w:rsidRPr="003369A9" w:rsidRDefault="001114CE" w:rsidP="001114CE">
      <w:pPr>
        <w:pBdr>
          <w:top w:val="single" w:sz="4" w:space="1" w:color="auto"/>
          <w:left w:val="single" w:sz="4" w:space="4" w:color="auto"/>
          <w:bottom w:val="single" w:sz="4" w:space="1" w:color="auto"/>
          <w:right w:val="single" w:sz="4" w:space="4" w:color="auto"/>
        </w:pBdr>
        <w:shd w:val="clear" w:color="auto" w:fill="DBDCDD" w:themeFill="accent5" w:themeFillTint="66"/>
        <w:rPr>
          <w:rFonts w:ascii="Consolas" w:hAnsi="Consolas"/>
          <w:lang w:val="en-GB"/>
        </w:rPr>
      </w:pPr>
      <w:r w:rsidRPr="003369A9">
        <w:rPr>
          <w:rFonts w:ascii="Consolas" w:hAnsi="Consolas"/>
          <w:lang w:val="en-GB"/>
        </w:rPr>
        <w:t xml:space="preserve">.\Start-DoradoCDPRestore.ps1 </w:t>
      </w:r>
    </w:p>
    <w:p w14:paraId="64C8AE28" w14:textId="77777777" w:rsidR="001114CE" w:rsidRPr="003369A9" w:rsidRDefault="001114CE" w:rsidP="001114CE">
      <w:pPr>
        <w:rPr>
          <w:lang w:val="en-GB"/>
        </w:rPr>
      </w:pPr>
    </w:p>
    <w:p w14:paraId="01CE187D" w14:textId="77777777" w:rsidR="001114CE" w:rsidRDefault="001114CE" w:rsidP="001114CE">
      <w:pPr>
        <w:pStyle w:val="DHHeading3"/>
      </w:pPr>
      <w:bookmarkStart w:id="23" w:name="_Toc142664629"/>
      <w:r>
        <w:t>Result</w:t>
      </w:r>
      <w:bookmarkEnd w:id="23"/>
    </w:p>
    <w:p w14:paraId="5A8E32B9" w14:textId="77777777" w:rsidR="001114CE" w:rsidRDefault="001114CE" w:rsidP="001114CE">
      <w:pPr>
        <w:rPr>
          <w:lang w:val="en-GB" w:eastAsia="en-US"/>
        </w:rPr>
      </w:pPr>
    </w:p>
    <w:p w14:paraId="66FA4E5E" w14:textId="1D0A11BA" w:rsidR="001114CE" w:rsidRDefault="001114CE" w:rsidP="001114CE">
      <w:pPr>
        <w:rPr>
          <w:lang w:val="en-GB" w:eastAsia="en-US"/>
        </w:rPr>
      </w:pPr>
      <w:r>
        <w:rPr>
          <w:lang w:val="en-GB" w:eastAsia="en-US"/>
        </w:rPr>
        <w:t xml:space="preserve">User is prompted for the mandatory parameters and the script is started for a Restore. </w:t>
      </w:r>
    </w:p>
    <w:p w14:paraId="6AAD7709" w14:textId="77777777" w:rsidR="001114CE" w:rsidRDefault="001114CE" w:rsidP="001114CE">
      <w:pPr>
        <w:rPr>
          <w:lang w:val="en-GB" w:eastAsia="en-US"/>
        </w:rPr>
      </w:pPr>
    </w:p>
    <w:p w14:paraId="2CA5A703" w14:textId="65E52782" w:rsidR="001114CE" w:rsidRDefault="001114CE" w:rsidP="001114CE">
      <w:pPr>
        <w:rPr>
          <w:lang w:val="en-GB" w:eastAsia="en-US"/>
        </w:rPr>
      </w:pPr>
      <w:r>
        <w:rPr>
          <w:lang w:val="en-GB" w:eastAsia="en-US"/>
        </w:rPr>
        <w:t>Once every mandatory parameter is set by the user through the command line, the script correctly resumes and does the restore.</w:t>
      </w:r>
    </w:p>
    <w:p w14:paraId="0D81370E" w14:textId="77777777" w:rsidR="001114CE" w:rsidRDefault="001114CE" w:rsidP="001114CE">
      <w:pPr>
        <w:rPr>
          <w:lang w:val="en-GB" w:eastAsia="en-US"/>
        </w:rPr>
      </w:pPr>
    </w:p>
    <w:p w14:paraId="297B00C4" w14:textId="65C5168D" w:rsidR="001114CE" w:rsidRDefault="001114CE" w:rsidP="001114CE">
      <w:pPr>
        <w:pStyle w:val="DHHeading3"/>
      </w:pPr>
      <w:bookmarkStart w:id="24" w:name="_Toc142664630"/>
      <w:r>
        <w:t xml:space="preserve">Known </w:t>
      </w:r>
      <w:proofErr w:type="gramStart"/>
      <w:r>
        <w:t>issues</w:t>
      </w:r>
      <w:bookmarkEnd w:id="24"/>
      <w:proofErr w:type="gramEnd"/>
    </w:p>
    <w:p w14:paraId="595FD609" w14:textId="77777777" w:rsidR="001114CE" w:rsidRDefault="001114CE" w:rsidP="001114CE">
      <w:pPr>
        <w:rPr>
          <w:lang w:val="en-GB" w:eastAsia="en-US"/>
        </w:rPr>
      </w:pPr>
    </w:p>
    <w:p w14:paraId="266C7E47" w14:textId="733E3940" w:rsidR="001114CE" w:rsidRPr="001114CE" w:rsidRDefault="001114CE" w:rsidP="001114CE">
      <w:pPr>
        <w:rPr>
          <w:lang w:val="en-GB" w:eastAsia="en-US"/>
        </w:rPr>
      </w:pPr>
      <w:r>
        <w:rPr>
          <w:lang w:val="en-GB" w:eastAsia="en-US"/>
        </w:rPr>
        <w:t xml:space="preserve">Once prompted, user should set the values without trying to enclose them between single quotation marks or double quotation marks. </w:t>
      </w:r>
    </w:p>
    <w:p w14:paraId="29CF1EB8" w14:textId="77777777" w:rsidR="001114CE" w:rsidRDefault="001114CE">
      <w:pPr>
        <w:keepLines w:val="0"/>
        <w:spacing w:before="0" w:after="0"/>
        <w:rPr>
          <w:lang w:val="en-GB"/>
        </w:rPr>
      </w:pPr>
    </w:p>
    <w:p w14:paraId="13CBC17B" w14:textId="77777777" w:rsidR="001114CE" w:rsidRDefault="001114CE">
      <w:pPr>
        <w:keepLines w:val="0"/>
        <w:spacing w:before="0" w:after="0"/>
        <w:rPr>
          <w:lang w:val="en-GB"/>
        </w:rPr>
      </w:pPr>
      <w:r>
        <w:rPr>
          <w:lang w:val="en-GB"/>
        </w:rPr>
        <w:br w:type="page"/>
      </w:r>
    </w:p>
    <w:p w14:paraId="0ACA34AC" w14:textId="54215C82" w:rsidR="001114CE" w:rsidRPr="00CB6FC9" w:rsidRDefault="001114CE" w:rsidP="001114CE">
      <w:pPr>
        <w:pStyle w:val="Titre2"/>
        <w:rPr>
          <w:lang w:val="en-GB"/>
        </w:rPr>
      </w:pPr>
      <w:bookmarkStart w:id="25" w:name="_Toc142664631"/>
      <w:r>
        <w:rPr>
          <w:lang w:val="en-GB"/>
        </w:rPr>
        <w:lastRenderedPageBreak/>
        <w:t xml:space="preserve">Start script </w:t>
      </w:r>
      <w:r>
        <w:rPr>
          <w:lang w:val="en-GB"/>
        </w:rPr>
        <w:t xml:space="preserve">to Cleanup a restored </w:t>
      </w:r>
      <w:proofErr w:type="gramStart"/>
      <w:r>
        <w:rPr>
          <w:lang w:val="en-GB"/>
        </w:rPr>
        <w:t>VM</w:t>
      </w:r>
      <w:bookmarkEnd w:id="25"/>
      <w:proofErr w:type="gramEnd"/>
    </w:p>
    <w:p w14:paraId="0A536BAD" w14:textId="77777777" w:rsidR="001114CE" w:rsidRPr="00CB6FC9" w:rsidRDefault="001114CE" w:rsidP="001114CE">
      <w:pPr>
        <w:tabs>
          <w:tab w:val="left" w:pos="1003"/>
        </w:tabs>
        <w:spacing w:before="0" w:after="0"/>
        <w:jc w:val="both"/>
        <w:rPr>
          <w:color w:val="FFFFFF" w:themeColor="background1"/>
          <w:lang w:val="en-GB"/>
        </w:rPr>
      </w:pPr>
      <w:r w:rsidRPr="00CB6FC9">
        <w:rPr>
          <w:color w:val="FFFFFF" w:themeColor="background1"/>
          <w:lang w:val="en-GB"/>
        </w:rPr>
        <w:tab/>
      </w:r>
    </w:p>
    <w:p w14:paraId="3D56805F" w14:textId="77777777" w:rsidR="001114CE" w:rsidRDefault="001114CE" w:rsidP="001114CE">
      <w:pPr>
        <w:pStyle w:val="DHHeading3"/>
      </w:pPr>
      <w:bookmarkStart w:id="26" w:name="_Toc142664632"/>
      <w:r>
        <w:t>Test</w:t>
      </w:r>
      <w:bookmarkEnd w:id="26"/>
    </w:p>
    <w:p w14:paraId="3A87A304" w14:textId="77777777" w:rsidR="001114CE" w:rsidRDefault="001114CE" w:rsidP="001114CE">
      <w:pPr>
        <w:keepLines w:val="0"/>
        <w:spacing w:before="0" w:after="0"/>
        <w:jc w:val="both"/>
      </w:pPr>
    </w:p>
    <w:p w14:paraId="00859684" w14:textId="1D26B9A2" w:rsidR="001114CE" w:rsidRDefault="001114CE" w:rsidP="001114CE">
      <w:pPr>
        <w:keepLines w:val="0"/>
        <w:spacing w:before="0" w:after="0"/>
        <w:jc w:val="both"/>
        <w:rPr>
          <w:lang w:val="en-GB"/>
        </w:rPr>
      </w:pPr>
      <w:r w:rsidRPr="00CB6FC9">
        <w:rPr>
          <w:lang w:val="en-GB"/>
        </w:rPr>
        <w:t xml:space="preserve">Start the script </w:t>
      </w:r>
      <w:r>
        <w:rPr>
          <w:lang w:val="en-GB"/>
        </w:rPr>
        <w:t xml:space="preserve">in </w:t>
      </w:r>
      <w:proofErr w:type="gramStart"/>
      <w:r>
        <w:rPr>
          <w:lang w:val="en-GB"/>
        </w:rPr>
        <w:t>Cleanup</w:t>
      </w:r>
      <w:proofErr w:type="gramEnd"/>
      <w:r>
        <w:rPr>
          <w:lang w:val="en-GB"/>
        </w:rPr>
        <w:t xml:space="preserve"> mode, to remove a restored VM and all its associated storage objects.</w:t>
      </w:r>
    </w:p>
    <w:p w14:paraId="1FEBF310" w14:textId="77777777" w:rsidR="001114CE" w:rsidRDefault="001114CE" w:rsidP="001114CE">
      <w:pPr>
        <w:keepLines w:val="0"/>
        <w:spacing w:before="0" w:after="0"/>
        <w:jc w:val="both"/>
        <w:rPr>
          <w:lang w:val="en-GB"/>
        </w:rPr>
      </w:pPr>
    </w:p>
    <w:p w14:paraId="39D86DA1" w14:textId="77777777" w:rsidR="001114CE" w:rsidRDefault="001114CE" w:rsidP="001114CE">
      <w:pPr>
        <w:keepLines w:val="0"/>
        <w:spacing w:before="0" w:after="0"/>
        <w:jc w:val="both"/>
        <w:rPr>
          <w:lang w:val="en-GB"/>
        </w:rPr>
      </w:pPr>
    </w:p>
    <w:p w14:paraId="3EF27D09" w14:textId="77777777" w:rsidR="001114CE" w:rsidRDefault="001114CE" w:rsidP="001114CE">
      <w:pPr>
        <w:pStyle w:val="DHHeading3"/>
      </w:pPr>
      <w:bookmarkStart w:id="27" w:name="_Toc142664633"/>
      <w:r>
        <w:t>Command example</w:t>
      </w:r>
      <w:bookmarkEnd w:id="27"/>
    </w:p>
    <w:p w14:paraId="77B3A59F" w14:textId="77777777" w:rsidR="001114CE" w:rsidRDefault="001114CE" w:rsidP="001114CE">
      <w:pPr>
        <w:keepLines w:val="0"/>
        <w:spacing w:before="0" w:after="0"/>
        <w:jc w:val="both"/>
        <w:rPr>
          <w:lang w:val="en-GB"/>
        </w:rPr>
      </w:pPr>
    </w:p>
    <w:p w14:paraId="25ED530D" w14:textId="680815CA" w:rsidR="001114CE" w:rsidRPr="001114CE" w:rsidRDefault="001114CE" w:rsidP="001114CE">
      <w:pPr>
        <w:pBdr>
          <w:top w:val="single" w:sz="4" w:space="1" w:color="auto"/>
          <w:left w:val="single" w:sz="4" w:space="4" w:color="auto"/>
          <w:bottom w:val="single" w:sz="4" w:space="1" w:color="auto"/>
          <w:right w:val="single" w:sz="4" w:space="4" w:color="auto"/>
        </w:pBdr>
        <w:shd w:val="clear" w:color="auto" w:fill="DBDCDD" w:themeFill="accent5" w:themeFillTint="66"/>
        <w:rPr>
          <w:rFonts w:ascii="Consolas" w:hAnsi="Consolas"/>
          <w:lang w:val="en-GB"/>
        </w:rPr>
      </w:pPr>
      <w:proofErr w:type="gramStart"/>
      <w:r w:rsidRPr="001114CE">
        <w:rPr>
          <w:rFonts w:ascii="Consolas" w:hAnsi="Consolas"/>
          <w:lang w:val="en-GB"/>
        </w:rPr>
        <w:t>./</w:t>
      </w:r>
      <w:proofErr w:type="gramEnd"/>
      <w:r w:rsidRPr="001114CE">
        <w:rPr>
          <w:rFonts w:ascii="Consolas" w:hAnsi="Consolas"/>
          <w:lang w:val="en-GB"/>
        </w:rPr>
        <w:t>Start-</w:t>
      </w:r>
      <w:proofErr w:type="spellStart"/>
      <w:r w:rsidRPr="001114CE">
        <w:rPr>
          <w:rFonts w:ascii="Consolas" w:hAnsi="Consolas"/>
          <w:lang w:val="en-GB"/>
        </w:rPr>
        <w:t>DoradoCDPRestore</w:t>
      </w:r>
      <w:proofErr w:type="spellEnd"/>
      <w:r w:rsidRPr="001114CE">
        <w:rPr>
          <w:rFonts w:ascii="Consolas" w:hAnsi="Consolas"/>
          <w:lang w:val="en-GB"/>
        </w:rPr>
        <w:t xml:space="preserve"> -</w:t>
      </w:r>
      <w:proofErr w:type="spellStart"/>
      <w:r w:rsidRPr="001114CE">
        <w:rPr>
          <w:rFonts w:ascii="Consolas" w:hAnsi="Consolas"/>
          <w:lang w:val="en-GB"/>
        </w:rPr>
        <w:t>DoradoStorage</w:t>
      </w:r>
      <w:proofErr w:type="spellEnd"/>
      <w:r w:rsidRPr="001114CE">
        <w:rPr>
          <w:rFonts w:ascii="Consolas" w:hAnsi="Consolas"/>
          <w:lang w:val="en-GB"/>
        </w:rPr>
        <w:t xml:space="preserve"> '192.168.</w:t>
      </w:r>
      <w:r>
        <w:rPr>
          <w:rFonts w:ascii="Consolas" w:hAnsi="Consolas"/>
          <w:lang w:val="en-GB"/>
        </w:rPr>
        <w:t>0.1</w:t>
      </w:r>
      <w:r w:rsidRPr="001114CE">
        <w:rPr>
          <w:rFonts w:ascii="Consolas" w:hAnsi="Consolas"/>
          <w:lang w:val="en-GB"/>
        </w:rPr>
        <w:t>' -vCenter '192.168.</w:t>
      </w:r>
      <w:r>
        <w:rPr>
          <w:rFonts w:ascii="Consolas" w:hAnsi="Consolas"/>
          <w:lang w:val="en-GB"/>
        </w:rPr>
        <w:t>0.2</w:t>
      </w:r>
      <w:r w:rsidRPr="001114CE">
        <w:rPr>
          <w:rFonts w:ascii="Consolas" w:hAnsi="Consolas"/>
          <w:lang w:val="en-GB"/>
        </w:rPr>
        <w:t xml:space="preserve">' </w:t>
      </w:r>
      <w:r>
        <w:rPr>
          <w:rFonts w:ascii="Consolas" w:hAnsi="Consolas"/>
          <w:lang w:val="en-GB"/>
        </w:rPr>
        <w:t xml:space="preserve">        </w:t>
      </w:r>
      <w:r w:rsidRPr="001114CE">
        <w:rPr>
          <w:rFonts w:ascii="Consolas" w:hAnsi="Consolas"/>
          <w:lang w:val="en-GB"/>
        </w:rPr>
        <w:t>-</w:t>
      </w:r>
      <w:proofErr w:type="spellStart"/>
      <w:r w:rsidRPr="001114CE">
        <w:rPr>
          <w:rFonts w:ascii="Consolas" w:hAnsi="Consolas"/>
          <w:lang w:val="en-GB"/>
        </w:rPr>
        <w:t>VMName</w:t>
      </w:r>
      <w:proofErr w:type="spellEnd"/>
      <w:r w:rsidRPr="001114CE">
        <w:rPr>
          <w:rFonts w:ascii="Consolas" w:hAnsi="Consolas"/>
          <w:lang w:val="en-GB"/>
        </w:rPr>
        <w:t xml:space="preserve"> '</w:t>
      </w:r>
      <w:proofErr w:type="spellStart"/>
      <w:r w:rsidRPr="001114CE">
        <w:rPr>
          <w:rFonts w:ascii="Consolas" w:hAnsi="Consolas"/>
          <w:lang w:val="en-GB"/>
        </w:rPr>
        <w:t>test_restore_</w:t>
      </w:r>
      <w:r>
        <w:rPr>
          <w:rFonts w:ascii="Consolas" w:hAnsi="Consolas"/>
          <w:lang w:val="en-GB"/>
        </w:rPr>
        <w:t>HUAWEI</w:t>
      </w:r>
      <w:proofErr w:type="spellEnd"/>
      <w:r w:rsidRPr="001114CE">
        <w:rPr>
          <w:rFonts w:ascii="Consolas" w:hAnsi="Consolas"/>
          <w:lang w:val="en-GB"/>
        </w:rPr>
        <w:t>' -</w:t>
      </w:r>
      <w:proofErr w:type="spellStart"/>
      <w:r w:rsidRPr="001114CE">
        <w:rPr>
          <w:rFonts w:ascii="Consolas" w:hAnsi="Consolas"/>
          <w:lang w:val="en-GB"/>
        </w:rPr>
        <w:t>RecoverHost</w:t>
      </w:r>
      <w:proofErr w:type="spellEnd"/>
      <w:r w:rsidRPr="001114CE">
        <w:rPr>
          <w:rFonts w:ascii="Consolas" w:hAnsi="Consolas"/>
          <w:lang w:val="en-GB"/>
        </w:rPr>
        <w:t xml:space="preserve"> 'ESX_NTE' -Mode Cleanup</w:t>
      </w:r>
    </w:p>
    <w:p w14:paraId="360724C5" w14:textId="77777777" w:rsidR="001114CE" w:rsidRDefault="001114CE" w:rsidP="001114CE">
      <w:pPr>
        <w:pStyle w:val="DHHeading3"/>
        <w:numPr>
          <w:ilvl w:val="0"/>
          <w:numId w:val="0"/>
        </w:numPr>
        <w:ind w:left="426"/>
      </w:pPr>
    </w:p>
    <w:p w14:paraId="1C97D1C6" w14:textId="1938E072" w:rsidR="001114CE" w:rsidRDefault="001114CE" w:rsidP="001114CE">
      <w:pPr>
        <w:pStyle w:val="DHHeading3"/>
      </w:pPr>
      <w:bookmarkStart w:id="28" w:name="_Toc142664634"/>
      <w:r>
        <w:t>Result</w:t>
      </w:r>
      <w:bookmarkEnd w:id="28"/>
    </w:p>
    <w:p w14:paraId="07574750" w14:textId="77777777" w:rsidR="001114CE" w:rsidRDefault="001114CE" w:rsidP="001114CE">
      <w:pPr>
        <w:rPr>
          <w:lang w:val="en-GB" w:eastAsia="en-US"/>
        </w:rPr>
      </w:pPr>
    </w:p>
    <w:p w14:paraId="2A892672" w14:textId="3D86AA7A" w:rsidR="008866F2" w:rsidRDefault="001114CE" w:rsidP="001114CE">
      <w:pPr>
        <w:rPr>
          <w:lang w:val="en-GB" w:eastAsia="en-US"/>
        </w:rPr>
      </w:pPr>
      <w:r>
        <w:rPr>
          <w:lang w:val="en-GB" w:eastAsia="en-US"/>
        </w:rPr>
        <w:t>User is prompted f</w:t>
      </w:r>
      <w:r>
        <w:rPr>
          <w:lang w:val="en-GB" w:eastAsia="en-US"/>
        </w:rPr>
        <w:t xml:space="preserve">or credentials and is asked for confirmation </w:t>
      </w:r>
      <w:r w:rsidR="008866F2">
        <w:rPr>
          <w:lang w:val="en-GB" w:eastAsia="en-US"/>
        </w:rPr>
        <w:t xml:space="preserve">to shut down the VM (if its currently </w:t>
      </w:r>
      <w:proofErr w:type="spellStart"/>
      <w:r w:rsidR="008866F2">
        <w:rPr>
          <w:lang w:val="en-GB" w:eastAsia="en-US"/>
        </w:rPr>
        <w:t>PoweredOn</w:t>
      </w:r>
      <w:proofErr w:type="spellEnd"/>
      <w:r w:rsidR="008866F2">
        <w:rPr>
          <w:lang w:val="en-GB" w:eastAsia="en-US"/>
        </w:rPr>
        <w:t>) and once more to remove the VM.</w:t>
      </w:r>
    </w:p>
    <w:p w14:paraId="215BD0B8" w14:textId="77777777" w:rsidR="008866F2" w:rsidRDefault="008866F2" w:rsidP="001114CE">
      <w:pPr>
        <w:rPr>
          <w:lang w:val="en-GB" w:eastAsia="en-US"/>
        </w:rPr>
      </w:pPr>
    </w:p>
    <w:p w14:paraId="20AD2C75" w14:textId="24E03934" w:rsidR="008866F2" w:rsidRDefault="008866F2" w:rsidP="001114CE">
      <w:pPr>
        <w:rPr>
          <w:lang w:val="en-GB" w:eastAsia="en-US"/>
        </w:rPr>
      </w:pPr>
      <w:r>
        <w:rPr>
          <w:lang w:val="en-GB" w:eastAsia="en-US"/>
        </w:rPr>
        <w:t xml:space="preserve">All the associated objects (VMWare temporary datastore, snapshot mapping, </w:t>
      </w:r>
      <w:proofErr w:type="gramStart"/>
      <w:r>
        <w:rPr>
          <w:lang w:val="en-GB" w:eastAsia="en-US"/>
        </w:rPr>
        <w:t>snapshot</w:t>
      </w:r>
      <w:proofErr w:type="gramEnd"/>
      <w:r>
        <w:rPr>
          <w:lang w:val="en-GB" w:eastAsia="en-US"/>
        </w:rPr>
        <w:t xml:space="preserve"> and LUN) are deleted.</w:t>
      </w:r>
    </w:p>
    <w:p w14:paraId="046A8BE8" w14:textId="77777777" w:rsidR="008866F2" w:rsidRDefault="008866F2">
      <w:pPr>
        <w:keepLines w:val="0"/>
        <w:spacing w:before="0" w:after="0"/>
        <w:rPr>
          <w:lang w:val="en-GB" w:eastAsia="en-US"/>
        </w:rPr>
      </w:pPr>
    </w:p>
    <w:p w14:paraId="0BFDCECD" w14:textId="77777777" w:rsidR="008866F2" w:rsidRDefault="008866F2">
      <w:pPr>
        <w:keepLines w:val="0"/>
        <w:spacing w:before="0" w:after="0"/>
        <w:rPr>
          <w:lang w:val="en-GB"/>
        </w:rPr>
      </w:pPr>
      <w:r>
        <w:rPr>
          <w:lang w:val="en-GB"/>
        </w:rPr>
        <w:br w:type="page"/>
      </w:r>
    </w:p>
    <w:p w14:paraId="22F3410D" w14:textId="6E654958" w:rsidR="008866F2" w:rsidRPr="00CB6FC9" w:rsidRDefault="008866F2" w:rsidP="008866F2">
      <w:pPr>
        <w:pStyle w:val="Titre2"/>
        <w:rPr>
          <w:lang w:val="en-GB"/>
        </w:rPr>
      </w:pPr>
      <w:bookmarkStart w:id="29" w:name="_Toc142664635"/>
      <w:r>
        <w:rPr>
          <w:lang w:val="en-GB"/>
        </w:rPr>
        <w:lastRenderedPageBreak/>
        <w:t>Start script to Cleanup a restored VM</w:t>
      </w:r>
      <w:r>
        <w:rPr>
          <w:lang w:val="en-GB"/>
        </w:rPr>
        <w:t xml:space="preserve"> that was moved through </w:t>
      </w:r>
      <w:proofErr w:type="spellStart"/>
      <w:proofErr w:type="gramStart"/>
      <w:r>
        <w:rPr>
          <w:lang w:val="en-GB"/>
        </w:rPr>
        <w:t>vMotion</w:t>
      </w:r>
      <w:bookmarkEnd w:id="29"/>
      <w:proofErr w:type="spellEnd"/>
      <w:proofErr w:type="gramEnd"/>
    </w:p>
    <w:p w14:paraId="69135A80" w14:textId="77777777" w:rsidR="008866F2" w:rsidRPr="00CB6FC9" w:rsidRDefault="008866F2" w:rsidP="008866F2">
      <w:pPr>
        <w:tabs>
          <w:tab w:val="left" w:pos="1003"/>
        </w:tabs>
        <w:spacing w:before="0" w:after="0"/>
        <w:jc w:val="both"/>
        <w:rPr>
          <w:color w:val="FFFFFF" w:themeColor="background1"/>
          <w:lang w:val="en-GB"/>
        </w:rPr>
      </w:pPr>
      <w:r w:rsidRPr="00CB6FC9">
        <w:rPr>
          <w:color w:val="FFFFFF" w:themeColor="background1"/>
          <w:lang w:val="en-GB"/>
        </w:rPr>
        <w:tab/>
      </w:r>
    </w:p>
    <w:p w14:paraId="2683C4FB" w14:textId="77777777" w:rsidR="008866F2" w:rsidRDefault="008866F2" w:rsidP="008866F2">
      <w:pPr>
        <w:pStyle w:val="DHHeading3"/>
      </w:pPr>
      <w:bookmarkStart w:id="30" w:name="_Toc142664636"/>
      <w:r>
        <w:t>Test</w:t>
      </w:r>
      <w:bookmarkEnd w:id="30"/>
    </w:p>
    <w:p w14:paraId="28289AEA" w14:textId="77777777" w:rsidR="008866F2" w:rsidRDefault="008866F2" w:rsidP="008866F2">
      <w:pPr>
        <w:keepLines w:val="0"/>
        <w:spacing w:before="0" w:after="0"/>
        <w:jc w:val="both"/>
      </w:pPr>
    </w:p>
    <w:p w14:paraId="38CBD2A8" w14:textId="06EB4C7E" w:rsidR="008866F2" w:rsidRDefault="008866F2" w:rsidP="008866F2">
      <w:pPr>
        <w:keepLines w:val="0"/>
        <w:spacing w:before="0" w:after="0"/>
        <w:jc w:val="both"/>
        <w:rPr>
          <w:lang w:val="en-GB"/>
        </w:rPr>
      </w:pPr>
      <w:r w:rsidRPr="00CB6FC9">
        <w:rPr>
          <w:lang w:val="en-GB"/>
        </w:rPr>
        <w:t xml:space="preserve">Start the script </w:t>
      </w:r>
      <w:r>
        <w:rPr>
          <w:lang w:val="en-GB"/>
        </w:rPr>
        <w:t xml:space="preserve">in </w:t>
      </w:r>
      <w:proofErr w:type="gramStart"/>
      <w:r>
        <w:rPr>
          <w:lang w:val="en-GB"/>
        </w:rPr>
        <w:t>Cleanup</w:t>
      </w:r>
      <w:proofErr w:type="gramEnd"/>
      <w:r>
        <w:rPr>
          <w:lang w:val="en-GB"/>
        </w:rPr>
        <w:t xml:space="preserve"> mode</w:t>
      </w:r>
      <w:r>
        <w:rPr>
          <w:lang w:val="en-GB"/>
        </w:rPr>
        <w:t xml:space="preserve"> </w:t>
      </w:r>
      <w:r>
        <w:rPr>
          <w:lang w:val="en-GB"/>
        </w:rPr>
        <w:t xml:space="preserve">to remove </w:t>
      </w:r>
      <w:r>
        <w:rPr>
          <w:lang w:val="en-GB"/>
        </w:rPr>
        <w:t xml:space="preserve">the storage objects of a previous restore without removing the current VM that was moved through storage </w:t>
      </w:r>
      <w:proofErr w:type="spellStart"/>
      <w:r>
        <w:rPr>
          <w:lang w:val="en-GB"/>
        </w:rPr>
        <w:t>vMotion</w:t>
      </w:r>
      <w:proofErr w:type="spellEnd"/>
      <w:r>
        <w:rPr>
          <w:lang w:val="en-GB"/>
        </w:rPr>
        <w:t xml:space="preserve"> to another production datastore.</w:t>
      </w:r>
    </w:p>
    <w:p w14:paraId="7E5D5417" w14:textId="77777777" w:rsidR="008866F2" w:rsidRDefault="008866F2" w:rsidP="008866F2">
      <w:pPr>
        <w:keepLines w:val="0"/>
        <w:spacing w:before="0" w:after="0"/>
        <w:jc w:val="both"/>
        <w:rPr>
          <w:lang w:val="en-GB"/>
        </w:rPr>
      </w:pPr>
    </w:p>
    <w:p w14:paraId="5D6FE71F" w14:textId="77777777" w:rsidR="008866F2" w:rsidRDefault="008866F2" w:rsidP="008866F2">
      <w:pPr>
        <w:keepLines w:val="0"/>
        <w:spacing w:before="0" w:after="0"/>
        <w:jc w:val="both"/>
        <w:rPr>
          <w:lang w:val="en-GB"/>
        </w:rPr>
      </w:pPr>
    </w:p>
    <w:p w14:paraId="29027857" w14:textId="77777777" w:rsidR="008866F2" w:rsidRDefault="008866F2" w:rsidP="008866F2">
      <w:pPr>
        <w:pStyle w:val="DHHeading3"/>
      </w:pPr>
      <w:bookmarkStart w:id="31" w:name="_Toc142664637"/>
      <w:r>
        <w:t>Command example</w:t>
      </w:r>
      <w:bookmarkEnd w:id="31"/>
    </w:p>
    <w:p w14:paraId="5ECF608B" w14:textId="77777777" w:rsidR="008866F2" w:rsidRDefault="008866F2" w:rsidP="008866F2">
      <w:pPr>
        <w:keepLines w:val="0"/>
        <w:spacing w:before="0" w:after="0"/>
        <w:jc w:val="both"/>
        <w:rPr>
          <w:lang w:val="en-GB"/>
        </w:rPr>
      </w:pPr>
    </w:p>
    <w:p w14:paraId="54B7A483" w14:textId="6E9B79EC" w:rsidR="008866F2" w:rsidRPr="001114CE" w:rsidRDefault="008866F2" w:rsidP="008866F2">
      <w:pPr>
        <w:pBdr>
          <w:top w:val="single" w:sz="4" w:space="1" w:color="auto"/>
          <w:left w:val="single" w:sz="4" w:space="4" w:color="auto"/>
          <w:bottom w:val="single" w:sz="4" w:space="1" w:color="auto"/>
          <w:right w:val="single" w:sz="4" w:space="4" w:color="auto"/>
        </w:pBdr>
        <w:shd w:val="clear" w:color="auto" w:fill="DBDCDD" w:themeFill="accent5" w:themeFillTint="66"/>
        <w:rPr>
          <w:rFonts w:ascii="Consolas" w:hAnsi="Consolas"/>
          <w:lang w:val="en-GB"/>
        </w:rPr>
      </w:pPr>
      <w:proofErr w:type="gramStart"/>
      <w:r w:rsidRPr="001114CE">
        <w:rPr>
          <w:rFonts w:ascii="Consolas" w:hAnsi="Consolas"/>
          <w:lang w:val="en-GB"/>
        </w:rPr>
        <w:t>./</w:t>
      </w:r>
      <w:proofErr w:type="gramEnd"/>
      <w:r w:rsidRPr="001114CE">
        <w:rPr>
          <w:rFonts w:ascii="Consolas" w:hAnsi="Consolas"/>
          <w:lang w:val="en-GB"/>
        </w:rPr>
        <w:t>Start-</w:t>
      </w:r>
      <w:proofErr w:type="spellStart"/>
      <w:r w:rsidRPr="001114CE">
        <w:rPr>
          <w:rFonts w:ascii="Consolas" w:hAnsi="Consolas"/>
          <w:lang w:val="en-GB"/>
        </w:rPr>
        <w:t>DoradoCDPRestore</w:t>
      </w:r>
      <w:proofErr w:type="spellEnd"/>
      <w:r w:rsidRPr="001114CE">
        <w:rPr>
          <w:rFonts w:ascii="Consolas" w:hAnsi="Consolas"/>
          <w:lang w:val="en-GB"/>
        </w:rPr>
        <w:t xml:space="preserve"> -</w:t>
      </w:r>
      <w:proofErr w:type="spellStart"/>
      <w:r w:rsidRPr="001114CE">
        <w:rPr>
          <w:rFonts w:ascii="Consolas" w:hAnsi="Consolas"/>
          <w:lang w:val="en-GB"/>
        </w:rPr>
        <w:t>DoradoStorage</w:t>
      </w:r>
      <w:proofErr w:type="spellEnd"/>
      <w:r w:rsidRPr="001114CE">
        <w:rPr>
          <w:rFonts w:ascii="Consolas" w:hAnsi="Consolas"/>
          <w:lang w:val="en-GB"/>
        </w:rPr>
        <w:t xml:space="preserve"> '192.168.</w:t>
      </w:r>
      <w:r>
        <w:rPr>
          <w:rFonts w:ascii="Consolas" w:hAnsi="Consolas"/>
          <w:lang w:val="en-GB"/>
        </w:rPr>
        <w:t>0.1</w:t>
      </w:r>
      <w:r w:rsidRPr="001114CE">
        <w:rPr>
          <w:rFonts w:ascii="Consolas" w:hAnsi="Consolas"/>
          <w:lang w:val="en-GB"/>
        </w:rPr>
        <w:t>' -vCenter '192.168.</w:t>
      </w:r>
      <w:r>
        <w:rPr>
          <w:rFonts w:ascii="Consolas" w:hAnsi="Consolas"/>
          <w:lang w:val="en-GB"/>
        </w:rPr>
        <w:t>0.2</w:t>
      </w:r>
      <w:r w:rsidRPr="001114CE">
        <w:rPr>
          <w:rFonts w:ascii="Consolas" w:hAnsi="Consolas"/>
          <w:lang w:val="en-GB"/>
        </w:rPr>
        <w:t xml:space="preserve">' </w:t>
      </w:r>
      <w:r>
        <w:rPr>
          <w:rFonts w:ascii="Consolas" w:hAnsi="Consolas"/>
          <w:lang w:val="en-GB"/>
        </w:rPr>
        <w:t xml:space="preserve">        </w:t>
      </w:r>
      <w:r w:rsidRPr="001114CE">
        <w:rPr>
          <w:rFonts w:ascii="Consolas" w:hAnsi="Consolas"/>
          <w:lang w:val="en-GB"/>
        </w:rPr>
        <w:t>-</w:t>
      </w:r>
      <w:proofErr w:type="spellStart"/>
      <w:r w:rsidRPr="001114CE">
        <w:rPr>
          <w:rFonts w:ascii="Consolas" w:hAnsi="Consolas"/>
          <w:lang w:val="en-GB"/>
        </w:rPr>
        <w:t>VMName</w:t>
      </w:r>
      <w:proofErr w:type="spellEnd"/>
      <w:r w:rsidRPr="001114CE">
        <w:rPr>
          <w:rFonts w:ascii="Consolas" w:hAnsi="Consolas"/>
          <w:lang w:val="en-GB"/>
        </w:rPr>
        <w:t xml:space="preserve"> '</w:t>
      </w:r>
      <w:proofErr w:type="spellStart"/>
      <w:r w:rsidRPr="001114CE">
        <w:rPr>
          <w:rFonts w:ascii="Consolas" w:hAnsi="Consolas"/>
          <w:lang w:val="en-GB"/>
        </w:rPr>
        <w:t>test_restore_</w:t>
      </w:r>
      <w:r>
        <w:rPr>
          <w:rFonts w:ascii="Consolas" w:hAnsi="Consolas"/>
          <w:lang w:val="en-GB"/>
        </w:rPr>
        <w:t>HUAWEI</w:t>
      </w:r>
      <w:proofErr w:type="spellEnd"/>
      <w:r w:rsidRPr="001114CE">
        <w:rPr>
          <w:rFonts w:ascii="Consolas" w:hAnsi="Consolas"/>
          <w:lang w:val="en-GB"/>
        </w:rPr>
        <w:t>' -</w:t>
      </w:r>
      <w:proofErr w:type="spellStart"/>
      <w:r w:rsidRPr="001114CE">
        <w:rPr>
          <w:rFonts w:ascii="Consolas" w:hAnsi="Consolas"/>
          <w:lang w:val="en-GB"/>
        </w:rPr>
        <w:t>RecoverHost</w:t>
      </w:r>
      <w:proofErr w:type="spellEnd"/>
      <w:r w:rsidRPr="001114CE">
        <w:rPr>
          <w:rFonts w:ascii="Consolas" w:hAnsi="Consolas"/>
          <w:lang w:val="en-GB"/>
        </w:rPr>
        <w:t xml:space="preserve"> 'ESX_NTE' -Mode Cleanup</w:t>
      </w:r>
      <w:r>
        <w:rPr>
          <w:rFonts w:ascii="Consolas" w:hAnsi="Consolas"/>
          <w:lang w:val="en-GB"/>
        </w:rPr>
        <w:t xml:space="preserve"> </w:t>
      </w:r>
      <w:r>
        <w:rPr>
          <w:rFonts w:ascii="Consolas" w:hAnsi="Consolas"/>
          <w:lang w:val="en-GB"/>
        </w:rPr>
        <w:tab/>
      </w:r>
      <w:r>
        <w:rPr>
          <w:rFonts w:ascii="Consolas" w:hAnsi="Consolas"/>
          <w:lang w:val="en-GB"/>
        </w:rPr>
        <w:tab/>
      </w:r>
      <w:r>
        <w:rPr>
          <w:rFonts w:ascii="Consolas" w:hAnsi="Consolas"/>
          <w:lang w:val="en-GB"/>
        </w:rPr>
        <w:tab/>
        <w:t xml:space="preserve"> </w:t>
      </w:r>
      <w:r w:rsidRPr="008866F2">
        <w:rPr>
          <w:rFonts w:ascii="Consolas" w:hAnsi="Consolas"/>
          <w:lang w:val="en-GB"/>
        </w:rPr>
        <w:t>-</w:t>
      </w:r>
      <w:proofErr w:type="spellStart"/>
      <w:r w:rsidRPr="008866F2">
        <w:rPr>
          <w:rFonts w:ascii="Consolas" w:hAnsi="Consolas"/>
          <w:lang w:val="en-GB"/>
        </w:rPr>
        <w:t>iSStoragevMotionVM</w:t>
      </w:r>
      <w:proofErr w:type="spellEnd"/>
      <w:r w:rsidRPr="008866F2">
        <w:rPr>
          <w:rFonts w:ascii="Consolas" w:hAnsi="Consolas"/>
          <w:lang w:val="en-GB"/>
        </w:rPr>
        <w:t xml:space="preserve"> -</w:t>
      </w:r>
      <w:proofErr w:type="spellStart"/>
      <w:r w:rsidRPr="008866F2">
        <w:rPr>
          <w:rFonts w:ascii="Consolas" w:hAnsi="Consolas"/>
          <w:lang w:val="en-GB"/>
        </w:rPr>
        <w:t>DatastoreName</w:t>
      </w:r>
      <w:proofErr w:type="spellEnd"/>
      <w:r w:rsidRPr="008866F2">
        <w:rPr>
          <w:rFonts w:ascii="Consolas" w:hAnsi="Consolas"/>
          <w:lang w:val="en-GB"/>
        </w:rPr>
        <w:t xml:space="preserve"> 'snap-00b7f05c-DS_LUN_</w:t>
      </w:r>
      <w:r>
        <w:rPr>
          <w:rFonts w:ascii="Consolas" w:hAnsi="Consolas"/>
          <w:lang w:val="en-GB"/>
        </w:rPr>
        <w:t>TEST</w:t>
      </w:r>
      <w:r w:rsidRPr="008866F2">
        <w:rPr>
          <w:rFonts w:ascii="Consolas" w:hAnsi="Consolas"/>
          <w:lang w:val="en-GB"/>
        </w:rPr>
        <w:t>_02'</w:t>
      </w:r>
    </w:p>
    <w:p w14:paraId="242F24A3" w14:textId="77777777" w:rsidR="008866F2" w:rsidRDefault="008866F2" w:rsidP="008866F2">
      <w:pPr>
        <w:pStyle w:val="DHHeading3"/>
        <w:numPr>
          <w:ilvl w:val="0"/>
          <w:numId w:val="0"/>
        </w:numPr>
        <w:ind w:left="426"/>
      </w:pPr>
    </w:p>
    <w:p w14:paraId="3F9D3C09" w14:textId="77777777" w:rsidR="008866F2" w:rsidRDefault="008866F2" w:rsidP="008866F2">
      <w:pPr>
        <w:pStyle w:val="DHHeading3"/>
      </w:pPr>
      <w:bookmarkStart w:id="32" w:name="_Toc142664638"/>
      <w:r>
        <w:t>Result</w:t>
      </w:r>
      <w:bookmarkEnd w:id="32"/>
    </w:p>
    <w:p w14:paraId="0E14EF4D" w14:textId="77777777" w:rsidR="008866F2" w:rsidRDefault="008866F2" w:rsidP="008866F2">
      <w:pPr>
        <w:rPr>
          <w:lang w:val="en-GB" w:eastAsia="en-US"/>
        </w:rPr>
      </w:pPr>
    </w:p>
    <w:p w14:paraId="65A6F51D" w14:textId="16DA9C2E" w:rsidR="008866F2" w:rsidRDefault="008866F2" w:rsidP="008866F2">
      <w:pPr>
        <w:rPr>
          <w:lang w:val="en-GB" w:eastAsia="en-US"/>
        </w:rPr>
      </w:pPr>
      <w:r>
        <w:rPr>
          <w:lang w:val="en-GB" w:eastAsia="en-US"/>
        </w:rPr>
        <w:t>Datastore Name should be set to be able to clean all temporary storage objects without removing the VM itself.</w:t>
      </w:r>
    </w:p>
    <w:p w14:paraId="01596A82" w14:textId="77777777" w:rsidR="008866F2" w:rsidRDefault="008866F2" w:rsidP="008866F2">
      <w:pPr>
        <w:rPr>
          <w:lang w:val="en-GB" w:eastAsia="en-US"/>
        </w:rPr>
      </w:pPr>
    </w:p>
    <w:p w14:paraId="6011FC5D" w14:textId="0DF81565" w:rsidR="008866F2" w:rsidRDefault="008866F2" w:rsidP="008866F2">
      <w:pPr>
        <w:rPr>
          <w:lang w:val="en-GB" w:eastAsia="en-US"/>
        </w:rPr>
      </w:pPr>
      <w:r>
        <w:rPr>
          <w:lang w:val="en-GB" w:eastAsia="en-US"/>
        </w:rPr>
        <w:t xml:space="preserve">All the associated objects (VMWare temporary datastore, snapshot mapping, </w:t>
      </w:r>
      <w:proofErr w:type="gramStart"/>
      <w:r>
        <w:rPr>
          <w:lang w:val="en-GB" w:eastAsia="en-US"/>
        </w:rPr>
        <w:t>snapshot</w:t>
      </w:r>
      <w:proofErr w:type="gramEnd"/>
      <w:r>
        <w:rPr>
          <w:lang w:val="en-GB" w:eastAsia="en-US"/>
        </w:rPr>
        <w:t xml:space="preserve"> and LUN) are deleted.</w:t>
      </w:r>
    </w:p>
    <w:p w14:paraId="161B5C12" w14:textId="77777777" w:rsidR="008866F2" w:rsidRDefault="008866F2">
      <w:pPr>
        <w:keepLines w:val="0"/>
        <w:spacing w:before="0" w:after="0"/>
        <w:rPr>
          <w:lang w:val="en-GB"/>
        </w:rPr>
      </w:pPr>
      <w:r>
        <w:rPr>
          <w:lang w:val="en-GB"/>
        </w:rPr>
        <w:br w:type="page"/>
      </w:r>
    </w:p>
    <w:p w14:paraId="32A7E905" w14:textId="4CF7A840" w:rsidR="008866F2" w:rsidRPr="00CB6FC9" w:rsidRDefault="008866F2" w:rsidP="008866F2">
      <w:pPr>
        <w:pStyle w:val="Titre2"/>
        <w:rPr>
          <w:lang w:val="en-GB"/>
        </w:rPr>
      </w:pPr>
      <w:bookmarkStart w:id="33" w:name="_Toc142664639"/>
      <w:r>
        <w:rPr>
          <w:lang w:val="en-GB"/>
        </w:rPr>
        <w:lastRenderedPageBreak/>
        <w:t>Cleanup a restored VM from the script prompt</w:t>
      </w:r>
      <w:bookmarkEnd w:id="33"/>
    </w:p>
    <w:p w14:paraId="6EA32D6B" w14:textId="77777777" w:rsidR="008866F2" w:rsidRPr="00CB6FC9" w:rsidRDefault="008866F2" w:rsidP="008866F2">
      <w:pPr>
        <w:tabs>
          <w:tab w:val="left" w:pos="1003"/>
        </w:tabs>
        <w:spacing w:before="0" w:after="0"/>
        <w:jc w:val="both"/>
        <w:rPr>
          <w:color w:val="FFFFFF" w:themeColor="background1"/>
          <w:lang w:val="en-GB"/>
        </w:rPr>
      </w:pPr>
      <w:r w:rsidRPr="00CB6FC9">
        <w:rPr>
          <w:color w:val="FFFFFF" w:themeColor="background1"/>
          <w:lang w:val="en-GB"/>
        </w:rPr>
        <w:tab/>
      </w:r>
    </w:p>
    <w:p w14:paraId="05126274" w14:textId="77777777" w:rsidR="008866F2" w:rsidRDefault="008866F2" w:rsidP="008866F2">
      <w:pPr>
        <w:pStyle w:val="DHHeading3"/>
      </w:pPr>
      <w:bookmarkStart w:id="34" w:name="_Toc142664640"/>
      <w:r>
        <w:t>Test</w:t>
      </w:r>
      <w:bookmarkEnd w:id="34"/>
    </w:p>
    <w:p w14:paraId="2D57A3EE" w14:textId="77777777" w:rsidR="008866F2" w:rsidRDefault="008866F2" w:rsidP="008866F2">
      <w:pPr>
        <w:keepLines w:val="0"/>
        <w:spacing w:before="0" w:after="0"/>
        <w:jc w:val="both"/>
      </w:pPr>
    </w:p>
    <w:p w14:paraId="1638A63F" w14:textId="66A02032" w:rsidR="008866F2" w:rsidRDefault="008866F2" w:rsidP="008866F2">
      <w:pPr>
        <w:keepLines w:val="0"/>
        <w:spacing w:before="0" w:after="0"/>
        <w:jc w:val="both"/>
        <w:rPr>
          <w:lang w:val="en-GB"/>
        </w:rPr>
      </w:pPr>
      <w:r w:rsidRPr="00CB6FC9">
        <w:rPr>
          <w:lang w:val="en-GB"/>
        </w:rPr>
        <w:t>Start the script for a</w:t>
      </w:r>
      <w:r>
        <w:rPr>
          <w:lang w:val="en-GB"/>
        </w:rPr>
        <w:t xml:space="preserve"> VM restore through the command line parameters.</w:t>
      </w:r>
    </w:p>
    <w:p w14:paraId="23F0B7FC" w14:textId="77777777" w:rsidR="008866F2" w:rsidRDefault="008866F2" w:rsidP="008866F2">
      <w:pPr>
        <w:keepLines w:val="0"/>
        <w:spacing w:before="0" w:after="0"/>
        <w:jc w:val="both"/>
        <w:rPr>
          <w:lang w:val="en-GB"/>
        </w:rPr>
      </w:pPr>
    </w:p>
    <w:p w14:paraId="72332155" w14:textId="11B8AE24" w:rsidR="008866F2" w:rsidRDefault="008866F2" w:rsidP="008866F2">
      <w:pPr>
        <w:keepLines w:val="0"/>
        <w:spacing w:before="0" w:after="0"/>
        <w:jc w:val="both"/>
        <w:rPr>
          <w:lang w:val="en-GB"/>
        </w:rPr>
      </w:pPr>
      <w:r>
        <w:rPr>
          <w:lang w:val="en-GB"/>
        </w:rPr>
        <w:t xml:space="preserve">Once the VM is restored, press “yes” to the prompt </w:t>
      </w:r>
      <w:r w:rsidRPr="008866F2">
        <w:rPr>
          <w:lang w:val="en-GB"/>
        </w:rPr>
        <w:t xml:space="preserve">"Do you want to </w:t>
      </w:r>
      <w:proofErr w:type="spellStart"/>
      <w:r w:rsidRPr="008866F2">
        <w:rPr>
          <w:lang w:val="en-GB"/>
        </w:rPr>
        <w:t>cleanup</w:t>
      </w:r>
      <w:proofErr w:type="spellEnd"/>
      <w:r w:rsidRPr="008866F2">
        <w:rPr>
          <w:lang w:val="en-GB"/>
        </w:rPr>
        <w:t xml:space="preserve"> the restored </w:t>
      </w:r>
      <w:proofErr w:type="gramStart"/>
      <w:r w:rsidRPr="008866F2">
        <w:rPr>
          <w:lang w:val="en-GB"/>
        </w:rPr>
        <w:t>VM ?</w:t>
      </w:r>
      <w:proofErr w:type="gramEnd"/>
      <w:r w:rsidRPr="008866F2">
        <w:rPr>
          <w:lang w:val="en-GB"/>
        </w:rPr>
        <w:t>"</w:t>
      </w:r>
      <w:r>
        <w:rPr>
          <w:lang w:val="en-GB"/>
        </w:rPr>
        <w:t>.</w:t>
      </w:r>
    </w:p>
    <w:p w14:paraId="5ED03A0E" w14:textId="77777777" w:rsidR="008866F2" w:rsidRDefault="008866F2" w:rsidP="008866F2">
      <w:pPr>
        <w:keepLines w:val="0"/>
        <w:spacing w:before="0" w:after="0"/>
        <w:jc w:val="both"/>
        <w:rPr>
          <w:lang w:val="en-GB"/>
        </w:rPr>
      </w:pPr>
    </w:p>
    <w:p w14:paraId="75500320" w14:textId="77777777" w:rsidR="008866F2" w:rsidRDefault="008866F2" w:rsidP="008866F2">
      <w:pPr>
        <w:pStyle w:val="DHHeading3"/>
      </w:pPr>
      <w:bookmarkStart w:id="35" w:name="_Toc142664641"/>
      <w:r>
        <w:t>Command example</w:t>
      </w:r>
      <w:bookmarkEnd w:id="35"/>
    </w:p>
    <w:p w14:paraId="1994CCE0" w14:textId="77777777" w:rsidR="008866F2" w:rsidRDefault="008866F2" w:rsidP="008866F2">
      <w:pPr>
        <w:keepLines w:val="0"/>
        <w:spacing w:before="0" w:after="0"/>
        <w:jc w:val="both"/>
        <w:rPr>
          <w:lang w:val="en-GB"/>
        </w:rPr>
      </w:pPr>
    </w:p>
    <w:p w14:paraId="7C8476BA" w14:textId="77777777" w:rsidR="008866F2" w:rsidRPr="00CB6FC9" w:rsidRDefault="008866F2" w:rsidP="008866F2">
      <w:pPr>
        <w:keepLines w:val="0"/>
        <w:pBdr>
          <w:top w:val="single" w:sz="4" w:space="1" w:color="auto"/>
          <w:left w:val="single" w:sz="4" w:space="4" w:color="auto"/>
          <w:bottom w:val="single" w:sz="4" w:space="1" w:color="auto"/>
          <w:right w:val="single" w:sz="4" w:space="4" w:color="auto"/>
        </w:pBdr>
        <w:shd w:val="clear" w:color="auto" w:fill="DBDCDD" w:themeFill="accent5" w:themeFillTint="66"/>
        <w:spacing w:before="0" w:after="0"/>
        <w:jc w:val="both"/>
        <w:rPr>
          <w:rFonts w:ascii="Consolas" w:hAnsi="Consolas"/>
          <w:lang w:val="en-GB"/>
        </w:rPr>
      </w:pPr>
      <w:proofErr w:type="gramStart"/>
      <w:r w:rsidRPr="00CB6FC9">
        <w:rPr>
          <w:rFonts w:ascii="Consolas" w:hAnsi="Consolas"/>
          <w:lang w:val="en-GB"/>
        </w:rPr>
        <w:t>./</w:t>
      </w:r>
      <w:proofErr w:type="gramEnd"/>
      <w:r w:rsidRPr="00CB6FC9">
        <w:rPr>
          <w:rFonts w:ascii="Consolas" w:hAnsi="Consolas"/>
          <w:lang w:val="en-GB"/>
        </w:rPr>
        <w:t>Start-</w:t>
      </w:r>
      <w:proofErr w:type="spellStart"/>
      <w:r w:rsidRPr="00CB6FC9">
        <w:rPr>
          <w:rFonts w:ascii="Consolas" w:hAnsi="Consolas"/>
          <w:lang w:val="en-GB"/>
        </w:rPr>
        <w:t>DoradoCDPRestore</w:t>
      </w:r>
      <w:proofErr w:type="spellEnd"/>
      <w:r w:rsidRPr="00CB6FC9">
        <w:rPr>
          <w:rFonts w:ascii="Consolas" w:hAnsi="Consolas"/>
          <w:lang w:val="en-GB"/>
        </w:rPr>
        <w:t xml:space="preserve"> -</w:t>
      </w:r>
      <w:proofErr w:type="spellStart"/>
      <w:r w:rsidRPr="00CB6FC9">
        <w:rPr>
          <w:rFonts w:ascii="Consolas" w:hAnsi="Consolas"/>
          <w:lang w:val="en-GB"/>
        </w:rPr>
        <w:t>DoradoStorage</w:t>
      </w:r>
      <w:proofErr w:type="spellEnd"/>
      <w:r w:rsidRPr="00CB6FC9">
        <w:rPr>
          <w:rFonts w:ascii="Consolas" w:hAnsi="Consolas"/>
          <w:lang w:val="en-GB"/>
        </w:rPr>
        <w:t xml:space="preserve"> '192.168.</w:t>
      </w:r>
      <w:r>
        <w:rPr>
          <w:rFonts w:ascii="Consolas" w:hAnsi="Consolas"/>
          <w:lang w:val="en-GB"/>
        </w:rPr>
        <w:t>0.1</w:t>
      </w:r>
      <w:r w:rsidRPr="00CB6FC9">
        <w:rPr>
          <w:rFonts w:ascii="Consolas" w:hAnsi="Consolas"/>
          <w:lang w:val="en-GB"/>
        </w:rPr>
        <w:t>' -vCenter '192.168.</w:t>
      </w:r>
      <w:r>
        <w:rPr>
          <w:rFonts w:ascii="Consolas" w:hAnsi="Consolas"/>
          <w:lang w:val="en-GB"/>
        </w:rPr>
        <w:t>0.2</w:t>
      </w:r>
      <w:r w:rsidRPr="00CB6FC9">
        <w:rPr>
          <w:rFonts w:ascii="Consolas" w:hAnsi="Consolas"/>
          <w:lang w:val="en-GB"/>
        </w:rPr>
        <w:t>'</w:t>
      </w:r>
      <w:r>
        <w:rPr>
          <w:rFonts w:ascii="Consolas" w:hAnsi="Consolas"/>
          <w:lang w:val="en-GB"/>
        </w:rPr>
        <w:t xml:space="preserve">        </w:t>
      </w:r>
      <w:r w:rsidRPr="00CB6FC9">
        <w:rPr>
          <w:rFonts w:ascii="Consolas" w:hAnsi="Consolas"/>
          <w:lang w:val="en-GB"/>
        </w:rPr>
        <w:t xml:space="preserve"> </w:t>
      </w:r>
      <w:r>
        <w:rPr>
          <w:rFonts w:ascii="Consolas" w:hAnsi="Consolas"/>
          <w:lang w:val="en-GB"/>
        </w:rPr>
        <w:t xml:space="preserve">    </w:t>
      </w:r>
      <w:r w:rsidRPr="00CB6FC9">
        <w:rPr>
          <w:rFonts w:ascii="Consolas" w:hAnsi="Consolas"/>
          <w:lang w:val="en-GB"/>
        </w:rPr>
        <w:t>-</w:t>
      </w:r>
      <w:proofErr w:type="spellStart"/>
      <w:r w:rsidRPr="00CB6FC9">
        <w:rPr>
          <w:rFonts w:ascii="Consolas" w:hAnsi="Consolas"/>
          <w:lang w:val="en-GB"/>
        </w:rPr>
        <w:t>VMName</w:t>
      </w:r>
      <w:proofErr w:type="spellEnd"/>
      <w:r w:rsidRPr="00CB6FC9">
        <w:rPr>
          <w:rFonts w:ascii="Consolas" w:hAnsi="Consolas"/>
          <w:lang w:val="en-GB"/>
        </w:rPr>
        <w:t xml:space="preserve"> 'CentOS_</w:t>
      </w:r>
      <w:r>
        <w:rPr>
          <w:rFonts w:ascii="Consolas" w:hAnsi="Consolas"/>
          <w:lang w:val="en-GB"/>
        </w:rPr>
        <w:t>TEST</w:t>
      </w:r>
      <w:r w:rsidRPr="00CB6FC9">
        <w:rPr>
          <w:rFonts w:ascii="Consolas" w:hAnsi="Consolas"/>
          <w:lang w:val="en-GB"/>
        </w:rPr>
        <w:t>_02' -</w:t>
      </w:r>
      <w:proofErr w:type="spellStart"/>
      <w:r w:rsidRPr="00CB6FC9">
        <w:rPr>
          <w:rFonts w:ascii="Consolas" w:hAnsi="Consolas"/>
          <w:lang w:val="en-GB"/>
        </w:rPr>
        <w:t>RecoverHost</w:t>
      </w:r>
      <w:proofErr w:type="spellEnd"/>
      <w:r w:rsidRPr="00CB6FC9">
        <w:rPr>
          <w:rFonts w:ascii="Consolas" w:hAnsi="Consolas"/>
          <w:lang w:val="en-GB"/>
        </w:rPr>
        <w:t xml:space="preserve"> 'ESX_NTE'</w:t>
      </w:r>
    </w:p>
    <w:p w14:paraId="00CBB71C" w14:textId="77777777" w:rsidR="008866F2" w:rsidRDefault="008866F2" w:rsidP="008866F2">
      <w:pPr>
        <w:pStyle w:val="DHHeading3"/>
        <w:numPr>
          <w:ilvl w:val="0"/>
          <w:numId w:val="0"/>
        </w:numPr>
        <w:ind w:left="426"/>
      </w:pPr>
    </w:p>
    <w:p w14:paraId="223C5243" w14:textId="77777777" w:rsidR="008866F2" w:rsidRDefault="008866F2" w:rsidP="008866F2">
      <w:pPr>
        <w:pStyle w:val="DHHeading3"/>
      </w:pPr>
      <w:bookmarkStart w:id="36" w:name="_Toc142664642"/>
      <w:r>
        <w:t>Result</w:t>
      </w:r>
      <w:bookmarkEnd w:id="36"/>
    </w:p>
    <w:p w14:paraId="7F2CAACE" w14:textId="77777777" w:rsidR="008866F2" w:rsidRDefault="008866F2" w:rsidP="008866F2">
      <w:pPr>
        <w:rPr>
          <w:lang w:val="en-GB" w:eastAsia="en-US"/>
        </w:rPr>
      </w:pPr>
    </w:p>
    <w:p w14:paraId="500BBE7A" w14:textId="2AA58758" w:rsidR="008866F2" w:rsidRDefault="008866F2" w:rsidP="008866F2">
      <w:pPr>
        <w:rPr>
          <w:lang w:val="en-GB" w:eastAsia="en-US"/>
        </w:rPr>
      </w:pPr>
      <w:r>
        <w:rPr>
          <w:lang w:val="en-GB" w:eastAsia="en-US"/>
        </w:rPr>
        <w:t xml:space="preserve">User is </w:t>
      </w:r>
      <w:r>
        <w:rPr>
          <w:lang w:val="en-GB" w:eastAsia="en-US"/>
        </w:rPr>
        <w:t xml:space="preserve">prompted to confirm if the VM was moved through storage </w:t>
      </w:r>
      <w:proofErr w:type="spellStart"/>
      <w:r>
        <w:rPr>
          <w:lang w:val="en-GB" w:eastAsia="en-US"/>
        </w:rPr>
        <w:t>vMotion</w:t>
      </w:r>
      <w:proofErr w:type="spellEnd"/>
      <w:r>
        <w:rPr>
          <w:lang w:val="en-GB" w:eastAsia="en-US"/>
        </w:rPr>
        <w:t xml:space="preserve"> or not, as well as to set the Datastore Name if it was moved. </w:t>
      </w:r>
    </w:p>
    <w:p w14:paraId="3831F68C" w14:textId="77777777" w:rsidR="008866F2" w:rsidRDefault="008866F2" w:rsidP="008866F2">
      <w:pPr>
        <w:rPr>
          <w:lang w:val="en-GB" w:eastAsia="en-US"/>
        </w:rPr>
      </w:pPr>
    </w:p>
    <w:p w14:paraId="079F5041" w14:textId="6F2F908E" w:rsidR="008866F2" w:rsidRDefault="008866F2" w:rsidP="008866F2">
      <w:pPr>
        <w:rPr>
          <w:lang w:val="en-GB" w:eastAsia="en-US"/>
        </w:rPr>
      </w:pPr>
      <w:r>
        <w:rPr>
          <w:lang w:val="en-GB" w:eastAsia="en-US"/>
        </w:rPr>
        <w:t xml:space="preserve">User is then prompted to confirm the VM shut down and removal and the storage objects used for the restore are deleted. </w:t>
      </w:r>
    </w:p>
    <w:p w14:paraId="20B6246B" w14:textId="70C4C142" w:rsidR="00D377C7" w:rsidRDefault="00D377C7">
      <w:pPr>
        <w:keepLines w:val="0"/>
        <w:spacing w:before="0" w:after="0"/>
        <w:rPr>
          <w:lang w:val="en-GB"/>
        </w:rPr>
      </w:pPr>
      <w:r>
        <w:rPr>
          <w:lang w:val="en-GB"/>
        </w:rPr>
        <w:br w:type="page"/>
      </w:r>
    </w:p>
    <w:p w14:paraId="235A9D4A" w14:textId="784823D7" w:rsidR="00D377C7" w:rsidRPr="00CB6FC9" w:rsidRDefault="00D377C7" w:rsidP="00D377C7">
      <w:pPr>
        <w:pStyle w:val="Titre2"/>
        <w:rPr>
          <w:lang w:val="en-GB"/>
        </w:rPr>
      </w:pPr>
      <w:bookmarkStart w:id="37" w:name="_Toc142664643"/>
      <w:r>
        <w:rPr>
          <w:lang w:val="en-GB"/>
        </w:rPr>
        <w:lastRenderedPageBreak/>
        <w:t xml:space="preserve">Restore another VM or Cleanup another VM after a successful script </w:t>
      </w:r>
      <w:proofErr w:type="gramStart"/>
      <w:r>
        <w:rPr>
          <w:lang w:val="en-GB"/>
        </w:rPr>
        <w:t>run</w:t>
      </w:r>
      <w:bookmarkEnd w:id="37"/>
      <w:proofErr w:type="gramEnd"/>
    </w:p>
    <w:p w14:paraId="6650E02B" w14:textId="77777777" w:rsidR="00D377C7" w:rsidRPr="00CB6FC9" w:rsidRDefault="00D377C7" w:rsidP="00D377C7">
      <w:pPr>
        <w:tabs>
          <w:tab w:val="left" w:pos="1003"/>
        </w:tabs>
        <w:spacing w:before="0" w:after="0"/>
        <w:jc w:val="both"/>
        <w:rPr>
          <w:color w:val="FFFFFF" w:themeColor="background1"/>
          <w:lang w:val="en-GB"/>
        </w:rPr>
      </w:pPr>
      <w:r w:rsidRPr="00CB6FC9">
        <w:rPr>
          <w:color w:val="FFFFFF" w:themeColor="background1"/>
          <w:lang w:val="en-GB"/>
        </w:rPr>
        <w:tab/>
      </w:r>
    </w:p>
    <w:p w14:paraId="47B4CBFB" w14:textId="77777777" w:rsidR="00D377C7" w:rsidRDefault="00D377C7" w:rsidP="00D377C7">
      <w:pPr>
        <w:pStyle w:val="DHHeading3"/>
      </w:pPr>
      <w:bookmarkStart w:id="38" w:name="_Toc142664644"/>
      <w:r>
        <w:t>Test</w:t>
      </w:r>
      <w:bookmarkEnd w:id="38"/>
    </w:p>
    <w:p w14:paraId="7E022768" w14:textId="77777777" w:rsidR="00D377C7" w:rsidRDefault="00D377C7" w:rsidP="00D377C7">
      <w:pPr>
        <w:keepLines w:val="0"/>
        <w:spacing w:before="0" w:after="0"/>
        <w:jc w:val="both"/>
      </w:pPr>
    </w:p>
    <w:p w14:paraId="33AECF12" w14:textId="083858AC" w:rsidR="00D377C7" w:rsidRDefault="00D377C7" w:rsidP="00D377C7">
      <w:pPr>
        <w:keepLines w:val="0"/>
        <w:spacing w:before="0" w:after="0"/>
        <w:jc w:val="both"/>
        <w:rPr>
          <w:lang w:val="en-GB"/>
        </w:rPr>
      </w:pPr>
      <w:r w:rsidRPr="00CB6FC9">
        <w:rPr>
          <w:lang w:val="en-GB"/>
        </w:rPr>
        <w:t>Start the script for a</w:t>
      </w:r>
      <w:r>
        <w:rPr>
          <w:lang w:val="en-GB"/>
        </w:rPr>
        <w:t xml:space="preserve"> VM restore </w:t>
      </w:r>
      <w:r>
        <w:rPr>
          <w:lang w:val="en-GB"/>
        </w:rPr>
        <w:t xml:space="preserve">or cleanup </w:t>
      </w:r>
      <w:r>
        <w:rPr>
          <w:lang w:val="en-GB"/>
        </w:rPr>
        <w:t>through the command line parameters</w:t>
      </w:r>
      <w:r>
        <w:rPr>
          <w:lang w:val="en-GB"/>
        </w:rPr>
        <w:t xml:space="preserve"> (or through a configuration file)</w:t>
      </w:r>
      <w:r>
        <w:rPr>
          <w:lang w:val="en-GB"/>
        </w:rPr>
        <w:t>.</w:t>
      </w:r>
    </w:p>
    <w:p w14:paraId="544ABCFB" w14:textId="77777777" w:rsidR="00D377C7" w:rsidRDefault="00D377C7" w:rsidP="00D377C7">
      <w:pPr>
        <w:keepLines w:val="0"/>
        <w:spacing w:before="0" w:after="0"/>
        <w:jc w:val="both"/>
        <w:rPr>
          <w:lang w:val="en-GB"/>
        </w:rPr>
      </w:pPr>
    </w:p>
    <w:p w14:paraId="5240C20C" w14:textId="28A7777B" w:rsidR="00D377C7" w:rsidRDefault="00D377C7" w:rsidP="00D377C7">
      <w:pPr>
        <w:keepLines w:val="0"/>
        <w:spacing w:before="0" w:after="0"/>
        <w:jc w:val="both"/>
        <w:rPr>
          <w:lang w:val="en-GB"/>
        </w:rPr>
      </w:pPr>
      <w:r>
        <w:rPr>
          <w:lang w:val="en-GB"/>
        </w:rPr>
        <w:t>Once the VM is restored</w:t>
      </w:r>
      <w:r>
        <w:rPr>
          <w:lang w:val="en-GB"/>
        </w:rPr>
        <w:t xml:space="preserve"> or the cleanup is done</w:t>
      </w:r>
      <w:r>
        <w:rPr>
          <w:lang w:val="en-GB"/>
        </w:rPr>
        <w:t>, press “</w:t>
      </w:r>
      <w:r>
        <w:rPr>
          <w:lang w:val="en-GB"/>
        </w:rPr>
        <w:t>Restore</w:t>
      </w:r>
      <w:r>
        <w:rPr>
          <w:lang w:val="en-GB"/>
        </w:rPr>
        <w:t>”</w:t>
      </w:r>
      <w:r>
        <w:rPr>
          <w:lang w:val="en-GB"/>
        </w:rPr>
        <w:t xml:space="preserve"> or “Cleanup”</w:t>
      </w:r>
      <w:r>
        <w:rPr>
          <w:lang w:val="en-GB"/>
        </w:rPr>
        <w:t xml:space="preserve"> to the prompt </w:t>
      </w:r>
      <w:r w:rsidRPr="00D377C7">
        <w:rPr>
          <w:lang w:val="en-GB"/>
        </w:rPr>
        <w:t xml:space="preserve">"Do you want to restore another VM / cleanup another VM or stop the </w:t>
      </w:r>
      <w:proofErr w:type="gramStart"/>
      <w:r w:rsidRPr="00D377C7">
        <w:rPr>
          <w:lang w:val="en-GB"/>
        </w:rPr>
        <w:t>script ?</w:t>
      </w:r>
      <w:proofErr w:type="gramEnd"/>
      <w:r w:rsidRPr="00D377C7">
        <w:rPr>
          <w:lang w:val="en-GB"/>
        </w:rPr>
        <w:t>"</w:t>
      </w:r>
      <w:r>
        <w:rPr>
          <w:lang w:val="en-GB"/>
        </w:rPr>
        <w:t>.</w:t>
      </w:r>
    </w:p>
    <w:p w14:paraId="19613089" w14:textId="77777777" w:rsidR="00D377C7" w:rsidRDefault="00D377C7" w:rsidP="00D377C7">
      <w:pPr>
        <w:keepLines w:val="0"/>
        <w:spacing w:before="0" w:after="0"/>
        <w:jc w:val="both"/>
        <w:rPr>
          <w:lang w:val="en-GB"/>
        </w:rPr>
      </w:pPr>
    </w:p>
    <w:p w14:paraId="408FBA02" w14:textId="77777777" w:rsidR="00D377C7" w:rsidRDefault="00D377C7" w:rsidP="00D377C7">
      <w:pPr>
        <w:pStyle w:val="DHHeading3"/>
      </w:pPr>
      <w:bookmarkStart w:id="39" w:name="_Toc142664645"/>
      <w:r>
        <w:t>Command example</w:t>
      </w:r>
      <w:bookmarkEnd w:id="39"/>
    </w:p>
    <w:p w14:paraId="64DFA814" w14:textId="77777777" w:rsidR="00D377C7" w:rsidRDefault="00D377C7" w:rsidP="00D377C7">
      <w:pPr>
        <w:keepLines w:val="0"/>
        <w:spacing w:before="0" w:after="0"/>
        <w:jc w:val="both"/>
        <w:rPr>
          <w:lang w:val="en-GB"/>
        </w:rPr>
      </w:pPr>
    </w:p>
    <w:p w14:paraId="734000CC" w14:textId="77777777" w:rsidR="00D377C7" w:rsidRPr="00CB6FC9" w:rsidRDefault="00D377C7" w:rsidP="00D377C7">
      <w:pPr>
        <w:keepLines w:val="0"/>
        <w:pBdr>
          <w:top w:val="single" w:sz="4" w:space="1" w:color="auto"/>
          <w:left w:val="single" w:sz="4" w:space="4" w:color="auto"/>
          <w:bottom w:val="single" w:sz="4" w:space="1" w:color="auto"/>
          <w:right w:val="single" w:sz="4" w:space="4" w:color="auto"/>
        </w:pBdr>
        <w:shd w:val="clear" w:color="auto" w:fill="DBDCDD" w:themeFill="accent5" w:themeFillTint="66"/>
        <w:spacing w:before="0" w:after="0"/>
        <w:jc w:val="both"/>
        <w:rPr>
          <w:rFonts w:ascii="Consolas" w:hAnsi="Consolas"/>
          <w:lang w:val="en-GB"/>
        </w:rPr>
      </w:pPr>
      <w:proofErr w:type="gramStart"/>
      <w:r w:rsidRPr="00CB6FC9">
        <w:rPr>
          <w:rFonts w:ascii="Consolas" w:hAnsi="Consolas"/>
          <w:lang w:val="en-GB"/>
        </w:rPr>
        <w:t>./</w:t>
      </w:r>
      <w:proofErr w:type="gramEnd"/>
      <w:r w:rsidRPr="00CB6FC9">
        <w:rPr>
          <w:rFonts w:ascii="Consolas" w:hAnsi="Consolas"/>
          <w:lang w:val="en-GB"/>
        </w:rPr>
        <w:t>Start-</w:t>
      </w:r>
      <w:proofErr w:type="spellStart"/>
      <w:r w:rsidRPr="00CB6FC9">
        <w:rPr>
          <w:rFonts w:ascii="Consolas" w:hAnsi="Consolas"/>
          <w:lang w:val="en-GB"/>
        </w:rPr>
        <w:t>DoradoCDPRestore</w:t>
      </w:r>
      <w:proofErr w:type="spellEnd"/>
      <w:r w:rsidRPr="00CB6FC9">
        <w:rPr>
          <w:rFonts w:ascii="Consolas" w:hAnsi="Consolas"/>
          <w:lang w:val="en-GB"/>
        </w:rPr>
        <w:t xml:space="preserve"> -</w:t>
      </w:r>
      <w:proofErr w:type="spellStart"/>
      <w:r w:rsidRPr="00CB6FC9">
        <w:rPr>
          <w:rFonts w:ascii="Consolas" w:hAnsi="Consolas"/>
          <w:lang w:val="en-GB"/>
        </w:rPr>
        <w:t>DoradoStorage</w:t>
      </w:r>
      <w:proofErr w:type="spellEnd"/>
      <w:r w:rsidRPr="00CB6FC9">
        <w:rPr>
          <w:rFonts w:ascii="Consolas" w:hAnsi="Consolas"/>
          <w:lang w:val="en-GB"/>
        </w:rPr>
        <w:t xml:space="preserve"> '192.168.</w:t>
      </w:r>
      <w:r>
        <w:rPr>
          <w:rFonts w:ascii="Consolas" w:hAnsi="Consolas"/>
          <w:lang w:val="en-GB"/>
        </w:rPr>
        <w:t>0.1</w:t>
      </w:r>
      <w:r w:rsidRPr="00CB6FC9">
        <w:rPr>
          <w:rFonts w:ascii="Consolas" w:hAnsi="Consolas"/>
          <w:lang w:val="en-GB"/>
        </w:rPr>
        <w:t>' -vCenter '192.168.</w:t>
      </w:r>
      <w:r>
        <w:rPr>
          <w:rFonts w:ascii="Consolas" w:hAnsi="Consolas"/>
          <w:lang w:val="en-GB"/>
        </w:rPr>
        <w:t>0.2</w:t>
      </w:r>
      <w:r w:rsidRPr="00CB6FC9">
        <w:rPr>
          <w:rFonts w:ascii="Consolas" w:hAnsi="Consolas"/>
          <w:lang w:val="en-GB"/>
        </w:rPr>
        <w:t>'</w:t>
      </w:r>
      <w:r>
        <w:rPr>
          <w:rFonts w:ascii="Consolas" w:hAnsi="Consolas"/>
          <w:lang w:val="en-GB"/>
        </w:rPr>
        <w:t xml:space="preserve">        </w:t>
      </w:r>
      <w:r w:rsidRPr="00CB6FC9">
        <w:rPr>
          <w:rFonts w:ascii="Consolas" w:hAnsi="Consolas"/>
          <w:lang w:val="en-GB"/>
        </w:rPr>
        <w:t xml:space="preserve"> </w:t>
      </w:r>
      <w:r>
        <w:rPr>
          <w:rFonts w:ascii="Consolas" w:hAnsi="Consolas"/>
          <w:lang w:val="en-GB"/>
        </w:rPr>
        <w:t xml:space="preserve">    </w:t>
      </w:r>
      <w:r w:rsidRPr="00CB6FC9">
        <w:rPr>
          <w:rFonts w:ascii="Consolas" w:hAnsi="Consolas"/>
          <w:lang w:val="en-GB"/>
        </w:rPr>
        <w:t>-</w:t>
      </w:r>
      <w:proofErr w:type="spellStart"/>
      <w:r w:rsidRPr="00CB6FC9">
        <w:rPr>
          <w:rFonts w:ascii="Consolas" w:hAnsi="Consolas"/>
          <w:lang w:val="en-GB"/>
        </w:rPr>
        <w:t>VMName</w:t>
      </w:r>
      <w:proofErr w:type="spellEnd"/>
      <w:r w:rsidRPr="00CB6FC9">
        <w:rPr>
          <w:rFonts w:ascii="Consolas" w:hAnsi="Consolas"/>
          <w:lang w:val="en-GB"/>
        </w:rPr>
        <w:t xml:space="preserve"> 'CentOS_</w:t>
      </w:r>
      <w:r>
        <w:rPr>
          <w:rFonts w:ascii="Consolas" w:hAnsi="Consolas"/>
          <w:lang w:val="en-GB"/>
        </w:rPr>
        <w:t>TEST</w:t>
      </w:r>
      <w:r w:rsidRPr="00CB6FC9">
        <w:rPr>
          <w:rFonts w:ascii="Consolas" w:hAnsi="Consolas"/>
          <w:lang w:val="en-GB"/>
        </w:rPr>
        <w:t>_02' -</w:t>
      </w:r>
      <w:proofErr w:type="spellStart"/>
      <w:r w:rsidRPr="00CB6FC9">
        <w:rPr>
          <w:rFonts w:ascii="Consolas" w:hAnsi="Consolas"/>
          <w:lang w:val="en-GB"/>
        </w:rPr>
        <w:t>RecoverHost</w:t>
      </w:r>
      <w:proofErr w:type="spellEnd"/>
      <w:r w:rsidRPr="00CB6FC9">
        <w:rPr>
          <w:rFonts w:ascii="Consolas" w:hAnsi="Consolas"/>
          <w:lang w:val="en-GB"/>
        </w:rPr>
        <w:t xml:space="preserve"> 'ESX_NTE'</w:t>
      </w:r>
    </w:p>
    <w:p w14:paraId="796B83C6" w14:textId="77777777" w:rsidR="00D377C7" w:rsidRDefault="00D377C7" w:rsidP="00D377C7">
      <w:pPr>
        <w:pStyle w:val="DHHeading3"/>
        <w:numPr>
          <w:ilvl w:val="0"/>
          <w:numId w:val="0"/>
        </w:numPr>
        <w:ind w:left="426"/>
      </w:pPr>
    </w:p>
    <w:p w14:paraId="2CAB31E6" w14:textId="77777777" w:rsidR="00D377C7" w:rsidRDefault="00D377C7" w:rsidP="00D377C7">
      <w:pPr>
        <w:pStyle w:val="DHHeading3"/>
      </w:pPr>
      <w:bookmarkStart w:id="40" w:name="_Toc142664646"/>
      <w:r>
        <w:t>Result</w:t>
      </w:r>
      <w:bookmarkEnd w:id="40"/>
    </w:p>
    <w:p w14:paraId="3EA61ED8" w14:textId="77777777" w:rsidR="00D377C7" w:rsidRDefault="00D377C7" w:rsidP="00D377C7">
      <w:pPr>
        <w:rPr>
          <w:lang w:val="en-GB" w:eastAsia="en-US"/>
        </w:rPr>
      </w:pPr>
    </w:p>
    <w:p w14:paraId="34339CCA" w14:textId="61C7800A" w:rsidR="00D377C7" w:rsidRDefault="00D377C7" w:rsidP="00D377C7">
      <w:pPr>
        <w:rPr>
          <w:lang w:val="en-GB" w:eastAsia="en-US"/>
        </w:rPr>
      </w:pPr>
      <w:r>
        <w:rPr>
          <w:lang w:val="en-GB" w:eastAsia="en-US"/>
        </w:rPr>
        <w:t xml:space="preserve">Depending on the mode selected by the user, he is prompted for each mandatory value needed for this mode. </w:t>
      </w:r>
    </w:p>
    <w:p w14:paraId="23076218" w14:textId="77777777" w:rsidR="00D377C7" w:rsidRDefault="00D377C7" w:rsidP="00D377C7">
      <w:pPr>
        <w:rPr>
          <w:lang w:val="en-GB" w:eastAsia="en-US"/>
        </w:rPr>
      </w:pPr>
    </w:p>
    <w:p w14:paraId="6D4B5F63" w14:textId="240078F5" w:rsidR="00D377C7" w:rsidRDefault="00D377C7" w:rsidP="00D377C7">
      <w:pPr>
        <w:rPr>
          <w:lang w:val="en-GB" w:eastAsia="en-US"/>
        </w:rPr>
      </w:pPr>
      <w:r>
        <w:rPr>
          <w:lang w:val="en-GB" w:eastAsia="en-US"/>
        </w:rPr>
        <w:t>He’ll also be asked if he wants to set each optional value.</w:t>
      </w:r>
    </w:p>
    <w:p w14:paraId="77071761" w14:textId="77777777" w:rsidR="00D377C7" w:rsidRDefault="00D377C7" w:rsidP="00D377C7">
      <w:pPr>
        <w:rPr>
          <w:lang w:val="en-GB" w:eastAsia="en-US"/>
        </w:rPr>
      </w:pPr>
    </w:p>
    <w:p w14:paraId="613A94AA" w14:textId="1124004C" w:rsidR="00D377C7" w:rsidRDefault="00D377C7" w:rsidP="00D377C7">
      <w:pPr>
        <w:rPr>
          <w:lang w:val="en-GB" w:eastAsia="en-US"/>
        </w:rPr>
      </w:pPr>
      <w:r>
        <w:rPr>
          <w:lang w:val="en-GB" w:eastAsia="en-US"/>
        </w:rPr>
        <w:t>User will be able to restore or cleanup new VMs until he selects “Stop” at this last prompt.</w:t>
      </w:r>
    </w:p>
    <w:p w14:paraId="4736FB7C" w14:textId="77777777" w:rsidR="008866F2" w:rsidRDefault="008866F2" w:rsidP="008866F2">
      <w:pPr>
        <w:keepLines w:val="0"/>
        <w:spacing w:before="0" w:after="0"/>
        <w:jc w:val="both"/>
        <w:rPr>
          <w:lang w:val="en-GB"/>
        </w:rPr>
      </w:pPr>
    </w:p>
    <w:p w14:paraId="3A87371B" w14:textId="327037D9" w:rsidR="001114CE" w:rsidRDefault="001114CE">
      <w:pPr>
        <w:keepLines w:val="0"/>
        <w:spacing w:before="0" w:after="0"/>
        <w:rPr>
          <w:lang w:val="en-GB"/>
        </w:rPr>
      </w:pPr>
      <w:r>
        <w:rPr>
          <w:lang w:val="en-GB"/>
        </w:rPr>
        <w:br w:type="page"/>
      </w:r>
    </w:p>
    <w:p w14:paraId="62EC5E2A" w14:textId="5E1F227A" w:rsidR="00D377C7" w:rsidRPr="00CB6FC9" w:rsidRDefault="00D377C7" w:rsidP="00D377C7">
      <w:pPr>
        <w:pStyle w:val="Titre2"/>
        <w:rPr>
          <w:lang w:val="en-GB"/>
        </w:rPr>
      </w:pPr>
      <w:bookmarkStart w:id="41" w:name="_Toc142664647"/>
      <w:r>
        <w:rPr>
          <w:lang w:val="en-GB"/>
        </w:rPr>
        <w:lastRenderedPageBreak/>
        <w:t xml:space="preserve">Start script without any Log parameters </w:t>
      </w:r>
      <w:proofErr w:type="gramStart"/>
      <w:r>
        <w:rPr>
          <w:lang w:val="en-GB"/>
        </w:rPr>
        <w:t>configured</w:t>
      </w:r>
      <w:bookmarkEnd w:id="41"/>
      <w:proofErr w:type="gramEnd"/>
    </w:p>
    <w:p w14:paraId="20E56579" w14:textId="77777777" w:rsidR="00D377C7" w:rsidRPr="00CB6FC9" w:rsidRDefault="00D377C7" w:rsidP="00D377C7">
      <w:pPr>
        <w:tabs>
          <w:tab w:val="left" w:pos="1003"/>
        </w:tabs>
        <w:spacing w:before="0" w:after="0"/>
        <w:jc w:val="both"/>
        <w:rPr>
          <w:color w:val="FFFFFF" w:themeColor="background1"/>
          <w:lang w:val="en-GB"/>
        </w:rPr>
      </w:pPr>
      <w:r w:rsidRPr="00CB6FC9">
        <w:rPr>
          <w:color w:val="FFFFFF" w:themeColor="background1"/>
          <w:lang w:val="en-GB"/>
        </w:rPr>
        <w:tab/>
      </w:r>
    </w:p>
    <w:p w14:paraId="1B72A23C" w14:textId="77777777" w:rsidR="00D377C7" w:rsidRDefault="00D377C7" w:rsidP="00D377C7">
      <w:pPr>
        <w:pStyle w:val="DHHeading3"/>
      </w:pPr>
      <w:bookmarkStart w:id="42" w:name="_Toc142664648"/>
      <w:r>
        <w:t>Test</w:t>
      </w:r>
      <w:bookmarkEnd w:id="42"/>
    </w:p>
    <w:p w14:paraId="17C69205" w14:textId="77777777" w:rsidR="00D377C7" w:rsidRDefault="00D377C7" w:rsidP="00D377C7">
      <w:pPr>
        <w:keepLines w:val="0"/>
        <w:spacing w:before="0" w:after="0"/>
        <w:jc w:val="both"/>
      </w:pPr>
    </w:p>
    <w:p w14:paraId="37DC8277" w14:textId="2CC3669F" w:rsidR="00D377C7" w:rsidRDefault="00D377C7" w:rsidP="00D377C7">
      <w:pPr>
        <w:keepLines w:val="0"/>
        <w:spacing w:before="0" w:after="0"/>
        <w:jc w:val="both"/>
        <w:rPr>
          <w:lang w:val="en-GB"/>
        </w:rPr>
      </w:pPr>
      <w:r w:rsidRPr="00CB6FC9">
        <w:rPr>
          <w:lang w:val="en-GB"/>
        </w:rPr>
        <w:t>Start the script for a</w:t>
      </w:r>
      <w:r>
        <w:rPr>
          <w:lang w:val="en-GB"/>
        </w:rPr>
        <w:t xml:space="preserve"> VM restore or cleanup through the command line parameters (or through a configuration file)</w:t>
      </w:r>
      <w:r>
        <w:rPr>
          <w:lang w:val="en-GB"/>
        </w:rPr>
        <w:t xml:space="preserve"> without setting the </w:t>
      </w:r>
      <w:proofErr w:type="spellStart"/>
      <w:r>
        <w:rPr>
          <w:lang w:val="en-GB"/>
        </w:rPr>
        <w:t>LogPath</w:t>
      </w:r>
      <w:proofErr w:type="spellEnd"/>
      <w:r>
        <w:rPr>
          <w:lang w:val="en-GB"/>
        </w:rPr>
        <w:t xml:space="preserve"> and </w:t>
      </w:r>
      <w:proofErr w:type="spellStart"/>
      <w:r>
        <w:rPr>
          <w:lang w:val="en-GB"/>
        </w:rPr>
        <w:t>LogName</w:t>
      </w:r>
      <w:proofErr w:type="spellEnd"/>
      <w:r>
        <w:rPr>
          <w:lang w:val="en-GB"/>
        </w:rPr>
        <w:t xml:space="preserve"> variables.</w:t>
      </w:r>
    </w:p>
    <w:p w14:paraId="5BC0E40E" w14:textId="77777777" w:rsidR="00D377C7" w:rsidRDefault="00D377C7" w:rsidP="00D377C7">
      <w:pPr>
        <w:keepLines w:val="0"/>
        <w:spacing w:before="0" w:after="0"/>
        <w:jc w:val="both"/>
        <w:rPr>
          <w:lang w:val="en-GB"/>
        </w:rPr>
      </w:pPr>
    </w:p>
    <w:p w14:paraId="11F9D264" w14:textId="77777777" w:rsidR="00D377C7" w:rsidRDefault="00D377C7" w:rsidP="00D377C7">
      <w:pPr>
        <w:pStyle w:val="DHHeading3"/>
      </w:pPr>
      <w:bookmarkStart w:id="43" w:name="_Toc142664649"/>
      <w:r>
        <w:t>Command example</w:t>
      </w:r>
      <w:bookmarkEnd w:id="43"/>
    </w:p>
    <w:p w14:paraId="38090FFC" w14:textId="77777777" w:rsidR="00D377C7" w:rsidRDefault="00D377C7" w:rsidP="00D377C7">
      <w:pPr>
        <w:keepLines w:val="0"/>
        <w:spacing w:before="0" w:after="0"/>
        <w:jc w:val="both"/>
        <w:rPr>
          <w:lang w:val="en-GB"/>
        </w:rPr>
      </w:pPr>
    </w:p>
    <w:p w14:paraId="4EB6FF3A" w14:textId="77777777" w:rsidR="00D377C7" w:rsidRPr="00CB6FC9" w:rsidRDefault="00D377C7" w:rsidP="00D377C7">
      <w:pPr>
        <w:keepLines w:val="0"/>
        <w:pBdr>
          <w:top w:val="single" w:sz="4" w:space="1" w:color="auto"/>
          <w:left w:val="single" w:sz="4" w:space="4" w:color="auto"/>
          <w:bottom w:val="single" w:sz="4" w:space="1" w:color="auto"/>
          <w:right w:val="single" w:sz="4" w:space="4" w:color="auto"/>
        </w:pBdr>
        <w:shd w:val="clear" w:color="auto" w:fill="DBDCDD" w:themeFill="accent5" w:themeFillTint="66"/>
        <w:spacing w:before="0" w:after="0"/>
        <w:jc w:val="both"/>
        <w:rPr>
          <w:rFonts w:ascii="Consolas" w:hAnsi="Consolas"/>
          <w:lang w:val="en-GB"/>
        </w:rPr>
      </w:pPr>
      <w:proofErr w:type="gramStart"/>
      <w:r w:rsidRPr="00CB6FC9">
        <w:rPr>
          <w:rFonts w:ascii="Consolas" w:hAnsi="Consolas"/>
          <w:lang w:val="en-GB"/>
        </w:rPr>
        <w:t>./</w:t>
      </w:r>
      <w:proofErr w:type="gramEnd"/>
      <w:r w:rsidRPr="00CB6FC9">
        <w:rPr>
          <w:rFonts w:ascii="Consolas" w:hAnsi="Consolas"/>
          <w:lang w:val="en-GB"/>
        </w:rPr>
        <w:t>Start-</w:t>
      </w:r>
      <w:proofErr w:type="spellStart"/>
      <w:r w:rsidRPr="00CB6FC9">
        <w:rPr>
          <w:rFonts w:ascii="Consolas" w:hAnsi="Consolas"/>
          <w:lang w:val="en-GB"/>
        </w:rPr>
        <w:t>DoradoCDPRestore</w:t>
      </w:r>
      <w:proofErr w:type="spellEnd"/>
      <w:r w:rsidRPr="00CB6FC9">
        <w:rPr>
          <w:rFonts w:ascii="Consolas" w:hAnsi="Consolas"/>
          <w:lang w:val="en-GB"/>
        </w:rPr>
        <w:t xml:space="preserve"> -</w:t>
      </w:r>
      <w:proofErr w:type="spellStart"/>
      <w:r w:rsidRPr="00CB6FC9">
        <w:rPr>
          <w:rFonts w:ascii="Consolas" w:hAnsi="Consolas"/>
          <w:lang w:val="en-GB"/>
        </w:rPr>
        <w:t>DoradoStorage</w:t>
      </w:r>
      <w:proofErr w:type="spellEnd"/>
      <w:r w:rsidRPr="00CB6FC9">
        <w:rPr>
          <w:rFonts w:ascii="Consolas" w:hAnsi="Consolas"/>
          <w:lang w:val="en-GB"/>
        </w:rPr>
        <w:t xml:space="preserve"> '192.168.</w:t>
      </w:r>
      <w:r>
        <w:rPr>
          <w:rFonts w:ascii="Consolas" w:hAnsi="Consolas"/>
          <w:lang w:val="en-GB"/>
        </w:rPr>
        <w:t>0.1</w:t>
      </w:r>
      <w:r w:rsidRPr="00CB6FC9">
        <w:rPr>
          <w:rFonts w:ascii="Consolas" w:hAnsi="Consolas"/>
          <w:lang w:val="en-GB"/>
        </w:rPr>
        <w:t>' -vCenter '192.168.</w:t>
      </w:r>
      <w:r>
        <w:rPr>
          <w:rFonts w:ascii="Consolas" w:hAnsi="Consolas"/>
          <w:lang w:val="en-GB"/>
        </w:rPr>
        <w:t>0.2</w:t>
      </w:r>
      <w:r w:rsidRPr="00CB6FC9">
        <w:rPr>
          <w:rFonts w:ascii="Consolas" w:hAnsi="Consolas"/>
          <w:lang w:val="en-GB"/>
        </w:rPr>
        <w:t>'</w:t>
      </w:r>
      <w:r>
        <w:rPr>
          <w:rFonts w:ascii="Consolas" w:hAnsi="Consolas"/>
          <w:lang w:val="en-GB"/>
        </w:rPr>
        <w:t xml:space="preserve">        </w:t>
      </w:r>
      <w:r w:rsidRPr="00CB6FC9">
        <w:rPr>
          <w:rFonts w:ascii="Consolas" w:hAnsi="Consolas"/>
          <w:lang w:val="en-GB"/>
        </w:rPr>
        <w:t xml:space="preserve"> </w:t>
      </w:r>
      <w:r>
        <w:rPr>
          <w:rFonts w:ascii="Consolas" w:hAnsi="Consolas"/>
          <w:lang w:val="en-GB"/>
        </w:rPr>
        <w:t xml:space="preserve">    </w:t>
      </w:r>
      <w:r w:rsidRPr="00CB6FC9">
        <w:rPr>
          <w:rFonts w:ascii="Consolas" w:hAnsi="Consolas"/>
          <w:lang w:val="en-GB"/>
        </w:rPr>
        <w:t>-</w:t>
      </w:r>
      <w:proofErr w:type="spellStart"/>
      <w:r w:rsidRPr="00CB6FC9">
        <w:rPr>
          <w:rFonts w:ascii="Consolas" w:hAnsi="Consolas"/>
          <w:lang w:val="en-GB"/>
        </w:rPr>
        <w:t>VMName</w:t>
      </w:r>
      <w:proofErr w:type="spellEnd"/>
      <w:r w:rsidRPr="00CB6FC9">
        <w:rPr>
          <w:rFonts w:ascii="Consolas" w:hAnsi="Consolas"/>
          <w:lang w:val="en-GB"/>
        </w:rPr>
        <w:t xml:space="preserve"> 'CentOS_</w:t>
      </w:r>
      <w:r>
        <w:rPr>
          <w:rFonts w:ascii="Consolas" w:hAnsi="Consolas"/>
          <w:lang w:val="en-GB"/>
        </w:rPr>
        <w:t>TEST</w:t>
      </w:r>
      <w:r w:rsidRPr="00CB6FC9">
        <w:rPr>
          <w:rFonts w:ascii="Consolas" w:hAnsi="Consolas"/>
          <w:lang w:val="en-GB"/>
        </w:rPr>
        <w:t>_02' -</w:t>
      </w:r>
      <w:proofErr w:type="spellStart"/>
      <w:r w:rsidRPr="00CB6FC9">
        <w:rPr>
          <w:rFonts w:ascii="Consolas" w:hAnsi="Consolas"/>
          <w:lang w:val="en-GB"/>
        </w:rPr>
        <w:t>RecoverHost</w:t>
      </w:r>
      <w:proofErr w:type="spellEnd"/>
      <w:r w:rsidRPr="00CB6FC9">
        <w:rPr>
          <w:rFonts w:ascii="Consolas" w:hAnsi="Consolas"/>
          <w:lang w:val="en-GB"/>
        </w:rPr>
        <w:t xml:space="preserve"> 'ESX_NTE'</w:t>
      </w:r>
    </w:p>
    <w:p w14:paraId="5D6A3540" w14:textId="77777777" w:rsidR="00D377C7" w:rsidRDefault="00D377C7" w:rsidP="00D377C7">
      <w:pPr>
        <w:pStyle w:val="DHHeading3"/>
        <w:numPr>
          <w:ilvl w:val="0"/>
          <w:numId w:val="0"/>
        </w:numPr>
        <w:ind w:left="426"/>
      </w:pPr>
    </w:p>
    <w:p w14:paraId="4E89C8A4" w14:textId="77777777" w:rsidR="00D377C7" w:rsidRDefault="00D377C7" w:rsidP="00D377C7">
      <w:pPr>
        <w:pStyle w:val="DHHeading3"/>
      </w:pPr>
      <w:bookmarkStart w:id="44" w:name="_Toc142664650"/>
      <w:r>
        <w:t>Result</w:t>
      </w:r>
      <w:bookmarkEnd w:id="44"/>
    </w:p>
    <w:p w14:paraId="16E3271A" w14:textId="77777777" w:rsidR="00D377C7" w:rsidRDefault="00D377C7" w:rsidP="00D377C7">
      <w:pPr>
        <w:rPr>
          <w:lang w:val="en-GB" w:eastAsia="en-US"/>
        </w:rPr>
      </w:pPr>
    </w:p>
    <w:p w14:paraId="49510AFC" w14:textId="5E813849" w:rsidR="00D377C7" w:rsidRDefault="00D377C7" w:rsidP="00D377C7">
      <w:pPr>
        <w:rPr>
          <w:lang w:val="en-GB" w:eastAsia="en-US"/>
        </w:rPr>
      </w:pPr>
      <w:r>
        <w:rPr>
          <w:lang w:val="en-GB" w:eastAsia="en-US"/>
        </w:rPr>
        <w:t xml:space="preserve">Logs will be automatically created in a ‘Logs’ folder in the same directory as the script. </w:t>
      </w:r>
    </w:p>
    <w:p w14:paraId="5F089649" w14:textId="77777777" w:rsidR="00CB6FC9" w:rsidRDefault="00CB6FC9" w:rsidP="00904AAF">
      <w:pPr>
        <w:keepLines w:val="0"/>
        <w:spacing w:before="0" w:after="0"/>
        <w:jc w:val="both"/>
        <w:rPr>
          <w:lang w:val="en-GB"/>
        </w:rPr>
      </w:pPr>
    </w:p>
    <w:p w14:paraId="5C45D811" w14:textId="2468D8F2" w:rsidR="00D377C7" w:rsidRDefault="00D377C7" w:rsidP="00904AAF">
      <w:pPr>
        <w:keepLines w:val="0"/>
        <w:spacing w:before="0" w:after="0"/>
        <w:jc w:val="both"/>
        <w:rPr>
          <w:lang w:val="en-GB"/>
        </w:rPr>
      </w:pPr>
      <w:r>
        <w:rPr>
          <w:lang w:val="en-GB"/>
        </w:rPr>
        <w:t>Each log will be prefixed with a timestamp and be named after the script file.</w:t>
      </w:r>
    </w:p>
    <w:p w14:paraId="684A6AA0" w14:textId="77777777" w:rsidR="00D377C7" w:rsidRDefault="00D377C7" w:rsidP="00904AAF">
      <w:pPr>
        <w:keepLines w:val="0"/>
        <w:spacing w:before="0" w:after="0"/>
        <w:jc w:val="both"/>
        <w:rPr>
          <w:lang w:val="en-GB"/>
        </w:rPr>
      </w:pPr>
    </w:p>
    <w:p w14:paraId="59E6BBA1" w14:textId="77777777" w:rsidR="00D377C7" w:rsidRDefault="00D377C7" w:rsidP="00904AAF">
      <w:pPr>
        <w:keepLines w:val="0"/>
        <w:spacing w:before="0" w:after="0"/>
        <w:jc w:val="both"/>
        <w:rPr>
          <w:lang w:val="en-GB"/>
        </w:rPr>
      </w:pPr>
    </w:p>
    <w:p w14:paraId="6C2EBB65" w14:textId="57D803BB" w:rsidR="00D377C7" w:rsidRDefault="00D377C7">
      <w:pPr>
        <w:keepLines w:val="0"/>
        <w:spacing w:before="0" w:after="0"/>
        <w:rPr>
          <w:lang w:val="en-GB"/>
        </w:rPr>
      </w:pPr>
      <w:r>
        <w:rPr>
          <w:lang w:val="en-GB"/>
        </w:rPr>
        <w:br w:type="page"/>
      </w:r>
    </w:p>
    <w:p w14:paraId="3C953D15" w14:textId="0B982F8B" w:rsidR="00D377C7" w:rsidRPr="00CB6FC9" w:rsidRDefault="00D377C7" w:rsidP="00D377C7">
      <w:pPr>
        <w:pStyle w:val="Titre2"/>
        <w:rPr>
          <w:lang w:val="en-GB"/>
        </w:rPr>
      </w:pPr>
      <w:bookmarkStart w:id="45" w:name="_Toc142664651"/>
      <w:r>
        <w:rPr>
          <w:lang w:val="en-GB"/>
        </w:rPr>
        <w:lastRenderedPageBreak/>
        <w:t xml:space="preserve">Try to restore a VM </w:t>
      </w:r>
      <w:r w:rsidR="00BA4430">
        <w:rPr>
          <w:lang w:val="en-GB"/>
        </w:rPr>
        <w:t xml:space="preserve">without any </w:t>
      </w:r>
      <w:proofErr w:type="spellStart"/>
      <w:r w:rsidR="00BA4430">
        <w:rPr>
          <w:lang w:val="en-GB"/>
        </w:rPr>
        <w:t>HyperCDP</w:t>
      </w:r>
      <w:proofErr w:type="spellEnd"/>
      <w:r w:rsidR="00BA4430">
        <w:rPr>
          <w:lang w:val="en-GB"/>
        </w:rPr>
        <w:t xml:space="preserve"> </w:t>
      </w:r>
      <w:proofErr w:type="gramStart"/>
      <w:r w:rsidR="00BA4430">
        <w:rPr>
          <w:lang w:val="en-GB"/>
        </w:rPr>
        <w:t>objects</w:t>
      </w:r>
      <w:bookmarkEnd w:id="45"/>
      <w:proofErr w:type="gramEnd"/>
    </w:p>
    <w:p w14:paraId="44551A88" w14:textId="77777777" w:rsidR="00D377C7" w:rsidRPr="00CB6FC9" w:rsidRDefault="00D377C7" w:rsidP="00D377C7">
      <w:pPr>
        <w:tabs>
          <w:tab w:val="left" w:pos="1003"/>
        </w:tabs>
        <w:spacing w:before="0" w:after="0"/>
        <w:jc w:val="both"/>
        <w:rPr>
          <w:color w:val="FFFFFF" w:themeColor="background1"/>
          <w:lang w:val="en-GB"/>
        </w:rPr>
      </w:pPr>
      <w:r w:rsidRPr="00CB6FC9">
        <w:rPr>
          <w:color w:val="FFFFFF" w:themeColor="background1"/>
          <w:lang w:val="en-GB"/>
        </w:rPr>
        <w:tab/>
      </w:r>
    </w:p>
    <w:p w14:paraId="0FE7AD53" w14:textId="77777777" w:rsidR="00D377C7" w:rsidRDefault="00D377C7" w:rsidP="00D377C7">
      <w:pPr>
        <w:pStyle w:val="DHHeading3"/>
      </w:pPr>
      <w:bookmarkStart w:id="46" w:name="_Toc142664652"/>
      <w:r>
        <w:t>Test</w:t>
      </w:r>
      <w:bookmarkEnd w:id="46"/>
    </w:p>
    <w:p w14:paraId="45F0FB6E" w14:textId="77777777" w:rsidR="00D377C7" w:rsidRDefault="00D377C7" w:rsidP="00D377C7">
      <w:pPr>
        <w:keepLines w:val="0"/>
        <w:spacing w:before="0" w:after="0"/>
        <w:jc w:val="both"/>
      </w:pPr>
    </w:p>
    <w:p w14:paraId="48EA803B" w14:textId="58CB593B" w:rsidR="00D377C7" w:rsidRDefault="00D377C7" w:rsidP="00D377C7">
      <w:pPr>
        <w:keepLines w:val="0"/>
        <w:spacing w:before="0" w:after="0"/>
        <w:jc w:val="both"/>
        <w:rPr>
          <w:lang w:val="en-GB"/>
        </w:rPr>
      </w:pPr>
      <w:r w:rsidRPr="00CB6FC9">
        <w:rPr>
          <w:lang w:val="en-GB"/>
        </w:rPr>
        <w:t>Start the script for a</w:t>
      </w:r>
      <w:r>
        <w:rPr>
          <w:lang w:val="en-GB"/>
        </w:rPr>
        <w:t xml:space="preserve"> VM restore </w:t>
      </w:r>
      <w:r w:rsidR="00BA4430">
        <w:rPr>
          <w:lang w:val="en-GB"/>
        </w:rPr>
        <w:t xml:space="preserve">on a VM that doesn’t have any </w:t>
      </w:r>
      <w:proofErr w:type="spellStart"/>
      <w:r w:rsidR="00BA4430">
        <w:rPr>
          <w:lang w:val="en-GB"/>
        </w:rPr>
        <w:t>HyperCDP</w:t>
      </w:r>
      <w:proofErr w:type="spellEnd"/>
      <w:r w:rsidR="00BA4430">
        <w:rPr>
          <w:lang w:val="en-GB"/>
        </w:rPr>
        <w:t xml:space="preserve"> objects.</w:t>
      </w:r>
    </w:p>
    <w:p w14:paraId="4249DF3C" w14:textId="77777777" w:rsidR="00D377C7" w:rsidRDefault="00D377C7" w:rsidP="00D377C7">
      <w:pPr>
        <w:keepLines w:val="0"/>
        <w:spacing w:before="0" w:after="0"/>
        <w:jc w:val="both"/>
        <w:rPr>
          <w:lang w:val="en-GB"/>
        </w:rPr>
      </w:pPr>
    </w:p>
    <w:p w14:paraId="2705E38E" w14:textId="77777777" w:rsidR="00D377C7" w:rsidRDefault="00D377C7" w:rsidP="00D377C7">
      <w:pPr>
        <w:pStyle w:val="DHHeading3"/>
      </w:pPr>
      <w:bookmarkStart w:id="47" w:name="_Toc142664653"/>
      <w:r>
        <w:t>Command example</w:t>
      </w:r>
      <w:bookmarkEnd w:id="47"/>
    </w:p>
    <w:p w14:paraId="27F78180" w14:textId="77777777" w:rsidR="00D377C7" w:rsidRDefault="00D377C7" w:rsidP="00D377C7">
      <w:pPr>
        <w:keepLines w:val="0"/>
        <w:spacing w:before="0" w:after="0"/>
        <w:jc w:val="both"/>
        <w:rPr>
          <w:lang w:val="en-GB"/>
        </w:rPr>
      </w:pPr>
    </w:p>
    <w:p w14:paraId="5D2FC6D7" w14:textId="77777777" w:rsidR="00D377C7" w:rsidRPr="00CB6FC9" w:rsidRDefault="00D377C7" w:rsidP="00D377C7">
      <w:pPr>
        <w:keepLines w:val="0"/>
        <w:pBdr>
          <w:top w:val="single" w:sz="4" w:space="1" w:color="auto"/>
          <w:left w:val="single" w:sz="4" w:space="4" w:color="auto"/>
          <w:bottom w:val="single" w:sz="4" w:space="1" w:color="auto"/>
          <w:right w:val="single" w:sz="4" w:space="4" w:color="auto"/>
        </w:pBdr>
        <w:shd w:val="clear" w:color="auto" w:fill="DBDCDD" w:themeFill="accent5" w:themeFillTint="66"/>
        <w:spacing w:before="0" w:after="0"/>
        <w:jc w:val="both"/>
        <w:rPr>
          <w:rFonts w:ascii="Consolas" w:hAnsi="Consolas"/>
          <w:lang w:val="en-GB"/>
        </w:rPr>
      </w:pPr>
      <w:proofErr w:type="gramStart"/>
      <w:r w:rsidRPr="00CB6FC9">
        <w:rPr>
          <w:rFonts w:ascii="Consolas" w:hAnsi="Consolas"/>
          <w:lang w:val="en-GB"/>
        </w:rPr>
        <w:t>./</w:t>
      </w:r>
      <w:proofErr w:type="gramEnd"/>
      <w:r w:rsidRPr="00CB6FC9">
        <w:rPr>
          <w:rFonts w:ascii="Consolas" w:hAnsi="Consolas"/>
          <w:lang w:val="en-GB"/>
        </w:rPr>
        <w:t>Start-</w:t>
      </w:r>
      <w:proofErr w:type="spellStart"/>
      <w:r w:rsidRPr="00CB6FC9">
        <w:rPr>
          <w:rFonts w:ascii="Consolas" w:hAnsi="Consolas"/>
          <w:lang w:val="en-GB"/>
        </w:rPr>
        <w:t>DoradoCDPRestore</w:t>
      </w:r>
      <w:proofErr w:type="spellEnd"/>
      <w:r w:rsidRPr="00CB6FC9">
        <w:rPr>
          <w:rFonts w:ascii="Consolas" w:hAnsi="Consolas"/>
          <w:lang w:val="en-GB"/>
        </w:rPr>
        <w:t xml:space="preserve"> -</w:t>
      </w:r>
      <w:proofErr w:type="spellStart"/>
      <w:r w:rsidRPr="00CB6FC9">
        <w:rPr>
          <w:rFonts w:ascii="Consolas" w:hAnsi="Consolas"/>
          <w:lang w:val="en-GB"/>
        </w:rPr>
        <w:t>DoradoStorage</w:t>
      </w:r>
      <w:proofErr w:type="spellEnd"/>
      <w:r w:rsidRPr="00CB6FC9">
        <w:rPr>
          <w:rFonts w:ascii="Consolas" w:hAnsi="Consolas"/>
          <w:lang w:val="en-GB"/>
        </w:rPr>
        <w:t xml:space="preserve"> '192.168.</w:t>
      </w:r>
      <w:r>
        <w:rPr>
          <w:rFonts w:ascii="Consolas" w:hAnsi="Consolas"/>
          <w:lang w:val="en-GB"/>
        </w:rPr>
        <w:t>0.1</w:t>
      </w:r>
      <w:r w:rsidRPr="00CB6FC9">
        <w:rPr>
          <w:rFonts w:ascii="Consolas" w:hAnsi="Consolas"/>
          <w:lang w:val="en-GB"/>
        </w:rPr>
        <w:t>' -vCenter '192.168.</w:t>
      </w:r>
      <w:r>
        <w:rPr>
          <w:rFonts w:ascii="Consolas" w:hAnsi="Consolas"/>
          <w:lang w:val="en-GB"/>
        </w:rPr>
        <w:t>0.2</w:t>
      </w:r>
      <w:r w:rsidRPr="00CB6FC9">
        <w:rPr>
          <w:rFonts w:ascii="Consolas" w:hAnsi="Consolas"/>
          <w:lang w:val="en-GB"/>
        </w:rPr>
        <w:t>'</w:t>
      </w:r>
      <w:r>
        <w:rPr>
          <w:rFonts w:ascii="Consolas" w:hAnsi="Consolas"/>
          <w:lang w:val="en-GB"/>
        </w:rPr>
        <w:t xml:space="preserve">        </w:t>
      </w:r>
      <w:r w:rsidRPr="00CB6FC9">
        <w:rPr>
          <w:rFonts w:ascii="Consolas" w:hAnsi="Consolas"/>
          <w:lang w:val="en-GB"/>
        </w:rPr>
        <w:t xml:space="preserve"> </w:t>
      </w:r>
      <w:r>
        <w:rPr>
          <w:rFonts w:ascii="Consolas" w:hAnsi="Consolas"/>
          <w:lang w:val="en-GB"/>
        </w:rPr>
        <w:t xml:space="preserve">    </w:t>
      </w:r>
      <w:r w:rsidRPr="00CB6FC9">
        <w:rPr>
          <w:rFonts w:ascii="Consolas" w:hAnsi="Consolas"/>
          <w:lang w:val="en-GB"/>
        </w:rPr>
        <w:t>-</w:t>
      </w:r>
      <w:proofErr w:type="spellStart"/>
      <w:r w:rsidRPr="00CB6FC9">
        <w:rPr>
          <w:rFonts w:ascii="Consolas" w:hAnsi="Consolas"/>
          <w:lang w:val="en-GB"/>
        </w:rPr>
        <w:t>VMName</w:t>
      </w:r>
      <w:proofErr w:type="spellEnd"/>
      <w:r w:rsidRPr="00CB6FC9">
        <w:rPr>
          <w:rFonts w:ascii="Consolas" w:hAnsi="Consolas"/>
          <w:lang w:val="en-GB"/>
        </w:rPr>
        <w:t xml:space="preserve"> 'CentOS_</w:t>
      </w:r>
      <w:r>
        <w:rPr>
          <w:rFonts w:ascii="Consolas" w:hAnsi="Consolas"/>
          <w:lang w:val="en-GB"/>
        </w:rPr>
        <w:t>TEST</w:t>
      </w:r>
      <w:r w:rsidRPr="00CB6FC9">
        <w:rPr>
          <w:rFonts w:ascii="Consolas" w:hAnsi="Consolas"/>
          <w:lang w:val="en-GB"/>
        </w:rPr>
        <w:t>_02' -</w:t>
      </w:r>
      <w:proofErr w:type="spellStart"/>
      <w:r w:rsidRPr="00CB6FC9">
        <w:rPr>
          <w:rFonts w:ascii="Consolas" w:hAnsi="Consolas"/>
          <w:lang w:val="en-GB"/>
        </w:rPr>
        <w:t>RecoverHost</w:t>
      </w:r>
      <w:proofErr w:type="spellEnd"/>
      <w:r w:rsidRPr="00CB6FC9">
        <w:rPr>
          <w:rFonts w:ascii="Consolas" w:hAnsi="Consolas"/>
          <w:lang w:val="en-GB"/>
        </w:rPr>
        <w:t xml:space="preserve"> 'ESX_NTE'</w:t>
      </w:r>
    </w:p>
    <w:p w14:paraId="0CEC20EB" w14:textId="77777777" w:rsidR="00D377C7" w:rsidRDefault="00D377C7" w:rsidP="00D377C7">
      <w:pPr>
        <w:pStyle w:val="DHHeading3"/>
        <w:numPr>
          <w:ilvl w:val="0"/>
          <w:numId w:val="0"/>
        </w:numPr>
        <w:ind w:left="426"/>
      </w:pPr>
    </w:p>
    <w:p w14:paraId="59B77FAE" w14:textId="77777777" w:rsidR="00D377C7" w:rsidRDefault="00D377C7" w:rsidP="00D377C7">
      <w:pPr>
        <w:pStyle w:val="DHHeading3"/>
      </w:pPr>
      <w:bookmarkStart w:id="48" w:name="_Toc142664654"/>
      <w:r>
        <w:t>Result</w:t>
      </w:r>
      <w:bookmarkEnd w:id="48"/>
    </w:p>
    <w:p w14:paraId="6FAA2BC5" w14:textId="77777777" w:rsidR="00D377C7" w:rsidRDefault="00D377C7" w:rsidP="00D377C7">
      <w:pPr>
        <w:rPr>
          <w:lang w:val="en-GB" w:eastAsia="en-US"/>
        </w:rPr>
      </w:pPr>
    </w:p>
    <w:p w14:paraId="0695992A" w14:textId="198BB765" w:rsidR="00BA4430" w:rsidRDefault="00BA4430" w:rsidP="00904AAF">
      <w:pPr>
        <w:keepLines w:val="0"/>
        <w:spacing w:before="0" w:after="0"/>
        <w:jc w:val="both"/>
        <w:rPr>
          <w:lang w:val="en-GB" w:eastAsia="en-US"/>
        </w:rPr>
      </w:pPr>
      <w:r>
        <w:rPr>
          <w:lang w:val="en-GB" w:eastAsia="en-US"/>
        </w:rPr>
        <w:t xml:space="preserve">Script will fail because of an empty </w:t>
      </w:r>
      <w:proofErr w:type="spellStart"/>
      <w:r>
        <w:rPr>
          <w:lang w:val="en-GB" w:eastAsia="en-US"/>
        </w:rPr>
        <w:t>HyperCDP</w:t>
      </w:r>
      <w:proofErr w:type="spellEnd"/>
      <w:r>
        <w:rPr>
          <w:lang w:val="en-GB" w:eastAsia="en-US"/>
        </w:rPr>
        <w:t xml:space="preserve"> objects list. </w:t>
      </w:r>
    </w:p>
    <w:p w14:paraId="12CF2BDF" w14:textId="77777777" w:rsidR="00BA4430" w:rsidRDefault="00BA4430" w:rsidP="00904AAF">
      <w:pPr>
        <w:keepLines w:val="0"/>
        <w:spacing w:before="0" w:after="0"/>
        <w:jc w:val="both"/>
        <w:rPr>
          <w:lang w:val="en-GB" w:eastAsia="en-US"/>
        </w:rPr>
      </w:pPr>
    </w:p>
    <w:p w14:paraId="6C3F8D61" w14:textId="120A22B9" w:rsidR="00BA4430" w:rsidRDefault="00BA4430">
      <w:pPr>
        <w:keepLines w:val="0"/>
        <w:spacing w:before="0" w:after="0"/>
        <w:rPr>
          <w:lang w:val="en-GB" w:eastAsia="en-US"/>
        </w:rPr>
      </w:pPr>
      <w:r>
        <w:rPr>
          <w:lang w:val="en-GB" w:eastAsia="en-US"/>
        </w:rPr>
        <w:br w:type="page"/>
      </w:r>
    </w:p>
    <w:p w14:paraId="1C501ABC" w14:textId="05E9D306" w:rsidR="00BA4430" w:rsidRPr="00CB6FC9" w:rsidRDefault="00BA4430" w:rsidP="00BA4430">
      <w:pPr>
        <w:pStyle w:val="Titre2"/>
        <w:rPr>
          <w:lang w:val="en-GB"/>
        </w:rPr>
      </w:pPr>
      <w:bookmarkStart w:id="49" w:name="_Toc142664655"/>
      <w:bookmarkEnd w:id="1"/>
      <w:bookmarkEnd w:id="2"/>
      <w:bookmarkEnd w:id="5"/>
      <w:r>
        <w:rPr>
          <w:lang w:val="en-GB"/>
        </w:rPr>
        <w:lastRenderedPageBreak/>
        <w:t xml:space="preserve">Computer is missing a </w:t>
      </w:r>
      <w:proofErr w:type="gramStart"/>
      <w:r>
        <w:rPr>
          <w:lang w:val="en-GB"/>
        </w:rPr>
        <w:t>module</w:t>
      </w:r>
      <w:bookmarkEnd w:id="49"/>
      <w:proofErr w:type="gramEnd"/>
    </w:p>
    <w:p w14:paraId="481E6E78" w14:textId="77777777" w:rsidR="00BA4430" w:rsidRPr="00CB6FC9" w:rsidRDefault="00BA4430" w:rsidP="00BA4430">
      <w:pPr>
        <w:tabs>
          <w:tab w:val="left" w:pos="1003"/>
        </w:tabs>
        <w:spacing w:before="0" w:after="0"/>
        <w:jc w:val="both"/>
        <w:rPr>
          <w:color w:val="FFFFFF" w:themeColor="background1"/>
          <w:lang w:val="en-GB"/>
        </w:rPr>
      </w:pPr>
      <w:r w:rsidRPr="00CB6FC9">
        <w:rPr>
          <w:color w:val="FFFFFF" w:themeColor="background1"/>
          <w:lang w:val="en-GB"/>
        </w:rPr>
        <w:tab/>
      </w:r>
    </w:p>
    <w:p w14:paraId="5280D912" w14:textId="77777777" w:rsidR="00BA4430" w:rsidRDefault="00BA4430" w:rsidP="00BA4430">
      <w:pPr>
        <w:pStyle w:val="DHHeading3"/>
      </w:pPr>
      <w:bookmarkStart w:id="50" w:name="_Toc142664656"/>
      <w:r>
        <w:t>Test</w:t>
      </w:r>
      <w:bookmarkEnd w:id="50"/>
    </w:p>
    <w:p w14:paraId="34145B76" w14:textId="77777777" w:rsidR="00BA4430" w:rsidRDefault="00BA4430" w:rsidP="00BA4430">
      <w:pPr>
        <w:keepLines w:val="0"/>
        <w:spacing w:before="0" w:after="0"/>
        <w:jc w:val="both"/>
      </w:pPr>
    </w:p>
    <w:p w14:paraId="0C058221" w14:textId="6075DC9A" w:rsidR="00BA4430" w:rsidRDefault="00BA4430" w:rsidP="00BA4430">
      <w:pPr>
        <w:keepLines w:val="0"/>
        <w:spacing w:before="0" w:after="0"/>
        <w:jc w:val="both"/>
        <w:rPr>
          <w:lang w:val="en-GB"/>
        </w:rPr>
      </w:pPr>
      <w:r w:rsidRPr="00CB6FC9">
        <w:rPr>
          <w:lang w:val="en-GB"/>
        </w:rPr>
        <w:t>Start the script for a</w:t>
      </w:r>
      <w:r>
        <w:rPr>
          <w:lang w:val="en-GB"/>
        </w:rPr>
        <w:t xml:space="preserve"> VM restore on a VM</w:t>
      </w:r>
      <w:r>
        <w:rPr>
          <w:lang w:val="en-GB"/>
        </w:rPr>
        <w:t xml:space="preserve">, but one of the modules is missing (be it </w:t>
      </w:r>
      <w:proofErr w:type="spellStart"/>
      <w:r>
        <w:rPr>
          <w:lang w:val="en-GB"/>
        </w:rPr>
        <w:t>PowerCLI</w:t>
      </w:r>
      <w:proofErr w:type="spellEnd"/>
      <w:r>
        <w:rPr>
          <w:lang w:val="en-GB"/>
        </w:rPr>
        <w:t xml:space="preserve"> or </w:t>
      </w:r>
      <w:proofErr w:type="spellStart"/>
      <w:r>
        <w:rPr>
          <w:lang w:val="en-GB"/>
        </w:rPr>
        <w:t>Huawei.Dorado</w:t>
      </w:r>
      <w:proofErr w:type="spellEnd"/>
      <w:r>
        <w:rPr>
          <w:lang w:val="en-GB"/>
        </w:rPr>
        <w:t>).</w:t>
      </w:r>
    </w:p>
    <w:p w14:paraId="4A5DF1AC" w14:textId="77777777" w:rsidR="00BA4430" w:rsidRDefault="00BA4430" w:rsidP="00BA4430">
      <w:pPr>
        <w:keepLines w:val="0"/>
        <w:spacing w:before="0" w:after="0"/>
        <w:jc w:val="both"/>
        <w:rPr>
          <w:lang w:val="en-GB"/>
        </w:rPr>
      </w:pPr>
    </w:p>
    <w:p w14:paraId="110D2A7B" w14:textId="77777777" w:rsidR="00BA4430" w:rsidRDefault="00BA4430" w:rsidP="00BA4430">
      <w:pPr>
        <w:pStyle w:val="DHHeading3"/>
      </w:pPr>
      <w:bookmarkStart w:id="51" w:name="_Toc142664657"/>
      <w:r>
        <w:t>Command example</w:t>
      </w:r>
      <w:bookmarkEnd w:id="51"/>
    </w:p>
    <w:p w14:paraId="41235FBD" w14:textId="77777777" w:rsidR="00BA4430" w:rsidRDefault="00BA4430" w:rsidP="00BA4430">
      <w:pPr>
        <w:keepLines w:val="0"/>
        <w:spacing w:before="0" w:after="0"/>
        <w:jc w:val="both"/>
        <w:rPr>
          <w:lang w:val="en-GB"/>
        </w:rPr>
      </w:pPr>
    </w:p>
    <w:p w14:paraId="051CB233" w14:textId="77777777" w:rsidR="00BA4430" w:rsidRPr="00CB6FC9" w:rsidRDefault="00BA4430" w:rsidP="00BA4430">
      <w:pPr>
        <w:keepLines w:val="0"/>
        <w:pBdr>
          <w:top w:val="single" w:sz="4" w:space="1" w:color="auto"/>
          <w:left w:val="single" w:sz="4" w:space="4" w:color="auto"/>
          <w:bottom w:val="single" w:sz="4" w:space="1" w:color="auto"/>
          <w:right w:val="single" w:sz="4" w:space="4" w:color="auto"/>
        </w:pBdr>
        <w:shd w:val="clear" w:color="auto" w:fill="DBDCDD" w:themeFill="accent5" w:themeFillTint="66"/>
        <w:spacing w:before="0" w:after="0"/>
        <w:jc w:val="both"/>
        <w:rPr>
          <w:rFonts w:ascii="Consolas" w:hAnsi="Consolas"/>
          <w:lang w:val="en-GB"/>
        </w:rPr>
      </w:pPr>
      <w:proofErr w:type="gramStart"/>
      <w:r w:rsidRPr="00CB6FC9">
        <w:rPr>
          <w:rFonts w:ascii="Consolas" w:hAnsi="Consolas"/>
          <w:lang w:val="en-GB"/>
        </w:rPr>
        <w:t>./</w:t>
      </w:r>
      <w:proofErr w:type="gramEnd"/>
      <w:r w:rsidRPr="00CB6FC9">
        <w:rPr>
          <w:rFonts w:ascii="Consolas" w:hAnsi="Consolas"/>
          <w:lang w:val="en-GB"/>
        </w:rPr>
        <w:t>Start-</w:t>
      </w:r>
      <w:proofErr w:type="spellStart"/>
      <w:r w:rsidRPr="00CB6FC9">
        <w:rPr>
          <w:rFonts w:ascii="Consolas" w:hAnsi="Consolas"/>
          <w:lang w:val="en-GB"/>
        </w:rPr>
        <w:t>DoradoCDPRestore</w:t>
      </w:r>
      <w:proofErr w:type="spellEnd"/>
      <w:r w:rsidRPr="00CB6FC9">
        <w:rPr>
          <w:rFonts w:ascii="Consolas" w:hAnsi="Consolas"/>
          <w:lang w:val="en-GB"/>
        </w:rPr>
        <w:t xml:space="preserve"> -</w:t>
      </w:r>
      <w:proofErr w:type="spellStart"/>
      <w:r w:rsidRPr="00CB6FC9">
        <w:rPr>
          <w:rFonts w:ascii="Consolas" w:hAnsi="Consolas"/>
          <w:lang w:val="en-GB"/>
        </w:rPr>
        <w:t>DoradoStorage</w:t>
      </w:r>
      <w:proofErr w:type="spellEnd"/>
      <w:r w:rsidRPr="00CB6FC9">
        <w:rPr>
          <w:rFonts w:ascii="Consolas" w:hAnsi="Consolas"/>
          <w:lang w:val="en-GB"/>
        </w:rPr>
        <w:t xml:space="preserve"> '192.168.</w:t>
      </w:r>
      <w:r>
        <w:rPr>
          <w:rFonts w:ascii="Consolas" w:hAnsi="Consolas"/>
          <w:lang w:val="en-GB"/>
        </w:rPr>
        <w:t>0.1</w:t>
      </w:r>
      <w:r w:rsidRPr="00CB6FC9">
        <w:rPr>
          <w:rFonts w:ascii="Consolas" w:hAnsi="Consolas"/>
          <w:lang w:val="en-GB"/>
        </w:rPr>
        <w:t>' -vCenter '192.168.</w:t>
      </w:r>
      <w:r>
        <w:rPr>
          <w:rFonts w:ascii="Consolas" w:hAnsi="Consolas"/>
          <w:lang w:val="en-GB"/>
        </w:rPr>
        <w:t>0.2</w:t>
      </w:r>
      <w:r w:rsidRPr="00CB6FC9">
        <w:rPr>
          <w:rFonts w:ascii="Consolas" w:hAnsi="Consolas"/>
          <w:lang w:val="en-GB"/>
        </w:rPr>
        <w:t>'</w:t>
      </w:r>
      <w:r>
        <w:rPr>
          <w:rFonts w:ascii="Consolas" w:hAnsi="Consolas"/>
          <w:lang w:val="en-GB"/>
        </w:rPr>
        <w:t xml:space="preserve">        </w:t>
      </w:r>
      <w:r w:rsidRPr="00CB6FC9">
        <w:rPr>
          <w:rFonts w:ascii="Consolas" w:hAnsi="Consolas"/>
          <w:lang w:val="en-GB"/>
        </w:rPr>
        <w:t xml:space="preserve"> </w:t>
      </w:r>
      <w:r>
        <w:rPr>
          <w:rFonts w:ascii="Consolas" w:hAnsi="Consolas"/>
          <w:lang w:val="en-GB"/>
        </w:rPr>
        <w:t xml:space="preserve">    </w:t>
      </w:r>
      <w:r w:rsidRPr="00CB6FC9">
        <w:rPr>
          <w:rFonts w:ascii="Consolas" w:hAnsi="Consolas"/>
          <w:lang w:val="en-GB"/>
        </w:rPr>
        <w:t>-</w:t>
      </w:r>
      <w:proofErr w:type="spellStart"/>
      <w:r w:rsidRPr="00CB6FC9">
        <w:rPr>
          <w:rFonts w:ascii="Consolas" w:hAnsi="Consolas"/>
          <w:lang w:val="en-GB"/>
        </w:rPr>
        <w:t>VMName</w:t>
      </w:r>
      <w:proofErr w:type="spellEnd"/>
      <w:r w:rsidRPr="00CB6FC9">
        <w:rPr>
          <w:rFonts w:ascii="Consolas" w:hAnsi="Consolas"/>
          <w:lang w:val="en-GB"/>
        </w:rPr>
        <w:t xml:space="preserve"> 'CentOS_</w:t>
      </w:r>
      <w:r>
        <w:rPr>
          <w:rFonts w:ascii="Consolas" w:hAnsi="Consolas"/>
          <w:lang w:val="en-GB"/>
        </w:rPr>
        <w:t>TEST</w:t>
      </w:r>
      <w:r w:rsidRPr="00CB6FC9">
        <w:rPr>
          <w:rFonts w:ascii="Consolas" w:hAnsi="Consolas"/>
          <w:lang w:val="en-GB"/>
        </w:rPr>
        <w:t>_02' -</w:t>
      </w:r>
      <w:proofErr w:type="spellStart"/>
      <w:r w:rsidRPr="00CB6FC9">
        <w:rPr>
          <w:rFonts w:ascii="Consolas" w:hAnsi="Consolas"/>
          <w:lang w:val="en-GB"/>
        </w:rPr>
        <w:t>RecoverHost</w:t>
      </w:r>
      <w:proofErr w:type="spellEnd"/>
      <w:r w:rsidRPr="00CB6FC9">
        <w:rPr>
          <w:rFonts w:ascii="Consolas" w:hAnsi="Consolas"/>
          <w:lang w:val="en-GB"/>
        </w:rPr>
        <w:t xml:space="preserve"> 'ESX_NTE'</w:t>
      </w:r>
    </w:p>
    <w:p w14:paraId="38ED0E84" w14:textId="77777777" w:rsidR="00BA4430" w:rsidRDefault="00BA4430" w:rsidP="00BA4430">
      <w:pPr>
        <w:pStyle w:val="DHHeading3"/>
        <w:numPr>
          <w:ilvl w:val="0"/>
          <w:numId w:val="0"/>
        </w:numPr>
        <w:ind w:left="426"/>
      </w:pPr>
    </w:p>
    <w:p w14:paraId="7952BC6F" w14:textId="77777777" w:rsidR="00BA4430" w:rsidRDefault="00BA4430" w:rsidP="00BA4430">
      <w:pPr>
        <w:pStyle w:val="DHHeading3"/>
      </w:pPr>
      <w:bookmarkStart w:id="52" w:name="_Toc142664658"/>
      <w:r>
        <w:t>Result</w:t>
      </w:r>
      <w:bookmarkEnd w:id="52"/>
    </w:p>
    <w:p w14:paraId="7613F066" w14:textId="77777777" w:rsidR="00BA4430" w:rsidRDefault="00BA4430" w:rsidP="00BA4430">
      <w:pPr>
        <w:rPr>
          <w:lang w:val="en-GB" w:eastAsia="en-US"/>
        </w:rPr>
      </w:pPr>
    </w:p>
    <w:p w14:paraId="75FA5F7B" w14:textId="343320D6" w:rsidR="00BA4430" w:rsidRDefault="00BA4430" w:rsidP="00BA4430">
      <w:pPr>
        <w:keepLines w:val="0"/>
        <w:spacing w:before="0" w:after="0"/>
        <w:jc w:val="both"/>
        <w:rPr>
          <w:lang w:val="en-GB" w:eastAsia="en-US"/>
        </w:rPr>
      </w:pPr>
      <w:r>
        <w:rPr>
          <w:lang w:val="en-GB" w:eastAsia="en-US"/>
        </w:rPr>
        <w:t xml:space="preserve">Script will fail </w:t>
      </w:r>
      <w:r>
        <w:rPr>
          <w:lang w:val="en-GB" w:eastAsia="en-US"/>
        </w:rPr>
        <w:t xml:space="preserve">before doing anything on the import-module command. </w:t>
      </w:r>
      <w:r>
        <w:rPr>
          <w:lang w:val="en-GB" w:eastAsia="en-US"/>
        </w:rPr>
        <w:t xml:space="preserve"> </w:t>
      </w:r>
    </w:p>
    <w:p w14:paraId="3C2E0200" w14:textId="77777777" w:rsidR="00BA4430" w:rsidRDefault="00BA4430" w:rsidP="00BA4430">
      <w:pPr>
        <w:keepLines w:val="0"/>
        <w:spacing w:before="0" w:after="0"/>
        <w:jc w:val="both"/>
        <w:rPr>
          <w:lang w:val="en-GB" w:eastAsia="en-US"/>
        </w:rPr>
      </w:pPr>
    </w:p>
    <w:p w14:paraId="0CD6DE9C" w14:textId="0B3928A0" w:rsidR="00BA4430" w:rsidRDefault="00BA4430" w:rsidP="00BA4430">
      <w:pPr>
        <w:keepLines w:val="0"/>
        <w:spacing w:before="0" w:after="0"/>
        <w:jc w:val="both"/>
        <w:rPr>
          <w:lang w:val="en-GB" w:eastAsia="en-US"/>
        </w:rPr>
      </w:pPr>
      <w:r>
        <w:rPr>
          <w:lang w:val="en-GB" w:eastAsia="en-US"/>
        </w:rPr>
        <w:t xml:space="preserve">Nothing will be logged as the log functions are defined after the modules are imported. </w:t>
      </w:r>
    </w:p>
    <w:p w14:paraId="29E2BCF2" w14:textId="211CDB6F" w:rsidR="00BA4430" w:rsidRDefault="00BA4430" w:rsidP="00904AAF">
      <w:pPr>
        <w:keepLines w:val="0"/>
        <w:spacing w:before="0" w:after="0"/>
        <w:jc w:val="both"/>
        <w:rPr>
          <w:lang w:val="en-GB" w:eastAsia="en-US"/>
        </w:rPr>
      </w:pPr>
    </w:p>
    <w:p w14:paraId="4656068B" w14:textId="30E2DAA4" w:rsidR="00BA4430" w:rsidRDefault="00BA4430" w:rsidP="00904AAF">
      <w:pPr>
        <w:keepLines w:val="0"/>
        <w:spacing w:before="0" w:after="0"/>
        <w:jc w:val="both"/>
        <w:rPr>
          <w:lang w:val="en-GB" w:eastAsia="en-US"/>
        </w:rPr>
      </w:pPr>
      <w:r>
        <w:rPr>
          <w:lang w:val="en-GB" w:eastAsia="en-US"/>
        </w:rPr>
        <w:t xml:space="preserve">Every error encountered inside the script will stop its execution. </w:t>
      </w:r>
    </w:p>
    <w:sectPr w:rsidR="00BA4430" w:rsidSect="00A919C9">
      <w:headerReference w:type="even" r:id="rId12"/>
      <w:headerReference w:type="default" r:id="rId13"/>
      <w:footerReference w:type="even" r:id="rId14"/>
      <w:footerReference w:type="default" r:id="rId15"/>
      <w:headerReference w:type="first" r:id="rId16"/>
      <w:footerReference w:type="first" r:id="rId17"/>
      <w:pgSz w:w="11907" w:h="16840" w:code="9"/>
      <w:pgMar w:top="992" w:right="1418" w:bottom="1418" w:left="1134" w:header="567" w:footer="11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1A38" w14:textId="77777777" w:rsidR="004F1205" w:rsidRDefault="004F1205" w:rsidP="00830FFB">
      <w:r>
        <w:separator/>
      </w:r>
    </w:p>
    <w:p w14:paraId="3838B175" w14:textId="77777777" w:rsidR="004F1205" w:rsidRDefault="004F1205" w:rsidP="00830FFB"/>
  </w:endnote>
  <w:endnote w:type="continuationSeparator" w:id="0">
    <w:p w14:paraId="05279CEC" w14:textId="77777777" w:rsidR="004F1205" w:rsidRDefault="004F1205" w:rsidP="00830FFB">
      <w:r>
        <w:continuationSeparator/>
      </w:r>
    </w:p>
    <w:p w14:paraId="5BBBB81D" w14:textId="77777777" w:rsidR="004F1205" w:rsidRDefault="004F1205" w:rsidP="00830FFB"/>
  </w:endnote>
  <w:endnote w:type="continuationNotice" w:id="1">
    <w:p w14:paraId="6582D9B5" w14:textId="77777777" w:rsidR="004F1205" w:rsidRDefault="004F120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T Walsheim">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T Walsheim Medium">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Albertus Medium">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GT Walsheim Regula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546169"/>
      <w:docPartObj>
        <w:docPartGallery w:val="Page Numbers (Bottom of Page)"/>
        <w:docPartUnique/>
      </w:docPartObj>
    </w:sdtPr>
    <w:sdtContent>
      <w:p w14:paraId="26FDE4E5" w14:textId="77777777" w:rsidR="00234C08" w:rsidRDefault="00234C08">
        <w:pPr>
          <w:pStyle w:val="Pieddepage"/>
          <w:jc w:val="right"/>
        </w:pPr>
        <w:r>
          <w:fldChar w:fldCharType="begin"/>
        </w:r>
        <w:r>
          <w:instrText>PAGE   \* MERGEFORMAT</w:instrText>
        </w:r>
        <w:r>
          <w:fldChar w:fldCharType="separate"/>
        </w:r>
        <w:r>
          <w:rPr>
            <w:noProof/>
          </w:rPr>
          <w:t>2</w:t>
        </w:r>
        <w:r>
          <w:fldChar w:fldCharType="end"/>
        </w:r>
      </w:p>
    </w:sdtContent>
  </w:sdt>
  <w:p w14:paraId="7542F5BD" w14:textId="77777777" w:rsidR="00234C08" w:rsidRDefault="00234C08" w:rsidP="00830F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7DC" w14:textId="77777777" w:rsidR="00234C08" w:rsidRPr="00D61CF9" w:rsidRDefault="00000000" w:rsidP="00D61CF9">
    <w:pPr>
      <w:pStyle w:val="Pieddepage"/>
      <w:jc w:val="right"/>
    </w:pPr>
    <w:sdt>
      <w:sdtPr>
        <w:id w:val="1699346537"/>
        <w:docPartObj>
          <w:docPartGallery w:val="Page Numbers (Bottom of Page)"/>
          <w:docPartUnique/>
        </w:docPartObj>
      </w:sdtPr>
      <w:sdtContent>
        <w:r w:rsidR="00234C08">
          <w:rPr>
            <w:rStyle w:val="Textedelespacerserv0"/>
            <w:i/>
            <w:iCs/>
            <w:color w:val="404040" w:themeColor="text1" w:themeTint="BF"/>
            <w:sz w:val="27"/>
            <w:szCs w:val="27"/>
          </w:rPr>
          <w:t xml:space="preserve"> </w:t>
        </w:r>
        <w:r w:rsidR="00234C08">
          <w:fldChar w:fldCharType="begin"/>
        </w:r>
        <w:r w:rsidR="00234C08">
          <w:instrText>PAGE   \* MERGEFORMAT</w:instrText>
        </w:r>
        <w:r w:rsidR="00234C08">
          <w:fldChar w:fldCharType="separate"/>
        </w:r>
        <w:r w:rsidR="00234C08">
          <w:rPr>
            <w:noProof/>
          </w:rPr>
          <w:t>19</w:t>
        </w:r>
        <w:r w:rsidR="00234C08">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5727"/>
      <w:docPartObj>
        <w:docPartGallery w:val="Page Numbers (Bottom of Page)"/>
        <w:docPartUnique/>
      </w:docPartObj>
    </w:sdtPr>
    <w:sdtContent>
      <w:p w14:paraId="1C473E42" w14:textId="77777777" w:rsidR="00234C08" w:rsidRDefault="00234C08">
        <w:pPr>
          <w:pStyle w:val="Pieddepage"/>
          <w:jc w:val="right"/>
        </w:pPr>
        <w:r>
          <w:fldChar w:fldCharType="begin"/>
        </w:r>
        <w:r>
          <w:instrText>PAGE   \* MERGEFORMAT</w:instrText>
        </w:r>
        <w:r>
          <w:fldChar w:fldCharType="separate"/>
        </w:r>
        <w:r>
          <w:rPr>
            <w:noProof/>
          </w:rPr>
          <w:t>1</w:t>
        </w:r>
        <w:r>
          <w:fldChar w:fldCharType="end"/>
        </w:r>
      </w:p>
    </w:sdtContent>
  </w:sdt>
  <w:p w14:paraId="742C277D" w14:textId="77777777" w:rsidR="00234C08" w:rsidRDefault="00234C08" w:rsidP="00830F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10A2" w14:textId="77777777" w:rsidR="004F1205" w:rsidRPr="00A75730" w:rsidRDefault="004F1205" w:rsidP="00830FFB">
      <w:r>
        <w:separator/>
      </w:r>
    </w:p>
    <w:p w14:paraId="4FB6B734" w14:textId="77777777" w:rsidR="004F1205" w:rsidRDefault="004F1205" w:rsidP="00830FFB"/>
  </w:footnote>
  <w:footnote w:type="continuationSeparator" w:id="0">
    <w:p w14:paraId="04B066A5" w14:textId="77777777" w:rsidR="004F1205" w:rsidRDefault="004F1205" w:rsidP="00830FFB">
      <w:r>
        <w:continuationSeparator/>
      </w:r>
    </w:p>
    <w:p w14:paraId="7E5E769E" w14:textId="77777777" w:rsidR="004F1205" w:rsidRDefault="004F1205" w:rsidP="00830FFB"/>
  </w:footnote>
  <w:footnote w:type="continuationNotice" w:id="1">
    <w:p w14:paraId="695BFA08" w14:textId="77777777" w:rsidR="004F1205" w:rsidRDefault="004F120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0828" w14:textId="77777777" w:rsidR="00234C08" w:rsidRPr="000F7D46" w:rsidRDefault="00234C08" w:rsidP="000F7D46">
    <w:pPr>
      <w:pStyle w:val="En-tte"/>
      <w:pBdr>
        <w:bottom w:val="single" w:sz="4" w:space="18" w:color="00B0F0"/>
      </w:pBdr>
      <w:ind w:left="-709" w:right="-284"/>
      <w:rPr>
        <w:rFonts w:ascii="GT Walsheim Medium" w:hAnsi="GT Walsheim Medium"/>
        <w:iCs/>
        <w:color w:val="00B0F0"/>
        <w:sz w:val="22"/>
      </w:rPr>
    </w:pPr>
    <w:r w:rsidRPr="000F7D46">
      <w:rPr>
        <w:rFonts w:ascii="GT Walsheim Medium" w:hAnsi="GT Walsheim Medium"/>
        <w:noProof/>
        <w:sz w:val="22"/>
      </w:rPr>
      <w:drawing>
        <wp:anchor distT="0" distB="0" distL="114300" distR="114300" simplePos="0" relativeHeight="251658241" behindDoc="0" locked="0" layoutInCell="1" allowOverlap="1" wp14:anchorId="74250AF6" wp14:editId="442CACE6">
          <wp:simplePos x="0" y="0"/>
          <wp:positionH relativeFrom="column">
            <wp:posOffset>5276850</wp:posOffset>
          </wp:positionH>
          <wp:positionV relativeFrom="paragraph">
            <wp:posOffset>-180975</wp:posOffset>
          </wp:positionV>
          <wp:extent cx="1167607" cy="419100"/>
          <wp:effectExtent l="0" t="0" r="0" b="0"/>
          <wp:wrapNone/>
          <wp:docPr id="2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7607" cy="419100"/>
                  </a:xfrm>
                  <a:prstGeom prst="rect">
                    <a:avLst/>
                  </a:prstGeom>
                  <a:noFill/>
                </pic:spPr>
              </pic:pic>
            </a:graphicData>
          </a:graphic>
          <wp14:sizeRelH relativeFrom="page">
            <wp14:pctWidth>0</wp14:pctWidth>
          </wp14:sizeRelH>
          <wp14:sizeRelV relativeFrom="page">
            <wp14:pctHeight>0</wp14:pctHeight>
          </wp14:sizeRelV>
        </wp:anchor>
      </w:drawing>
    </w:r>
    <w:r w:rsidRPr="000F7D46">
      <w:rPr>
        <w:rFonts w:ascii="GT Walsheim Medium" w:hAnsi="GT Walsheim Medium"/>
        <w:iCs/>
        <w:color w:val="00B0F0"/>
        <w:sz w:val="22"/>
      </w:rPr>
      <w:t xml:space="preserve">Proposition Technique &amp; Commerciale SCC    </w:t>
    </w:r>
  </w:p>
  <w:p w14:paraId="1AE0D188" w14:textId="77777777" w:rsidR="00234C08" w:rsidRDefault="00234C08" w:rsidP="00830F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736C" w14:textId="07A2F40A" w:rsidR="00234C08" w:rsidRPr="009F7FA5" w:rsidRDefault="00234C08" w:rsidP="00CB6FC9">
    <w:pPr>
      <w:pStyle w:val="NormalWeb"/>
      <w:spacing w:before="0" w:beforeAutospacing="0" w:after="0" w:afterAutospacing="0"/>
      <w:jc w:val="center"/>
      <w:rPr>
        <w:rFonts w:ascii="GT Walsheim" w:eastAsia="GT Walsheim Regular" w:hAnsi="GT Walsheim" w:cs="GT Walsheim Regular"/>
        <w:color w:val="009DE6"/>
        <w:kern w:val="24"/>
        <w:sz w:val="22"/>
        <w:szCs w:val="32"/>
      </w:rPr>
    </w:pPr>
    <w:r w:rsidRPr="009F7FA5">
      <w:rPr>
        <w:rFonts w:ascii="GT Walsheim" w:eastAsia="GT Walsheim Regular" w:hAnsi="GT Walsheim" w:cs="GT Walsheim Regular"/>
        <w:noProof/>
        <w:color w:val="009DE6"/>
        <w:kern w:val="24"/>
        <w:sz w:val="22"/>
        <w:szCs w:val="32"/>
      </w:rPr>
      <w:drawing>
        <wp:anchor distT="0" distB="0" distL="114300" distR="114300" simplePos="0" relativeHeight="251658240" behindDoc="0" locked="0" layoutInCell="1" allowOverlap="1" wp14:anchorId="21EF9318" wp14:editId="3A81C15F">
          <wp:simplePos x="0" y="0"/>
          <wp:positionH relativeFrom="column">
            <wp:posOffset>5166360</wp:posOffset>
          </wp:positionH>
          <wp:positionV relativeFrom="paragraph">
            <wp:posOffset>-131445</wp:posOffset>
          </wp:positionV>
          <wp:extent cx="1167607" cy="41910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7607" cy="4191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CB6FC9">
      <w:rPr>
        <w:rFonts w:ascii="GT Walsheim" w:eastAsia="GT Walsheim Regular" w:hAnsi="GT Walsheim" w:cs="GT Walsheim Regular"/>
        <w:color w:val="009DE6"/>
        <w:kern w:val="24"/>
        <w:sz w:val="22"/>
        <w:szCs w:val="32"/>
      </w:rPr>
      <w:t>SnapshotPSS</w:t>
    </w:r>
    <w:proofErr w:type="spellEnd"/>
    <w:r w:rsidR="00CB6FC9">
      <w:rPr>
        <w:rFonts w:ascii="GT Walsheim" w:eastAsia="GT Walsheim Regular" w:hAnsi="GT Walsheim" w:cs="GT Walsheim Regular"/>
        <w:color w:val="009DE6"/>
        <w:kern w:val="24"/>
        <w:sz w:val="22"/>
        <w:szCs w:val="32"/>
      </w:rPr>
      <w:t xml:space="preserve"> – </w:t>
    </w:r>
    <w:proofErr w:type="spellStart"/>
    <w:r w:rsidR="00CB6FC9">
      <w:rPr>
        <w:rFonts w:ascii="GT Walsheim" w:eastAsia="GT Walsheim Regular" w:hAnsi="GT Walsheim" w:cs="GT Walsheim Regular"/>
        <w:color w:val="009DE6"/>
        <w:kern w:val="24"/>
        <w:sz w:val="22"/>
        <w:szCs w:val="32"/>
      </w:rPr>
      <w:t>Functionality</w:t>
    </w:r>
    <w:proofErr w:type="spellEnd"/>
    <w:r w:rsidR="00CB6FC9">
      <w:rPr>
        <w:rFonts w:ascii="GT Walsheim" w:eastAsia="GT Walsheim Regular" w:hAnsi="GT Walsheim" w:cs="GT Walsheim Regular"/>
        <w:color w:val="009DE6"/>
        <w:kern w:val="24"/>
        <w:sz w:val="22"/>
        <w:szCs w:val="32"/>
      </w:rPr>
      <w:t xml:space="preserve"> test report</w:t>
    </w:r>
  </w:p>
  <w:p w14:paraId="686BF3E3" w14:textId="6170BFB5" w:rsidR="00234C08" w:rsidRPr="001237BB" w:rsidRDefault="00234C08" w:rsidP="000F7D46">
    <w:pPr>
      <w:pStyle w:val="Libellentte"/>
      <w:ind w:hanging="851"/>
    </w:pPr>
    <w:r w:rsidRPr="00D30FF3">
      <mc:AlternateContent>
        <mc:Choice Requires="wps">
          <w:drawing>
            <wp:anchor distT="0" distB="0" distL="114300" distR="114300" simplePos="0" relativeHeight="251658242" behindDoc="0" locked="0" layoutInCell="1" allowOverlap="1" wp14:anchorId="63BA428C" wp14:editId="6834C30C">
              <wp:simplePos x="0" y="0"/>
              <wp:positionH relativeFrom="margin">
                <wp:posOffset>-687705</wp:posOffset>
              </wp:positionH>
              <wp:positionV relativeFrom="paragraph">
                <wp:posOffset>229235</wp:posOffset>
              </wp:positionV>
              <wp:extent cx="7095744" cy="0"/>
              <wp:effectExtent l="0" t="0" r="29210" b="19050"/>
              <wp:wrapNone/>
              <wp:docPr id="41" name="Connecteur droit 5"/>
              <wp:cNvGraphicFramePr/>
              <a:graphic xmlns:a="http://schemas.openxmlformats.org/drawingml/2006/main">
                <a:graphicData uri="http://schemas.microsoft.com/office/word/2010/wordprocessingShape">
                  <wps:wsp>
                    <wps:cNvCnPr/>
                    <wps:spPr>
                      <a:xfrm flipV="1">
                        <a:off x="0" y="0"/>
                        <a:ext cx="70957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286DF"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15pt,18.05pt" to="504.5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" strokecolor="#009ee3 [3204]" strokeweight=".5pt">
              <v:stroke joinstyle="miter"/>
              <w10:wrap anchorx="margin"/>
            </v:line>
          </w:pict>
        </mc:Fallback>
      </mc:AlternateContent>
    </w:r>
  </w:p>
  <w:p w14:paraId="10783CC2" w14:textId="77777777" w:rsidR="00234C08" w:rsidRPr="006225E5" w:rsidRDefault="00234C08" w:rsidP="00830FF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914F3" w14:textId="77777777" w:rsidR="00234C08" w:rsidRPr="006225E5" w:rsidRDefault="00234C08" w:rsidP="00661AA9">
    <w:pPr>
      <w:pStyle w:val="En-tte"/>
    </w:pPr>
  </w:p>
  <w:p w14:paraId="6EF0574A" w14:textId="77777777" w:rsidR="00234C08" w:rsidRDefault="00234C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331.5pt;height:183.75pt" o:bullet="t">
        <v:imagedata r:id="rId1" o:title=""/>
      </v:shape>
    </w:pict>
  </w:numPicBullet>
  <w:numPicBullet w:numPicBulletId="1">
    <w:pict>
      <v:shape id="_x0000_i1105" type="#_x0000_t75" style="width:109.15pt;height:70.5pt" o:bullet="t">
        <v:imagedata r:id="rId2" o:title="Voile SCC"/>
      </v:shape>
    </w:pict>
  </w:numPicBullet>
  <w:abstractNum w:abstractNumId="0" w15:restartNumberingAfterBreak="0">
    <w:nsid w:val="00044A6A"/>
    <w:multiLevelType w:val="hybridMultilevel"/>
    <w:tmpl w:val="ADBEC6D2"/>
    <w:lvl w:ilvl="0" w:tplc="DF926F9C">
      <w:start w:val="1"/>
      <w:numFmt w:val="bullet"/>
      <w:pStyle w:val="PuceTableaupetite"/>
      <w:lvlText w:val=""/>
      <w:lvlJc w:val="left"/>
      <w:pPr>
        <w:ind w:left="2062"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03">
      <w:start w:val="1"/>
      <w:numFmt w:val="bullet"/>
      <w:lvlText w:val="o"/>
      <w:lvlJc w:val="left"/>
      <w:pPr>
        <w:ind w:left="2291" w:hanging="360"/>
      </w:pPr>
      <w:rPr>
        <w:rFonts w:ascii="Courier New" w:hAnsi="Courier New" w:cs="Courier New" w:hint="default"/>
      </w:rPr>
    </w:lvl>
    <w:lvl w:ilvl="2" w:tplc="040C0005">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15:restartNumberingAfterBreak="0">
    <w:nsid w:val="00271484"/>
    <w:multiLevelType w:val="hybridMultilevel"/>
    <w:tmpl w:val="A356BC6E"/>
    <w:lvl w:ilvl="0" w:tplc="D5AEF4E8">
      <w:start w:val="1"/>
      <w:numFmt w:val="bullet"/>
      <w:lvlText w:val=""/>
      <w:lvlPicBulletId w:val="1"/>
      <w:lvlJc w:val="left"/>
      <w:pPr>
        <w:ind w:left="1069"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193106A"/>
    <w:multiLevelType w:val="hybridMultilevel"/>
    <w:tmpl w:val="E5E66E20"/>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D03E0C"/>
    <w:multiLevelType w:val="hybridMultilevel"/>
    <w:tmpl w:val="3E4E8492"/>
    <w:lvl w:ilvl="0" w:tplc="D5AEF4E8">
      <w:start w:val="1"/>
      <w:numFmt w:val="bullet"/>
      <w:lvlText w:val=""/>
      <w:lvlPicBulletId w:val="1"/>
      <w:lvlJc w:val="left"/>
      <w:pPr>
        <w:ind w:left="502" w:hanging="360"/>
      </w:pPr>
      <w:rPr>
        <w:rFonts w:ascii="Symbol" w:hAnsi="Symbol" w:hint="default"/>
        <w:color w:val="auto"/>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15:restartNumberingAfterBreak="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5" w15:restartNumberingAfterBreak="0">
    <w:nsid w:val="02BA574B"/>
    <w:multiLevelType w:val="hybridMultilevel"/>
    <w:tmpl w:val="58A64194"/>
    <w:lvl w:ilvl="0" w:tplc="D5AEF4E8">
      <w:start w:val="1"/>
      <w:numFmt w:val="bullet"/>
      <w:lvlText w:val=""/>
      <w:lvlPicBulletId w:val="1"/>
      <w:lvlJc w:val="left"/>
      <w:pPr>
        <w:ind w:left="1068" w:hanging="360"/>
      </w:pPr>
      <w:rPr>
        <w:rFonts w:ascii="Symbol" w:hAnsi="Symbol" w:hint="default"/>
        <w:b w:val="0"/>
        <w:bCs w:val="0"/>
        <w:i w:val="0"/>
        <w:iCs w:val="0"/>
        <w:color w:val="auto"/>
        <w:sz w:val="18"/>
        <w:szCs w:val="16"/>
        <w:u w:val="none"/>
      </w:rPr>
    </w:lvl>
    <w:lvl w:ilvl="1" w:tplc="FFFFFFFF">
      <w:start w:val="1"/>
      <w:numFmt w:val="bullet"/>
      <w:lvlText w:val="-"/>
      <w:lvlJc w:val="left"/>
      <w:pPr>
        <w:ind w:left="1788" w:hanging="360"/>
      </w:pPr>
      <w:rPr>
        <w:rFonts w:ascii="GT Walsheim" w:eastAsia="Times New Roman" w:hAnsi="GT Walsheim"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6" w15:restartNumberingAfterBreak="0">
    <w:nsid w:val="03382553"/>
    <w:multiLevelType w:val="hybridMultilevel"/>
    <w:tmpl w:val="F0D6FA66"/>
    <w:lvl w:ilvl="0" w:tplc="D5AEF4E8">
      <w:start w:val="1"/>
      <w:numFmt w:val="bullet"/>
      <w:lvlText w:val=""/>
      <w:lvlPicBulletId w:val="1"/>
      <w:lvlJc w:val="left"/>
      <w:pPr>
        <w:ind w:left="1080" w:hanging="360"/>
      </w:pPr>
      <w:rPr>
        <w:rFonts w:ascii="Symbol" w:hAnsi="Symbol" w:hint="default"/>
        <w:b w:val="0"/>
        <w:bCs w:val="0"/>
        <w:i w:val="0"/>
        <w:iCs w:val="0"/>
        <w:color w:val="auto"/>
        <w:sz w:val="18"/>
        <w:szCs w:val="16"/>
        <w:u w:val="none"/>
      </w:rPr>
    </w:lvl>
    <w:lvl w:ilvl="1" w:tplc="AA04E85E">
      <w:numFmt w:val="bullet"/>
      <w:lvlText w:val="•"/>
      <w:lvlJc w:val="left"/>
      <w:pPr>
        <w:ind w:left="2153" w:hanging="713"/>
      </w:pPr>
      <w:rPr>
        <w:rFonts w:ascii="GT Walsheim" w:eastAsia="Times New Roman" w:hAnsi="GT Walsheim" w:cs="Times New Roman"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3EA53C3"/>
    <w:multiLevelType w:val="hybridMultilevel"/>
    <w:tmpl w:val="5D504CEE"/>
    <w:lvl w:ilvl="0" w:tplc="EBDC0E62">
      <w:start w:val="1"/>
      <w:numFmt w:val="bullet"/>
      <w:lvlText w:val=""/>
      <w:lvlJc w:val="left"/>
      <w:pPr>
        <w:ind w:left="1778"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24083B0">
      <w:start w:val="1"/>
      <w:numFmt w:val="bullet"/>
      <w:pStyle w:val="PuceInsideLevel2"/>
      <w:lvlText w:val="­"/>
      <w:lvlJc w:val="left"/>
      <w:pPr>
        <w:ind w:left="2007" w:hanging="360"/>
      </w:pPr>
      <w:rPr>
        <w:rFonts w:ascii="Courier New" w:hAnsi="Courier New" w:hint="default"/>
        <w:color w:val="00B0F0"/>
        <w:sz w:val="20"/>
        <w:szCs w:val="22"/>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05FB0E4A"/>
    <w:multiLevelType w:val="hybridMultilevel"/>
    <w:tmpl w:val="B78891AA"/>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6621D1B"/>
    <w:multiLevelType w:val="hybridMultilevel"/>
    <w:tmpl w:val="B9CECC52"/>
    <w:lvl w:ilvl="0" w:tplc="D5AEF4E8">
      <w:start w:val="1"/>
      <w:numFmt w:val="bullet"/>
      <w:lvlText w:val=""/>
      <w:lvlPicBulletId w:val="1"/>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06F87DAC"/>
    <w:multiLevelType w:val="hybridMultilevel"/>
    <w:tmpl w:val="7066519C"/>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8097469"/>
    <w:multiLevelType w:val="hybridMultilevel"/>
    <w:tmpl w:val="88941572"/>
    <w:lvl w:ilvl="0" w:tplc="FC26DA7C">
      <w:start w:val="1"/>
      <w:numFmt w:val="bullet"/>
      <w:lvlText w:val=""/>
      <w:lvlJc w:val="left"/>
      <w:pPr>
        <w:ind w:left="2062"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8B23440">
      <w:start w:val="1"/>
      <w:numFmt w:val="bullet"/>
      <w:lvlText w:val="­"/>
      <w:lvlJc w:val="left"/>
      <w:pPr>
        <w:ind w:left="2291" w:hanging="360"/>
      </w:pPr>
      <w:rPr>
        <w:rFonts w:ascii="Courier New" w:hAnsi="Courier New" w:hint="default"/>
        <w:color w:val="00B0F0"/>
      </w:rPr>
    </w:lvl>
    <w:lvl w:ilvl="2" w:tplc="EC5040A6">
      <w:start w:val="1"/>
      <w:numFmt w:val="bullet"/>
      <w:lvlText w:val=""/>
      <w:lvlJc w:val="left"/>
      <w:pPr>
        <w:ind w:left="3011" w:hanging="360"/>
      </w:pPr>
      <w:rPr>
        <w:rFonts w:ascii="Wingdings" w:hAnsi="Wingdings" w:hint="default"/>
        <w:color w:val="00B0F0"/>
      </w:rPr>
    </w:lvl>
    <w:lvl w:ilvl="3" w:tplc="DF9E3920">
      <w:start w:val="1"/>
      <w:numFmt w:val="bullet"/>
      <w:pStyle w:val="PuceInside"/>
      <w:lvlText w:val="·"/>
      <w:lvlJc w:val="left"/>
      <w:pPr>
        <w:ind w:left="3731" w:hanging="360"/>
      </w:pPr>
      <w:rPr>
        <w:rFonts w:ascii="Courier New" w:hAnsi="Courier New" w:hint="default"/>
        <w:b/>
        <w:i w:val="0"/>
        <w:color w:val="00B0F0"/>
        <w:sz w:val="20"/>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 w15:restartNumberingAfterBreak="0">
    <w:nsid w:val="083F105E"/>
    <w:multiLevelType w:val="hybridMultilevel"/>
    <w:tmpl w:val="59E03822"/>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09F64E34"/>
    <w:multiLevelType w:val="hybridMultilevel"/>
    <w:tmpl w:val="6D2A59D4"/>
    <w:lvl w:ilvl="0" w:tplc="D5AEF4E8">
      <w:start w:val="1"/>
      <w:numFmt w:val="bullet"/>
      <w:lvlText w:val=""/>
      <w:lvlPicBulletId w:val="1"/>
      <w:lvlJc w:val="left"/>
      <w:pPr>
        <w:ind w:left="108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0BCC3286"/>
    <w:multiLevelType w:val="hybridMultilevel"/>
    <w:tmpl w:val="D946D646"/>
    <w:lvl w:ilvl="0" w:tplc="FFFFFFFF">
      <w:start w:val="1"/>
      <w:numFmt w:val="decimal"/>
      <w:lvlText w:val="%1)"/>
      <w:lvlJc w:val="left"/>
      <w:pPr>
        <w:ind w:left="720" w:hanging="360"/>
      </w:pPr>
      <w:rPr>
        <w:rFonts w:hint="default"/>
      </w:rPr>
    </w:lvl>
    <w:lvl w:ilvl="1" w:tplc="D5AEF4E8">
      <w:start w:val="1"/>
      <w:numFmt w:val="bullet"/>
      <w:lvlText w:val=""/>
      <w:lvlPicBulletId w:val="1"/>
      <w:lvlJc w:val="left"/>
      <w:pPr>
        <w:ind w:left="1440" w:hanging="360"/>
      </w:pPr>
      <w:rPr>
        <w:rFonts w:ascii="Symbol" w:hAnsi="Symbol" w:hint="default"/>
        <w:b w:val="0"/>
        <w:bCs w:val="0"/>
        <w:i w:val="0"/>
        <w:iCs w:val="0"/>
        <w:color w:val="auto"/>
        <w:sz w:val="18"/>
        <w:szCs w:val="16"/>
        <w:u w:val="no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BFA2BE9"/>
    <w:multiLevelType w:val="hybridMultilevel"/>
    <w:tmpl w:val="FED24910"/>
    <w:lvl w:ilvl="0" w:tplc="094E30EA">
      <w:start w:val="1"/>
      <w:numFmt w:val="bullet"/>
      <w:pStyle w:val="PuceEmphase"/>
      <w:lvlText w:val=""/>
      <w:lvlJc w:val="left"/>
      <w:pPr>
        <w:ind w:left="1070" w:hanging="360"/>
      </w:pPr>
      <w:rPr>
        <w:rFonts w:ascii="Wingdings" w:hAnsi="Wingdings" w:hint="default"/>
        <w:color w:val="00B0F0"/>
        <w:sz w:val="18"/>
      </w:rPr>
    </w:lvl>
    <w:lvl w:ilvl="1" w:tplc="040C0003">
      <w:start w:val="1"/>
      <w:numFmt w:val="bullet"/>
      <w:lvlText w:val="o"/>
      <w:lvlJc w:val="left"/>
      <w:pPr>
        <w:ind w:left="1790" w:hanging="360"/>
      </w:pPr>
      <w:rPr>
        <w:rFonts w:ascii="Courier New" w:hAnsi="Courier New" w:cs="Courier New" w:hint="default"/>
      </w:rPr>
    </w:lvl>
    <w:lvl w:ilvl="2" w:tplc="040C0005">
      <w:start w:val="1"/>
      <w:numFmt w:val="bullet"/>
      <w:lvlText w:val=""/>
      <w:lvlJc w:val="left"/>
      <w:pPr>
        <w:ind w:left="2510" w:hanging="360"/>
      </w:pPr>
      <w:rPr>
        <w:rFonts w:ascii="Wingdings" w:hAnsi="Wingdings" w:hint="default"/>
      </w:rPr>
    </w:lvl>
    <w:lvl w:ilvl="3" w:tplc="040C0001">
      <w:start w:val="1"/>
      <w:numFmt w:val="bullet"/>
      <w:lvlText w:val=""/>
      <w:lvlJc w:val="left"/>
      <w:pPr>
        <w:ind w:left="3230" w:hanging="360"/>
      </w:pPr>
      <w:rPr>
        <w:rFonts w:ascii="Symbol" w:hAnsi="Symbol" w:hint="default"/>
      </w:rPr>
    </w:lvl>
    <w:lvl w:ilvl="4" w:tplc="040C0003">
      <w:start w:val="1"/>
      <w:numFmt w:val="bullet"/>
      <w:lvlText w:val="o"/>
      <w:lvlJc w:val="left"/>
      <w:pPr>
        <w:ind w:left="3950" w:hanging="360"/>
      </w:pPr>
      <w:rPr>
        <w:rFonts w:ascii="Courier New" w:hAnsi="Courier New" w:cs="Courier New" w:hint="default"/>
      </w:rPr>
    </w:lvl>
    <w:lvl w:ilvl="5" w:tplc="040C0005">
      <w:start w:val="1"/>
      <w:numFmt w:val="bullet"/>
      <w:lvlText w:val=""/>
      <w:lvlJc w:val="left"/>
      <w:pPr>
        <w:ind w:left="4670" w:hanging="360"/>
      </w:pPr>
      <w:rPr>
        <w:rFonts w:ascii="Wingdings" w:hAnsi="Wingdings" w:hint="default"/>
      </w:rPr>
    </w:lvl>
    <w:lvl w:ilvl="6" w:tplc="040C0001">
      <w:start w:val="1"/>
      <w:numFmt w:val="bullet"/>
      <w:lvlText w:val=""/>
      <w:lvlJc w:val="left"/>
      <w:pPr>
        <w:ind w:left="5390" w:hanging="360"/>
      </w:pPr>
      <w:rPr>
        <w:rFonts w:ascii="Symbol" w:hAnsi="Symbol" w:hint="default"/>
      </w:rPr>
    </w:lvl>
    <w:lvl w:ilvl="7" w:tplc="040C0003">
      <w:start w:val="1"/>
      <w:numFmt w:val="bullet"/>
      <w:lvlText w:val="o"/>
      <w:lvlJc w:val="left"/>
      <w:pPr>
        <w:ind w:left="6110" w:hanging="360"/>
      </w:pPr>
      <w:rPr>
        <w:rFonts w:ascii="Courier New" w:hAnsi="Courier New" w:cs="Courier New" w:hint="default"/>
      </w:rPr>
    </w:lvl>
    <w:lvl w:ilvl="8" w:tplc="040C0005">
      <w:start w:val="1"/>
      <w:numFmt w:val="bullet"/>
      <w:lvlText w:val=""/>
      <w:lvlJc w:val="left"/>
      <w:pPr>
        <w:ind w:left="6830" w:hanging="360"/>
      </w:pPr>
      <w:rPr>
        <w:rFonts w:ascii="Wingdings" w:hAnsi="Wingdings" w:hint="default"/>
      </w:rPr>
    </w:lvl>
  </w:abstractNum>
  <w:abstractNum w:abstractNumId="17" w15:restartNumberingAfterBreak="0">
    <w:nsid w:val="0C886F23"/>
    <w:multiLevelType w:val="hybridMultilevel"/>
    <w:tmpl w:val="09D46A90"/>
    <w:lvl w:ilvl="0" w:tplc="D5AEF4E8">
      <w:start w:val="1"/>
      <w:numFmt w:val="bullet"/>
      <w:lvlText w:val=""/>
      <w:lvlPicBulletId w:val="1"/>
      <w:lvlJc w:val="left"/>
      <w:pPr>
        <w:ind w:left="785" w:hanging="360"/>
      </w:pPr>
      <w:rPr>
        <w:rFonts w:ascii="Symbol" w:hAnsi="Symbol" w:hint="default"/>
        <w:color w:val="auto"/>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8" w15:restartNumberingAfterBreak="0">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0D275450"/>
    <w:multiLevelType w:val="hybridMultilevel"/>
    <w:tmpl w:val="6F101EAE"/>
    <w:lvl w:ilvl="0" w:tplc="D5AEF4E8">
      <w:start w:val="1"/>
      <w:numFmt w:val="bullet"/>
      <w:lvlText w:val=""/>
      <w:lvlPicBulletId w:val="1"/>
      <w:lvlJc w:val="left"/>
      <w:pPr>
        <w:ind w:left="108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0E88355E"/>
    <w:multiLevelType w:val="hybridMultilevel"/>
    <w:tmpl w:val="1174E31A"/>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F7A7CF8"/>
    <w:multiLevelType w:val="hybridMultilevel"/>
    <w:tmpl w:val="0CC42D5C"/>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FC64A99"/>
    <w:multiLevelType w:val="hybridMultilevel"/>
    <w:tmpl w:val="BBE27D7C"/>
    <w:lvl w:ilvl="0" w:tplc="D5AEF4E8">
      <w:start w:val="1"/>
      <w:numFmt w:val="bullet"/>
      <w:lvlText w:val=""/>
      <w:lvlPicBulletId w:val="1"/>
      <w:lvlJc w:val="left"/>
      <w:pPr>
        <w:ind w:left="1477"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197" w:hanging="360"/>
      </w:pPr>
      <w:rPr>
        <w:rFonts w:ascii="Courier New" w:hAnsi="Courier New" w:cs="Courier New" w:hint="default"/>
      </w:rPr>
    </w:lvl>
    <w:lvl w:ilvl="2" w:tplc="FFFFFFFF" w:tentative="1">
      <w:start w:val="1"/>
      <w:numFmt w:val="bullet"/>
      <w:lvlText w:val=""/>
      <w:lvlJc w:val="left"/>
      <w:pPr>
        <w:ind w:left="2917" w:hanging="360"/>
      </w:pPr>
      <w:rPr>
        <w:rFonts w:ascii="Wingdings" w:hAnsi="Wingdings" w:hint="default"/>
      </w:rPr>
    </w:lvl>
    <w:lvl w:ilvl="3" w:tplc="FFFFFFFF" w:tentative="1">
      <w:start w:val="1"/>
      <w:numFmt w:val="bullet"/>
      <w:lvlText w:val=""/>
      <w:lvlJc w:val="left"/>
      <w:pPr>
        <w:ind w:left="3637" w:hanging="360"/>
      </w:pPr>
      <w:rPr>
        <w:rFonts w:ascii="Symbol" w:hAnsi="Symbol" w:hint="default"/>
      </w:rPr>
    </w:lvl>
    <w:lvl w:ilvl="4" w:tplc="FFFFFFFF" w:tentative="1">
      <w:start w:val="1"/>
      <w:numFmt w:val="bullet"/>
      <w:lvlText w:val="o"/>
      <w:lvlJc w:val="left"/>
      <w:pPr>
        <w:ind w:left="4357" w:hanging="360"/>
      </w:pPr>
      <w:rPr>
        <w:rFonts w:ascii="Courier New" w:hAnsi="Courier New" w:cs="Courier New" w:hint="default"/>
      </w:rPr>
    </w:lvl>
    <w:lvl w:ilvl="5" w:tplc="FFFFFFFF" w:tentative="1">
      <w:start w:val="1"/>
      <w:numFmt w:val="bullet"/>
      <w:lvlText w:val=""/>
      <w:lvlJc w:val="left"/>
      <w:pPr>
        <w:ind w:left="5077" w:hanging="360"/>
      </w:pPr>
      <w:rPr>
        <w:rFonts w:ascii="Wingdings" w:hAnsi="Wingdings" w:hint="default"/>
      </w:rPr>
    </w:lvl>
    <w:lvl w:ilvl="6" w:tplc="FFFFFFFF" w:tentative="1">
      <w:start w:val="1"/>
      <w:numFmt w:val="bullet"/>
      <w:lvlText w:val=""/>
      <w:lvlJc w:val="left"/>
      <w:pPr>
        <w:ind w:left="5797" w:hanging="360"/>
      </w:pPr>
      <w:rPr>
        <w:rFonts w:ascii="Symbol" w:hAnsi="Symbol" w:hint="default"/>
      </w:rPr>
    </w:lvl>
    <w:lvl w:ilvl="7" w:tplc="FFFFFFFF" w:tentative="1">
      <w:start w:val="1"/>
      <w:numFmt w:val="bullet"/>
      <w:lvlText w:val="o"/>
      <w:lvlJc w:val="left"/>
      <w:pPr>
        <w:ind w:left="6517" w:hanging="360"/>
      </w:pPr>
      <w:rPr>
        <w:rFonts w:ascii="Courier New" w:hAnsi="Courier New" w:cs="Courier New" w:hint="default"/>
      </w:rPr>
    </w:lvl>
    <w:lvl w:ilvl="8" w:tplc="FFFFFFFF" w:tentative="1">
      <w:start w:val="1"/>
      <w:numFmt w:val="bullet"/>
      <w:lvlText w:val=""/>
      <w:lvlJc w:val="left"/>
      <w:pPr>
        <w:ind w:left="7237" w:hanging="360"/>
      </w:pPr>
      <w:rPr>
        <w:rFonts w:ascii="Wingdings" w:hAnsi="Wingdings" w:hint="default"/>
      </w:rPr>
    </w:lvl>
  </w:abstractNum>
  <w:abstractNum w:abstractNumId="23" w15:restartNumberingAfterBreak="0">
    <w:nsid w:val="123A7CE7"/>
    <w:multiLevelType w:val="hybridMultilevel"/>
    <w:tmpl w:val="B720EFF4"/>
    <w:lvl w:ilvl="0" w:tplc="D5AEF4E8">
      <w:start w:val="1"/>
      <w:numFmt w:val="bullet"/>
      <w:lvlText w:val=""/>
      <w:lvlPicBulletId w:val="1"/>
      <w:lvlJc w:val="left"/>
      <w:pPr>
        <w:ind w:left="720" w:hanging="360"/>
      </w:pPr>
      <w:rPr>
        <w:rFonts w:ascii="Symbol" w:hAnsi="Symbol" w:hint="default"/>
        <w:color w:val="auto"/>
      </w:rPr>
    </w:lvl>
    <w:lvl w:ilvl="1" w:tplc="FFFFFFFF">
      <w:start w:val="1"/>
      <w:numFmt w:val="bullet"/>
      <w:lvlText w:val="-"/>
      <w:lvlJc w:val="left"/>
      <w:pPr>
        <w:ind w:left="1440" w:hanging="360"/>
      </w:pPr>
      <w:rPr>
        <w:rFonts w:ascii="GT Walsheim" w:eastAsia="Times New Roman" w:hAnsi="GT Walsheim"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1343349E"/>
    <w:multiLevelType w:val="hybridMultilevel"/>
    <w:tmpl w:val="2DA6C3B2"/>
    <w:lvl w:ilvl="0" w:tplc="D5AEF4E8">
      <w:start w:val="1"/>
      <w:numFmt w:val="bullet"/>
      <w:lvlText w:val=""/>
      <w:lvlPicBulletId w:val="1"/>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13CC2D55"/>
    <w:multiLevelType w:val="hybridMultilevel"/>
    <w:tmpl w:val="A22E358E"/>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40C518A"/>
    <w:multiLevelType w:val="hybridMultilevel"/>
    <w:tmpl w:val="C3BA6FA6"/>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DB3C07B2">
      <w:start w:val="13"/>
      <w:numFmt w:val="bullet"/>
      <w:lvlText w:val="-"/>
      <w:lvlJc w:val="left"/>
      <w:pPr>
        <w:ind w:left="1440" w:hanging="360"/>
      </w:pPr>
      <w:rPr>
        <w:rFonts w:ascii="Calibri" w:eastAsia="Calibr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4117E3D"/>
    <w:multiLevelType w:val="hybridMultilevel"/>
    <w:tmpl w:val="8990C5C4"/>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158551EF"/>
    <w:multiLevelType w:val="hybridMultilevel"/>
    <w:tmpl w:val="377C0000"/>
    <w:lvl w:ilvl="0" w:tplc="DB3C07B2">
      <w:start w:val="13"/>
      <w:numFmt w:val="bullet"/>
      <w:lvlText w:val="-"/>
      <w:lvlJc w:val="left"/>
      <w:pPr>
        <w:ind w:left="720" w:hanging="360"/>
      </w:pPr>
      <w:rPr>
        <w:rFonts w:ascii="Calibri" w:eastAsia="Calibri" w:hAnsi="Calibri" w:cs="Calibri" w:hint="default"/>
      </w:rPr>
    </w:lvl>
    <w:lvl w:ilvl="1" w:tplc="DB3C07B2">
      <w:start w:val="13"/>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158F5108"/>
    <w:multiLevelType w:val="hybridMultilevel"/>
    <w:tmpl w:val="35CE9FFC"/>
    <w:lvl w:ilvl="0" w:tplc="D5AEF4E8">
      <w:start w:val="1"/>
      <w:numFmt w:val="bullet"/>
      <w:lvlText w:val=""/>
      <w:lvlPicBulletId w:val="1"/>
      <w:lvlJc w:val="left"/>
      <w:pPr>
        <w:ind w:left="1429" w:hanging="360"/>
      </w:pPr>
      <w:rPr>
        <w:rFonts w:ascii="Symbol" w:hAnsi="Symbol" w:hint="default"/>
        <w:color w:val="auto"/>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161F4784"/>
    <w:multiLevelType w:val="multilevel"/>
    <w:tmpl w:val="834A448A"/>
    <w:lvl w:ilvl="0">
      <w:start w:val="1"/>
      <w:numFmt w:val="bullet"/>
      <w:lvlText w:val=""/>
      <w:lvlPicBulletId w:val="1"/>
      <w:lvlJc w:val="left"/>
      <w:pPr>
        <w:tabs>
          <w:tab w:val="num" w:pos="720"/>
        </w:tabs>
        <w:ind w:left="720" w:hanging="360"/>
      </w:pPr>
      <w:rPr>
        <w:rFonts w:ascii="Symbol" w:hAnsi="Symbol" w:hint="default"/>
        <w:b w:val="0"/>
        <w:bCs w:val="0"/>
        <w:i w:val="0"/>
        <w:iCs w:val="0"/>
        <w:color w:val="auto"/>
        <w:sz w:val="18"/>
        <w:szCs w:val="16"/>
        <w:u w:val="none"/>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0E3B63"/>
    <w:multiLevelType w:val="hybridMultilevel"/>
    <w:tmpl w:val="FF24D714"/>
    <w:lvl w:ilvl="0" w:tplc="D5AEF4E8">
      <w:start w:val="1"/>
      <w:numFmt w:val="bullet"/>
      <w:lvlText w:val=""/>
      <w:lvlPicBulletId w:val="1"/>
      <w:lvlJc w:val="left"/>
      <w:pPr>
        <w:ind w:left="502" w:hanging="360"/>
      </w:pPr>
      <w:rPr>
        <w:rFonts w:ascii="Symbol" w:hAnsi="Symbol" w:hint="default"/>
        <w:color w:val="auto"/>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2" w15:restartNumberingAfterBreak="0">
    <w:nsid w:val="177B754A"/>
    <w:multiLevelType w:val="hybridMultilevel"/>
    <w:tmpl w:val="D17AB3E8"/>
    <w:lvl w:ilvl="0" w:tplc="92B6DE5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3" w15:restartNumberingAfterBreak="0">
    <w:nsid w:val="17A13AFD"/>
    <w:multiLevelType w:val="hybridMultilevel"/>
    <w:tmpl w:val="504007D6"/>
    <w:lvl w:ilvl="0" w:tplc="D5AEF4E8">
      <w:start w:val="1"/>
      <w:numFmt w:val="bullet"/>
      <w:lvlText w:val=""/>
      <w:lvlPicBulletId w:val="1"/>
      <w:lvlJc w:val="left"/>
      <w:pPr>
        <w:ind w:left="1080" w:hanging="360"/>
      </w:pPr>
      <w:rPr>
        <w:rFonts w:ascii="Symbol" w:hAnsi="Symbol" w:hint="default"/>
        <w:color w:val="auto"/>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17AB2836"/>
    <w:multiLevelType w:val="hybridMultilevel"/>
    <w:tmpl w:val="70DC35FA"/>
    <w:lvl w:ilvl="0" w:tplc="FFFFFFFF">
      <w:start w:val="1"/>
      <w:numFmt w:val="bullet"/>
      <w:lvlText w:val=""/>
      <w:lvlPicBulletId w:val="0"/>
      <w:lvlJc w:val="left"/>
      <w:pPr>
        <w:ind w:left="1080" w:hanging="360"/>
      </w:pPr>
      <w:rPr>
        <w:rFonts w:ascii="Symbol" w:hAnsi="Symbol" w:hint="default"/>
        <w:color w:val="3366FF"/>
      </w:rPr>
    </w:lvl>
    <w:lvl w:ilvl="1" w:tplc="D5AEF4E8">
      <w:start w:val="1"/>
      <w:numFmt w:val="bullet"/>
      <w:lvlText w:val=""/>
      <w:lvlPicBulletId w:val="1"/>
      <w:lvlJc w:val="left"/>
      <w:pPr>
        <w:ind w:left="72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18331D7E"/>
    <w:multiLevelType w:val="hybridMultilevel"/>
    <w:tmpl w:val="55B21ECA"/>
    <w:lvl w:ilvl="0" w:tplc="D5AEF4E8">
      <w:start w:val="1"/>
      <w:numFmt w:val="bullet"/>
      <w:lvlText w:val=""/>
      <w:lvlPicBulletId w:val="1"/>
      <w:lvlJc w:val="left"/>
      <w:pPr>
        <w:ind w:left="1035" w:hanging="360"/>
      </w:pPr>
      <w:rPr>
        <w:rFonts w:ascii="Symbol" w:hAnsi="Symbol" w:hint="default"/>
        <w:color w:val="auto"/>
      </w:rPr>
    </w:lvl>
    <w:lvl w:ilvl="1" w:tplc="040C0003" w:tentative="1">
      <w:start w:val="1"/>
      <w:numFmt w:val="bullet"/>
      <w:lvlText w:val="o"/>
      <w:lvlJc w:val="left"/>
      <w:pPr>
        <w:ind w:left="1755" w:hanging="360"/>
      </w:pPr>
      <w:rPr>
        <w:rFonts w:ascii="Courier New" w:hAnsi="Courier New" w:cs="Courier New" w:hint="default"/>
      </w:rPr>
    </w:lvl>
    <w:lvl w:ilvl="2" w:tplc="040C0005" w:tentative="1">
      <w:start w:val="1"/>
      <w:numFmt w:val="bullet"/>
      <w:lvlText w:val=""/>
      <w:lvlJc w:val="left"/>
      <w:pPr>
        <w:ind w:left="2475" w:hanging="360"/>
      </w:pPr>
      <w:rPr>
        <w:rFonts w:ascii="Wingdings" w:hAnsi="Wingdings" w:hint="default"/>
      </w:rPr>
    </w:lvl>
    <w:lvl w:ilvl="3" w:tplc="040C0001" w:tentative="1">
      <w:start w:val="1"/>
      <w:numFmt w:val="bullet"/>
      <w:lvlText w:val=""/>
      <w:lvlJc w:val="left"/>
      <w:pPr>
        <w:ind w:left="3195" w:hanging="360"/>
      </w:pPr>
      <w:rPr>
        <w:rFonts w:ascii="Symbol" w:hAnsi="Symbol" w:hint="default"/>
      </w:rPr>
    </w:lvl>
    <w:lvl w:ilvl="4" w:tplc="040C0003" w:tentative="1">
      <w:start w:val="1"/>
      <w:numFmt w:val="bullet"/>
      <w:lvlText w:val="o"/>
      <w:lvlJc w:val="left"/>
      <w:pPr>
        <w:ind w:left="3915" w:hanging="360"/>
      </w:pPr>
      <w:rPr>
        <w:rFonts w:ascii="Courier New" w:hAnsi="Courier New" w:cs="Courier New" w:hint="default"/>
      </w:rPr>
    </w:lvl>
    <w:lvl w:ilvl="5" w:tplc="040C0005" w:tentative="1">
      <w:start w:val="1"/>
      <w:numFmt w:val="bullet"/>
      <w:lvlText w:val=""/>
      <w:lvlJc w:val="left"/>
      <w:pPr>
        <w:ind w:left="4635" w:hanging="360"/>
      </w:pPr>
      <w:rPr>
        <w:rFonts w:ascii="Wingdings" w:hAnsi="Wingdings" w:hint="default"/>
      </w:rPr>
    </w:lvl>
    <w:lvl w:ilvl="6" w:tplc="040C0001" w:tentative="1">
      <w:start w:val="1"/>
      <w:numFmt w:val="bullet"/>
      <w:lvlText w:val=""/>
      <w:lvlJc w:val="left"/>
      <w:pPr>
        <w:ind w:left="5355" w:hanging="360"/>
      </w:pPr>
      <w:rPr>
        <w:rFonts w:ascii="Symbol" w:hAnsi="Symbol" w:hint="default"/>
      </w:rPr>
    </w:lvl>
    <w:lvl w:ilvl="7" w:tplc="040C0003" w:tentative="1">
      <w:start w:val="1"/>
      <w:numFmt w:val="bullet"/>
      <w:lvlText w:val="o"/>
      <w:lvlJc w:val="left"/>
      <w:pPr>
        <w:ind w:left="6075" w:hanging="360"/>
      </w:pPr>
      <w:rPr>
        <w:rFonts w:ascii="Courier New" w:hAnsi="Courier New" w:cs="Courier New" w:hint="default"/>
      </w:rPr>
    </w:lvl>
    <w:lvl w:ilvl="8" w:tplc="040C0005" w:tentative="1">
      <w:start w:val="1"/>
      <w:numFmt w:val="bullet"/>
      <w:lvlText w:val=""/>
      <w:lvlJc w:val="left"/>
      <w:pPr>
        <w:ind w:left="6795" w:hanging="360"/>
      </w:pPr>
      <w:rPr>
        <w:rFonts w:ascii="Wingdings" w:hAnsi="Wingdings" w:hint="default"/>
      </w:rPr>
    </w:lvl>
  </w:abstractNum>
  <w:abstractNum w:abstractNumId="36" w15:restartNumberingAfterBreak="0">
    <w:nsid w:val="185955E9"/>
    <w:multiLevelType w:val="hybridMultilevel"/>
    <w:tmpl w:val="23B4FCBE"/>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38" w15:restartNumberingAfterBreak="0">
    <w:nsid w:val="1B3278C3"/>
    <w:multiLevelType w:val="hybridMultilevel"/>
    <w:tmpl w:val="A7AAB0AC"/>
    <w:lvl w:ilvl="0" w:tplc="D5AEF4E8">
      <w:start w:val="1"/>
      <w:numFmt w:val="bullet"/>
      <w:lvlText w:val=""/>
      <w:lvlPicBulletId w:val="1"/>
      <w:lvlJc w:val="left"/>
      <w:pPr>
        <w:ind w:left="2203"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3207" w:hanging="360"/>
      </w:pPr>
      <w:rPr>
        <w:rFonts w:ascii="Courier New" w:hAnsi="Courier New" w:cs="Courier New" w:hint="default"/>
      </w:rPr>
    </w:lvl>
    <w:lvl w:ilvl="2" w:tplc="FFFFFFFF" w:tentative="1">
      <w:start w:val="1"/>
      <w:numFmt w:val="bullet"/>
      <w:lvlText w:val=""/>
      <w:lvlJc w:val="left"/>
      <w:pPr>
        <w:ind w:left="3927" w:hanging="360"/>
      </w:pPr>
      <w:rPr>
        <w:rFonts w:ascii="Wingdings" w:hAnsi="Wingdings" w:hint="default"/>
      </w:rPr>
    </w:lvl>
    <w:lvl w:ilvl="3" w:tplc="FFFFFFFF" w:tentative="1">
      <w:start w:val="1"/>
      <w:numFmt w:val="bullet"/>
      <w:lvlText w:val=""/>
      <w:lvlJc w:val="left"/>
      <w:pPr>
        <w:ind w:left="4647" w:hanging="360"/>
      </w:pPr>
      <w:rPr>
        <w:rFonts w:ascii="Symbol" w:hAnsi="Symbol" w:hint="default"/>
      </w:rPr>
    </w:lvl>
    <w:lvl w:ilvl="4" w:tplc="FFFFFFFF" w:tentative="1">
      <w:start w:val="1"/>
      <w:numFmt w:val="bullet"/>
      <w:lvlText w:val="o"/>
      <w:lvlJc w:val="left"/>
      <w:pPr>
        <w:ind w:left="5367" w:hanging="360"/>
      </w:pPr>
      <w:rPr>
        <w:rFonts w:ascii="Courier New" w:hAnsi="Courier New" w:cs="Courier New" w:hint="default"/>
      </w:rPr>
    </w:lvl>
    <w:lvl w:ilvl="5" w:tplc="FFFFFFFF" w:tentative="1">
      <w:start w:val="1"/>
      <w:numFmt w:val="bullet"/>
      <w:lvlText w:val=""/>
      <w:lvlJc w:val="left"/>
      <w:pPr>
        <w:ind w:left="6087" w:hanging="360"/>
      </w:pPr>
      <w:rPr>
        <w:rFonts w:ascii="Wingdings" w:hAnsi="Wingdings" w:hint="default"/>
      </w:rPr>
    </w:lvl>
    <w:lvl w:ilvl="6" w:tplc="FFFFFFFF" w:tentative="1">
      <w:start w:val="1"/>
      <w:numFmt w:val="bullet"/>
      <w:lvlText w:val=""/>
      <w:lvlJc w:val="left"/>
      <w:pPr>
        <w:ind w:left="6807" w:hanging="360"/>
      </w:pPr>
      <w:rPr>
        <w:rFonts w:ascii="Symbol" w:hAnsi="Symbol" w:hint="default"/>
      </w:rPr>
    </w:lvl>
    <w:lvl w:ilvl="7" w:tplc="FFFFFFFF" w:tentative="1">
      <w:start w:val="1"/>
      <w:numFmt w:val="bullet"/>
      <w:lvlText w:val="o"/>
      <w:lvlJc w:val="left"/>
      <w:pPr>
        <w:ind w:left="7527" w:hanging="360"/>
      </w:pPr>
      <w:rPr>
        <w:rFonts w:ascii="Courier New" w:hAnsi="Courier New" w:cs="Courier New" w:hint="default"/>
      </w:rPr>
    </w:lvl>
    <w:lvl w:ilvl="8" w:tplc="FFFFFFFF" w:tentative="1">
      <w:start w:val="1"/>
      <w:numFmt w:val="bullet"/>
      <w:lvlText w:val=""/>
      <w:lvlJc w:val="left"/>
      <w:pPr>
        <w:ind w:left="8247" w:hanging="360"/>
      </w:pPr>
      <w:rPr>
        <w:rFonts w:ascii="Wingdings" w:hAnsi="Wingdings" w:hint="default"/>
      </w:rPr>
    </w:lvl>
  </w:abstractNum>
  <w:abstractNum w:abstractNumId="39" w15:restartNumberingAfterBreak="0">
    <w:nsid w:val="1BCB6FC9"/>
    <w:multiLevelType w:val="hybridMultilevel"/>
    <w:tmpl w:val="9A2C08DA"/>
    <w:lvl w:ilvl="0" w:tplc="D5AEF4E8">
      <w:start w:val="1"/>
      <w:numFmt w:val="bullet"/>
      <w:lvlText w:val=""/>
      <w:lvlPicBulletId w:val="1"/>
      <w:lvlJc w:val="left"/>
      <w:pPr>
        <w:ind w:left="643" w:hanging="360"/>
      </w:pPr>
      <w:rPr>
        <w:rFonts w:ascii="Symbol" w:hAnsi="Symbol" w:hint="default"/>
        <w:color w:val="auto"/>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40" w15:restartNumberingAfterBreak="0">
    <w:nsid w:val="1C424B3A"/>
    <w:multiLevelType w:val="multilevel"/>
    <w:tmpl w:val="884A053C"/>
    <w:lvl w:ilvl="0">
      <w:start w:val="1"/>
      <w:numFmt w:val="bullet"/>
      <w:lvlText w:val=""/>
      <w:lvlPicBulletId w:val="1"/>
      <w:lvlJc w:val="left"/>
      <w:pPr>
        <w:tabs>
          <w:tab w:val="num" w:pos="720"/>
        </w:tabs>
        <w:ind w:left="720" w:hanging="360"/>
      </w:pPr>
      <w:rPr>
        <w:rFonts w:ascii="Symbol" w:hAnsi="Symbol" w:hint="default"/>
        <w:b w:val="0"/>
        <w:bCs w:val="0"/>
        <w:i w:val="0"/>
        <w:iCs w:val="0"/>
        <w:color w:val="auto"/>
        <w:sz w:val="18"/>
        <w:szCs w:val="16"/>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61742C"/>
    <w:multiLevelType w:val="hybridMultilevel"/>
    <w:tmpl w:val="0286326E"/>
    <w:lvl w:ilvl="0" w:tplc="955EC07E">
      <w:start w:val="1"/>
      <w:numFmt w:val="bullet"/>
      <w:lvlText w:val=""/>
      <w:lvlJc w:val="left"/>
      <w:pPr>
        <w:ind w:left="2062" w:hanging="360"/>
      </w:pPr>
      <w:rPr>
        <w:rFonts w:ascii="Wingdings" w:hAnsi="Wingdings" w:hint="default"/>
        <w:color w:val="00B0F0"/>
        <w:sz w:val="12"/>
      </w:rPr>
    </w:lvl>
    <w:lvl w:ilvl="1" w:tplc="6E5AF394">
      <w:start w:val="1"/>
      <w:numFmt w:val="bullet"/>
      <w:pStyle w:val="BulletSCC"/>
      <w:lvlText w:val=""/>
      <w:lvlJc w:val="left"/>
      <w:pPr>
        <w:ind w:left="2291" w:hanging="360"/>
      </w:pPr>
      <w:rPr>
        <w:rFonts w:ascii="Symbol" w:hAnsi="Symbol" w:hint="default"/>
        <w:color w:val="009EE3" w:themeColor="accent1"/>
      </w:rPr>
    </w:lvl>
    <w:lvl w:ilvl="2" w:tplc="040C0005">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2" w15:restartNumberingAfterBreak="0">
    <w:nsid w:val="1EF26644"/>
    <w:multiLevelType w:val="hybridMultilevel"/>
    <w:tmpl w:val="2AC40308"/>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DB3C07B2">
      <w:start w:val="13"/>
      <w:numFmt w:val="bullet"/>
      <w:lvlText w:val="-"/>
      <w:lvlJc w:val="left"/>
      <w:pPr>
        <w:ind w:left="1440" w:hanging="360"/>
      </w:pPr>
      <w:rPr>
        <w:rFonts w:ascii="Calibri" w:eastAsia="Calibr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1FBB0B62"/>
    <w:multiLevelType w:val="hybridMultilevel"/>
    <w:tmpl w:val="CEB8E0A8"/>
    <w:lvl w:ilvl="0" w:tplc="D5AEF4E8">
      <w:start w:val="1"/>
      <w:numFmt w:val="bullet"/>
      <w:lvlText w:val=""/>
      <w:lvlPicBulletId w:val="1"/>
      <w:lvlJc w:val="left"/>
      <w:pPr>
        <w:ind w:left="1068"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217A07B3"/>
    <w:multiLevelType w:val="hybridMultilevel"/>
    <w:tmpl w:val="D64E29EE"/>
    <w:lvl w:ilvl="0" w:tplc="BEF08632">
      <w:start w:val="10"/>
      <w:numFmt w:val="bullet"/>
      <w:lvlText w:val=""/>
      <w:lvlJc w:val="left"/>
      <w:pPr>
        <w:ind w:left="1068" w:hanging="360"/>
      </w:pPr>
      <w:rPr>
        <w:rFonts w:ascii="Wingdings" w:eastAsia="Times New Roman" w:hAnsi="Wingdings"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5" w15:restartNumberingAfterBreak="0">
    <w:nsid w:val="225A1A69"/>
    <w:multiLevelType w:val="hybridMultilevel"/>
    <w:tmpl w:val="F76EF9AC"/>
    <w:lvl w:ilvl="0" w:tplc="D5AEF4E8">
      <w:start w:val="1"/>
      <w:numFmt w:val="bullet"/>
      <w:lvlText w:val=""/>
      <w:lvlPicBulletId w:val="1"/>
      <w:lvlJc w:val="left"/>
      <w:pPr>
        <w:ind w:left="1069"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6" w15:restartNumberingAfterBreak="0">
    <w:nsid w:val="23786FCC"/>
    <w:multiLevelType w:val="hybridMultilevel"/>
    <w:tmpl w:val="4D2E5DF8"/>
    <w:lvl w:ilvl="0" w:tplc="539275E6">
      <w:start w:val="1"/>
      <w:numFmt w:val="bullet"/>
      <w:pStyle w:val="Style5"/>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243E1DF1"/>
    <w:multiLevelType w:val="hybridMultilevel"/>
    <w:tmpl w:val="360CDB4C"/>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5130353"/>
    <w:multiLevelType w:val="hybridMultilevel"/>
    <w:tmpl w:val="D5F23B78"/>
    <w:lvl w:ilvl="0" w:tplc="040C0011">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251B3E22"/>
    <w:multiLevelType w:val="hybridMultilevel"/>
    <w:tmpl w:val="B5528692"/>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259508CF"/>
    <w:multiLevelType w:val="hybridMultilevel"/>
    <w:tmpl w:val="809EC9AC"/>
    <w:lvl w:ilvl="0" w:tplc="D5AEF4E8">
      <w:start w:val="1"/>
      <w:numFmt w:val="bullet"/>
      <w:lvlText w:val=""/>
      <w:lvlPicBulletId w:val="1"/>
      <w:lvlJc w:val="left"/>
      <w:pPr>
        <w:ind w:left="108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1" w15:restartNumberingAfterBreak="0">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52" w15:restartNumberingAfterBreak="0">
    <w:nsid w:val="25CD5B7D"/>
    <w:multiLevelType w:val="hybridMultilevel"/>
    <w:tmpl w:val="09823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25D21A67"/>
    <w:multiLevelType w:val="hybridMultilevel"/>
    <w:tmpl w:val="92B00C98"/>
    <w:lvl w:ilvl="0" w:tplc="D5AEF4E8">
      <w:start w:val="1"/>
      <w:numFmt w:val="bullet"/>
      <w:lvlText w:val=""/>
      <w:lvlPicBulletId w:val="1"/>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4" w15:restartNumberingAfterBreak="0">
    <w:nsid w:val="29205DC6"/>
    <w:multiLevelType w:val="hybridMultilevel"/>
    <w:tmpl w:val="0DFA77EC"/>
    <w:lvl w:ilvl="0" w:tplc="D5AEF4E8">
      <w:start w:val="1"/>
      <w:numFmt w:val="bullet"/>
      <w:lvlText w:val=""/>
      <w:lvlPicBulletId w:val="1"/>
      <w:lvlJc w:val="left"/>
      <w:pPr>
        <w:ind w:left="1069" w:hanging="360"/>
      </w:pPr>
      <w:rPr>
        <w:rFonts w:ascii="Symbol" w:hAnsi="Symbol" w:hint="default"/>
        <w:b w:val="0"/>
        <w:bCs w:val="0"/>
        <w:i w:val="0"/>
        <w:iCs w:val="0"/>
        <w:color w:val="auto"/>
        <w:sz w:val="18"/>
        <w:szCs w:val="16"/>
        <w:u w:val="none"/>
      </w:rPr>
    </w:lvl>
    <w:lvl w:ilvl="1" w:tplc="FFFFFFFF">
      <w:start w:val="1"/>
      <w:numFmt w:val="bullet"/>
      <w:lvlText w:val="-"/>
      <w:lvlJc w:val="left"/>
      <w:pPr>
        <w:ind w:left="1789" w:hanging="360"/>
      </w:pPr>
      <w:rPr>
        <w:rFonts w:ascii="GT Walsheim" w:eastAsia="Times New Roman" w:hAnsi="GT Walsheim" w:cs="Times New Roman"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start w:val="1"/>
      <w:numFmt w:val="bullet"/>
      <w:lvlText w:val="o"/>
      <w:lvlJc w:val="left"/>
      <w:pPr>
        <w:ind w:left="3949" w:hanging="360"/>
      </w:pPr>
      <w:rPr>
        <w:rFonts w:ascii="Courier New" w:hAnsi="Courier New" w:cs="Courier New" w:hint="default"/>
      </w:rPr>
    </w:lvl>
    <w:lvl w:ilvl="5" w:tplc="FFFFFFFF">
      <w:start w:val="1"/>
      <w:numFmt w:val="bullet"/>
      <w:lvlText w:val=""/>
      <w:lvlJc w:val="left"/>
      <w:pPr>
        <w:ind w:left="4669" w:hanging="360"/>
      </w:pPr>
      <w:rPr>
        <w:rFonts w:ascii="Wingdings" w:hAnsi="Wingdings" w:hint="default"/>
      </w:rPr>
    </w:lvl>
    <w:lvl w:ilvl="6" w:tplc="FFFFFFFF">
      <w:start w:val="1"/>
      <w:numFmt w:val="bullet"/>
      <w:lvlText w:val=""/>
      <w:lvlJc w:val="left"/>
      <w:pPr>
        <w:ind w:left="5389" w:hanging="360"/>
      </w:pPr>
      <w:rPr>
        <w:rFonts w:ascii="Symbol" w:hAnsi="Symbol" w:hint="default"/>
      </w:rPr>
    </w:lvl>
    <w:lvl w:ilvl="7" w:tplc="FFFFFFFF">
      <w:start w:val="1"/>
      <w:numFmt w:val="bullet"/>
      <w:lvlText w:val="o"/>
      <w:lvlJc w:val="left"/>
      <w:pPr>
        <w:ind w:left="6109" w:hanging="360"/>
      </w:pPr>
      <w:rPr>
        <w:rFonts w:ascii="Courier New" w:hAnsi="Courier New" w:cs="Courier New" w:hint="default"/>
      </w:rPr>
    </w:lvl>
    <w:lvl w:ilvl="8" w:tplc="FFFFFFFF">
      <w:start w:val="1"/>
      <w:numFmt w:val="bullet"/>
      <w:lvlText w:val=""/>
      <w:lvlJc w:val="left"/>
      <w:pPr>
        <w:ind w:left="6829" w:hanging="360"/>
      </w:pPr>
      <w:rPr>
        <w:rFonts w:ascii="Wingdings" w:hAnsi="Wingdings" w:hint="default"/>
      </w:rPr>
    </w:lvl>
  </w:abstractNum>
  <w:abstractNum w:abstractNumId="55" w15:restartNumberingAfterBreak="0">
    <w:nsid w:val="29490603"/>
    <w:multiLevelType w:val="hybridMultilevel"/>
    <w:tmpl w:val="CC2C32CA"/>
    <w:lvl w:ilvl="0" w:tplc="E852577E">
      <w:start w:val="1"/>
      <w:numFmt w:val="bullet"/>
      <w:pStyle w:val="Bullet1"/>
      <w:lvlText w:val=""/>
      <w:lvlJc w:val="left"/>
      <w:pPr>
        <w:ind w:left="720" w:hanging="360"/>
      </w:pPr>
      <w:rPr>
        <w:rFonts w:ascii="Wingdings 2" w:hAnsi="Wingdings 2" w:hint="default"/>
        <w:color w:val="00B0F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57" w15:restartNumberingAfterBreak="0">
    <w:nsid w:val="2BBB70F7"/>
    <w:multiLevelType w:val="hybridMultilevel"/>
    <w:tmpl w:val="238E7562"/>
    <w:lvl w:ilvl="0" w:tplc="D5AEF4E8">
      <w:start w:val="1"/>
      <w:numFmt w:val="bullet"/>
      <w:lvlText w:val=""/>
      <w:lvlPicBulletId w:val="1"/>
      <w:lvlJc w:val="left"/>
      <w:pPr>
        <w:ind w:left="1069" w:hanging="360"/>
      </w:pPr>
      <w:rPr>
        <w:rFonts w:ascii="Symbol" w:hAnsi="Symbol"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8" w15:restartNumberingAfterBreak="0">
    <w:nsid w:val="2CDE0AAE"/>
    <w:multiLevelType w:val="hybridMultilevel"/>
    <w:tmpl w:val="5842493A"/>
    <w:lvl w:ilvl="0" w:tplc="FFFFFFFF">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2D0C51A4"/>
    <w:multiLevelType w:val="hybridMultilevel"/>
    <w:tmpl w:val="C186A68A"/>
    <w:lvl w:ilvl="0" w:tplc="D5AEF4E8">
      <w:start w:val="1"/>
      <w:numFmt w:val="bullet"/>
      <w:lvlText w:val=""/>
      <w:lvlPicBulletId w:val="1"/>
      <w:lvlJc w:val="left"/>
      <w:pPr>
        <w:ind w:left="785"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0" w15:restartNumberingAfterBreak="0">
    <w:nsid w:val="2D8D391A"/>
    <w:multiLevelType w:val="hybridMultilevel"/>
    <w:tmpl w:val="EA0C5298"/>
    <w:lvl w:ilvl="0" w:tplc="D5AEF4E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2DAC6673"/>
    <w:multiLevelType w:val="hybridMultilevel"/>
    <w:tmpl w:val="18D89E6E"/>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2DC23A63"/>
    <w:multiLevelType w:val="hybridMultilevel"/>
    <w:tmpl w:val="365CFA7C"/>
    <w:lvl w:ilvl="0" w:tplc="DB3C07B2">
      <w:start w:val="13"/>
      <w:numFmt w:val="bullet"/>
      <w:lvlText w:val="-"/>
      <w:lvlJc w:val="left"/>
      <w:pPr>
        <w:ind w:left="1069" w:hanging="360"/>
      </w:pPr>
      <w:rPr>
        <w:rFonts w:ascii="Calibri" w:eastAsia="Calibr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3" w15:restartNumberingAfterBreak="0">
    <w:nsid w:val="305B4F2B"/>
    <w:multiLevelType w:val="multilevel"/>
    <w:tmpl w:val="42482FF8"/>
    <w:lvl w:ilvl="0">
      <w:start w:val="1"/>
      <w:numFmt w:val="none"/>
      <w:lvlText w:val="%1"/>
      <w:lvlJc w:val="left"/>
      <w:pPr>
        <w:tabs>
          <w:tab w:val="num" w:pos="0"/>
        </w:tabs>
        <w:ind w:left="0" w:firstLine="0"/>
      </w:pPr>
      <w:rPr>
        <w:rFonts w:hint="default"/>
      </w:rPr>
    </w:lvl>
    <w:lvl w:ilv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4" w15:restartNumberingAfterBreak="0">
    <w:nsid w:val="32B87E32"/>
    <w:multiLevelType w:val="hybridMultilevel"/>
    <w:tmpl w:val="67640154"/>
    <w:lvl w:ilvl="0" w:tplc="D5AEF4E8">
      <w:start w:val="1"/>
      <w:numFmt w:val="bullet"/>
      <w:lvlText w:val=""/>
      <w:lvlPicBulletId w:val="1"/>
      <w:lvlJc w:val="left"/>
      <w:pPr>
        <w:ind w:left="1210" w:hanging="360"/>
      </w:pPr>
      <w:rPr>
        <w:rFonts w:ascii="Symbol" w:hAnsi="Symbol" w:hint="default"/>
        <w:b w:val="0"/>
        <w:bCs w:val="0"/>
        <w:i w:val="0"/>
        <w:iCs w:val="0"/>
        <w:color w:val="auto"/>
        <w:sz w:val="18"/>
        <w:szCs w:val="16"/>
        <w:u w:val="none"/>
      </w:rPr>
    </w:lvl>
    <w:lvl w:ilvl="1" w:tplc="FFFFFFFF">
      <w:start w:val="1"/>
      <w:numFmt w:val="bullet"/>
      <w:lvlText w:val="-"/>
      <w:lvlJc w:val="left"/>
      <w:pPr>
        <w:ind w:left="1930" w:hanging="360"/>
      </w:pPr>
      <w:rPr>
        <w:rFonts w:ascii="GT Walsheim" w:eastAsia="Times New Roman" w:hAnsi="GT Walsheim" w:cs="Times New Roman" w:hint="default"/>
      </w:rPr>
    </w:lvl>
    <w:lvl w:ilvl="2" w:tplc="FFFFFFFF">
      <w:start w:val="1"/>
      <w:numFmt w:val="bullet"/>
      <w:lvlText w:val=""/>
      <w:lvlJc w:val="left"/>
      <w:pPr>
        <w:ind w:left="2650" w:hanging="360"/>
      </w:pPr>
      <w:rPr>
        <w:rFonts w:ascii="Wingdings" w:hAnsi="Wingdings" w:hint="default"/>
      </w:rPr>
    </w:lvl>
    <w:lvl w:ilvl="3" w:tplc="FFFFFFFF">
      <w:start w:val="1"/>
      <w:numFmt w:val="bullet"/>
      <w:lvlText w:val=""/>
      <w:lvlJc w:val="left"/>
      <w:pPr>
        <w:ind w:left="3370" w:hanging="360"/>
      </w:pPr>
      <w:rPr>
        <w:rFonts w:ascii="Symbol" w:hAnsi="Symbol" w:hint="default"/>
      </w:rPr>
    </w:lvl>
    <w:lvl w:ilvl="4" w:tplc="FFFFFFFF">
      <w:start w:val="1"/>
      <w:numFmt w:val="bullet"/>
      <w:lvlText w:val="o"/>
      <w:lvlJc w:val="left"/>
      <w:pPr>
        <w:ind w:left="4090" w:hanging="360"/>
      </w:pPr>
      <w:rPr>
        <w:rFonts w:ascii="Courier New" w:hAnsi="Courier New" w:cs="Courier New" w:hint="default"/>
      </w:rPr>
    </w:lvl>
    <w:lvl w:ilvl="5" w:tplc="FFFFFFFF">
      <w:start w:val="1"/>
      <w:numFmt w:val="bullet"/>
      <w:lvlText w:val=""/>
      <w:lvlJc w:val="left"/>
      <w:pPr>
        <w:ind w:left="4810" w:hanging="360"/>
      </w:pPr>
      <w:rPr>
        <w:rFonts w:ascii="Wingdings" w:hAnsi="Wingdings" w:hint="default"/>
      </w:rPr>
    </w:lvl>
    <w:lvl w:ilvl="6" w:tplc="FFFFFFFF">
      <w:start w:val="1"/>
      <w:numFmt w:val="bullet"/>
      <w:lvlText w:val=""/>
      <w:lvlJc w:val="left"/>
      <w:pPr>
        <w:ind w:left="5530" w:hanging="360"/>
      </w:pPr>
      <w:rPr>
        <w:rFonts w:ascii="Symbol" w:hAnsi="Symbol" w:hint="default"/>
      </w:rPr>
    </w:lvl>
    <w:lvl w:ilvl="7" w:tplc="FFFFFFFF">
      <w:start w:val="1"/>
      <w:numFmt w:val="bullet"/>
      <w:lvlText w:val="o"/>
      <w:lvlJc w:val="left"/>
      <w:pPr>
        <w:ind w:left="6250" w:hanging="360"/>
      </w:pPr>
      <w:rPr>
        <w:rFonts w:ascii="Courier New" w:hAnsi="Courier New" w:cs="Courier New" w:hint="default"/>
      </w:rPr>
    </w:lvl>
    <w:lvl w:ilvl="8" w:tplc="FFFFFFFF">
      <w:start w:val="1"/>
      <w:numFmt w:val="bullet"/>
      <w:lvlText w:val=""/>
      <w:lvlJc w:val="left"/>
      <w:pPr>
        <w:ind w:left="6970" w:hanging="360"/>
      </w:pPr>
      <w:rPr>
        <w:rFonts w:ascii="Wingdings" w:hAnsi="Wingdings" w:hint="default"/>
      </w:rPr>
    </w:lvl>
  </w:abstractNum>
  <w:abstractNum w:abstractNumId="65" w15:restartNumberingAfterBreak="0">
    <w:nsid w:val="34F60A8C"/>
    <w:multiLevelType w:val="hybridMultilevel"/>
    <w:tmpl w:val="20A0EFC0"/>
    <w:lvl w:ilvl="0" w:tplc="D5AEF4E8">
      <w:start w:val="1"/>
      <w:numFmt w:val="bullet"/>
      <w:lvlText w:val=""/>
      <w:lvlPicBulletId w:val="1"/>
      <w:lvlJc w:val="left"/>
      <w:pPr>
        <w:ind w:left="19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66" w15:restartNumberingAfterBreak="0">
    <w:nsid w:val="350D011D"/>
    <w:multiLevelType w:val="hybridMultilevel"/>
    <w:tmpl w:val="7584E8BC"/>
    <w:lvl w:ilvl="0" w:tplc="D5AEF4E8">
      <w:start w:val="1"/>
      <w:numFmt w:val="bullet"/>
      <w:lvlText w:val=""/>
      <w:lvlPicBulletId w:val="1"/>
      <w:lvlJc w:val="left"/>
      <w:pPr>
        <w:ind w:left="108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352A5BB3"/>
    <w:multiLevelType w:val="multilevel"/>
    <w:tmpl w:val="4C8A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AE7AC1"/>
    <w:multiLevelType w:val="hybridMultilevel"/>
    <w:tmpl w:val="6FD82E74"/>
    <w:lvl w:ilvl="0" w:tplc="D5AEF4E8">
      <w:start w:val="1"/>
      <w:numFmt w:val="bullet"/>
      <w:lvlText w:val=""/>
      <w:lvlPicBulletId w:val="1"/>
      <w:lvlJc w:val="left"/>
      <w:pPr>
        <w:ind w:left="1494"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9" w15:restartNumberingAfterBreak="0">
    <w:nsid w:val="381135A5"/>
    <w:multiLevelType w:val="hybridMultilevel"/>
    <w:tmpl w:val="DCEA768E"/>
    <w:lvl w:ilvl="0" w:tplc="57AE3560">
      <w:start w:val="1"/>
      <w:numFmt w:val="bullet"/>
      <w:lvlText w:val=""/>
      <w:lvlPicBulletId w:val="0"/>
      <w:lvlJc w:val="left"/>
      <w:pPr>
        <w:ind w:left="360" w:hanging="360"/>
      </w:pPr>
      <w:rPr>
        <w:rFonts w:ascii="Symbol" w:hAnsi="Symbol" w:hint="default"/>
        <w:b w:val="0"/>
        <w:bCs w:val="0"/>
        <w:i w:val="0"/>
        <w:iCs w:val="0"/>
        <w:color w:val="3366FF"/>
        <w:sz w:val="18"/>
        <w:szCs w:val="16"/>
        <w:u w:val="none"/>
      </w:rPr>
    </w:lvl>
    <w:lvl w:ilvl="1" w:tplc="DB3C07B2">
      <w:start w:val="13"/>
      <w:numFmt w:val="bullet"/>
      <w:lvlText w:val="-"/>
      <w:lvlPicBulletId w:val="0"/>
      <w:lvlJc w:val="left"/>
      <w:pPr>
        <w:ind w:left="1080" w:hanging="360"/>
      </w:pPr>
      <w:rPr>
        <w:rFonts w:ascii="Calibri" w:eastAsia="Calibri" w:hAnsi="Calibri" w:cs="Calibri" w:hint="default"/>
        <w:b w:val="0"/>
        <w:bCs w:val="0"/>
        <w:i w:val="0"/>
        <w:iCs w:val="0"/>
        <w:color w:val="3366FF"/>
        <w:sz w:val="18"/>
        <w:szCs w:val="16"/>
        <w:u w:val="none"/>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0" w15:restartNumberingAfterBreak="0">
    <w:nsid w:val="38920A67"/>
    <w:multiLevelType w:val="hybridMultilevel"/>
    <w:tmpl w:val="C9E015AE"/>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1" w15:restartNumberingAfterBreak="0">
    <w:nsid w:val="38D75915"/>
    <w:multiLevelType w:val="hybridMultilevel"/>
    <w:tmpl w:val="71E0212A"/>
    <w:lvl w:ilvl="0" w:tplc="57AE3560">
      <w:start w:val="1"/>
      <w:numFmt w:val="bullet"/>
      <w:lvlText w:val=""/>
      <w:lvlPicBulletId w:val="0"/>
      <w:lvlJc w:val="left"/>
      <w:pPr>
        <w:ind w:left="1429" w:hanging="360"/>
      </w:pPr>
      <w:rPr>
        <w:rFonts w:ascii="Symbol" w:hAnsi="Symbol" w:hint="default"/>
        <w:b w:val="0"/>
        <w:bCs w:val="0"/>
        <w:i w:val="0"/>
        <w:iCs w:val="0"/>
        <w:color w:val="3366FF"/>
        <w:sz w:val="18"/>
        <w:szCs w:val="16"/>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2" w15:restartNumberingAfterBreak="0">
    <w:nsid w:val="39065040"/>
    <w:multiLevelType w:val="hybridMultilevel"/>
    <w:tmpl w:val="62AE3590"/>
    <w:lvl w:ilvl="0" w:tplc="870A01F6">
      <w:start w:val="1"/>
      <w:numFmt w:val="bullet"/>
      <w:pStyle w:val="Enum4"/>
      <w:lvlText w:val="­"/>
      <w:lvlJc w:val="left"/>
      <w:pPr>
        <w:tabs>
          <w:tab w:val="num" w:pos="1417"/>
        </w:tabs>
        <w:ind w:left="1417" w:hanging="283"/>
      </w:pPr>
      <w:rPr>
        <w:rFonts w:ascii="Arial" w:hAnsi="Arial" w:hint="default"/>
        <w:color w:val="00477F"/>
        <w:sz w:val="16"/>
        <w:szCs w:val="16"/>
      </w:rPr>
    </w:lvl>
    <w:lvl w:ilvl="1" w:tplc="BCF48A36" w:tentative="1">
      <w:start w:val="1"/>
      <w:numFmt w:val="bullet"/>
      <w:lvlText w:val="o"/>
      <w:lvlJc w:val="left"/>
      <w:pPr>
        <w:tabs>
          <w:tab w:val="num" w:pos="1440"/>
        </w:tabs>
        <w:ind w:left="1440" w:hanging="360"/>
      </w:pPr>
      <w:rPr>
        <w:rFonts w:ascii="Courier New" w:hAnsi="Courier New" w:cs="Courier New" w:hint="default"/>
      </w:rPr>
    </w:lvl>
    <w:lvl w:ilvl="2" w:tplc="C0BCA21A" w:tentative="1">
      <w:start w:val="1"/>
      <w:numFmt w:val="bullet"/>
      <w:lvlText w:val=""/>
      <w:lvlJc w:val="left"/>
      <w:pPr>
        <w:tabs>
          <w:tab w:val="num" w:pos="2160"/>
        </w:tabs>
        <w:ind w:left="2160" w:hanging="360"/>
      </w:pPr>
      <w:rPr>
        <w:rFonts w:ascii="Wingdings" w:hAnsi="Wingdings" w:hint="default"/>
      </w:rPr>
    </w:lvl>
    <w:lvl w:ilvl="3" w:tplc="62607992" w:tentative="1">
      <w:start w:val="1"/>
      <w:numFmt w:val="bullet"/>
      <w:lvlText w:val=""/>
      <w:lvlJc w:val="left"/>
      <w:pPr>
        <w:tabs>
          <w:tab w:val="num" w:pos="2880"/>
        </w:tabs>
        <w:ind w:left="2880" w:hanging="360"/>
      </w:pPr>
      <w:rPr>
        <w:rFonts w:ascii="Symbol" w:hAnsi="Symbol" w:hint="default"/>
      </w:rPr>
    </w:lvl>
    <w:lvl w:ilvl="4" w:tplc="51F45FC0" w:tentative="1">
      <w:start w:val="1"/>
      <w:numFmt w:val="bullet"/>
      <w:lvlText w:val="o"/>
      <w:lvlJc w:val="left"/>
      <w:pPr>
        <w:tabs>
          <w:tab w:val="num" w:pos="3600"/>
        </w:tabs>
        <w:ind w:left="3600" w:hanging="360"/>
      </w:pPr>
      <w:rPr>
        <w:rFonts w:ascii="Courier New" w:hAnsi="Courier New" w:cs="Courier New" w:hint="default"/>
      </w:rPr>
    </w:lvl>
    <w:lvl w:ilvl="5" w:tplc="C242DC2C" w:tentative="1">
      <w:start w:val="1"/>
      <w:numFmt w:val="bullet"/>
      <w:lvlText w:val=""/>
      <w:lvlJc w:val="left"/>
      <w:pPr>
        <w:tabs>
          <w:tab w:val="num" w:pos="4320"/>
        </w:tabs>
        <w:ind w:left="4320" w:hanging="360"/>
      </w:pPr>
      <w:rPr>
        <w:rFonts w:ascii="Wingdings" w:hAnsi="Wingdings" w:hint="default"/>
      </w:rPr>
    </w:lvl>
    <w:lvl w:ilvl="6" w:tplc="3518351A" w:tentative="1">
      <w:start w:val="1"/>
      <w:numFmt w:val="bullet"/>
      <w:lvlText w:val=""/>
      <w:lvlJc w:val="left"/>
      <w:pPr>
        <w:tabs>
          <w:tab w:val="num" w:pos="5040"/>
        </w:tabs>
        <w:ind w:left="5040" w:hanging="360"/>
      </w:pPr>
      <w:rPr>
        <w:rFonts w:ascii="Symbol" w:hAnsi="Symbol" w:hint="default"/>
      </w:rPr>
    </w:lvl>
    <w:lvl w:ilvl="7" w:tplc="6E0E6D06" w:tentative="1">
      <w:start w:val="1"/>
      <w:numFmt w:val="bullet"/>
      <w:lvlText w:val="o"/>
      <w:lvlJc w:val="left"/>
      <w:pPr>
        <w:tabs>
          <w:tab w:val="num" w:pos="5760"/>
        </w:tabs>
        <w:ind w:left="5760" w:hanging="360"/>
      </w:pPr>
      <w:rPr>
        <w:rFonts w:ascii="Courier New" w:hAnsi="Courier New" w:cs="Courier New" w:hint="default"/>
      </w:rPr>
    </w:lvl>
    <w:lvl w:ilvl="8" w:tplc="0C72BEAC"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90D700C"/>
    <w:multiLevelType w:val="hybridMultilevel"/>
    <w:tmpl w:val="9142FFAA"/>
    <w:lvl w:ilvl="0" w:tplc="040C0003">
      <w:start w:val="1"/>
      <w:numFmt w:val="bullet"/>
      <w:lvlText w:val="o"/>
      <w:lvlJc w:val="left"/>
      <w:pPr>
        <w:ind w:left="1440" w:hanging="360"/>
      </w:pPr>
      <w:rPr>
        <w:rFonts w:ascii="Courier New" w:hAnsi="Courier New" w:cs="Courier New"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4" w15:restartNumberingAfterBreak="0">
    <w:nsid w:val="397B62AB"/>
    <w:multiLevelType w:val="hybridMultilevel"/>
    <w:tmpl w:val="9C448A0A"/>
    <w:lvl w:ilvl="0" w:tplc="FFFFFFFF">
      <w:start w:val="1"/>
      <w:numFmt w:val="bullet"/>
      <w:lvlText w:val="-"/>
      <w:lvlJc w:val="left"/>
      <w:pPr>
        <w:ind w:left="720" w:hanging="360"/>
      </w:pPr>
      <w:rPr>
        <w:rFonts w:ascii="GT Walsheim" w:eastAsia="Times New Roman" w:hAnsi="GT Walsheim" w:cs="Times New Roman" w:hint="default"/>
      </w:rPr>
    </w:lvl>
    <w:lvl w:ilvl="1" w:tplc="D5AEF4E8">
      <w:start w:val="1"/>
      <w:numFmt w:val="bullet"/>
      <w:lvlText w:val=""/>
      <w:lvlPicBulletId w:val="1"/>
      <w:lvlJc w:val="left"/>
      <w:pPr>
        <w:ind w:left="1440" w:hanging="360"/>
      </w:pPr>
      <w:rPr>
        <w:rFonts w:ascii="Symbol" w:hAnsi="Symbol" w:hint="default"/>
        <w:b w:val="0"/>
        <w:bCs w:val="0"/>
        <w:i w:val="0"/>
        <w:iCs w:val="0"/>
        <w:color w:val="auto"/>
        <w:sz w:val="18"/>
        <w:szCs w:val="16"/>
        <w:u w:val="no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3C2102CF"/>
    <w:multiLevelType w:val="hybridMultilevel"/>
    <w:tmpl w:val="B2B69718"/>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FFFFFFFF">
      <w:start w:val="13"/>
      <w:numFmt w:val="bullet"/>
      <w:lvlText w:val="-"/>
      <w:lvlJc w:val="left"/>
      <w:pPr>
        <w:ind w:left="2149" w:hanging="360"/>
      </w:pPr>
      <w:rPr>
        <w:rFonts w:ascii="Calibri" w:eastAsia="Calibri" w:hAnsi="Calibri" w:cs="Calibri"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6" w15:restartNumberingAfterBreak="0">
    <w:nsid w:val="3DA65137"/>
    <w:multiLevelType w:val="hybridMultilevel"/>
    <w:tmpl w:val="FAAE682E"/>
    <w:lvl w:ilvl="0" w:tplc="6554BA54">
      <w:start w:val="1"/>
      <w:numFmt w:val="bullet"/>
      <w:pStyle w:val="Enum4Tableau"/>
      <w:lvlText w:val="­"/>
      <w:lvlJc w:val="left"/>
      <w:pPr>
        <w:tabs>
          <w:tab w:val="num" w:pos="1134"/>
        </w:tabs>
        <w:ind w:left="1134" w:hanging="283"/>
      </w:pPr>
      <w:rPr>
        <w:rFonts w:ascii="Arial" w:hAnsi="Arial" w:hint="default"/>
        <w:color w:val="00477F"/>
        <w:sz w:val="16"/>
        <w:szCs w:val="16"/>
      </w:rPr>
    </w:lvl>
    <w:lvl w:ilvl="1" w:tplc="BFD4E1C8" w:tentative="1">
      <w:start w:val="1"/>
      <w:numFmt w:val="bullet"/>
      <w:lvlText w:val="o"/>
      <w:lvlJc w:val="left"/>
      <w:pPr>
        <w:tabs>
          <w:tab w:val="num" w:pos="2858"/>
        </w:tabs>
        <w:ind w:left="2858" w:hanging="360"/>
      </w:pPr>
      <w:rPr>
        <w:rFonts w:ascii="Courier New" w:hAnsi="Courier New" w:cs="Courier New" w:hint="default"/>
      </w:rPr>
    </w:lvl>
    <w:lvl w:ilvl="2" w:tplc="6F6AC7D2" w:tentative="1">
      <w:start w:val="1"/>
      <w:numFmt w:val="bullet"/>
      <w:lvlText w:val=""/>
      <w:lvlJc w:val="left"/>
      <w:pPr>
        <w:tabs>
          <w:tab w:val="num" w:pos="3578"/>
        </w:tabs>
        <w:ind w:left="3578" w:hanging="360"/>
      </w:pPr>
      <w:rPr>
        <w:rFonts w:ascii="Wingdings" w:hAnsi="Wingdings" w:hint="default"/>
      </w:rPr>
    </w:lvl>
    <w:lvl w:ilvl="3" w:tplc="67E401F8" w:tentative="1">
      <w:start w:val="1"/>
      <w:numFmt w:val="bullet"/>
      <w:lvlText w:val=""/>
      <w:lvlJc w:val="left"/>
      <w:pPr>
        <w:tabs>
          <w:tab w:val="num" w:pos="4298"/>
        </w:tabs>
        <w:ind w:left="4298" w:hanging="360"/>
      </w:pPr>
      <w:rPr>
        <w:rFonts w:ascii="Symbol" w:hAnsi="Symbol" w:hint="default"/>
      </w:rPr>
    </w:lvl>
    <w:lvl w:ilvl="4" w:tplc="C09A5CA2" w:tentative="1">
      <w:start w:val="1"/>
      <w:numFmt w:val="bullet"/>
      <w:lvlText w:val="o"/>
      <w:lvlJc w:val="left"/>
      <w:pPr>
        <w:tabs>
          <w:tab w:val="num" w:pos="5018"/>
        </w:tabs>
        <w:ind w:left="5018" w:hanging="360"/>
      </w:pPr>
      <w:rPr>
        <w:rFonts w:ascii="Courier New" w:hAnsi="Courier New" w:cs="Courier New" w:hint="default"/>
      </w:rPr>
    </w:lvl>
    <w:lvl w:ilvl="5" w:tplc="3D0AF368" w:tentative="1">
      <w:start w:val="1"/>
      <w:numFmt w:val="bullet"/>
      <w:lvlText w:val=""/>
      <w:lvlJc w:val="left"/>
      <w:pPr>
        <w:tabs>
          <w:tab w:val="num" w:pos="5738"/>
        </w:tabs>
        <w:ind w:left="5738" w:hanging="360"/>
      </w:pPr>
      <w:rPr>
        <w:rFonts w:ascii="Wingdings" w:hAnsi="Wingdings" w:hint="default"/>
      </w:rPr>
    </w:lvl>
    <w:lvl w:ilvl="6" w:tplc="99EA1316" w:tentative="1">
      <w:start w:val="1"/>
      <w:numFmt w:val="bullet"/>
      <w:lvlText w:val=""/>
      <w:lvlJc w:val="left"/>
      <w:pPr>
        <w:tabs>
          <w:tab w:val="num" w:pos="6458"/>
        </w:tabs>
        <w:ind w:left="6458" w:hanging="360"/>
      </w:pPr>
      <w:rPr>
        <w:rFonts w:ascii="Symbol" w:hAnsi="Symbol" w:hint="default"/>
      </w:rPr>
    </w:lvl>
    <w:lvl w:ilvl="7" w:tplc="913E5E00" w:tentative="1">
      <w:start w:val="1"/>
      <w:numFmt w:val="bullet"/>
      <w:lvlText w:val="o"/>
      <w:lvlJc w:val="left"/>
      <w:pPr>
        <w:tabs>
          <w:tab w:val="num" w:pos="7178"/>
        </w:tabs>
        <w:ind w:left="7178" w:hanging="360"/>
      </w:pPr>
      <w:rPr>
        <w:rFonts w:ascii="Courier New" w:hAnsi="Courier New" w:cs="Courier New" w:hint="default"/>
      </w:rPr>
    </w:lvl>
    <w:lvl w:ilvl="8" w:tplc="A98E2FFA" w:tentative="1">
      <w:start w:val="1"/>
      <w:numFmt w:val="bullet"/>
      <w:lvlText w:val=""/>
      <w:lvlJc w:val="left"/>
      <w:pPr>
        <w:tabs>
          <w:tab w:val="num" w:pos="7898"/>
        </w:tabs>
        <w:ind w:left="7898" w:hanging="360"/>
      </w:pPr>
      <w:rPr>
        <w:rFonts w:ascii="Wingdings" w:hAnsi="Wingdings" w:hint="default"/>
      </w:rPr>
    </w:lvl>
  </w:abstractNum>
  <w:abstractNum w:abstractNumId="77" w15:restartNumberingAfterBreak="0">
    <w:nsid w:val="3E16215F"/>
    <w:multiLevelType w:val="hybridMultilevel"/>
    <w:tmpl w:val="D15E9B00"/>
    <w:lvl w:ilvl="0" w:tplc="D5AEF4E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3FBC4136"/>
    <w:multiLevelType w:val="hybridMultilevel"/>
    <w:tmpl w:val="10108E8A"/>
    <w:lvl w:ilvl="0" w:tplc="D5AEF4E8">
      <w:start w:val="1"/>
      <w:numFmt w:val="bullet"/>
      <w:lvlText w:val=""/>
      <w:lvlPicBulletId w:val="1"/>
      <w:lvlJc w:val="left"/>
      <w:pPr>
        <w:ind w:left="1211"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79" w15:restartNumberingAfterBreak="0">
    <w:nsid w:val="407F7AF5"/>
    <w:multiLevelType w:val="hybridMultilevel"/>
    <w:tmpl w:val="9A70605A"/>
    <w:lvl w:ilvl="0" w:tplc="040C0011">
      <w:start w:val="1"/>
      <w:numFmt w:val="decimal"/>
      <w:lvlText w:val="%1)"/>
      <w:lvlJc w:val="left"/>
      <w:pPr>
        <w:ind w:left="1430" w:hanging="360"/>
      </w:pPr>
      <w:rPr>
        <w:rFonts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80" w15:restartNumberingAfterBreak="0">
    <w:nsid w:val="40D20459"/>
    <w:multiLevelType w:val="multilevel"/>
    <w:tmpl w:val="57F6F986"/>
    <w:lvl w:ilvl="0">
      <w:start w:val="1"/>
      <w:numFmt w:val="decimal"/>
      <w:lvlText w:val="%1."/>
      <w:lvlJc w:val="left"/>
      <w:pPr>
        <w:ind w:left="720" w:hanging="360"/>
      </w:pPr>
      <w:rPr>
        <w:rFonts w:hint="default"/>
        <w:color w:val="auto"/>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1" w15:restartNumberingAfterBreak="0">
    <w:nsid w:val="427A13BD"/>
    <w:multiLevelType w:val="hybridMultilevel"/>
    <w:tmpl w:val="6928B1AA"/>
    <w:lvl w:ilvl="0" w:tplc="D5AEF4E8">
      <w:start w:val="1"/>
      <w:numFmt w:val="bullet"/>
      <w:lvlText w:val=""/>
      <w:lvlPicBulletId w:val="1"/>
      <w:lvlJc w:val="left"/>
      <w:pPr>
        <w:ind w:left="785" w:hanging="360"/>
      </w:pPr>
      <w:rPr>
        <w:rFonts w:ascii="Symbol" w:hAnsi="Symbol" w:hint="default"/>
        <w:color w:val="auto"/>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82" w15:restartNumberingAfterBreak="0">
    <w:nsid w:val="42AF675A"/>
    <w:multiLevelType w:val="hybridMultilevel"/>
    <w:tmpl w:val="508C8404"/>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43BF36F9"/>
    <w:multiLevelType w:val="hybridMultilevel"/>
    <w:tmpl w:val="7D2ED76E"/>
    <w:lvl w:ilvl="0" w:tplc="040C0003">
      <w:start w:val="1"/>
      <w:numFmt w:val="bullet"/>
      <w:lvlText w:val="o"/>
      <w:lvlJc w:val="left"/>
      <w:pPr>
        <w:ind w:left="1440" w:hanging="360"/>
      </w:pPr>
      <w:rPr>
        <w:rFonts w:ascii="Courier New" w:hAnsi="Courier New" w:cs="Courier New"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43F0229A"/>
    <w:multiLevelType w:val="hybridMultilevel"/>
    <w:tmpl w:val="F844D77A"/>
    <w:lvl w:ilvl="0" w:tplc="D5AEF4E8">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5" w15:restartNumberingAfterBreak="0">
    <w:nsid w:val="45B74A13"/>
    <w:multiLevelType w:val="hybridMultilevel"/>
    <w:tmpl w:val="02C00176"/>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6" w15:restartNumberingAfterBreak="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87" w15:restartNumberingAfterBreak="0">
    <w:nsid w:val="489A0317"/>
    <w:multiLevelType w:val="hybridMultilevel"/>
    <w:tmpl w:val="2B129C50"/>
    <w:lvl w:ilvl="0" w:tplc="D5AEF4E8">
      <w:start w:val="1"/>
      <w:numFmt w:val="bullet"/>
      <w:lvlText w:val=""/>
      <w:lvlPicBulletId w:val="1"/>
      <w:lvlJc w:val="left"/>
      <w:pPr>
        <w:ind w:left="2203"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88" w15:restartNumberingAfterBreak="0">
    <w:nsid w:val="49EF1CA7"/>
    <w:multiLevelType w:val="hybridMultilevel"/>
    <w:tmpl w:val="A3B2792C"/>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9" w15:restartNumberingAfterBreak="0">
    <w:nsid w:val="4A462573"/>
    <w:multiLevelType w:val="hybridMultilevel"/>
    <w:tmpl w:val="184C8A56"/>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0" w15:restartNumberingAfterBreak="0">
    <w:nsid w:val="4A486D73"/>
    <w:multiLevelType w:val="hybridMultilevel"/>
    <w:tmpl w:val="288E244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1" w15:restartNumberingAfterBreak="0">
    <w:nsid w:val="4C115F27"/>
    <w:multiLevelType w:val="hybridMultilevel"/>
    <w:tmpl w:val="73B43674"/>
    <w:lvl w:ilvl="0" w:tplc="D5AEF4E8">
      <w:start w:val="1"/>
      <w:numFmt w:val="bullet"/>
      <w:lvlText w:val=""/>
      <w:lvlPicBulletId w:val="1"/>
      <w:lvlJc w:val="left"/>
      <w:pPr>
        <w:ind w:left="108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4C483C21"/>
    <w:multiLevelType w:val="hybridMultilevel"/>
    <w:tmpl w:val="FB64AE30"/>
    <w:lvl w:ilvl="0" w:tplc="D5AEF4E8">
      <w:start w:val="1"/>
      <w:numFmt w:val="bullet"/>
      <w:lvlText w:val=""/>
      <w:lvlPicBulletId w:val="1"/>
      <w:lvlJc w:val="left"/>
      <w:pPr>
        <w:ind w:left="19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93" w15:restartNumberingAfterBreak="0">
    <w:nsid w:val="4CBE537E"/>
    <w:multiLevelType w:val="hybridMultilevel"/>
    <w:tmpl w:val="92123C9A"/>
    <w:lvl w:ilvl="0" w:tplc="D5AEF4E8">
      <w:start w:val="1"/>
      <w:numFmt w:val="bullet"/>
      <w:lvlText w:val=""/>
      <w:lvlPicBulletId w:val="1"/>
      <w:lvlJc w:val="left"/>
      <w:pPr>
        <w:ind w:left="1069" w:hanging="360"/>
      </w:pPr>
      <w:rPr>
        <w:rFonts w:ascii="Symbol" w:hAnsi="Symbol"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4" w15:restartNumberingAfterBreak="0">
    <w:nsid w:val="4D6E4D3B"/>
    <w:multiLevelType w:val="hybridMultilevel"/>
    <w:tmpl w:val="40A677EC"/>
    <w:lvl w:ilvl="0" w:tplc="D5AEF4E8">
      <w:start w:val="1"/>
      <w:numFmt w:val="bullet"/>
      <w:lvlText w:val=""/>
      <w:lvlPicBulletId w:val="1"/>
      <w:lvlJc w:val="left"/>
      <w:pPr>
        <w:ind w:left="1069" w:hanging="360"/>
      </w:pPr>
      <w:rPr>
        <w:rFonts w:ascii="Symbol" w:hAnsi="Symbol"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5" w15:restartNumberingAfterBreak="0">
    <w:nsid w:val="509821AF"/>
    <w:multiLevelType w:val="multilevel"/>
    <w:tmpl w:val="2E828492"/>
    <w:lvl w:ilvl="0">
      <w:start w:val="1"/>
      <w:numFmt w:val="decimal"/>
      <w:pStyle w:val="DHHeading1"/>
      <w:suff w:val="nothing"/>
      <w:lvlText w:val="%1   "/>
      <w:lvlJc w:val="left"/>
      <w:pPr>
        <w:ind w:left="0" w:firstLine="0"/>
      </w:pPr>
      <w:rPr>
        <w:rFonts w:ascii="Trebuchet MS" w:hAnsi="Trebuchet MS" w:hint="default"/>
        <w:b w:val="0"/>
        <w:i w:val="0"/>
        <w:color w:val="0085C3"/>
        <w:sz w:val="24"/>
        <w:szCs w:val="24"/>
        <w:u w:val="none"/>
      </w:rPr>
    </w:lvl>
    <w:lvl w:ilvl="1">
      <w:start w:val="1"/>
      <w:numFmt w:val="decimal"/>
      <w:pStyle w:val="DHHeading2"/>
      <w:suff w:val="nothing"/>
      <w:lvlText w:val="%1.%2   "/>
      <w:lvlJc w:val="left"/>
      <w:pPr>
        <w:ind w:left="568" w:firstLine="0"/>
      </w:pPr>
      <w:rPr>
        <w:rFonts w:ascii="Trebuchet MS" w:hAnsi="Trebuchet MS" w:hint="default"/>
        <w:b w:val="0"/>
        <w:i w:val="0"/>
        <w:color w:val="0085C3"/>
        <w:sz w:val="20"/>
        <w:szCs w:val="20"/>
        <w:u w:val="none"/>
      </w:rPr>
    </w:lvl>
    <w:lvl w:ilvl="2">
      <w:start w:val="1"/>
      <w:numFmt w:val="decimal"/>
      <w:pStyle w:val="DHHeading3"/>
      <w:suff w:val="nothing"/>
      <w:lvlText w:val="%1.%2.%3   "/>
      <w:lvlJc w:val="left"/>
      <w:pPr>
        <w:ind w:left="426" w:firstLine="0"/>
      </w:pPr>
      <w:rPr>
        <w:rFonts w:ascii="Trebuchet MS" w:hAnsi="Trebuchet MS" w:hint="default"/>
        <w:b w:val="0"/>
        <w:i w:val="0"/>
        <w:color w:val="0085C3"/>
        <w:sz w:val="18"/>
        <w:szCs w:val="18"/>
        <w:u w:val="none"/>
      </w:rPr>
    </w:lvl>
    <w:lvl w:ilvl="3">
      <w:start w:val="1"/>
      <w:numFmt w:val="decimal"/>
      <w:pStyle w:val="DHHeading4"/>
      <w:suff w:val="nothing"/>
      <w:lvlText w:val="%1.%2.%3.%4   "/>
      <w:lvlJc w:val="left"/>
      <w:pPr>
        <w:ind w:left="710" w:firstLine="0"/>
      </w:pPr>
      <w:rPr>
        <w:rFonts w:ascii="Trebuchet MS" w:hAnsi="Trebuchet MS" w:hint="default"/>
        <w:b w:val="0"/>
        <w:i w:val="0"/>
        <w:color w:val="0085C3"/>
        <w:sz w:val="16"/>
        <w:szCs w:val="16"/>
        <w:u w:val="none"/>
      </w:rPr>
    </w:lvl>
    <w:lvl w:ilvl="4">
      <w:start w:val="1"/>
      <w:numFmt w:val="decimal"/>
      <w:pStyle w:val="DHHeading5"/>
      <w:suff w:val="nothing"/>
      <w:lvlText w:val="%1.%2.%3.%4.%5   "/>
      <w:lvlJc w:val="left"/>
      <w:pPr>
        <w:ind w:left="0" w:firstLine="0"/>
      </w:pPr>
      <w:rPr>
        <w:rFonts w:ascii="Trebuchet MS" w:hAnsi="Trebuchet MS" w:hint="default"/>
        <w:b w:val="0"/>
        <w:i w:val="0"/>
        <w:color w:val="0085C3"/>
        <w:sz w:val="16"/>
        <w:szCs w:val="16"/>
      </w:rPr>
    </w:lvl>
    <w:lvl w:ilvl="5">
      <w:start w:val="1"/>
      <w:numFmt w:val="upperLetter"/>
      <w:pStyle w:val="DHHeadingA1with"/>
      <w:suff w:val="nothing"/>
      <w:lvlText w:val="Appendix %6   "/>
      <w:lvlJc w:val="left"/>
      <w:pPr>
        <w:ind w:left="0" w:firstLine="0"/>
      </w:pPr>
      <w:rPr>
        <w:rFonts w:ascii="Trebuchet MS" w:hAnsi="Trebuchet MS" w:hint="default"/>
        <w:b w:val="0"/>
        <w:i w:val="0"/>
        <w:color w:val="0085C3"/>
        <w:sz w:val="24"/>
        <w:szCs w:val="24"/>
      </w:rPr>
    </w:lvl>
    <w:lvl w:ilvl="6">
      <w:start w:val="1"/>
      <w:numFmt w:val="decimal"/>
      <w:pStyle w:val="DHHeadingA2with"/>
      <w:suff w:val="nothing"/>
      <w:lvlText w:val="%6.%7   "/>
      <w:lvlJc w:val="left"/>
      <w:pPr>
        <w:ind w:left="0" w:firstLine="0"/>
      </w:pPr>
      <w:rPr>
        <w:rFonts w:ascii="Trebuchet MS" w:hAnsi="Trebuchet MS" w:hint="default"/>
        <w:b w:val="0"/>
        <w:i w:val="0"/>
        <w:color w:val="0085C3"/>
        <w:sz w:val="20"/>
        <w:szCs w:val="20"/>
      </w:rPr>
    </w:lvl>
    <w:lvl w:ilvl="7">
      <w:start w:val="1"/>
      <w:numFmt w:val="decimal"/>
      <w:pStyle w:val="DHHeadingA3with"/>
      <w:suff w:val="nothing"/>
      <w:lvlText w:val="%6.%7.%8   "/>
      <w:lvlJc w:val="left"/>
      <w:pPr>
        <w:ind w:left="0" w:firstLine="0"/>
      </w:pPr>
      <w:rPr>
        <w:rFonts w:ascii="Trebuchet MS" w:hAnsi="Trebuchet MS" w:hint="default"/>
        <w:b w:val="0"/>
        <w:i w:val="0"/>
        <w:color w:val="0085C3"/>
        <w:sz w:val="18"/>
        <w:szCs w:val="18"/>
      </w:rPr>
    </w:lvl>
    <w:lvl w:ilvl="8">
      <w:start w:val="1"/>
      <w:numFmt w:val="decimal"/>
      <w:pStyle w:val="DHHeadingA4with"/>
      <w:suff w:val="nothing"/>
      <w:lvlText w:val="%6.%7.%8.%9   "/>
      <w:lvlJc w:val="left"/>
      <w:pPr>
        <w:ind w:left="0" w:firstLine="0"/>
      </w:pPr>
      <w:rPr>
        <w:rFonts w:ascii="Trebuchet MS" w:hAnsi="Trebuchet MS" w:hint="default"/>
        <w:b w:val="0"/>
        <w:i w:val="0"/>
        <w:color w:val="0085C3"/>
        <w:sz w:val="16"/>
        <w:szCs w:val="16"/>
      </w:rPr>
    </w:lvl>
  </w:abstractNum>
  <w:abstractNum w:abstractNumId="96" w15:restartNumberingAfterBreak="0">
    <w:nsid w:val="51986A39"/>
    <w:multiLevelType w:val="hybridMultilevel"/>
    <w:tmpl w:val="7B724AA4"/>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7" w15:restartNumberingAfterBreak="0">
    <w:nsid w:val="51A74146"/>
    <w:multiLevelType w:val="hybridMultilevel"/>
    <w:tmpl w:val="C2DCEDD6"/>
    <w:lvl w:ilvl="0" w:tplc="D5AEF4E8">
      <w:start w:val="1"/>
      <w:numFmt w:val="bullet"/>
      <w:lvlText w:val=""/>
      <w:lvlPicBulletId w:val="1"/>
      <w:lvlJc w:val="left"/>
      <w:pPr>
        <w:ind w:left="1069" w:hanging="360"/>
      </w:pPr>
      <w:rPr>
        <w:rFonts w:ascii="Symbol" w:hAnsi="Symbol" w:hint="default"/>
        <w:color w:val="auto"/>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98" w15:restartNumberingAfterBreak="0">
    <w:nsid w:val="521240E4"/>
    <w:multiLevelType w:val="multilevel"/>
    <w:tmpl w:val="B92EA58C"/>
    <w:lvl w:ilvl="0">
      <w:start w:val="1"/>
      <w:numFmt w:val="decimal"/>
      <w:lvlText w:val="%1."/>
      <w:lvlJc w:val="left"/>
      <w:pPr>
        <w:ind w:left="720" w:hanging="360"/>
      </w:pPr>
      <w:rPr>
        <w:rFonts w:hint="default"/>
        <w:color w:val="auto"/>
      </w:rPr>
    </w:lvl>
    <w:lvl w:ilvl="1">
      <w:start w:val="3"/>
      <w:numFmt w:val="decimal"/>
      <w:isLgl/>
      <w:lvlText w:val="%1.%2"/>
      <w:lvlJc w:val="left"/>
      <w:pPr>
        <w:ind w:left="1388" w:hanging="908"/>
      </w:pPr>
      <w:rPr>
        <w:rFonts w:hint="default"/>
      </w:rPr>
    </w:lvl>
    <w:lvl w:ilvl="2">
      <w:start w:val="2"/>
      <w:numFmt w:val="decimal"/>
      <w:isLgl/>
      <w:lvlText w:val="%1.%2.%3"/>
      <w:lvlJc w:val="left"/>
      <w:pPr>
        <w:ind w:left="1508" w:hanging="908"/>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360" w:hanging="2160"/>
      </w:pPr>
      <w:rPr>
        <w:rFonts w:hint="default"/>
      </w:rPr>
    </w:lvl>
    <w:lvl w:ilvl="8">
      <w:start w:val="1"/>
      <w:numFmt w:val="decimal"/>
      <w:isLgl/>
      <w:lvlText w:val="%1.%2.%3.%4.%5.%6.%7.%8.%9"/>
      <w:lvlJc w:val="left"/>
      <w:pPr>
        <w:ind w:left="3480" w:hanging="2160"/>
      </w:pPr>
      <w:rPr>
        <w:rFonts w:hint="default"/>
      </w:rPr>
    </w:lvl>
  </w:abstractNum>
  <w:abstractNum w:abstractNumId="99" w15:restartNumberingAfterBreak="0">
    <w:nsid w:val="525969B4"/>
    <w:multiLevelType w:val="hybridMultilevel"/>
    <w:tmpl w:val="C8062B78"/>
    <w:lvl w:ilvl="0" w:tplc="D5AEF4E8">
      <w:start w:val="1"/>
      <w:numFmt w:val="bullet"/>
      <w:lvlText w:val=""/>
      <w:lvlPicBulletId w:val="1"/>
      <w:lvlJc w:val="left"/>
      <w:pPr>
        <w:ind w:left="1440" w:hanging="360"/>
      </w:pPr>
      <w:rPr>
        <w:rFonts w:ascii="Symbol" w:hAnsi="Symbol" w:hint="default"/>
        <w:color w:val="auto"/>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0" w15:restartNumberingAfterBreak="0">
    <w:nsid w:val="52765055"/>
    <w:multiLevelType w:val="hybridMultilevel"/>
    <w:tmpl w:val="ADE6CD5A"/>
    <w:lvl w:ilvl="0" w:tplc="9A58C8CA">
      <w:start w:val="1"/>
      <w:numFmt w:val="bullet"/>
      <w:pStyle w:val="SCCpuce1"/>
      <w:lvlText w:val=""/>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1" w15:restartNumberingAfterBreak="0">
    <w:nsid w:val="54092744"/>
    <w:multiLevelType w:val="hybridMultilevel"/>
    <w:tmpl w:val="3E80099C"/>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54494902"/>
    <w:multiLevelType w:val="hybridMultilevel"/>
    <w:tmpl w:val="A01CDE10"/>
    <w:lvl w:ilvl="0" w:tplc="D5AEF4E8">
      <w:start w:val="1"/>
      <w:numFmt w:val="bullet"/>
      <w:lvlText w:val=""/>
      <w:lvlPicBulletId w:val="1"/>
      <w:lvlJc w:val="left"/>
      <w:pPr>
        <w:ind w:left="1512" w:hanging="360"/>
      </w:pPr>
      <w:rPr>
        <w:rFonts w:ascii="Symbol" w:hAnsi="Symbol" w:hint="default"/>
        <w:b w:val="0"/>
        <w:bCs w:val="0"/>
        <w:i w:val="0"/>
        <w:iCs w:val="0"/>
        <w:color w:val="auto"/>
        <w:sz w:val="18"/>
        <w:szCs w:val="16"/>
        <w:u w:val="no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549E09C3"/>
    <w:multiLevelType w:val="hybridMultilevel"/>
    <w:tmpl w:val="53BCAD92"/>
    <w:lvl w:ilvl="0" w:tplc="FFFFFFFF">
      <w:start w:val="1"/>
      <w:numFmt w:val="decimal"/>
      <w:lvlText w:val="%1)"/>
      <w:lvlJc w:val="left"/>
      <w:pPr>
        <w:ind w:left="720" w:hanging="360"/>
      </w:pPr>
      <w:rPr>
        <w:rFonts w:hint="default"/>
      </w:rPr>
    </w:lvl>
    <w:lvl w:ilvl="1" w:tplc="D5AEF4E8">
      <w:start w:val="1"/>
      <w:numFmt w:val="bullet"/>
      <w:lvlText w:val=""/>
      <w:lvlPicBulletId w:val="1"/>
      <w:lvlJc w:val="left"/>
      <w:pPr>
        <w:ind w:left="1440" w:hanging="360"/>
      </w:pPr>
      <w:rPr>
        <w:rFonts w:ascii="Symbol" w:hAnsi="Symbol" w:hint="default"/>
        <w:b w:val="0"/>
        <w:bCs w:val="0"/>
        <w:i w:val="0"/>
        <w:iCs w:val="0"/>
        <w:color w:val="auto"/>
        <w:sz w:val="18"/>
        <w:szCs w:val="16"/>
        <w:u w:val="no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556124A0"/>
    <w:multiLevelType w:val="hybridMultilevel"/>
    <w:tmpl w:val="D06C4060"/>
    <w:lvl w:ilvl="0" w:tplc="D5AEF4E8">
      <w:start w:val="1"/>
      <w:numFmt w:val="bullet"/>
      <w:lvlText w:val=""/>
      <w:lvlPicBulletId w:val="1"/>
      <w:lvlJc w:val="left"/>
      <w:pPr>
        <w:ind w:left="1635" w:hanging="360"/>
      </w:pPr>
      <w:rPr>
        <w:rFonts w:ascii="Symbol" w:hAnsi="Symbol" w:hint="default"/>
        <w:color w:val="auto"/>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105" w15:restartNumberingAfterBreak="0">
    <w:nsid w:val="56EA1563"/>
    <w:multiLevelType w:val="hybridMultilevel"/>
    <w:tmpl w:val="A920A14E"/>
    <w:lvl w:ilvl="0" w:tplc="D5AEF4E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58840AE9"/>
    <w:multiLevelType w:val="hybridMultilevel"/>
    <w:tmpl w:val="83028A9A"/>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DB3C07B2">
      <w:start w:val="13"/>
      <w:numFmt w:val="bullet"/>
      <w:lvlText w:val="-"/>
      <w:lvlJc w:val="left"/>
      <w:pPr>
        <w:ind w:left="1440" w:hanging="360"/>
      </w:pPr>
      <w:rPr>
        <w:rFonts w:ascii="Calibri" w:eastAsia="Calibr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58C13343"/>
    <w:multiLevelType w:val="multilevel"/>
    <w:tmpl w:val="A7F61FEE"/>
    <w:lvl w:ilvl="0">
      <w:start w:val="1"/>
      <w:numFmt w:val="bullet"/>
      <w:pStyle w:val="AnswerBullet"/>
      <w:lvlText w:val=""/>
      <w:lvlJc w:val="left"/>
      <w:pPr>
        <w:ind w:left="1069" w:hanging="360"/>
      </w:pPr>
      <w:rPr>
        <w:rFonts w:ascii="Wingdings" w:hAnsi="Wingdings" w:hint="default"/>
        <w:b/>
        <w:i w:val="0"/>
        <w:color w:val="00B0F0"/>
        <w:sz w:val="18"/>
      </w:rPr>
    </w:lvl>
    <w:lvl w:ilvl="1">
      <w:numFmt w:val="bullet"/>
      <w:pStyle w:val="AnswerBullet2"/>
      <w:lvlText w:val="-"/>
      <w:lvlJc w:val="left"/>
      <w:pPr>
        <w:ind w:left="2826" w:hanging="360"/>
      </w:pPr>
      <w:rPr>
        <w:rFonts w:ascii="Times New Roman" w:hAnsi="Times New Roman" w:cs="Times New Roman" w:hint="default"/>
        <w:b/>
        <w:i w:val="0"/>
        <w:color w:val="00B0F0"/>
        <w:sz w:val="18"/>
      </w:rPr>
    </w:lvl>
    <w:lvl w:ilvl="2">
      <w:numFmt w:val="bullet"/>
      <w:pStyle w:val="AnswerBullet3"/>
      <w:lvlText w:val="-"/>
      <w:lvlJc w:val="left"/>
      <w:pPr>
        <w:ind w:left="3535" w:hanging="360"/>
      </w:pPr>
      <w:rPr>
        <w:rFonts w:ascii="Times New Roman" w:hAnsi="Times New Roman" w:cs="Times New Roman" w:hint="default"/>
        <w:b/>
        <w:i w:val="0"/>
        <w:color w:val="00B0F0"/>
        <w:sz w:val="18"/>
      </w:rPr>
    </w:lvl>
    <w:lvl w:ilvl="3">
      <w:start w:val="1"/>
      <w:numFmt w:val="bullet"/>
      <w:lvlText w:val=""/>
      <w:lvlJc w:val="left"/>
      <w:pPr>
        <w:tabs>
          <w:tab w:val="num" w:pos="3170"/>
        </w:tabs>
        <w:ind w:left="3170" w:hanging="360"/>
      </w:pPr>
      <w:rPr>
        <w:rFonts w:ascii="Wingdings" w:hAnsi="Wingdings" w:hint="default"/>
      </w:rPr>
    </w:lvl>
    <w:lvl w:ilvl="4">
      <w:start w:val="1"/>
      <w:numFmt w:val="bullet"/>
      <w:lvlText w:val=""/>
      <w:lvlJc w:val="left"/>
      <w:pPr>
        <w:tabs>
          <w:tab w:val="num" w:pos="3530"/>
        </w:tabs>
        <w:ind w:left="3530" w:hanging="360"/>
      </w:pPr>
      <w:rPr>
        <w:rFonts w:ascii="Wingdings" w:hAnsi="Wingdings" w:hint="default"/>
      </w:rPr>
    </w:lvl>
    <w:lvl w:ilvl="5">
      <w:start w:val="1"/>
      <w:numFmt w:val="none"/>
      <w:lvlText w:val=""/>
      <w:lvlJc w:val="left"/>
      <w:pPr>
        <w:tabs>
          <w:tab w:val="num" w:pos="3890"/>
        </w:tabs>
        <w:ind w:left="3890" w:hanging="360"/>
      </w:pPr>
      <w:rPr>
        <w:rFonts w:hint="default"/>
      </w:rPr>
    </w:lvl>
    <w:lvl w:ilvl="6">
      <w:start w:val="1"/>
      <w:numFmt w:val="none"/>
      <w:lvlText w:val=""/>
      <w:lvlJc w:val="left"/>
      <w:pPr>
        <w:tabs>
          <w:tab w:val="num" w:pos="4250"/>
        </w:tabs>
        <w:ind w:left="4250" w:hanging="360"/>
      </w:pPr>
      <w:rPr>
        <w:rFonts w:hint="default"/>
      </w:rPr>
    </w:lvl>
    <w:lvl w:ilvl="7">
      <w:start w:val="1"/>
      <w:numFmt w:val="none"/>
      <w:lvlText w:val=""/>
      <w:lvlJc w:val="left"/>
      <w:pPr>
        <w:tabs>
          <w:tab w:val="num" w:pos="4610"/>
        </w:tabs>
        <w:ind w:left="4610" w:hanging="360"/>
      </w:pPr>
      <w:rPr>
        <w:rFonts w:hint="default"/>
      </w:rPr>
    </w:lvl>
    <w:lvl w:ilvl="8">
      <w:start w:val="1"/>
      <w:numFmt w:val="none"/>
      <w:lvlText w:val=""/>
      <w:lvlJc w:val="left"/>
      <w:pPr>
        <w:tabs>
          <w:tab w:val="num" w:pos="4970"/>
        </w:tabs>
        <w:ind w:left="4970" w:hanging="360"/>
      </w:pPr>
      <w:rPr>
        <w:rFonts w:hint="default"/>
      </w:rPr>
    </w:lvl>
  </w:abstractNum>
  <w:abstractNum w:abstractNumId="108" w15:restartNumberingAfterBreak="0">
    <w:nsid w:val="596954F8"/>
    <w:multiLevelType w:val="hybridMultilevel"/>
    <w:tmpl w:val="840C6386"/>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AE728BB"/>
    <w:multiLevelType w:val="hybridMultilevel"/>
    <w:tmpl w:val="B3F41FF4"/>
    <w:lvl w:ilvl="0" w:tplc="3024232C">
      <w:start w:val="1"/>
      <w:numFmt w:val="bullet"/>
      <w:pStyle w:val="Bullet1Single"/>
      <w:lvlText w:val=""/>
      <w:lvlJc w:val="left"/>
      <w:pPr>
        <w:tabs>
          <w:tab w:val="num" w:pos="2059"/>
        </w:tabs>
        <w:ind w:left="2059" w:hanging="360"/>
      </w:pPr>
      <w:rPr>
        <w:rFonts w:ascii="Symbol" w:hAnsi="Symbol" w:hint="default"/>
        <w:b w:val="0"/>
        <w:i w:val="0"/>
        <w:color w:val="auto"/>
        <w:sz w:val="22"/>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5B220255"/>
    <w:multiLevelType w:val="hybridMultilevel"/>
    <w:tmpl w:val="4406E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5B56456D"/>
    <w:multiLevelType w:val="hybridMultilevel"/>
    <w:tmpl w:val="FAE48248"/>
    <w:lvl w:ilvl="0" w:tplc="D5AEF4E8">
      <w:start w:val="1"/>
      <w:numFmt w:val="bullet"/>
      <w:lvlText w:val=""/>
      <w:lvlPicBulletId w:val="1"/>
      <w:lvlJc w:val="left"/>
      <w:pPr>
        <w:ind w:left="19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13" w15:restartNumberingAfterBreak="0">
    <w:nsid w:val="5BDF5619"/>
    <w:multiLevelType w:val="hybridMultilevel"/>
    <w:tmpl w:val="F95826D0"/>
    <w:lvl w:ilvl="0" w:tplc="D5AEF4E8">
      <w:start w:val="1"/>
      <w:numFmt w:val="bullet"/>
      <w:lvlText w:val=""/>
      <w:lvlPicBulletId w:val="1"/>
      <w:lvlJc w:val="left"/>
      <w:pPr>
        <w:ind w:left="108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4" w15:restartNumberingAfterBreak="0">
    <w:nsid w:val="5C310234"/>
    <w:multiLevelType w:val="hybridMultilevel"/>
    <w:tmpl w:val="6DD03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5C591842"/>
    <w:multiLevelType w:val="hybridMultilevel"/>
    <w:tmpl w:val="4950FEA8"/>
    <w:lvl w:ilvl="0" w:tplc="D506E81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6" w15:restartNumberingAfterBreak="0">
    <w:nsid w:val="5C9B6589"/>
    <w:multiLevelType w:val="hybridMultilevel"/>
    <w:tmpl w:val="74C2DAFA"/>
    <w:lvl w:ilvl="0" w:tplc="D5AEF4E8">
      <w:start w:val="1"/>
      <w:numFmt w:val="bullet"/>
      <w:lvlText w:val=""/>
      <w:lvlPicBulletId w:val="1"/>
      <w:lvlJc w:val="left"/>
      <w:pPr>
        <w:ind w:left="1778"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17" w15:restartNumberingAfterBreak="0">
    <w:nsid w:val="5D7D5EF2"/>
    <w:multiLevelType w:val="hybridMultilevel"/>
    <w:tmpl w:val="7E1C8474"/>
    <w:lvl w:ilvl="0" w:tplc="DB3C07B2">
      <w:start w:val="13"/>
      <w:numFmt w:val="bullet"/>
      <w:lvlText w:val="-"/>
      <w:lvlJc w:val="left"/>
      <w:pPr>
        <w:ind w:left="1430" w:hanging="360"/>
      </w:pPr>
      <w:rPr>
        <w:rFonts w:ascii="Calibri" w:eastAsia="Calibri" w:hAnsi="Calibri" w:cs="Calibri"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18" w15:restartNumberingAfterBreak="0">
    <w:nsid w:val="5DA01D7A"/>
    <w:multiLevelType w:val="hybridMultilevel"/>
    <w:tmpl w:val="4FD62CA0"/>
    <w:lvl w:ilvl="0" w:tplc="D5AEF4E8">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9" w15:restartNumberingAfterBreak="0">
    <w:nsid w:val="5E565B26"/>
    <w:multiLevelType w:val="hybridMultilevel"/>
    <w:tmpl w:val="1FEE493E"/>
    <w:lvl w:ilvl="0" w:tplc="D5AEF4E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61820835"/>
    <w:multiLevelType w:val="hybridMultilevel"/>
    <w:tmpl w:val="ADC6127A"/>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61B8119F"/>
    <w:multiLevelType w:val="hybridMultilevel"/>
    <w:tmpl w:val="8CFAD19C"/>
    <w:lvl w:ilvl="0" w:tplc="D5AEF4E8">
      <w:start w:val="1"/>
      <w:numFmt w:val="bullet"/>
      <w:lvlText w:val=""/>
      <w:lvlPicBulletId w:val="1"/>
      <w:lvlJc w:val="left"/>
      <w:pPr>
        <w:ind w:left="2203"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122" w15:restartNumberingAfterBreak="0">
    <w:nsid w:val="61C3319F"/>
    <w:multiLevelType w:val="hybridMultilevel"/>
    <w:tmpl w:val="7126524E"/>
    <w:lvl w:ilvl="0" w:tplc="FFFFFFFF">
      <w:start w:val="1"/>
      <w:numFmt w:val="bullet"/>
      <w:lvlText w:val=""/>
      <w:lvlPicBulletId w:val="0"/>
      <w:lvlJc w:val="left"/>
      <w:pPr>
        <w:ind w:left="360" w:hanging="360"/>
      </w:pPr>
      <w:rPr>
        <w:rFonts w:ascii="Symbol" w:hAnsi="Symbol" w:hint="default"/>
        <w:b w:val="0"/>
        <w:bCs w:val="0"/>
        <w:i w:val="0"/>
        <w:iCs w:val="0"/>
        <w:color w:val="3366FF"/>
        <w:sz w:val="18"/>
        <w:szCs w:val="16"/>
        <w:u w:val="none"/>
      </w:rPr>
    </w:lvl>
    <w:lvl w:ilvl="1" w:tplc="D5AEF4E8">
      <w:start w:val="1"/>
      <w:numFmt w:val="bullet"/>
      <w:lvlText w:val=""/>
      <w:lvlPicBulletId w:val="1"/>
      <w:lvlJc w:val="left"/>
      <w:pPr>
        <w:ind w:left="1430" w:hanging="360"/>
      </w:pPr>
      <w:rPr>
        <w:rFonts w:ascii="Symbol" w:hAnsi="Symbol" w:hint="default"/>
        <w:b w:val="0"/>
        <w:bCs w:val="0"/>
        <w:i w:val="0"/>
        <w:iCs w:val="0"/>
        <w:color w:val="auto"/>
        <w:sz w:val="18"/>
        <w:szCs w:val="16"/>
        <w:u w:val="none"/>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629A0697"/>
    <w:multiLevelType w:val="hybridMultilevel"/>
    <w:tmpl w:val="42CC1906"/>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634B04B2"/>
    <w:multiLevelType w:val="hybridMultilevel"/>
    <w:tmpl w:val="B2725894"/>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653B5EB5"/>
    <w:multiLevelType w:val="hybridMultilevel"/>
    <w:tmpl w:val="1786B834"/>
    <w:lvl w:ilvl="0" w:tplc="57AE3560">
      <w:start w:val="1"/>
      <w:numFmt w:val="bullet"/>
      <w:lvlText w:val=""/>
      <w:lvlPicBulletId w:val="0"/>
      <w:lvlJc w:val="left"/>
      <w:pPr>
        <w:ind w:left="1429" w:hanging="360"/>
      </w:pPr>
      <w:rPr>
        <w:rFonts w:ascii="Symbol" w:hAnsi="Symbol" w:hint="default"/>
        <w:b w:val="0"/>
        <w:bCs w:val="0"/>
        <w:i w:val="0"/>
        <w:iCs w:val="0"/>
        <w:color w:val="3366FF"/>
        <w:sz w:val="18"/>
        <w:szCs w:val="16"/>
        <w:u w:val="none"/>
      </w:rPr>
    </w:lvl>
    <w:lvl w:ilvl="1" w:tplc="DB3C07B2">
      <w:start w:val="13"/>
      <w:numFmt w:val="bullet"/>
      <w:lvlText w:val="-"/>
      <w:lvlJc w:val="left"/>
      <w:pPr>
        <w:ind w:left="2149" w:hanging="360"/>
      </w:pPr>
      <w:rPr>
        <w:rFonts w:ascii="Calibri" w:eastAsia="Calibri" w:hAnsi="Calibri" w:cs="Calibri"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6" w15:restartNumberingAfterBreak="0">
    <w:nsid w:val="653D202F"/>
    <w:multiLevelType w:val="hybridMultilevel"/>
    <w:tmpl w:val="05B8E0EC"/>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7" w15:restartNumberingAfterBreak="0">
    <w:nsid w:val="66FC1F35"/>
    <w:multiLevelType w:val="hybridMultilevel"/>
    <w:tmpl w:val="65F25D86"/>
    <w:lvl w:ilvl="0" w:tplc="D5AEF4E8">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8" w15:restartNumberingAfterBreak="0">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29" w15:restartNumberingAfterBreak="0">
    <w:nsid w:val="684266A9"/>
    <w:multiLevelType w:val="hybridMultilevel"/>
    <w:tmpl w:val="545A7F50"/>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69292585"/>
    <w:multiLevelType w:val="hybridMultilevel"/>
    <w:tmpl w:val="910AB4BA"/>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DB3C07B2">
      <w:start w:val="13"/>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6A0B7DAF"/>
    <w:multiLevelType w:val="hybridMultilevel"/>
    <w:tmpl w:val="E1FAD442"/>
    <w:lvl w:ilvl="0" w:tplc="D5AEF4E8">
      <w:start w:val="1"/>
      <w:numFmt w:val="bullet"/>
      <w:lvlText w:val=""/>
      <w:lvlPicBulletId w:val="1"/>
      <w:lvlJc w:val="left"/>
      <w:pPr>
        <w:ind w:left="502" w:hanging="360"/>
      </w:pPr>
      <w:rPr>
        <w:rFonts w:ascii="Symbol" w:hAnsi="Symbol" w:hint="default"/>
        <w:color w:val="auto"/>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32" w15:restartNumberingAfterBreak="0">
    <w:nsid w:val="6B1B4256"/>
    <w:multiLevelType w:val="hybridMultilevel"/>
    <w:tmpl w:val="244841B4"/>
    <w:lvl w:ilvl="0" w:tplc="D5AEF4E8">
      <w:start w:val="1"/>
      <w:numFmt w:val="bullet"/>
      <w:lvlText w:val=""/>
      <w:lvlPicBulletId w:val="1"/>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3" w15:restartNumberingAfterBreak="0">
    <w:nsid w:val="6B58513F"/>
    <w:multiLevelType w:val="hybridMultilevel"/>
    <w:tmpl w:val="EB7CA90C"/>
    <w:lvl w:ilvl="0" w:tplc="E2B28C80">
      <w:start w:val="1"/>
      <w:numFmt w:val="bullet"/>
      <w:pStyle w:val="StyleFB"/>
      <w:lvlText w:val=""/>
      <w:lvlJc w:val="left"/>
      <w:pPr>
        <w:ind w:left="720" w:hanging="360"/>
      </w:pPr>
      <w:rPr>
        <w:rFonts w:ascii="Wingdings" w:hAnsi="Wingdings" w:hint="default"/>
        <w:color w:val="00B0F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6B736687"/>
    <w:multiLevelType w:val="hybridMultilevel"/>
    <w:tmpl w:val="5212EE4C"/>
    <w:lvl w:ilvl="0" w:tplc="D5AEF4E8">
      <w:start w:val="1"/>
      <w:numFmt w:val="bullet"/>
      <w:lvlText w:val=""/>
      <w:lvlPicBulletId w:val="1"/>
      <w:lvlJc w:val="left"/>
      <w:pPr>
        <w:ind w:left="1080"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5" w15:restartNumberingAfterBreak="0">
    <w:nsid w:val="6B810CB9"/>
    <w:multiLevelType w:val="multilevel"/>
    <w:tmpl w:val="9FDADAB2"/>
    <w:lvl w:ilvl="0">
      <w:start w:val="1"/>
      <w:numFmt w:val="decimal"/>
      <w:pStyle w:val="Titre1"/>
      <w:lvlText w:val="%1"/>
      <w:lvlJc w:val="left"/>
      <w:pPr>
        <w:ind w:left="432" w:hanging="432"/>
      </w:pPr>
      <w:rPr>
        <w:b w:val="0"/>
      </w:rPr>
    </w:lvl>
    <w:lvl w:ilvl="1">
      <w:start w:val="1"/>
      <w:numFmt w:val="decimal"/>
      <w:pStyle w:val="Titre2"/>
      <w:lvlText w:val="%1.%2"/>
      <w:lvlJc w:val="left"/>
      <w:pPr>
        <w:ind w:left="576" w:hanging="576"/>
      </w:pPr>
    </w:lvl>
    <w:lvl w:ilvl="2">
      <w:start w:val="1"/>
      <w:numFmt w:val="decimal"/>
      <w:pStyle w:val="Titre3"/>
      <w:lvlText w:val="%1.%2.%3"/>
      <w:lvlJc w:val="left"/>
      <w:pPr>
        <w:ind w:left="1712" w:hanging="720"/>
      </w:pPr>
      <w:rPr>
        <w:i w:val="0"/>
        <w:iCs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6" w15:restartNumberingAfterBreak="0">
    <w:nsid w:val="6CA53C32"/>
    <w:multiLevelType w:val="hybridMultilevel"/>
    <w:tmpl w:val="F5AC6072"/>
    <w:lvl w:ilvl="0" w:tplc="D5AEF4E8">
      <w:start w:val="1"/>
      <w:numFmt w:val="bullet"/>
      <w:lvlText w:val=""/>
      <w:lvlPicBulletId w:val="1"/>
      <w:lvlJc w:val="left"/>
      <w:pPr>
        <w:ind w:left="1429"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7" w15:restartNumberingAfterBreak="0">
    <w:nsid w:val="6CBB1A34"/>
    <w:multiLevelType w:val="hybridMultilevel"/>
    <w:tmpl w:val="C7E680C4"/>
    <w:lvl w:ilvl="0" w:tplc="D5AEF4E8">
      <w:start w:val="1"/>
      <w:numFmt w:val="bullet"/>
      <w:lvlText w:val=""/>
      <w:lvlPicBulletId w:val="1"/>
      <w:lvlJc w:val="left"/>
      <w:pPr>
        <w:ind w:left="1069" w:hanging="360"/>
      </w:pPr>
      <w:rPr>
        <w:rFonts w:ascii="Symbol" w:hAnsi="Symbol"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8" w15:restartNumberingAfterBreak="0">
    <w:nsid w:val="6F16619B"/>
    <w:multiLevelType w:val="hybridMultilevel"/>
    <w:tmpl w:val="E4C02E9A"/>
    <w:lvl w:ilvl="0" w:tplc="D5AEF4E8">
      <w:start w:val="1"/>
      <w:numFmt w:val="bullet"/>
      <w:lvlText w:val=""/>
      <w:lvlPicBulletId w:val="1"/>
      <w:lvlJc w:val="left"/>
      <w:pPr>
        <w:ind w:left="1068" w:hanging="360"/>
      </w:pPr>
      <w:rPr>
        <w:rFonts w:ascii="Symbol" w:hAnsi="Symbol" w:hint="default"/>
        <w:b w:val="0"/>
        <w:bCs w:val="0"/>
        <w:i w:val="0"/>
        <w:iCs w:val="0"/>
        <w:color w:val="auto"/>
        <w:sz w:val="18"/>
        <w:szCs w:val="16"/>
        <w:u w:val="none"/>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9" w15:restartNumberingAfterBreak="0">
    <w:nsid w:val="6F6D001E"/>
    <w:multiLevelType w:val="hybridMultilevel"/>
    <w:tmpl w:val="31DC4E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0" w15:restartNumberingAfterBreak="0">
    <w:nsid w:val="701107B7"/>
    <w:multiLevelType w:val="hybridMultilevel"/>
    <w:tmpl w:val="E530EE9A"/>
    <w:lvl w:ilvl="0" w:tplc="FFFFFFFF">
      <w:start w:val="1"/>
      <w:numFmt w:val="bullet"/>
      <w:lvlText w:val=""/>
      <w:lvlJc w:val="left"/>
      <w:pPr>
        <w:tabs>
          <w:tab w:val="num" w:pos="720"/>
        </w:tabs>
        <w:ind w:left="720" w:hanging="360"/>
      </w:pPr>
      <w:rPr>
        <w:rFonts w:ascii="Symbol" w:hAnsi="Symbol" w:hint="default"/>
      </w:rPr>
    </w:lvl>
    <w:lvl w:ilvl="1" w:tplc="D5AEF4E8">
      <w:start w:val="1"/>
      <w:numFmt w:val="bullet"/>
      <w:lvlText w:val=""/>
      <w:lvlPicBulletId w:val="1"/>
      <w:lvlJc w:val="left"/>
      <w:pPr>
        <w:ind w:left="1494" w:hanging="360"/>
      </w:pPr>
      <w:rPr>
        <w:rFonts w:ascii="Symbol" w:hAnsi="Symbol" w:hint="default"/>
        <w:b w:val="0"/>
        <w:bCs w:val="0"/>
        <w:i w:val="0"/>
        <w:iCs w:val="0"/>
        <w:color w:val="auto"/>
        <w:sz w:val="18"/>
        <w:szCs w:val="16"/>
        <w:u w:val="none"/>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41" w15:restartNumberingAfterBreak="0">
    <w:nsid w:val="7025037B"/>
    <w:multiLevelType w:val="hybridMultilevel"/>
    <w:tmpl w:val="17A6A058"/>
    <w:lvl w:ilvl="0" w:tplc="A0CC19E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2" w15:restartNumberingAfterBreak="0">
    <w:nsid w:val="70845914"/>
    <w:multiLevelType w:val="hybridMultilevel"/>
    <w:tmpl w:val="3A58C4A6"/>
    <w:lvl w:ilvl="0" w:tplc="216A2D68">
      <w:start w:val="12"/>
      <w:numFmt w:val="bullet"/>
      <w:lvlText w:val="-"/>
      <w:lvlJc w:val="left"/>
      <w:pPr>
        <w:ind w:left="720" w:hanging="360"/>
      </w:pPr>
      <w:rPr>
        <w:rFonts w:ascii="GT Walsheim" w:eastAsia="Times New Roman" w:hAnsi="GT Walsheim"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0AC531F"/>
    <w:multiLevelType w:val="hybridMultilevel"/>
    <w:tmpl w:val="4B9C1FD6"/>
    <w:lvl w:ilvl="0" w:tplc="D5AEF4E8">
      <w:start w:val="1"/>
      <w:numFmt w:val="bullet"/>
      <w:lvlText w:val=""/>
      <w:lvlPicBulletId w:val="1"/>
      <w:lvlJc w:val="left"/>
      <w:pPr>
        <w:ind w:left="1211"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44" w15:restartNumberingAfterBreak="0">
    <w:nsid w:val="712E4D7F"/>
    <w:multiLevelType w:val="hybridMultilevel"/>
    <w:tmpl w:val="EA5C62D4"/>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D5AEF4E8">
      <w:start w:val="1"/>
      <w:numFmt w:val="bullet"/>
      <w:lvlText w:val=""/>
      <w:lvlPicBulletId w:val="1"/>
      <w:lvlJc w:val="left"/>
      <w:pPr>
        <w:ind w:left="1440" w:hanging="360"/>
      </w:pPr>
      <w:rPr>
        <w:rFonts w:ascii="Symbol" w:hAnsi="Symbol" w:hint="default"/>
        <w:color w:val="auto"/>
      </w:rPr>
    </w:lvl>
    <w:lvl w:ilvl="2" w:tplc="DB3C07B2">
      <w:start w:val="13"/>
      <w:numFmt w:val="bullet"/>
      <w:lvlText w:val="-"/>
      <w:lvlJc w:val="left"/>
      <w:pPr>
        <w:ind w:left="2160" w:hanging="360"/>
      </w:pPr>
      <w:rPr>
        <w:rFonts w:ascii="Calibri" w:eastAsia="Calibri"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715A65DE"/>
    <w:multiLevelType w:val="hybridMultilevel"/>
    <w:tmpl w:val="EA5C49B2"/>
    <w:lvl w:ilvl="0" w:tplc="A83EFF02">
      <w:start w:val="1"/>
      <w:numFmt w:val="decimal"/>
      <w:pStyle w:val="Annotation"/>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46" w15:restartNumberingAfterBreak="0">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47" w15:restartNumberingAfterBreak="0">
    <w:nsid w:val="741049C8"/>
    <w:multiLevelType w:val="hybridMultilevel"/>
    <w:tmpl w:val="CE04E640"/>
    <w:lvl w:ilvl="0" w:tplc="D86E99D4">
      <w:start w:val="1"/>
      <w:numFmt w:val="bullet"/>
      <w:pStyle w:val="Puce1gras"/>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74C75384"/>
    <w:multiLevelType w:val="hybridMultilevel"/>
    <w:tmpl w:val="466C31C8"/>
    <w:lvl w:ilvl="0" w:tplc="D5AEF4E8">
      <w:start w:val="1"/>
      <w:numFmt w:val="bullet"/>
      <w:lvlText w:val=""/>
      <w:lvlPicBulletId w:val="1"/>
      <w:lvlJc w:val="left"/>
      <w:pPr>
        <w:ind w:left="1854" w:hanging="360"/>
      </w:pPr>
      <w:rPr>
        <w:rFonts w:ascii="Symbol" w:hAnsi="Symbol" w:hint="default"/>
        <w:color w:val="auto"/>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49" w15:restartNumberingAfterBreak="0">
    <w:nsid w:val="75ED5C37"/>
    <w:multiLevelType w:val="hybridMultilevel"/>
    <w:tmpl w:val="57E449E8"/>
    <w:lvl w:ilvl="0" w:tplc="D5AEF4E8">
      <w:start w:val="1"/>
      <w:numFmt w:val="bullet"/>
      <w:lvlText w:val=""/>
      <w:lvlPicBulletId w:val="1"/>
      <w:lvlJc w:val="left"/>
      <w:pPr>
        <w:ind w:left="1069"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0" w15:restartNumberingAfterBreak="0">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79102C68"/>
    <w:multiLevelType w:val="hybridMultilevel"/>
    <w:tmpl w:val="5972C98A"/>
    <w:lvl w:ilvl="0" w:tplc="D5AEF4E8">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15:restartNumberingAfterBreak="0">
    <w:nsid w:val="794D491A"/>
    <w:multiLevelType w:val="hybridMultilevel"/>
    <w:tmpl w:val="DDA8EEF8"/>
    <w:lvl w:ilvl="0" w:tplc="D5AEF4E8">
      <w:start w:val="1"/>
      <w:numFmt w:val="bullet"/>
      <w:lvlText w:val=""/>
      <w:lvlPicBulletId w:val="1"/>
      <w:lvlJc w:val="left"/>
      <w:pPr>
        <w:ind w:left="143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4" w15:restartNumberingAfterBreak="0">
    <w:nsid w:val="79742B78"/>
    <w:multiLevelType w:val="hybridMultilevel"/>
    <w:tmpl w:val="8ADA6138"/>
    <w:lvl w:ilvl="0" w:tplc="D5AEF4E8">
      <w:start w:val="1"/>
      <w:numFmt w:val="bullet"/>
      <w:lvlText w:val=""/>
      <w:lvlPicBulletId w:val="1"/>
      <w:lvlJc w:val="left"/>
      <w:pPr>
        <w:ind w:left="1146" w:hanging="360"/>
      </w:pPr>
      <w:rPr>
        <w:rFonts w:ascii="Symbol" w:hAnsi="Symbol" w:hint="default"/>
        <w:color w:val="auto"/>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5" w15:restartNumberingAfterBreak="0">
    <w:nsid w:val="7AF857F5"/>
    <w:multiLevelType w:val="hybridMultilevel"/>
    <w:tmpl w:val="19844A7A"/>
    <w:lvl w:ilvl="0" w:tplc="57AE3560">
      <w:start w:val="1"/>
      <w:numFmt w:val="bullet"/>
      <w:lvlText w:val=""/>
      <w:lvlPicBulletId w:val="0"/>
      <w:lvlJc w:val="left"/>
      <w:pPr>
        <w:ind w:left="720" w:hanging="360"/>
      </w:pPr>
      <w:rPr>
        <w:rFonts w:ascii="Symbol" w:hAnsi="Symbol" w:hint="default"/>
        <w:b w:val="0"/>
        <w:bCs w:val="0"/>
        <w:i w:val="0"/>
        <w:iCs w:val="0"/>
        <w:color w:val="3366FF"/>
        <w:sz w:val="18"/>
        <w:szCs w:val="16"/>
        <w:u w:val="none"/>
      </w:rPr>
    </w:lvl>
    <w:lvl w:ilvl="1" w:tplc="DB3C07B2">
      <w:start w:val="13"/>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6" w15:restartNumberingAfterBreak="0">
    <w:nsid w:val="7CF640F9"/>
    <w:multiLevelType w:val="hybridMultilevel"/>
    <w:tmpl w:val="B0AE8D08"/>
    <w:lvl w:ilvl="0" w:tplc="D5AEF4E8">
      <w:start w:val="1"/>
      <w:numFmt w:val="bullet"/>
      <w:lvlText w:val=""/>
      <w:lvlPicBulletId w:val="1"/>
      <w:lvlJc w:val="left"/>
      <w:pPr>
        <w:ind w:left="1494" w:hanging="360"/>
      </w:pPr>
      <w:rPr>
        <w:rFonts w:ascii="Symbol" w:hAnsi="Symbol" w:hint="default"/>
        <w:b w:val="0"/>
        <w:bCs w:val="0"/>
        <w:i w:val="0"/>
        <w:iCs w:val="0"/>
        <w:color w:val="auto"/>
        <w:sz w:val="18"/>
        <w:szCs w:val="16"/>
        <w:u w:val="none"/>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57" w15:restartNumberingAfterBreak="0">
    <w:nsid w:val="7D2A1863"/>
    <w:multiLevelType w:val="hybridMultilevel"/>
    <w:tmpl w:val="7A6E54EE"/>
    <w:lvl w:ilvl="0" w:tplc="BCB02378">
      <w:start w:val="1"/>
      <w:numFmt w:val="bullet"/>
      <w:pStyle w:val="PUCEOFFICIELLE"/>
      <w:lvlText w:val=""/>
      <w:lvlJc w:val="left"/>
      <w:pPr>
        <w:ind w:left="2062"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C287378">
      <w:start w:val="1"/>
      <w:numFmt w:val="bullet"/>
      <w:lvlText w:val=""/>
      <w:lvlJc w:val="left"/>
      <w:pPr>
        <w:ind w:left="2291" w:hanging="360"/>
      </w:pPr>
      <w:rPr>
        <w:rFonts w:ascii="Wingdings 2" w:hAnsi="Wingdings 2" w:hint="default"/>
        <w:color w:val="00B0F0"/>
        <w:sz w:val="22"/>
        <w:szCs w:val="22"/>
      </w:rPr>
    </w:lvl>
    <w:lvl w:ilvl="2" w:tplc="900A5E38">
      <w:start w:val="1"/>
      <w:numFmt w:val="bullet"/>
      <w:lvlText w:val="­"/>
      <w:lvlJc w:val="left"/>
      <w:pPr>
        <w:ind w:left="3011" w:hanging="360"/>
      </w:pPr>
      <w:rPr>
        <w:rFonts w:ascii="GT Walsheim Medium" w:hAnsi="GT Walsheim Medium" w:hint="default"/>
        <w:color w:val="00B0F0"/>
      </w:rPr>
    </w:lvl>
    <w:lvl w:ilvl="3" w:tplc="DF9E3920">
      <w:start w:val="1"/>
      <w:numFmt w:val="bullet"/>
      <w:lvlText w:val="·"/>
      <w:lvlJc w:val="left"/>
      <w:pPr>
        <w:ind w:left="3731" w:hanging="360"/>
      </w:pPr>
      <w:rPr>
        <w:rFonts w:ascii="Courier New" w:hAnsi="Courier New" w:hint="default"/>
        <w:b/>
        <w:i w:val="0"/>
        <w:color w:val="00B0F0"/>
        <w:sz w:val="20"/>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8" w15:restartNumberingAfterBreak="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160" w15:restartNumberingAfterBreak="0">
    <w:nsid w:val="7DC4142B"/>
    <w:multiLevelType w:val="hybridMultilevel"/>
    <w:tmpl w:val="1EEA7D1A"/>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7DD22466"/>
    <w:multiLevelType w:val="hybridMultilevel"/>
    <w:tmpl w:val="4FEA35E6"/>
    <w:lvl w:ilvl="0" w:tplc="D5AEF4E8">
      <w:start w:val="1"/>
      <w:numFmt w:val="bullet"/>
      <w:lvlText w:val=""/>
      <w:lvlPicBulletId w:val="1"/>
      <w:lvlJc w:val="left"/>
      <w:pPr>
        <w:ind w:left="720" w:hanging="360"/>
      </w:pPr>
      <w:rPr>
        <w:rFonts w:ascii="Symbol" w:hAnsi="Symbol" w:hint="default"/>
        <w:b w:val="0"/>
        <w:bCs w:val="0"/>
        <w:i w:val="0"/>
        <w:iCs w:val="0"/>
        <w:color w:val="auto"/>
        <w:sz w:val="18"/>
        <w:szCs w:val="16"/>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7E2A77D8"/>
    <w:multiLevelType w:val="hybridMultilevel"/>
    <w:tmpl w:val="2584BB20"/>
    <w:lvl w:ilvl="0" w:tplc="040C000F">
      <w:start w:val="1"/>
      <w:numFmt w:val="decimal"/>
      <w:lvlText w:val="%1."/>
      <w:lvlJc w:val="left"/>
      <w:pPr>
        <w:ind w:left="720" w:hanging="360"/>
      </w:pPr>
      <w:rPr>
        <w:rFonts w:hint="default"/>
      </w:rPr>
    </w:lvl>
    <w:lvl w:ilvl="1" w:tplc="6642886E">
      <w:numFmt w:val="bullet"/>
      <w:lvlText w:val="-"/>
      <w:lvlJc w:val="left"/>
      <w:pPr>
        <w:ind w:left="720" w:hanging="360"/>
      </w:pPr>
      <w:rPr>
        <w:rFonts w:ascii="GT Walsheim Medium" w:eastAsia="Times New Roman" w:hAnsi="GT Walsheim Medium" w:cs="Times New Roman" w:hint="default"/>
      </w:rPr>
    </w:lvl>
    <w:lvl w:ilvl="2" w:tplc="6642886E">
      <w:numFmt w:val="bullet"/>
      <w:lvlText w:val="-"/>
      <w:lvlJc w:val="left"/>
      <w:pPr>
        <w:ind w:left="720" w:hanging="360"/>
      </w:pPr>
      <w:rPr>
        <w:rFonts w:ascii="GT Walsheim Medium" w:eastAsia="Times New Roman" w:hAnsi="GT Walsheim Medium" w:cs="Times New Roman" w:hint="default"/>
      </w:rPr>
    </w:lvl>
    <w:lvl w:ilvl="3" w:tplc="6642886E">
      <w:numFmt w:val="bullet"/>
      <w:lvlText w:val="-"/>
      <w:lvlJc w:val="left"/>
      <w:pPr>
        <w:ind w:left="720" w:hanging="360"/>
      </w:pPr>
      <w:rPr>
        <w:rFonts w:ascii="GT Walsheim Medium" w:eastAsia="Times New Roman" w:hAnsi="GT Walsheim Medium" w:cs="Times New Roman"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3" w15:restartNumberingAfterBreak="0">
    <w:nsid w:val="7E9E3BE5"/>
    <w:multiLevelType w:val="hybridMultilevel"/>
    <w:tmpl w:val="D502400E"/>
    <w:lvl w:ilvl="0" w:tplc="4D9A8FD6">
      <w:numFmt w:val="bullet"/>
      <w:pStyle w:val="Puce2"/>
      <w:lvlText w:val="-"/>
      <w:lvlJc w:val="left"/>
      <w:pPr>
        <w:tabs>
          <w:tab w:val="num" w:pos="720"/>
        </w:tabs>
        <w:ind w:left="720" w:hanging="360"/>
      </w:pPr>
      <w:rPr>
        <w:rFonts w:ascii="Arial Narrow" w:eastAsia="Times New Roman" w:hAnsi="Arial Narrow"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7F07002C"/>
    <w:multiLevelType w:val="hybridMultilevel"/>
    <w:tmpl w:val="522A88AC"/>
    <w:lvl w:ilvl="0" w:tplc="D5AEF4E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20181">
    <w:abstractNumId w:val="159"/>
  </w:num>
  <w:num w:numId="2" w16cid:durableId="75977050">
    <w:abstractNumId w:val="4"/>
  </w:num>
  <w:num w:numId="3" w16cid:durableId="1697076570">
    <w:abstractNumId w:val="86"/>
  </w:num>
  <w:num w:numId="4" w16cid:durableId="145049254">
    <w:abstractNumId w:val="51"/>
  </w:num>
  <w:num w:numId="5" w16cid:durableId="293223224">
    <w:abstractNumId w:val="56"/>
  </w:num>
  <w:num w:numId="6" w16cid:durableId="126048855">
    <w:abstractNumId w:val="164"/>
  </w:num>
  <w:num w:numId="7" w16cid:durableId="1486388953">
    <w:abstractNumId w:val="110"/>
  </w:num>
  <w:num w:numId="8" w16cid:durableId="1111392213">
    <w:abstractNumId w:val="128"/>
  </w:num>
  <w:num w:numId="9" w16cid:durableId="241334407">
    <w:abstractNumId w:val="37"/>
  </w:num>
  <w:num w:numId="10" w16cid:durableId="1619294027">
    <w:abstractNumId w:val="146"/>
  </w:num>
  <w:num w:numId="11" w16cid:durableId="539829293">
    <w:abstractNumId w:val="8"/>
  </w:num>
  <w:num w:numId="12" w16cid:durableId="570966013">
    <w:abstractNumId w:val="18"/>
  </w:num>
  <w:num w:numId="13" w16cid:durableId="437723498">
    <w:abstractNumId w:val="151"/>
  </w:num>
  <w:num w:numId="14" w16cid:durableId="1599867625">
    <w:abstractNumId w:val="63"/>
  </w:num>
  <w:num w:numId="15" w16cid:durableId="1766684653">
    <w:abstractNumId w:val="150"/>
  </w:num>
  <w:num w:numId="16" w16cid:durableId="108551402">
    <w:abstractNumId w:val="76"/>
  </w:num>
  <w:num w:numId="17" w16cid:durableId="430398105">
    <w:abstractNumId w:val="158"/>
  </w:num>
  <w:num w:numId="18" w16cid:durableId="778262111">
    <w:abstractNumId w:val="72"/>
  </w:num>
  <w:num w:numId="19" w16cid:durableId="215825876">
    <w:abstractNumId w:val="163"/>
  </w:num>
  <w:num w:numId="20" w16cid:durableId="1610166201">
    <w:abstractNumId w:val="147"/>
  </w:num>
  <w:num w:numId="21" w16cid:durableId="573199897">
    <w:abstractNumId w:val="107"/>
  </w:num>
  <w:num w:numId="22" w16cid:durableId="1821842641">
    <w:abstractNumId w:val="55"/>
  </w:num>
  <w:num w:numId="23" w16cid:durableId="1434089906">
    <w:abstractNumId w:val="16"/>
  </w:num>
  <w:num w:numId="24" w16cid:durableId="1286426424">
    <w:abstractNumId w:val="133"/>
  </w:num>
  <w:num w:numId="25" w16cid:durableId="1059592548">
    <w:abstractNumId w:val="46"/>
  </w:num>
  <w:num w:numId="26" w16cid:durableId="1899901889">
    <w:abstractNumId w:val="41"/>
  </w:num>
  <w:num w:numId="27" w16cid:durableId="468013906">
    <w:abstractNumId w:val="145"/>
  </w:num>
  <w:num w:numId="28" w16cid:durableId="655380715">
    <w:abstractNumId w:val="0"/>
  </w:num>
  <w:num w:numId="29" w16cid:durableId="1329014307">
    <w:abstractNumId w:val="7"/>
  </w:num>
  <w:num w:numId="30" w16cid:durableId="1644894995">
    <w:abstractNumId w:val="12"/>
  </w:num>
  <w:num w:numId="31" w16cid:durableId="1464957028">
    <w:abstractNumId w:val="157"/>
  </w:num>
  <w:num w:numId="32" w16cid:durableId="1470629463">
    <w:abstractNumId w:val="109"/>
  </w:num>
  <w:num w:numId="33" w16cid:durableId="1067725915">
    <w:abstractNumId w:val="95"/>
  </w:num>
  <w:num w:numId="34" w16cid:durableId="1323269177">
    <w:abstractNumId w:val="100"/>
  </w:num>
  <w:num w:numId="35" w16cid:durableId="445198565">
    <w:abstractNumId w:val="102"/>
  </w:num>
  <w:num w:numId="36" w16cid:durableId="1636719469">
    <w:abstractNumId w:val="136"/>
  </w:num>
  <w:num w:numId="37" w16cid:durableId="1416122445">
    <w:abstractNumId w:val="89"/>
  </w:num>
  <w:num w:numId="38" w16cid:durableId="259990206">
    <w:abstractNumId w:val="120"/>
  </w:num>
  <w:num w:numId="39" w16cid:durableId="47383851">
    <w:abstractNumId w:val="26"/>
  </w:num>
  <w:num w:numId="40" w16cid:durableId="1951161834">
    <w:abstractNumId w:val="42"/>
  </w:num>
  <w:num w:numId="41" w16cid:durableId="506216596">
    <w:abstractNumId w:val="106"/>
  </w:num>
  <w:num w:numId="42" w16cid:durableId="1448697276">
    <w:abstractNumId w:val="94"/>
  </w:num>
  <w:num w:numId="43" w16cid:durableId="770399040">
    <w:abstractNumId w:val="137"/>
  </w:num>
  <w:num w:numId="44" w16cid:durableId="1974554131">
    <w:abstractNumId w:val="123"/>
  </w:num>
  <w:num w:numId="45" w16cid:durableId="317265505">
    <w:abstractNumId w:val="11"/>
  </w:num>
  <w:num w:numId="46" w16cid:durableId="1595898193">
    <w:abstractNumId w:val="97"/>
  </w:num>
  <w:num w:numId="47" w16cid:durableId="1641113067">
    <w:abstractNumId w:val="149"/>
  </w:num>
  <w:num w:numId="48" w16cid:durableId="1371808919">
    <w:abstractNumId w:val="10"/>
  </w:num>
  <w:num w:numId="49" w16cid:durableId="1669164327">
    <w:abstractNumId w:val="99"/>
  </w:num>
  <w:num w:numId="50" w16cid:durableId="580875001">
    <w:abstractNumId w:val="132"/>
  </w:num>
  <w:num w:numId="51" w16cid:durableId="1526673148">
    <w:abstractNumId w:val="144"/>
  </w:num>
  <w:num w:numId="52" w16cid:durableId="903027150">
    <w:abstractNumId w:val="162"/>
  </w:num>
  <w:num w:numId="53" w16cid:durableId="1948652873">
    <w:abstractNumId w:val="85"/>
  </w:num>
  <w:num w:numId="54" w16cid:durableId="1147434966">
    <w:abstractNumId w:val="90"/>
  </w:num>
  <w:num w:numId="55" w16cid:durableId="1201623306">
    <w:abstractNumId w:val="148"/>
  </w:num>
  <w:num w:numId="56" w16cid:durableId="1816799077">
    <w:abstractNumId w:val="29"/>
  </w:num>
  <w:num w:numId="57" w16cid:durableId="318656338">
    <w:abstractNumId w:val="91"/>
  </w:num>
  <w:num w:numId="58" w16cid:durableId="1073164702">
    <w:abstractNumId w:val="66"/>
  </w:num>
  <w:num w:numId="59" w16cid:durableId="1018043074">
    <w:abstractNumId w:val="5"/>
  </w:num>
  <w:num w:numId="60" w16cid:durableId="1454710972">
    <w:abstractNumId w:val="6"/>
  </w:num>
  <w:num w:numId="61" w16cid:durableId="358773267">
    <w:abstractNumId w:val="43"/>
  </w:num>
  <w:num w:numId="62" w16cid:durableId="1301426752">
    <w:abstractNumId w:val="50"/>
  </w:num>
  <w:num w:numId="63" w16cid:durableId="2015650319">
    <w:abstractNumId w:val="14"/>
  </w:num>
  <w:num w:numId="64" w16cid:durableId="77294106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54305417">
    <w:abstractNumId w:val="84"/>
  </w:num>
  <w:num w:numId="66" w16cid:durableId="59180782">
    <w:abstractNumId w:val="127"/>
  </w:num>
  <w:num w:numId="67" w16cid:durableId="1570384588">
    <w:abstractNumId w:val="32"/>
  </w:num>
  <w:num w:numId="68" w16cid:durableId="1373000372">
    <w:abstractNumId w:val="35"/>
  </w:num>
  <w:num w:numId="69" w16cid:durableId="205606333">
    <w:abstractNumId w:val="98"/>
  </w:num>
  <w:num w:numId="70" w16cid:durableId="2115708726">
    <w:abstractNumId w:val="23"/>
  </w:num>
  <w:num w:numId="71" w16cid:durableId="1808278612">
    <w:abstractNumId w:val="119"/>
  </w:num>
  <w:num w:numId="72" w16cid:durableId="1940605570">
    <w:abstractNumId w:val="104"/>
  </w:num>
  <w:num w:numId="73" w16cid:durableId="265189705">
    <w:abstractNumId w:val="17"/>
  </w:num>
  <w:num w:numId="74" w16cid:durableId="1061832955">
    <w:abstractNumId w:val="118"/>
  </w:num>
  <w:num w:numId="75" w16cid:durableId="369958862">
    <w:abstractNumId w:val="154"/>
  </w:num>
  <w:num w:numId="76" w16cid:durableId="543521669">
    <w:abstractNumId w:val="39"/>
  </w:num>
  <w:num w:numId="77" w16cid:durableId="1932008412">
    <w:abstractNumId w:val="53"/>
  </w:num>
  <w:num w:numId="78" w16cid:durableId="1644433963">
    <w:abstractNumId w:val="49"/>
  </w:num>
  <w:num w:numId="79" w16cid:durableId="704604325">
    <w:abstractNumId w:val="34"/>
  </w:num>
  <w:num w:numId="80" w16cid:durableId="136923122">
    <w:abstractNumId w:val="105"/>
  </w:num>
  <w:num w:numId="81" w16cid:durableId="1584876517">
    <w:abstractNumId w:val="165"/>
  </w:num>
  <w:num w:numId="82" w16cid:durableId="1690528178">
    <w:abstractNumId w:val="24"/>
  </w:num>
  <w:num w:numId="83" w16cid:durableId="2100592412">
    <w:abstractNumId w:val="80"/>
  </w:num>
  <w:num w:numId="84" w16cid:durableId="1001542222">
    <w:abstractNumId w:val="33"/>
  </w:num>
  <w:num w:numId="85" w16cid:durableId="2077312990">
    <w:abstractNumId w:val="93"/>
  </w:num>
  <w:num w:numId="86" w16cid:durableId="812214697">
    <w:abstractNumId w:val="83"/>
  </w:num>
  <w:num w:numId="87" w16cid:durableId="727190636">
    <w:abstractNumId w:val="57"/>
  </w:num>
  <w:num w:numId="88" w16cid:durableId="595136260">
    <w:abstractNumId w:val="60"/>
  </w:num>
  <w:num w:numId="89" w16cid:durableId="657881207">
    <w:abstractNumId w:val="77"/>
  </w:num>
  <w:num w:numId="90" w16cid:durableId="2069498945">
    <w:abstractNumId w:val="73"/>
  </w:num>
  <w:num w:numId="91" w16cid:durableId="1907565214">
    <w:abstractNumId w:val="81"/>
  </w:num>
  <w:num w:numId="92" w16cid:durableId="1222403455">
    <w:abstractNumId w:val="152"/>
  </w:num>
  <w:num w:numId="93" w16cid:durableId="1413772591">
    <w:abstractNumId w:val="124"/>
  </w:num>
  <w:num w:numId="94" w16cid:durableId="1647275741">
    <w:abstractNumId w:val="59"/>
  </w:num>
  <w:num w:numId="95" w16cid:durableId="1859469905">
    <w:abstractNumId w:val="20"/>
  </w:num>
  <w:num w:numId="96" w16cid:durableId="1793791263">
    <w:abstractNumId w:val="19"/>
  </w:num>
  <w:num w:numId="97" w16cid:durableId="1565141265">
    <w:abstractNumId w:val="141"/>
  </w:num>
  <w:num w:numId="98" w16cid:durableId="19474577">
    <w:abstractNumId w:val="71"/>
  </w:num>
  <w:num w:numId="99" w16cid:durableId="272439542">
    <w:abstractNumId w:val="96"/>
  </w:num>
  <w:num w:numId="100" w16cid:durableId="436103865">
    <w:abstractNumId w:val="138"/>
  </w:num>
  <w:num w:numId="101" w16cid:durableId="211698849">
    <w:abstractNumId w:val="129"/>
  </w:num>
  <w:num w:numId="102" w16cid:durableId="344328644">
    <w:abstractNumId w:val="13"/>
  </w:num>
  <w:num w:numId="103" w16cid:durableId="990521744">
    <w:abstractNumId w:val="70"/>
  </w:num>
  <w:num w:numId="104" w16cid:durableId="1159613444">
    <w:abstractNumId w:val="115"/>
  </w:num>
  <w:num w:numId="105" w16cid:durableId="203755080">
    <w:abstractNumId w:val="36"/>
  </w:num>
  <w:num w:numId="106" w16cid:durableId="1642736829">
    <w:abstractNumId w:val="45"/>
  </w:num>
  <w:num w:numId="107" w16cid:durableId="4216981">
    <w:abstractNumId w:val="130"/>
  </w:num>
  <w:num w:numId="108" w16cid:durableId="40059740">
    <w:abstractNumId w:val="155"/>
  </w:num>
  <w:num w:numId="109" w16cid:durableId="1650288809">
    <w:abstractNumId w:val="69"/>
  </w:num>
  <w:num w:numId="110" w16cid:durableId="231892516">
    <w:abstractNumId w:val="111"/>
  </w:num>
  <w:num w:numId="111" w16cid:durableId="1174614482">
    <w:abstractNumId w:val="31"/>
  </w:num>
  <w:num w:numId="112" w16cid:durableId="262736864">
    <w:abstractNumId w:val="3"/>
  </w:num>
  <w:num w:numId="113" w16cid:durableId="1289436237">
    <w:abstractNumId w:val="131"/>
  </w:num>
  <w:num w:numId="114" w16cid:durableId="2058770837">
    <w:abstractNumId w:val="48"/>
  </w:num>
  <w:num w:numId="115" w16cid:durableId="1996759024">
    <w:abstractNumId w:val="79"/>
  </w:num>
  <w:num w:numId="116" w16cid:durableId="345986902">
    <w:abstractNumId w:val="74"/>
  </w:num>
  <w:num w:numId="117" w16cid:durableId="887910431">
    <w:abstractNumId w:val="103"/>
  </w:num>
  <w:num w:numId="118" w16cid:durableId="6451236">
    <w:abstractNumId w:val="15"/>
  </w:num>
  <w:num w:numId="119" w16cid:durableId="942348775">
    <w:abstractNumId w:val="153"/>
  </w:num>
  <w:num w:numId="120" w16cid:durableId="1183978201">
    <w:abstractNumId w:val="30"/>
  </w:num>
  <w:num w:numId="121" w16cid:durableId="1728601235">
    <w:abstractNumId w:val="122"/>
  </w:num>
  <w:num w:numId="122" w16cid:durableId="330454534">
    <w:abstractNumId w:val="28"/>
  </w:num>
  <w:num w:numId="123" w16cid:durableId="519124630">
    <w:abstractNumId w:val="22"/>
  </w:num>
  <w:num w:numId="124" w16cid:durableId="870728995">
    <w:abstractNumId w:val="47"/>
  </w:num>
  <w:num w:numId="125" w16cid:durableId="43212381">
    <w:abstractNumId w:val="160"/>
  </w:num>
  <w:num w:numId="126" w16cid:durableId="1598249167">
    <w:abstractNumId w:val="87"/>
  </w:num>
  <w:num w:numId="127" w16cid:durableId="1336692560">
    <w:abstractNumId w:val="92"/>
  </w:num>
  <w:num w:numId="128" w16cid:durableId="1772967322">
    <w:abstractNumId w:val="2"/>
  </w:num>
  <w:num w:numId="129" w16cid:durableId="1294284570">
    <w:abstractNumId w:val="161"/>
  </w:num>
  <w:num w:numId="130" w16cid:durableId="291181790">
    <w:abstractNumId w:val="121"/>
  </w:num>
  <w:num w:numId="131" w16cid:durableId="962077068">
    <w:abstractNumId w:val="38"/>
  </w:num>
  <w:num w:numId="132" w16cid:durableId="712584554">
    <w:abstractNumId w:val="65"/>
  </w:num>
  <w:num w:numId="133" w16cid:durableId="154995027">
    <w:abstractNumId w:val="68"/>
  </w:num>
  <w:num w:numId="134" w16cid:durableId="2033803354">
    <w:abstractNumId w:val="116"/>
  </w:num>
  <w:num w:numId="135" w16cid:durableId="701251180">
    <w:abstractNumId w:val="108"/>
  </w:num>
  <w:num w:numId="136" w16cid:durableId="128401321">
    <w:abstractNumId w:val="112"/>
  </w:num>
  <w:num w:numId="137" w16cid:durableId="826671922">
    <w:abstractNumId w:val="54"/>
  </w:num>
  <w:num w:numId="138" w16cid:durableId="382603646">
    <w:abstractNumId w:val="64"/>
  </w:num>
  <w:num w:numId="139" w16cid:durableId="1302691519">
    <w:abstractNumId w:val="113"/>
  </w:num>
  <w:num w:numId="140" w16cid:durableId="1697346852">
    <w:abstractNumId w:val="25"/>
  </w:num>
  <w:num w:numId="141" w16cid:durableId="459878351">
    <w:abstractNumId w:val="1"/>
  </w:num>
  <w:num w:numId="142" w16cid:durableId="771586834">
    <w:abstractNumId w:val="61"/>
  </w:num>
  <w:num w:numId="143" w16cid:durableId="2054035269">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880437531">
    <w:abstractNumId w:val="52"/>
  </w:num>
  <w:num w:numId="145" w16cid:durableId="1901284413">
    <w:abstractNumId w:val="114"/>
  </w:num>
  <w:num w:numId="146" w16cid:durableId="1700007848">
    <w:abstractNumId w:val="125"/>
  </w:num>
  <w:num w:numId="147" w16cid:durableId="1559125662">
    <w:abstractNumId w:val="62"/>
  </w:num>
  <w:num w:numId="148" w16cid:durableId="805390401">
    <w:abstractNumId w:val="117"/>
  </w:num>
  <w:num w:numId="149" w16cid:durableId="2053454306">
    <w:abstractNumId w:val="75"/>
  </w:num>
  <w:num w:numId="150" w16cid:durableId="2043707309">
    <w:abstractNumId w:val="88"/>
  </w:num>
  <w:num w:numId="151" w16cid:durableId="1405104160">
    <w:abstractNumId w:val="126"/>
  </w:num>
  <w:num w:numId="152" w16cid:durableId="261887120">
    <w:abstractNumId w:val="21"/>
  </w:num>
  <w:num w:numId="153" w16cid:durableId="1760250048">
    <w:abstractNumId w:val="58"/>
  </w:num>
  <w:num w:numId="154" w16cid:durableId="1907565611">
    <w:abstractNumId w:val="78"/>
  </w:num>
  <w:num w:numId="155" w16cid:durableId="1653943004">
    <w:abstractNumId w:val="143"/>
  </w:num>
  <w:num w:numId="156" w16cid:durableId="1932161200">
    <w:abstractNumId w:val="134"/>
  </w:num>
  <w:num w:numId="157" w16cid:durableId="596865470">
    <w:abstractNumId w:val="40"/>
  </w:num>
  <w:num w:numId="158" w16cid:durableId="1608192340">
    <w:abstractNumId w:val="156"/>
  </w:num>
  <w:num w:numId="159" w16cid:durableId="283468759">
    <w:abstractNumId w:val="9"/>
  </w:num>
  <w:num w:numId="160" w16cid:durableId="1149321130">
    <w:abstractNumId w:val="27"/>
  </w:num>
  <w:num w:numId="161" w16cid:durableId="1870727517">
    <w:abstractNumId w:val="101"/>
  </w:num>
  <w:num w:numId="162" w16cid:durableId="218980076">
    <w:abstractNumId w:val="82"/>
  </w:num>
  <w:num w:numId="163" w16cid:durableId="818621041">
    <w:abstractNumId w:val="140"/>
  </w:num>
  <w:num w:numId="164" w16cid:durableId="1438790385">
    <w:abstractNumId w:val="142"/>
  </w:num>
  <w:num w:numId="165" w16cid:durableId="266815666">
    <w:abstractNumId w:val="135"/>
  </w:num>
  <w:num w:numId="166" w16cid:durableId="1933782438">
    <w:abstractNumId w:val="67"/>
  </w:num>
  <w:num w:numId="167" w16cid:durableId="1727341338">
    <w:abstractNumId w:val="44"/>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077"/>
    <w:rsid w:val="00000191"/>
    <w:rsid w:val="0000027F"/>
    <w:rsid w:val="00000742"/>
    <w:rsid w:val="00000839"/>
    <w:rsid w:val="00000ACE"/>
    <w:rsid w:val="00000E56"/>
    <w:rsid w:val="00001028"/>
    <w:rsid w:val="00001539"/>
    <w:rsid w:val="0000182C"/>
    <w:rsid w:val="000018D4"/>
    <w:rsid w:val="000018DD"/>
    <w:rsid w:val="00001907"/>
    <w:rsid w:val="00001981"/>
    <w:rsid w:val="00001EC1"/>
    <w:rsid w:val="000020FD"/>
    <w:rsid w:val="000022A9"/>
    <w:rsid w:val="00002314"/>
    <w:rsid w:val="0000252A"/>
    <w:rsid w:val="000025B8"/>
    <w:rsid w:val="00002635"/>
    <w:rsid w:val="000026AA"/>
    <w:rsid w:val="0000277F"/>
    <w:rsid w:val="00002A01"/>
    <w:rsid w:val="00002A14"/>
    <w:rsid w:val="00002A7A"/>
    <w:rsid w:val="00002B18"/>
    <w:rsid w:val="00002C04"/>
    <w:rsid w:val="00002CCB"/>
    <w:rsid w:val="00002E0E"/>
    <w:rsid w:val="00002EDF"/>
    <w:rsid w:val="00002F47"/>
    <w:rsid w:val="000030C6"/>
    <w:rsid w:val="000030D9"/>
    <w:rsid w:val="0000314F"/>
    <w:rsid w:val="000031C8"/>
    <w:rsid w:val="0000356D"/>
    <w:rsid w:val="000035D6"/>
    <w:rsid w:val="000036C9"/>
    <w:rsid w:val="000037AA"/>
    <w:rsid w:val="000037DD"/>
    <w:rsid w:val="00003A9D"/>
    <w:rsid w:val="0000400A"/>
    <w:rsid w:val="00004289"/>
    <w:rsid w:val="0000442B"/>
    <w:rsid w:val="00004D2F"/>
    <w:rsid w:val="00004DB2"/>
    <w:rsid w:val="00004E44"/>
    <w:rsid w:val="0000509F"/>
    <w:rsid w:val="0000530F"/>
    <w:rsid w:val="00005792"/>
    <w:rsid w:val="0000582D"/>
    <w:rsid w:val="00005ADA"/>
    <w:rsid w:val="00005B21"/>
    <w:rsid w:val="00005E39"/>
    <w:rsid w:val="00005EBF"/>
    <w:rsid w:val="00005F06"/>
    <w:rsid w:val="00006035"/>
    <w:rsid w:val="0000610F"/>
    <w:rsid w:val="00006180"/>
    <w:rsid w:val="000065FA"/>
    <w:rsid w:val="00006876"/>
    <w:rsid w:val="00006A24"/>
    <w:rsid w:val="00006A5E"/>
    <w:rsid w:val="00006B34"/>
    <w:rsid w:val="00006F55"/>
    <w:rsid w:val="0000722E"/>
    <w:rsid w:val="000072E9"/>
    <w:rsid w:val="0000755A"/>
    <w:rsid w:val="000075C8"/>
    <w:rsid w:val="000101A2"/>
    <w:rsid w:val="00010548"/>
    <w:rsid w:val="000105DC"/>
    <w:rsid w:val="000107A1"/>
    <w:rsid w:val="00010B04"/>
    <w:rsid w:val="00010B54"/>
    <w:rsid w:val="00010E58"/>
    <w:rsid w:val="00010FAB"/>
    <w:rsid w:val="00011400"/>
    <w:rsid w:val="00011558"/>
    <w:rsid w:val="000116B3"/>
    <w:rsid w:val="000116DD"/>
    <w:rsid w:val="00011C4B"/>
    <w:rsid w:val="00011C92"/>
    <w:rsid w:val="00011D79"/>
    <w:rsid w:val="00011ED0"/>
    <w:rsid w:val="00011FA8"/>
    <w:rsid w:val="0001207D"/>
    <w:rsid w:val="00012220"/>
    <w:rsid w:val="000129AC"/>
    <w:rsid w:val="00012BAC"/>
    <w:rsid w:val="00012C3F"/>
    <w:rsid w:val="00013100"/>
    <w:rsid w:val="00013383"/>
    <w:rsid w:val="0001341C"/>
    <w:rsid w:val="0001354C"/>
    <w:rsid w:val="000136F9"/>
    <w:rsid w:val="000138E5"/>
    <w:rsid w:val="00013C20"/>
    <w:rsid w:val="00013ECC"/>
    <w:rsid w:val="000144D0"/>
    <w:rsid w:val="00014527"/>
    <w:rsid w:val="00014771"/>
    <w:rsid w:val="00014982"/>
    <w:rsid w:val="00014A74"/>
    <w:rsid w:val="00014C71"/>
    <w:rsid w:val="00014E94"/>
    <w:rsid w:val="000153D5"/>
    <w:rsid w:val="000154FB"/>
    <w:rsid w:val="000155EC"/>
    <w:rsid w:val="0001561D"/>
    <w:rsid w:val="000158B4"/>
    <w:rsid w:val="0001592D"/>
    <w:rsid w:val="000159BB"/>
    <w:rsid w:val="00015B9B"/>
    <w:rsid w:val="00015BF5"/>
    <w:rsid w:val="00015D40"/>
    <w:rsid w:val="00015E95"/>
    <w:rsid w:val="00015EFA"/>
    <w:rsid w:val="000161D9"/>
    <w:rsid w:val="000161E0"/>
    <w:rsid w:val="00016541"/>
    <w:rsid w:val="0001656F"/>
    <w:rsid w:val="000165C8"/>
    <w:rsid w:val="00016631"/>
    <w:rsid w:val="0001668F"/>
    <w:rsid w:val="000169C5"/>
    <w:rsid w:val="000169EA"/>
    <w:rsid w:val="00016C9B"/>
    <w:rsid w:val="00016DC3"/>
    <w:rsid w:val="00017104"/>
    <w:rsid w:val="000174B5"/>
    <w:rsid w:val="00017890"/>
    <w:rsid w:val="00017F79"/>
    <w:rsid w:val="0002027C"/>
    <w:rsid w:val="00020422"/>
    <w:rsid w:val="0002042E"/>
    <w:rsid w:val="000206BB"/>
    <w:rsid w:val="00020D10"/>
    <w:rsid w:val="0002107C"/>
    <w:rsid w:val="000212B1"/>
    <w:rsid w:val="000217B4"/>
    <w:rsid w:val="0002186D"/>
    <w:rsid w:val="00021BDB"/>
    <w:rsid w:val="00022017"/>
    <w:rsid w:val="000220A3"/>
    <w:rsid w:val="0002217B"/>
    <w:rsid w:val="00022283"/>
    <w:rsid w:val="000223BB"/>
    <w:rsid w:val="000224B6"/>
    <w:rsid w:val="00022510"/>
    <w:rsid w:val="000225C5"/>
    <w:rsid w:val="00022ABE"/>
    <w:rsid w:val="00022E30"/>
    <w:rsid w:val="00022F42"/>
    <w:rsid w:val="00023541"/>
    <w:rsid w:val="0002356C"/>
    <w:rsid w:val="000235F4"/>
    <w:rsid w:val="0002374E"/>
    <w:rsid w:val="00023873"/>
    <w:rsid w:val="00023A28"/>
    <w:rsid w:val="00023D64"/>
    <w:rsid w:val="00023FAF"/>
    <w:rsid w:val="00024136"/>
    <w:rsid w:val="00024585"/>
    <w:rsid w:val="000245D4"/>
    <w:rsid w:val="000249E2"/>
    <w:rsid w:val="00024B71"/>
    <w:rsid w:val="00024CE7"/>
    <w:rsid w:val="000252CA"/>
    <w:rsid w:val="000257FA"/>
    <w:rsid w:val="00025AD5"/>
    <w:rsid w:val="00025AE5"/>
    <w:rsid w:val="00025CBB"/>
    <w:rsid w:val="00025DC4"/>
    <w:rsid w:val="00025E4D"/>
    <w:rsid w:val="00025FCE"/>
    <w:rsid w:val="00026A02"/>
    <w:rsid w:val="00026B71"/>
    <w:rsid w:val="00026CB2"/>
    <w:rsid w:val="0002717F"/>
    <w:rsid w:val="000278EF"/>
    <w:rsid w:val="00027F97"/>
    <w:rsid w:val="0003002D"/>
    <w:rsid w:val="00030367"/>
    <w:rsid w:val="00030891"/>
    <w:rsid w:val="00030A59"/>
    <w:rsid w:val="00030C0C"/>
    <w:rsid w:val="00030C1B"/>
    <w:rsid w:val="00030C27"/>
    <w:rsid w:val="00030DDE"/>
    <w:rsid w:val="00030E54"/>
    <w:rsid w:val="0003119F"/>
    <w:rsid w:val="000313A4"/>
    <w:rsid w:val="00031452"/>
    <w:rsid w:val="00031712"/>
    <w:rsid w:val="00031811"/>
    <w:rsid w:val="00031960"/>
    <w:rsid w:val="00031B96"/>
    <w:rsid w:val="00032141"/>
    <w:rsid w:val="00032281"/>
    <w:rsid w:val="00032511"/>
    <w:rsid w:val="00032830"/>
    <w:rsid w:val="00032B74"/>
    <w:rsid w:val="00032D96"/>
    <w:rsid w:val="00032DDE"/>
    <w:rsid w:val="0003307D"/>
    <w:rsid w:val="0003313B"/>
    <w:rsid w:val="000332A9"/>
    <w:rsid w:val="000339FB"/>
    <w:rsid w:val="00033DFD"/>
    <w:rsid w:val="00034005"/>
    <w:rsid w:val="00034098"/>
    <w:rsid w:val="00034197"/>
    <w:rsid w:val="00034312"/>
    <w:rsid w:val="0003456C"/>
    <w:rsid w:val="00034861"/>
    <w:rsid w:val="00034969"/>
    <w:rsid w:val="00034A51"/>
    <w:rsid w:val="00034E5D"/>
    <w:rsid w:val="00034F5C"/>
    <w:rsid w:val="000350B5"/>
    <w:rsid w:val="0003557A"/>
    <w:rsid w:val="000355F2"/>
    <w:rsid w:val="0003571F"/>
    <w:rsid w:val="00035B00"/>
    <w:rsid w:val="00035B35"/>
    <w:rsid w:val="00035CB7"/>
    <w:rsid w:val="00035CC2"/>
    <w:rsid w:val="00035DB4"/>
    <w:rsid w:val="00035F0F"/>
    <w:rsid w:val="00036372"/>
    <w:rsid w:val="000365F3"/>
    <w:rsid w:val="0003681D"/>
    <w:rsid w:val="000368A4"/>
    <w:rsid w:val="00036936"/>
    <w:rsid w:val="00036AD3"/>
    <w:rsid w:val="00037044"/>
    <w:rsid w:val="000373E7"/>
    <w:rsid w:val="00037762"/>
    <w:rsid w:val="00037860"/>
    <w:rsid w:val="00037C34"/>
    <w:rsid w:val="00037C9B"/>
    <w:rsid w:val="00037F2C"/>
    <w:rsid w:val="00040090"/>
    <w:rsid w:val="0004017B"/>
    <w:rsid w:val="0004097C"/>
    <w:rsid w:val="00040DDD"/>
    <w:rsid w:val="0004103A"/>
    <w:rsid w:val="0004122D"/>
    <w:rsid w:val="00041303"/>
    <w:rsid w:val="000415D7"/>
    <w:rsid w:val="00041660"/>
    <w:rsid w:val="000416AA"/>
    <w:rsid w:val="0004179B"/>
    <w:rsid w:val="00041958"/>
    <w:rsid w:val="000419D6"/>
    <w:rsid w:val="00041C7D"/>
    <w:rsid w:val="00041FB1"/>
    <w:rsid w:val="00041FBB"/>
    <w:rsid w:val="00042027"/>
    <w:rsid w:val="00042312"/>
    <w:rsid w:val="000425A6"/>
    <w:rsid w:val="00042974"/>
    <w:rsid w:val="00042F4C"/>
    <w:rsid w:val="000433C3"/>
    <w:rsid w:val="000434BC"/>
    <w:rsid w:val="000435ED"/>
    <w:rsid w:val="00043A0C"/>
    <w:rsid w:val="00043AB5"/>
    <w:rsid w:val="00043BF1"/>
    <w:rsid w:val="00043EB2"/>
    <w:rsid w:val="00043EB3"/>
    <w:rsid w:val="00044075"/>
    <w:rsid w:val="00044514"/>
    <w:rsid w:val="0004481A"/>
    <w:rsid w:val="0004495C"/>
    <w:rsid w:val="00044B37"/>
    <w:rsid w:val="00044B5F"/>
    <w:rsid w:val="00044B73"/>
    <w:rsid w:val="00044C59"/>
    <w:rsid w:val="00044CE8"/>
    <w:rsid w:val="000454F1"/>
    <w:rsid w:val="0004560F"/>
    <w:rsid w:val="000456B2"/>
    <w:rsid w:val="000457A1"/>
    <w:rsid w:val="000457A9"/>
    <w:rsid w:val="00045C5F"/>
    <w:rsid w:val="000461FB"/>
    <w:rsid w:val="000462F7"/>
    <w:rsid w:val="00046563"/>
    <w:rsid w:val="0004671C"/>
    <w:rsid w:val="00046792"/>
    <w:rsid w:val="00046851"/>
    <w:rsid w:val="00046861"/>
    <w:rsid w:val="00046A0C"/>
    <w:rsid w:val="00046D4A"/>
    <w:rsid w:val="00046E8D"/>
    <w:rsid w:val="000474DF"/>
    <w:rsid w:val="00047909"/>
    <w:rsid w:val="000479BE"/>
    <w:rsid w:val="00047B12"/>
    <w:rsid w:val="00047C95"/>
    <w:rsid w:val="00047D58"/>
    <w:rsid w:val="00047E3F"/>
    <w:rsid w:val="00047E45"/>
    <w:rsid w:val="00047E6A"/>
    <w:rsid w:val="00050366"/>
    <w:rsid w:val="000505BE"/>
    <w:rsid w:val="0005085C"/>
    <w:rsid w:val="00050916"/>
    <w:rsid w:val="00050981"/>
    <w:rsid w:val="00050990"/>
    <w:rsid w:val="00050AF6"/>
    <w:rsid w:val="00050D78"/>
    <w:rsid w:val="00050E13"/>
    <w:rsid w:val="00050FA0"/>
    <w:rsid w:val="00051013"/>
    <w:rsid w:val="00051084"/>
    <w:rsid w:val="00051340"/>
    <w:rsid w:val="0005150F"/>
    <w:rsid w:val="000515C3"/>
    <w:rsid w:val="0005173F"/>
    <w:rsid w:val="00051A88"/>
    <w:rsid w:val="00051E54"/>
    <w:rsid w:val="00052078"/>
    <w:rsid w:val="000521F3"/>
    <w:rsid w:val="00052291"/>
    <w:rsid w:val="00052558"/>
    <w:rsid w:val="00052564"/>
    <w:rsid w:val="00052721"/>
    <w:rsid w:val="00053066"/>
    <w:rsid w:val="0005322F"/>
    <w:rsid w:val="0005338E"/>
    <w:rsid w:val="0005376B"/>
    <w:rsid w:val="00053968"/>
    <w:rsid w:val="00053C0E"/>
    <w:rsid w:val="00053CB8"/>
    <w:rsid w:val="00053CCF"/>
    <w:rsid w:val="000540EF"/>
    <w:rsid w:val="000541A7"/>
    <w:rsid w:val="00054225"/>
    <w:rsid w:val="0005428C"/>
    <w:rsid w:val="00054298"/>
    <w:rsid w:val="00054303"/>
    <w:rsid w:val="000543A0"/>
    <w:rsid w:val="0005472C"/>
    <w:rsid w:val="000548AF"/>
    <w:rsid w:val="00054994"/>
    <w:rsid w:val="000549E8"/>
    <w:rsid w:val="00054C5D"/>
    <w:rsid w:val="00054E7D"/>
    <w:rsid w:val="000550F7"/>
    <w:rsid w:val="00055203"/>
    <w:rsid w:val="0005521D"/>
    <w:rsid w:val="00055304"/>
    <w:rsid w:val="00055312"/>
    <w:rsid w:val="0005532F"/>
    <w:rsid w:val="0005580F"/>
    <w:rsid w:val="00055AA6"/>
    <w:rsid w:val="00055BF8"/>
    <w:rsid w:val="00055C08"/>
    <w:rsid w:val="00055C67"/>
    <w:rsid w:val="00055EDA"/>
    <w:rsid w:val="000560F1"/>
    <w:rsid w:val="000561F2"/>
    <w:rsid w:val="0005623E"/>
    <w:rsid w:val="0005627A"/>
    <w:rsid w:val="000562FA"/>
    <w:rsid w:val="0005636C"/>
    <w:rsid w:val="000564F7"/>
    <w:rsid w:val="0005656D"/>
    <w:rsid w:val="000566D8"/>
    <w:rsid w:val="0005689F"/>
    <w:rsid w:val="00056A72"/>
    <w:rsid w:val="00056A82"/>
    <w:rsid w:val="00057015"/>
    <w:rsid w:val="000574DC"/>
    <w:rsid w:val="00057657"/>
    <w:rsid w:val="00057A1C"/>
    <w:rsid w:val="00057DFE"/>
    <w:rsid w:val="00060185"/>
    <w:rsid w:val="00060570"/>
    <w:rsid w:val="000605AE"/>
    <w:rsid w:val="000605BD"/>
    <w:rsid w:val="00060659"/>
    <w:rsid w:val="0006082F"/>
    <w:rsid w:val="00060978"/>
    <w:rsid w:val="00060B46"/>
    <w:rsid w:val="00060C43"/>
    <w:rsid w:val="00060D4F"/>
    <w:rsid w:val="00060F65"/>
    <w:rsid w:val="0006113F"/>
    <w:rsid w:val="000617D7"/>
    <w:rsid w:val="00061938"/>
    <w:rsid w:val="00061AE4"/>
    <w:rsid w:val="00061DBB"/>
    <w:rsid w:val="00061EB0"/>
    <w:rsid w:val="00061F0D"/>
    <w:rsid w:val="00061F70"/>
    <w:rsid w:val="000622D3"/>
    <w:rsid w:val="00062421"/>
    <w:rsid w:val="00062E4F"/>
    <w:rsid w:val="0006324C"/>
    <w:rsid w:val="000632A2"/>
    <w:rsid w:val="00063645"/>
    <w:rsid w:val="00063684"/>
    <w:rsid w:val="00063CBA"/>
    <w:rsid w:val="00064036"/>
    <w:rsid w:val="0006427A"/>
    <w:rsid w:val="0006451E"/>
    <w:rsid w:val="00064525"/>
    <w:rsid w:val="0006469E"/>
    <w:rsid w:val="00064758"/>
    <w:rsid w:val="000647CC"/>
    <w:rsid w:val="00064991"/>
    <w:rsid w:val="00064AC4"/>
    <w:rsid w:val="00064B69"/>
    <w:rsid w:val="00064C7A"/>
    <w:rsid w:val="00064F4B"/>
    <w:rsid w:val="000650C0"/>
    <w:rsid w:val="0006513F"/>
    <w:rsid w:val="000655F9"/>
    <w:rsid w:val="0006564D"/>
    <w:rsid w:val="00065722"/>
    <w:rsid w:val="0006573A"/>
    <w:rsid w:val="00065742"/>
    <w:rsid w:val="00065948"/>
    <w:rsid w:val="000659A3"/>
    <w:rsid w:val="00065BE9"/>
    <w:rsid w:val="00065D10"/>
    <w:rsid w:val="000660F7"/>
    <w:rsid w:val="00066B6F"/>
    <w:rsid w:val="00066C9C"/>
    <w:rsid w:val="00066CFA"/>
    <w:rsid w:val="00066D25"/>
    <w:rsid w:val="000671F5"/>
    <w:rsid w:val="000672D9"/>
    <w:rsid w:val="00067352"/>
    <w:rsid w:val="00067653"/>
    <w:rsid w:val="00067DBB"/>
    <w:rsid w:val="00070057"/>
    <w:rsid w:val="000700F7"/>
    <w:rsid w:val="00070408"/>
    <w:rsid w:val="000707B5"/>
    <w:rsid w:val="00070814"/>
    <w:rsid w:val="0007082F"/>
    <w:rsid w:val="00070862"/>
    <w:rsid w:val="000709EA"/>
    <w:rsid w:val="00070C97"/>
    <w:rsid w:val="00070D6B"/>
    <w:rsid w:val="00070EDE"/>
    <w:rsid w:val="00070F7D"/>
    <w:rsid w:val="000710E9"/>
    <w:rsid w:val="000711CF"/>
    <w:rsid w:val="00071B42"/>
    <w:rsid w:val="00071CA8"/>
    <w:rsid w:val="00071F16"/>
    <w:rsid w:val="00072256"/>
    <w:rsid w:val="00072DC8"/>
    <w:rsid w:val="00072E0C"/>
    <w:rsid w:val="00072F65"/>
    <w:rsid w:val="00073095"/>
    <w:rsid w:val="000730F1"/>
    <w:rsid w:val="000733AD"/>
    <w:rsid w:val="0007344F"/>
    <w:rsid w:val="00073505"/>
    <w:rsid w:val="000735EC"/>
    <w:rsid w:val="000737AE"/>
    <w:rsid w:val="000738E5"/>
    <w:rsid w:val="00073972"/>
    <w:rsid w:val="00073FC7"/>
    <w:rsid w:val="0007405D"/>
    <w:rsid w:val="0007436F"/>
    <w:rsid w:val="00074403"/>
    <w:rsid w:val="00074473"/>
    <w:rsid w:val="00074698"/>
    <w:rsid w:val="00074B19"/>
    <w:rsid w:val="00074C60"/>
    <w:rsid w:val="00074D61"/>
    <w:rsid w:val="00076220"/>
    <w:rsid w:val="00076283"/>
    <w:rsid w:val="000763B6"/>
    <w:rsid w:val="000766F3"/>
    <w:rsid w:val="00076984"/>
    <w:rsid w:val="0007716D"/>
    <w:rsid w:val="0007730C"/>
    <w:rsid w:val="000776E1"/>
    <w:rsid w:val="00077FC3"/>
    <w:rsid w:val="000801F8"/>
    <w:rsid w:val="0008049C"/>
    <w:rsid w:val="00080622"/>
    <w:rsid w:val="00080927"/>
    <w:rsid w:val="00080E0A"/>
    <w:rsid w:val="00080F50"/>
    <w:rsid w:val="0008113B"/>
    <w:rsid w:val="00081526"/>
    <w:rsid w:val="00081A25"/>
    <w:rsid w:val="00081C41"/>
    <w:rsid w:val="00081DB1"/>
    <w:rsid w:val="000820F3"/>
    <w:rsid w:val="00082362"/>
    <w:rsid w:val="00082464"/>
    <w:rsid w:val="00082554"/>
    <w:rsid w:val="00082635"/>
    <w:rsid w:val="00082828"/>
    <w:rsid w:val="00082B5C"/>
    <w:rsid w:val="00083024"/>
    <w:rsid w:val="00083055"/>
    <w:rsid w:val="0008317D"/>
    <w:rsid w:val="00083255"/>
    <w:rsid w:val="000833C7"/>
    <w:rsid w:val="00083567"/>
    <w:rsid w:val="0008372C"/>
    <w:rsid w:val="00083C98"/>
    <w:rsid w:val="00083CBC"/>
    <w:rsid w:val="0008411A"/>
    <w:rsid w:val="00084203"/>
    <w:rsid w:val="0008420F"/>
    <w:rsid w:val="00084551"/>
    <w:rsid w:val="000845F4"/>
    <w:rsid w:val="0008467D"/>
    <w:rsid w:val="0008492D"/>
    <w:rsid w:val="00084B57"/>
    <w:rsid w:val="00085802"/>
    <w:rsid w:val="0008587B"/>
    <w:rsid w:val="0008592D"/>
    <w:rsid w:val="00085ADD"/>
    <w:rsid w:val="00085E66"/>
    <w:rsid w:val="00085ED9"/>
    <w:rsid w:val="000864FF"/>
    <w:rsid w:val="00086578"/>
    <w:rsid w:val="0008685D"/>
    <w:rsid w:val="00086B3C"/>
    <w:rsid w:val="000871A6"/>
    <w:rsid w:val="000871D3"/>
    <w:rsid w:val="00087267"/>
    <w:rsid w:val="000872A5"/>
    <w:rsid w:val="0008744F"/>
    <w:rsid w:val="00087B83"/>
    <w:rsid w:val="00087CFA"/>
    <w:rsid w:val="00087E7B"/>
    <w:rsid w:val="00087ECE"/>
    <w:rsid w:val="0009006B"/>
    <w:rsid w:val="000901AA"/>
    <w:rsid w:val="0009075A"/>
    <w:rsid w:val="00090CC6"/>
    <w:rsid w:val="00090CEC"/>
    <w:rsid w:val="0009103A"/>
    <w:rsid w:val="00091211"/>
    <w:rsid w:val="000913E6"/>
    <w:rsid w:val="000915A9"/>
    <w:rsid w:val="0009190B"/>
    <w:rsid w:val="00091A8D"/>
    <w:rsid w:val="000922E7"/>
    <w:rsid w:val="000927CE"/>
    <w:rsid w:val="00092877"/>
    <w:rsid w:val="00092B15"/>
    <w:rsid w:val="00092B27"/>
    <w:rsid w:val="00092B55"/>
    <w:rsid w:val="00092CAE"/>
    <w:rsid w:val="00092E07"/>
    <w:rsid w:val="00093587"/>
    <w:rsid w:val="00093B29"/>
    <w:rsid w:val="00093BE1"/>
    <w:rsid w:val="00093BED"/>
    <w:rsid w:val="00093D9E"/>
    <w:rsid w:val="00093F35"/>
    <w:rsid w:val="00094011"/>
    <w:rsid w:val="000940D4"/>
    <w:rsid w:val="00094138"/>
    <w:rsid w:val="00094321"/>
    <w:rsid w:val="00094886"/>
    <w:rsid w:val="000948EC"/>
    <w:rsid w:val="000949AB"/>
    <w:rsid w:val="000949E1"/>
    <w:rsid w:val="00094C0A"/>
    <w:rsid w:val="00094D9C"/>
    <w:rsid w:val="00094DA0"/>
    <w:rsid w:val="00094DE7"/>
    <w:rsid w:val="00095117"/>
    <w:rsid w:val="000955B3"/>
    <w:rsid w:val="000955BD"/>
    <w:rsid w:val="0009599C"/>
    <w:rsid w:val="00095C92"/>
    <w:rsid w:val="00095D7B"/>
    <w:rsid w:val="00095EB6"/>
    <w:rsid w:val="00095EE2"/>
    <w:rsid w:val="00095F17"/>
    <w:rsid w:val="0009603E"/>
    <w:rsid w:val="0009614D"/>
    <w:rsid w:val="000961E0"/>
    <w:rsid w:val="000962D9"/>
    <w:rsid w:val="0009642A"/>
    <w:rsid w:val="0009680B"/>
    <w:rsid w:val="00096906"/>
    <w:rsid w:val="00096DB6"/>
    <w:rsid w:val="00096E4F"/>
    <w:rsid w:val="00096FED"/>
    <w:rsid w:val="0009739D"/>
    <w:rsid w:val="00097599"/>
    <w:rsid w:val="00097638"/>
    <w:rsid w:val="00097A44"/>
    <w:rsid w:val="00097D21"/>
    <w:rsid w:val="00097D56"/>
    <w:rsid w:val="000A0739"/>
    <w:rsid w:val="000A07AA"/>
    <w:rsid w:val="000A0A51"/>
    <w:rsid w:val="000A111F"/>
    <w:rsid w:val="000A13BF"/>
    <w:rsid w:val="000A189B"/>
    <w:rsid w:val="000A1A51"/>
    <w:rsid w:val="000A1A7C"/>
    <w:rsid w:val="000A1B01"/>
    <w:rsid w:val="000A1F6F"/>
    <w:rsid w:val="000A20E4"/>
    <w:rsid w:val="000A21BB"/>
    <w:rsid w:val="000A2214"/>
    <w:rsid w:val="000A2385"/>
    <w:rsid w:val="000A2740"/>
    <w:rsid w:val="000A2B28"/>
    <w:rsid w:val="000A2D7B"/>
    <w:rsid w:val="000A2EDF"/>
    <w:rsid w:val="000A3012"/>
    <w:rsid w:val="000A3166"/>
    <w:rsid w:val="000A32A4"/>
    <w:rsid w:val="000A346E"/>
    <w:rsid w:val="000A35A0"/>
    <w:rsid w:val="000A35CB"/>
    <w:rsid w:val="000A35E7"/>
    <w:rsid w:val="000A38B0"/>
    <w:rsid w:val="000A3954"/>
    <w:rsid w:val="000A39B7"/>
    <w:rsid w:val="000A3A7B"/>
    <w:rsid w:val="000A3BE4"/>
    <w:rsid w:val="000A3D0C"/>
    <w:rsid w:val="000A4125"/>
    <w:rsid w:val="000A438E"/>
    <w:rsid w:val="000A446B"/>
    <w:rsid w:val="000A4901"/>
    <w:rsid w:val="000A4AF9"/>
    <w:rsid w:val="000A4CEF"/>
    <w:rsid w:val="000A4DE6"/>
    <w:rsid w:val="000A4FE4"/>
    <w:rsid w:val="000A539B"/>
    <w:rsid w:val="000A5A14"/>
    <w:rsid w:val="000A5D5B"/>
    <w:rsid w:val="000A61F5"/>
    <w:rsid w:val="000A6232"/>
    <w:rsid w:val="000A6683"/>
    <w:rsid w:val="000A69BC"/>
    <w:rsid w:val="000A6A7D"/>
    <w:rsid w:val="000A6A96"/>
    <w:rsid w:val="000A6F3D"/>
    <w:rsid w:val="000A6F63"/>
    <w:rsid w:val="000A70AF"/>
    <w:rsid w:val="000A7765"/>
    <w:rsid w:val="000A7974"/>
    <w:rsid w:val="000A79FA"/>
    <w:rsid w:val="000A7B2E"/>
    <w:rsid w:val="000A7E5E"/>
    <w:rsid w:val="000B0417"/>
    <w:rsid w:val="000B0534"/>
    <w:rsid w:val="000B0B58"/>
    <w:rsid w:val="000B0E01"/>
    <w:rsid w:val="000B0EBF"/>
    <w:rsid w:val="000B0ED9"/>
    <w:rsid w:val="000B105F"/>
    <w:rsid w:val="000B12EA"/>
    <w:rsid w:val="000B1379"/>
    <w:rsid w:val="000B14D3"/>
    <w:rsid w:val="000B166E"/>
    <w:rsid w:val="000B1780"/>
    <w:rsid w:val="000B186F"/>
    <w:rsid w:val="000B1AD8"/>
    <w:rsid w:val="000B1B9E"/>
    <w:rsid w:val="000B20F8"/>
    <w:rsid w:val="000B2367"/>
    <w:rsid w:val="000B2943"/>
    <w:rsid w:val="000B2E83"/>
    <w:rsid w:val="000B2FC8"/>
    <w:rsid w:val="000B302E"/>
    <w:rsid w:val="000B31A6"/>
    <w:rsid w:val="000B3874"/>
    <w:rsid w:val="000B3A2A"/>
    <w:rsid w:val="000B3C72"/>
    <w:rsid w:val="000B3DC1"/>
    <w:rsid w:val="000B3E97"/>
    <w:rsid w:val="000B3FA5"/>
    <w:rsid w:val="000B42B4"/>
    <w:rsid w:val="000B4432"/>
    <w:rsid w:val="000B464E"/>
    <w:rsid w:val="000B47AE"/>
    <w:rsid w:val="000B47E1"/>
    <w:rsid w:val="000B4C72"/>
    <w:rsid w:val="000B4F4C"/>
    <w:rsid w:val="000B4FA7"/>
    <w:rsid w:val="000B51DA"/>
    <w:rsid w:val="000B536A"/>
    <w:rsid w:val="000B555A"/>
    <w:rsid w:val="000B55CD"/>
    <w:rsid w:val="000B58C4"/>
    <w:rsid w:val="000B59AB"/>
    <w:rsid w:val="000B5C1D"/>
    <w:rsid w:val="000B5C97"/>
    <w:rsid w:val="000B5CB7"/>
    <w:rsid w:val="000B5DFD"/>
    <w:rsid w:val="000B5FCC"/>
    <w:rsid w:val="000B61C6"/>
    <w:rsid w:val="000B6240"/>
    <w:rsid w:val="000B638A"/>
    <w:rsid w:val="000B63FD"/>
    <w:rsid w:val="000B6E67"/>
    <w:rsid w:val="000B6EA9"/>
    <w:rsid w:val="000B7089"/>
    <w:rsid w:val="000B70C6"/>
    <w:rsid w:val="000B726A"/>
    <w:rsid w:val="000B74BA"/>
    <w:rsid w:val="000B75DC"/>
    <w:rsid w:val="000B7AA3"/>
    <w:rsid w:val="000B7B6E"/>
    <w:rsid w:val="000C00C7"/>
    <w:rsid w:val="000C046F"/>
    <w:rsid w:val="000C083C"/>
    <w:rsid w:val="000C0873"/>
    <w:rsid w:val="000C088F"/>
    <w:rsid w:val="000C092B"/>
    <w:rsid w:val="000C0B0F"/>
    <w:rsid w:val="000C0B15"/>
    <w:rsid w:val="000C0B23"/>
    <w:rsid w:val="000C0F06"/>
    <w:rsid w:val="000C0FED"/>
    <w:rsid w:val="000C1179"/>
    <w:rsid w:val="000C120E"/>
    <w:rsid w:val="000C12A1"/>
    <w:rsid w:val="000C12CE"/>
    <w:rsid w:val="000C13A1"/>
    <w:rsid w:val="000C1664"/>
    <w:rsid w:val="000C19AC"/>
    <w:rsid w:val="000C1AD5"/>
    <w:rsid w:val="000C2162"/>
    <w:rsid w:val="000C219C"/>
    <w:rsid w:val="000C2A18"/>
    <w:rsid w:val="000C2DF9"/>
    <w:rsid w:val="000C30BE"/>
    <w:rsid w:val="000C329C"/>
    <w:rsid w:val="000C3408"/>
    <w:rsid w:val="000C34FB"/>
    <w:rsid w:val="000C374A"/>
    <w:rsid w:val="000C3761"/>
    <w:rsid w:val="000C3BE4"/>
    <w:rsid w:val="000C3BEF"/>
    <w:rsid w:val="000C3E39"/>
    <w:rsid w:val="000C3E5E"/>
    <w:rsid w:val="000C3F03"/>
    <w:rsid w:val="000C40AE"/>
    <w:rsid w:val="000C42B3"/>
    <w:rsid w:val="000C4685"/>
    <w:rsid w:val="000C47B5"/>
    <w:rsid w:val="000C4BAA"/>
    <w:rsid w:val="000C4CF6"/>
    <w:rsid w:val="000C4D1B"/>
    <w:rsid w:val="000C4D22"/>
    <w:rsid w:val="000C4FD3"/>
    <w:rsid w:val="000C5216"/>
    <w:rsid w:val="000C544F"/>
    <w:rsid w:val="000C5E27"/>
    <w:rsid w:val="000C6057"/>
    <w:rsid w:val="000C6475"/>
    <w:rsid w:val="000C6976"/>
    <w:rsid w:val="000C6A17"/>
    <w:rsid w:val="000C6A3E"/>
    <w:rsid w:val="000C6B00"/>
    <w:rsid w:val="000C6B55"/>
    <w:rsid w:val="000C6CD6"/>
    <w:rsid w:val="000C6D4B"/>
    <w:rsid w:val="000C6FD3"/>
    <w:rsid w:val="000C6FE7"/>
    <w:rsid w:val="000C726E"/>
    <w:rsid w:val="000C731C"/>
    <w:rsid w:val="000C7643"/>
    <w:rsid w:val="000C7DAF"/>
    <w:rsid w:val="000C7E53"/>
    <w:rsid w:val="000D0222"/>
    <w:rsid w:val="000D02A9"/>
    <w:rsid w:val="000D0324"/>
    <w:rsid w:val="000D079A"/>
    <w:rsid w:val="000D0908"/>
    <w:rsid w:val="000D0D40"/>
    <w:rsid w:val="000D0D41"/>
    <w:rsid w:val="000D108D"/>
    <w:rsid w:val="000D10E5"/>
    <w:rsid w:val="000D11AC"/>
    <w:rsid w:val="000D1292"/>
    <w:rsid w:val="000D17CB"/>
    <w:rsid w:val="000D1950"/>
    <w:rsid w:val="000D1A99"/>
    <w:rsid w:val="000D1C21"/>
    <w:rsid w:val="000D2694"/>
    <w:rsid w:val="000D272F"/>
    <w:rsid w:val="000D279B"/>
    <w:rsid w:val="000D2B75"/>
    <w:rsid w:val="000D2E7A"/>
    <w:rsid w:val="000D2F40"/>
    <w:rsid w:val="000D31A0"/>
    <w:rsid w:val="000D34AF"/>
    <w:rsid w:val="000D3501"/>
    <w:rsid w:val="000D3505"/>
    <w:rsid w:val="000D361E"/>
    <w:rsid w:val="000D39E5"/>
    <w:rsid w:val="000D3C02"/>
    <w:rsid w:val="000D3C44"/>
    <w:rsid w:val="000D4049"/>
    <w:rsid w:val="000D406E"/>
    <w:rsid w:val="000D412C"/>
    <w:rsid w:val="000D426D"/>
    <w:rsid w:val="000D4472"/>
    <w:rsid w:val="000D4505"/>
    <w:rsid w:val="000D4B2A"/>
    <w:rsid w:val="000D4E26"/>
    <w:rsid w:val="000D4E7E"/>
    <w:rsid w:val="000D50EC"/>
    <w:rsid w:val="000D5355"/>
    <w:rsid w:val="000D5401"/>
    <w:rsid w:val="000D5556"/>
    <w:rsid w:val="000D5691"/>
    <w:rsid w:val="000D5792"/>
    <w:rsid w:val="000D5C52"/>
    <w:rsid w:val="000D5F93"/>
    <w:rsid w:val="000D61FE"/>
    <w:rsid w:val="000D67A6"/>
    <w:rsid w:val="000D6899"/>
    <w:rsid w:val="000D6987"/>
    <w:rsid w:val="000D6A07"/>
    <w:rsid w:val="000D6C76"/>
    <w:rsid w:val="000D6EA1"/>
    <w:rsid w:val="000D75C9"/>
    <w:rsid w:val="000D79A8"/>
    <w:rsid w:val="000D7BF4"/>
    <w:rsid w:val="000D7C39"/>
    <w:rsid w:val="000D7D16"/>
    <w:rsid w:val="000D7D9E"/>
    <w:rsid w:val="000D7F26"/>
    <w:rsid w:val="000E03BE"/>
    <w:rsid w:val="000E0907"/>
    <w:rsid w:val="000E0AEA"/>
    <w:rsid w:val="000E12F1"/>
    <w:rsid w:val="000E1486"/>
    <w:rsid w:val="000E14CB"/>
    <w:rsid w:val="000E195D"/>
    <w:rsid w:val="000E1B18"/>
    <w:rsid w:val="000E1CBD"/>
    <w:rsid w:val="000E2360"/>
    <w:rsid w:val="000E2578"/>
    <w:rsid w:val="000E2999"/>
    <w:rsid w:val="000E29B0"/>
    <w:rsid w:val="000E2AEC"/>
    <w:rsid w:val="000E2B08"/>
    <w:rsid w:val="000E32A8"/>
    <w:rsid w:val="000E33AF"/>
    <w:rsid w:val="000E3518"/>
    <w:rsid w:val="000E35A3"/>
    <w:rsid w:val="000E3642"/>
    <w:rsid w:val="000E379E"/>
    <w:rsid w:val="000E37F0"/>
    <w:rsid w:val="000E3854"/>
    <w:rsid w:val="000E3B51"/>
    <w:rsid w:val="000E3CAC"/>
    <w:rsid w:val="000E3D1F"/>
    <w:rsid w:val="000E44AB"/>
    <w:rsid w:val="000E44C0"/>
    <w:rsid w:val="000E4674"/>
    <w:rsid w:val="000E47F1"/>
    <w:rsid w:val="000E48A0"/>
    <w:rsid w:val="000E491A"/>
    <w:rsid w:val="000E4B13"/>
    <w:rsid w:val="000E4F1B"/>
    <w:rsid w:val="000E5363"/>
    <w:rsid w:val="000E562A"/>
    <w:rsid w:val="000E587E"/>
    <w:rsid w:val="000E5D02"/>
    <w:rsid w:val="000E5E46"/>
    <w:rsid w:val="000E618E"/>
    <w:rsid w:val="000E63FA"/>
    <w:rsid w:val="000E642B"/>
    <w:rsid w:val="000E64D5"/>
    <w:rsid w:val="000E64E1"/>
    <w:rsid w:val="000E666D"/>
    <w:rsid w:val="000E6AB4"/>
    <w:rsid w:val="000E6B33"/>
    <w:rsid w:val="000E6E29"/>
    <w:rsid w:val="000E73D1"/>
    <w:rsid w:val="000E796A"/>
    <w:rsid w:val="000E7989"/>
    <w:rsid w:val="000E7DB0"/>
    <w:rsid w:val="000E7EE3"/>
    <w:rsid w:val="000E7F94"/>
    <w:rsid w:val="000F000B"/>
    <w:rsid w:val="000F0032"/>
    <w:rsid w:val="000F072C"/>
    <w:rsid w:val="000F0ABE"/>
    <w:rsid w:val="000F0C82"/>
    <w:rsid w:val="000F0F02"/>
    <w:rsid w:val="000F0FC5"/>
    <w:rsid w:val="000F0FD9"/>
    <w:rsid w:val="000F1178"/>
    <w:rsid w:val="000F14CF"/>
    <w:rsid w:val="000F150D"/>
    <w:rsid w:val="000F1531"/>
    <w:rsid w:val="000F160C"/>
    <w:rsid w:val="000F16C9"/>
    <w:rsid w:val="000F188E"/>
    <w:rsid w:val="000F1A1D"/>
    <w:rsid w:val="000F1AEF"/>
    <w:rsid w:val="000F245F"/>
    <w:rsid w:val="000F297C"/>
    <w:rsid w:val="000F2A60"/>
    <w:rsid w:val="000F2EB2"/>
    <w:rsid w:val="000F3143"/>
    <w:rsid w:val="000F33ED"/>
    <w:rsid w:val="000F3C93"/>
    <w:rsid w:val="000F3F32"/>
    <w:rsid w:val="000F4221"/>
    <w:rsid w:val="000F47F2"/>
    <w:rsid w:val="000F48CC"/>
    <w:rsid w:val="000F51B5"/>
    <w:rsid w:val="000F559C"/>
    <w:rsid w:val="000F5763"/>
    <w:rsid w:val="000F5967"/>
    <w:rsid w:val="000F5AE0"/>
    <w:rsid w:val="000F5B33"/>
    <w:rsid w:val="000F5BC5"/>
    <w:rsid w:val="000F5CC8"/>
    <w:rsid w:val="000F63FB"/>
    <w:rsid w:val="000F64A3"/>
    <w:rsid w:val="000F66F3"/>
    <w:rsid w:val="000F6950"/>
    <w:rsid w:val="000F6B96"/>
    <w:rsid w:val="000F737E"/>
    <w:rsid w:val="000F74D8"/>
    <w:rsid w:val="000F757C"/>
    <w:rsid w:val="000F7604"/>
    <w:rsid w:val="000F7A00"/>
    <w:rsid w:val="000F7D07"/>
    <w:rsid w:val="000F7D46"/>
    <w:rsid w:val="0010012F"/>
    <w:rsid w:val="00100198"/>
    <w:rsid w:val="00100515"/>
    <w:rsid w:val="00100662"/>
    <w:rsid w:val="00100721"/>
    <w:rsid w:val="00100808"/>
    <w:rsid w:val="00100880"/>
    <w:rsid w:val="001008C2"/>
    <w:rsid w:val="00100C64"/>
    <w:rsid w:val="00100DF9"/>
    <w:rsid w:val="00100EAD"/>
    <w:rsid w:val="0010119C"/>
    <w:rsid w:val="001012D5"/>
    <w:rsid w:val="001013C0"/>
    <w:rsid w:val="0010149D"/>
    <w:rsid w:val="00101729"/>
    <w:rsid w:val="0010173B"/>
    <w:rsid w:val="001017A7"/>
    <w:rsid w:val="001019A0"/>
    <w:rsid w:val="00101BBF"/>
    <w:rsid w:val="00101D49"/>
    <w:rsid w:val="00101D96"/>
    <w:rsid w:val="001020E7"/>
    <w:rsid w:val="001022D2"/>
    <w:rsid w:val="001024E3"/>
    <w:rsid w:val="0010281F"/>
    <w:rsid w:val="001028AD"/>
    <w:rsid w:val="00102D13"/>
    <w:rsid w:val="00102E5B"/>
    <w:rsid w:val="00102F7B"/>
    <w:rsid w:val="00103057"/>
    <w:rsid w:val="0010342C"/>
    <w:rsid w:val="001034FE"/>
    <w:rsid w:val="00103690"/>
    <w:rsid w:val="00103792"/>
    <w:rsid w:val="0010393A"/>
    <w:rsid w:val="0010394E"/>
    <w:rsid w:val="0010397D"/>
    <w:rsid w:val="00103CFD"/>
    <w:rsid w:val="00103ECD"/>
    <w:rsid w:val="00103F6F"/>
    <w:rsid w:val="00104136"/>
    <w:rsid w:val="00104245"/>
    <w:rsid w:val="00104512"/>
    <w:rsid w:val="00104A50"/>
    <w:rsid w:val="00104CB7"/>
    <w:rsid w:val="00104D39"/>
    <w:rsid w:val="00104D82"/>
    <w:rsid w:val="00104EF7"/>
    <w:rsid w:val="00104F64"/>
    <w:rsid w:val="00105066"/>
    <w:rsid w:val="0010509C"/>
    <w:rsid w:val="001051F9"/>
    <w:rsid w:val="00105558"/>
    <w:rsid w:val="001059CA"/>
    <w:rsid w:val="00105E0A"/>
    <w:rsid w:val="001066E2"/>
    <w:rsid w:val="00106728"/>
    <w:rsid w:val="00106797"/>
    <w:rsid w:val="00106930"/>
    <w:rsid w:val="00106B4F"/>
    <w:rsid w:val="00106C6C"/>
    <w:rsid w:val="00106D99"/>
    <w:rsid w:val="00106EC6"/>
    <w:rsid w:val="00107580"/>
    <w:rsid w:val="0010771A"/>
    <w:rsid w:val="001077F2"/>
    <w:rsid w:val="0011009D"/>
    <w:rsid w:val="001102F5"/>
    <w:rsid w:val="001105D1"/>
    <w:rsid w:val="00110675"/>
    <w:rsid w:val="0011088B"/>
    <w:rsid w:val="0011091B"/>
    <w:rsid w:val="001109E1"/>
    <w:rsid w:val="00110BC6"/>
    <w:rsid w:val="00110CA1"/>
    <w:rsid w:val="00110EEA"/>
    <w:rsid w:val="00111017"/>
    <w:rsid w:val="00111374"/>
    <w:rsid w:val="001113A9"/>
    <w:rsid w:val="00111424"/>
    <w:rsid w:val="001114CE"/>
    <w:rsid w:val="001118BC"/>
    <w:rsid w:val="00111C18"/>
    <w:rsid w:val="00111EBE"/>
    <w:rsid w:val="00112158"/>
    <w:rsid w:val="00112165"/>
    <w:rsid w:val="00112488"/>
    <w:rsid w:val="00112692"/>
    <w:rsid w:val="00112728"/>
    <w:rsid w:val="0011275A"/>
    <w:rsid w:val="001128C5"/>
    <w:rsid w:val="00112A12"/>
    <w:rsid w:val="00112A50"/>
    <w:rsid w:val="00112A55"/>
    <w:rsid w:val="00112ADC"/>
    <w:rsid w:val="00112CBD"/>
    <w:rsid w:val="00112DB5"/>
    <w:rsid w:val="00112DD2"/>
    <w:rsid w:val="00112FCB"/>
    <w:rsid w:val="00112FF7"/>
    <w:rsid w:val="0011309C"/>
    <w:rsid w:val="001130D2"/>
    <w:rsid w:val="00113565"/>
    <w:rsid w:val="00113D37"/>
    <w:rsid w:val="00113D82"/>
    <w:rsid w:val="00113FFB"/>
    <w:rsid w:val="00114103"/>
    <w:rsid w:val="00114302"/>
    <w:rsid w:val="001144E0"/>
    <w:rsid w:val="00114956"/>
    <w:rsid w:val="00114C43"/>
    <w:rsid w:val="00114E15"/>
    <w:rsid w:val="00114EF0"/>
    <w:rsid w:val="0011507B"/>
    <w:rsid w:val="00115559"/>
    <w:rsid w:val="00115863"/>
    <w:rsid w:val="001158F4"/>
    <w:rsid w:val="00115B19"/>
    <w:rsid w:val="00115C6A"/>
    <w:rsid w:val="00116247"/>
    <w:rsid w:val="001163F5"/>
    <w:rsid w:val="001164E8"/>
    <w:rsid w:val="00116B0A"/>
    <w:rsid w:val="00116B71"/>
    <w:rsid w:val="00116D01"/>
    <w:rsid w:val="00116F77"/>
    <w:rsid w:val="00117581"/>
    <w:rsid w:val="0011768B"/>
    <w:rsid w:val="001176D5"/>
    <w:rsid w:val="00117905"/>
    <w:rsid w:val="00117C1D"/>
    <w:rsid w:val="00117DDB"/>
    <w:rsid w:val="00117F55"/>
    <w:rsid w:val="00117F88"/>
    <w:rsid w:val="001200AF"/>
    <w:rsid w:val="001201EE"/>
    <w:rsid w:val="001202AF"/>
    <w:rsid w:val="00120317"/>
    <w:rsid w:val="0012083F"/>
    <w:rsid w:val="00120B09"/>
    <w:rsid w:val="00120DD9"/>
    <w:rsid w:val="00121305"/>
    <w:rsid w:val="00121327"/>
    <w:rsid w:val="0012133D"/>
    <w:rsid w:val="00121855"/>
    <w:rsid w:val="00121AD1"/>
    <w:rsid w:val="00121B3B"/>
    <w:rsid w:val="00121CFF"/>
    <w:rsid w:val="00121D17"/>
    <w:rsid w:val="00121E4A"/>
    <w:rsid w:val="00122068"/>
    <w:rsid w:val="001220A1"/>
    <w:rsid w:val="00122264"/>
    <w:rsid w:val="0012232D"/>
    <w:rsid w:val="001224FA"/>
    <w:rsid w:val="00122573"/>
    <w:rsid w:val="00122707"/>
    <w:rsid w:val="001230CC"/>
    <w:rsid w:val="00123232"/>
    <w:rsid w:val="00123705"/>
    <w:rsid w:val="00123746"/>
    <w:rsid w:val="001237BB"/>
    <w:rsid w:val="00123D2C"/>
    <w:rsid w:val="00123E99"/>
    <w:rsid w:val="00123EFB"/>
    <w:rsid w:val="00124202"/>
    <w:rsid w:val="0012489A"/>
    <w:rsid w:val="00124D38"/>
    <w:rsid w:val="00124E0E"/>
    <w:rsid w:val="00124EB3"/>
    <w:rsid w:val="00124EE7"/>
    <w:rsid w:val="00124F89"/>
    <w:rsid w:val="0012519A"/>
    <w:rsid w:val="001252BB"/>
    <w:rsid w:val="001252E8"/>
    <w:rsid w:val="00125327"/>
    <w:rsid w:val="001258BF"/>
    <w:rsid w:val="00125939"/>
    <w:rsid w:val="001268A4"/>
    <w:rsid w:val="00126943"/>
    <w:rsid w:val="00126B42"/>
    <w:rsid w:val="00127041"/>
    <w:rsid w:val="001270A4"/>
    <w:rsid w:val="0012717B"/>
    <w:rsid w:val="0012791C"/>
    <w:rsid w:val="00127A5F"/>
    <w:rsid w:val="00127B41"/>
    <w:rsid w:val="00127BD6"/>
    <w:rsid w:val="00127D2E"/>
    <w:rsid w:val="00127E22"/>
    <w:rsid w:val="001300D6"/>
    <w:rsid w:val="001300F0"/>
    <w:rsid w:val="001304D8"/>
    <w:rsid w:val="0013076A"/>
    <w:rsid w:val="00130C37"/>
    <w:rsid w:val="00130D21"/>
    <w:rsid w:val="00130E86"/>
    <w:rsid w:val="00131231"/>
    <w:rsid w:val="0013123E"/>
    <w:rsid w:val="0013126D"/>
    <w:rsid w:val="00131289"/>
    <w:rsid w:val="00131338"/>
    <w:rsid w:val="001313EC"/>
    <w:rsid w:val="001315DB"/>
    <w:rsid w:val="00131637"/>
    <w:rsid w:val="00131670"/>
    <w:rsid w:val="001328A5"/>
    <w:rsid w:val="00132A3F"/>
    <w:rsid w:val="00132B1B"/>
    <w:rsid w:val="00132B5A"/>
    <w:rsid w:val="001330C6"/>
    <w:rsid w:val="001333A5"/>
    <w:rsid w:val="00133445"/>
    <w:rsid w:val="0013347B"/>
    <w:rsid w:val="00133A45"/>
    <w:rsid w:val="00133CB4"/>
    <w:rsid w:val="00133D8A"/>
    <w:rsid w:val="00133FB1"/>
    <w:rsid w:val="001340AB"/>
    <w:rsid w:val="0013412F"/>
    <w:rsid w:val="00134807"/>
    <w:rsid w:val="00134E6B"/>
    <w:rsid w:val="00134E7C"/>
    <w:rsid w:val="0013541E"/>
    <w:rsid w:val="001355A0"/>
    <w:rsid w:val="001358FD"/>
    <w:rsid w:val="00135BEC"/>
    <w:rsid w:val="0013611E"/>
    <w:rsid w:val="00136265"/>
    <w:rsid w:val="001362EC"/>
    <w:rsid w:val="0013651A"/>
    <w:rsid w:val="0013652A"/>
    <w:rsid w:val="0013654C"/>
    <w:rsid w:val="00136630"/>
    <w:rsid w:val="001367C1"/>
    <w:rsid w:val="00136883"/>
    <w:rsid w:val="00136CB9"/>
    <w:rsid w:val="00136E39"/>
    <w:rsid w:val="001371F1"/>
    <w:rsid w:val="00137229"/>
    <w:rsid w:val="0013753F"/>
    <w:rsid w:val="00137779"/>
    <w:rsid w:val="00137A43"/>
    <w:rsid w:val="00137BBE"/>
    <w:rsid w:val="00137DD9"/>
    <w:rsid w:val="001401E2"/>
    <w:rsid w:val="00140530"/>
    <w:rsid w:val="00140915"/>
    <w:rsid w:val="00140B65"/>
    <w:rsid w:val="00140E8E"/>
    <w:rsid w:val="00140FC5"/>
    <w:rsid w:val="001410E9"/>
    <w:rsid w:val="00141568"/>
    <w:rsid w:val="001416B8"/>
    <w:rsid w:val="001416E8"/>
    <w:rsid w:val="001419D5"/>
    <w:rsid w:val="00141B57"/>
    <w:rsid w:val="00141CFF"/>
    <w:rsid w:val="00142970"/>
    <w:rsid w:val="001431A1"/>
    <w:rsid w:val="001432C1"/>
    <w:rsid w:val="001432D7"/>
    <w:rsid w:val="00143A2E"/>
    <w:rsid w:val="00143FB9"/>
    <w:rsid w:val="00144213"/>
    <w:rsid w:val="0014449D"/>
    <w:rsid w:val="0014471A"/>
    <w:rsid w:val="00144731"/>
    <w:rsid w:val="0014499B"/>
    <w:rsid w:val="001451F1"/>
    <w:rsid w:val="001452DA"/>
    <w:rsid w:val="0014540E"/>
    <w:rsid w:val="0014541B"/>
    <w:rsid w:val="001455DE"/>
    <w:rsid w:val="00145875"/>
    <w:rsid w:val="00145890"/>
    <w:rsid w:val="0014593D"/>
    <w:rsid w:val="00145E08"/>
    <w:rsid w:val="00145EB2"/>
    <w:rsid w:val="001467A3"/>
    <w:rsid w:val="0014699C"/>
    <w:rsid w:val="00146B33"/>
    <w:rsid w:val="00146CE3"/>
    <w:rsid w:val="00146CF4"/>
    <w:rsid w:val="00146EDE"/>
    <w:rsid w:val="001474A6"/>
    <w:rsid w:val="001474AB"/>
    <w:rsid w:val="001476B8"/>
    <w:rsid w:val="001477E7"/>
    <w:rsid w:val="00147945"/>
    <w:rsid w:val="00147BD6"/>
    <w:rsid w:val="00150313"/>
    <w:rsid w:val="0015037F"/>
    <w:rsid w:val="00150C55"/>
    <w:rsid w:val="00150F5E"/>
    <w:rsid w:val="00151964"/>
    <w:rsid w:val="00151BF0"/>
    <w:rsid w:val="001524E4"/>
    <w:rsid w:val="0015252E"/>
    <w:rsid w:val="001526BA"/>
    <w:rsid w:val="00152892"/>
    <w:rsid w:val="00152B11"/>
    <w:rsid w:val="001535B3"/>
    <w:rsid w:val="001535CB"/>
    <w:rsid w:val="00153695"/>
    <w:rsid w:val="00153994"/>
    <w:rsid w:val="001539EA"/>
    <w:rsid w:val="00153A6E"/>
    <w:rsid w:val="00153C09"/>
    <w:rsid w:val="00153CE1"/>
    <w:rsid w:val="001541BE"/>
    <w:rsid w:val="001545A3"/>
    <w:rsid w:val="00154BF9"/>
    <w:rsid w:val="00154C60"/>
    <w:rsid w:val="00154CA1"/>
    <w:rsid w:val="00155586"/>
    <w:rsid w:val="001556A8"/>
    <w:rsid w:val="00155D79"/>
    <w:rsid w:val="00155E31"/>
    <w:rsid w:val="00156042"/>
    <w:rsid w:val="001562FA"/>
    <w:rsid w:val="001563EE"/>
    <w:rsid w:val="00156BE4"/>
    <w:rsid w:val="00156E6D"/>
    <w:rsid w:val="0015700F"/>
    <w:rsid w:val="0015736C"/>
    <w:rsid w:val="00157783"/>
    <w:rsid w:val="00157E65"/>
    <w:rsid w:val="00157F33"/>
    <w:rsid w:val="001600E0"/>
    <w:rsid w:val="001602DE"/>
    <w:rsid w:val="001605C2"/>
    <w:rsid w:val="00160620"/>
    <w:rsid w:val="001609C6"/>
    <w:rsid w:val="00160D17"/>
    <w:rsid w:val="0016118F"/>
    <w:rsid w:val="00161282"/>
    <w:rsid w:val="00161425"/>
    <w:rsid w:val="001614B1"/>
    <w:rsid w:val="001614EE"/>
    <w:rsid w:val="0016189C"/>
    <w:rsid w:val="001619B8"/>
    <w:rsid w:val="00161ABD"/>
    <w:rsid w:val="001628C3"/>
    <w:rsid w:val="00162A22"/>
    <w:rsid w:val="00162AA5"/>
    <w:rsid w:val="00162C24"/>
    <w:rsid w:val="00162D49"/>
    <w:rsid w:val="00162D98"/>
    <w:rsid w:val="00162F24"/>
    <w:rsid w:val="00163181"/>
    <w:rsid w:val="001633D2"/>
    <w:rsid w:val="00163463"/>
    <w:rsid w:val="0016381F"/>
    <w:rsid w:val="00163891"/>
    <w:rsid w:val="001639D1"/>
    <w:rsid w:val="00163B2B"/>
    <w:rsid w:val="00163BA0"/>
    <w:rsid w:val="00163E4A"/>
    <w:rsid w:val="00163F4B"/>
    <w:rsid w:val="00163F88"/>
    <w:rsid w:val="0016403B"/>
    <w:rsid w:val="00164140"/>
    <w:rsid w:val="001641A7"/>
    <w:rsid w:val="001644B1"/>
    <w:rsid w:val="0016457D"/>
    <w:rsid w:val="00164AC0"/>
    <w:rsid w:val="00164BC6"/>
    <w:rsid w:val="00164C4F"/>
    <w:rsid w:val="001652A1"/>
    <w:rsid w:val="001653D5"/>
    <w:rsid w:val="00165443"/>
    <w:rsid w:val="001654E3"/>
    <w:rsid w:val="001655E6"/>
    <w:rsid w:val="00165691"/>
    <w:rsid w:val="001658DD"/>
    <w:rsid w:val="00165995"/>
    <w:rsid w:val="00165B8E"/>
    <w:rsid w:val="00165D89"/>
    <w:rsid w:val="00165E50"/>
    <w:rsid w:val="00165EEE"/>
    <w:rsid w:val="0016619E"/>
    <w:rsid w:val="0016629A"/>
    <w:rsid w:val="0016635A"/>
    <w:rsid w:val="001666D9"/>
    <w:rsid w:val="001669A3"/>
    <w:rsid w:val="00166ACB"/>
    <w:rsid w:val="00166B03"/>
    <w:rsid w:val="00166B09"/>
    <w:rsid w:val="00166F48"/>
    <w:rsid w:val="00167038"/>
    <w:rsid w:val="00167156"/>
    <w:rsid w:val="00167524"/>
    <w:rsid w:val="00167780"/>
    <w:rsid w:val="00167978"/>
    <w:rsid w:val="00167A3B"/>
    <w:rsid w:val="00167A7F"/>
    <w:rsid w:val="00167B68"/>
    <w:rsid w:val="00167BFC"/>
    <w:rsid w:val="00167DF7"/>
    <w:rsid w:val="00170128"/>
    <w:rsid w:val="0017049C"/>
    <w:rsid w:val="00170629"/>
    <w:rsid w:val="00170771"/>
    <w:rsid w:val="001707D0"/>
    <w:rsid w:val="00170849"/>
    <w:rsid w:val="00170AE7"/>
    <w:rsid w:val="00170BC3"/>
    <w:rsid w:val="00170DD5"/>
    <w:rsid w:val="00170E5C"/>
    <w:rsid w:val="00171118"/>
    <w:rsid w:val="001711DE"/>
    <w:rsid w:val="00171410"/>
    <w:rsid w:val="001715E8"/>
    <w:rsid w:val="00171B70"/>
    <w:rsid w:val="00171E15"/>
    <w:rsid w:val="00171E17"/>
    <w:rsid w:val="00171E1E"/>
    <w:rsid w:val="00171E86"/>
    <w:rsid w:val="00171F81"/>
    <w:rsid w:val="00172042"/>
    <w:rsid w:val="001720E9"/>
    <w:rsid w:val="001722F7"/>
    <w:rsid w:val="0017263D"/>
    <w:rsid w:val="0017283F"/>
    <w:rsid w:val="0017295F"/>
    <w:rsid w:val="00172BA4"/>
    <w:rsid w:val="00172D77"/>
    <w:rsid w:val="00172E15"/>
    <w:rsid w:val="001732CF"/>
    <w:rsid w:val="00173388"/>
    <w:rsid w:val="00173438"/>
    <w:rsid w:val="0017358F"/>
    <w:rsid w:val="001735C8"/>
    <w:rsid w:val="00173604"/>
    <w:rsid w:val="00173673"/>
    <w:rsid w:val="00173C14"/>
    <w:rsid w:val="00173E22"/>
    <w:rsid w:val="00174083"/>
    <w:rsid w:val="001743C7"/>
    <w:rsid w:val="001747B4"/>
    <w:rsid w:val="001747E8"/>
    <w:rsid w:val="00174A85"/>
    <w:rsid w:val="00174DA4"/>
    <w:rsid w:val="00174F1C"/>
    <w:rsid w:val="00175001"/>
    <w:rsid w:val="0017515A"/>
    <w:rsid w:val="001752F5"/>
    <w:rsid w:val="001755C3"/>
    <w:rsid w:val="00175B97"/>
    <w:rsid w:val="00175C5A"/>
    <w:rsid w:val="00175FCE"/>
    <w:rsid w:val="00176233"/>
    <w:rsid w:val="00176354"/>
    <w:rsid w:val="00176550"/>
    <w:rsid w:val="001765B1"/>
    <w:rsid w:val="001765CF"/>
    <w:rsid w:val="001765E7"/>
    <w:rsid w:val="001766C0"/>
    <w:rsid w:val="0017696A"/>
    <w:rsid w:val="001770BA"/>
    <w:rsid w:val="00177321"/>
    <w:rsid w:val="0017737C"/>
    <w:rsid w:val="00177391"/>
    <w:rsid w:val="0017739A"/>
    <w:rsid w:val="001776AF"/>
    <w:rsid w:val="00177797"/>
    <w:rsid w:val="00177B8F"/>
    <w:rsid w:val="00177E08"/>
    <w:rsid w:val="00180323"/>
    <w:rsid w:val="0018036A"/>
    <w:rsid w:val="00180611"/>
    <w:rsid w:val="00180744"/>
    <w:rsid w:val="00180F48"/>
    <w:rsid w:val="001814D7"/>
    <w:rsid w:val="0018173A"/>
    <w:rsid w:val="001817CA"/>
    <w:rsid w:val="00181B78"/>
    <w:rsid w:val="00181CF7"/>
    <w:rsid w:val="00181D6E"/>
    <w:rsid w:val="00181D97"/>
    <w:rsid w:val="00181E01"/>
    <w:rsid w:val="00181E05"/>
    <w:rsid w:val="001821D4"/>
    <w:rsid w:val="0018240A"/>
    <w:rsid w:val="0018241B"/>
    <w:rsid w:val="00182537"/>
    <w:rsid w:val="00182591"/>
    <w:rsid w:val="001825F7"/>
    <w:rsid w:val="00182776"/>
    <w:rsid w:val="001828C9"/>
    <w:rsid w:val="001831D6"/>
    <w:rsid w:val="001834B3"/>
    <w:rsid w:val="001836A5"/>
    <w:rsid w:val="00183997"/>
    <w:rsid w:val="00183A1F"/>
    <w:rsid w:val="00183A29"/>
    <w:rsid w:val="00183AEB"/>
    <w:rsid w:val="00183BEA"/>
    <w:rsid w:val="00183D31"/>
    <w:rsid w:val="00184399"/>
    <w:rsid w:val="001844A4"/>
    <w:rsid w:val="00184C1A"/>
    <w:rsid w:val="00184E90"/>
    <w:rsid w:val="001850D3"/>
    <w:rsid w:val="001857F9"/>
    <w:rsid w:val="00185BBD"/>
    <w:rsid w:val="00185CA6"/>
    <w:rsid w:val="0018615B"/>
    <w:rsid w:val="0018675B"/>
    <w:rsid w:val="00186769"/>
    <w:rsid w:val="00186A1A"/>
    <w:rsid w:val="00186AA1"/>
    <w:rsid w:val="00186E73"/>
    <w:rsid w:val="0018739B"/>
    <w:rsid w:val="0018749B"/>
    <w:rsid w:val="00187ED8"/>
    <w:rsid w:val="00190164"/>
    <w:rsid w:val="001901F8"/>
    <w:rsid w:val="00190221"/>
    <w:rsid w:val="00190472"/>
    <w:rsid w:val="001904CF"/>
    <w:rsid w:val="00190756"/>
    <w:rsid w:val="00190A19"/>
    <w:rsid w:val="00190A2B"/>
    <w:rsid w:val="00191044"/>
    <w:rsid w:val="0019116D"/>
    <w:rsid w:val="00191261"/>
    <w:rsid w:val="00191695"/>
    <w:rsid w:val="0019173F"/>
    <w:rsid w:val="00191843"/>
    <w:rsid w:val="00191AE2"/>
    <w:rsid w:val="00191CBB"/>
    <w:rsid w:val="00192532"/>
    <w:rsid w:val="001925B4"/>
    <w:rsid w:val="00192A9A"/>
    <w:rsid w:val="00192B28"/>
    <w:rsid w:val="00192C02"/>
    <w:rsid w:val="00192D2C"/>
    <w:rsid w:val="00193109"/>
    <w:rsid w:val="001932EC"/>
    <w:rsid w:val="00193526"/>
    <w:rsid w:val="0019365F"/>
    <w:rsid w:val="00193766"/>
    <w:rsid w:val="00193A56"/>
    <w:rsid w:val="00193D01"/>
    <w:rsid w:val="00193E88"/>
    <w:rsid w:val="00194733"/>
    <w:rsid w:val="00194BFC"/>
    <w:rsid w:val="00194E78"/>
    <w:rsid w:val="00195527"/>
    <w:rsid w:val="001956E3"/>
    <w:rsid w:val="00195867"/>
    <w:rsid w:val="00195AA4"/>
    <w:rsid w:val="00195AEF"/>
    <w:rsid w:val="001961E1"/>
    <w:rsid w:val="001963ED"/>
    <w:rsid w:val="001964B7"/>
    <w:rsid w:val="001964C5"/>
    <w:rsid w:val="0019660A"/>
    <w:rsid w:val="00196763"/>
    <w:rsid w:val="00196779"/>
    <w:rsid w:val="00196A9A"/>
    <w:rsid w:val="00196C7D"/>
    <w:rsid w:val="00196F9B"/>
    <w:rsid w:val="0019721C"/>
    <w:rsid w:val="0019737D"/>
    <w:rsid w:val="00197476"/>
    <w:rsid w:val="0019780A"/>
    <w:rsid w:val="00197927"/>
    <w:rsid w:val="00197B6C"/>
    <w:rsid w:val="00197D41"/>
    <w:rsid w:val="00197E57"/>
    <w:rsid w:val="00197EC5"/>
    <w:rsid w:val="00197EDE"/>
    <w:rsid w:val="00197EE1"/>
    <w:rsid w:val="001A00C3"/>
    <w:rsid w:val="001A013C"/>
    <w:rsid w:val="001A02D1"/>
    <w:rsid w:val="001A044D"/>
    <w:rsid w:val="001A049B"/>
    <w:rsid w:val="001A0938"/>
    <w:rsid w:val="001A0C3C"/>
    <w:rsid w:val="001A0F1C"/>
    <w:rsid w:val="001A1242"/>
    <w:rsid w:val="001A1430"/>
    <w:rsid w:val="001A1605"/>
    <w:rsid w:val="001A1928"/>
    <w:rsid w:val="001A1B6D"/>
    <w:rsid w:val="001A1D29"/>
    <w:rsid w:val="001A1E08"/>
    <w:rsid w:val="001A1F09"/>
    <w:rsid w:val="001A23C9"/>
    <w:rsid w:val="001A2685"/>
    <w:rsid w:val="001A28A6"/>
    <w:rsid w:val="001A2B39"/>
    <w:rsid w:val="001A2B72"/>
    <w:rsid w:val="001A2C13"/>
    <w:rsid w:val="001A2C55"/>
    <w:rsid w:val="001A2C82"/>
    <w:rsid w:val="001A2E35"/>
    <w:rsid w:val="001A2F02"/>
    <w:rsid w:val="001A3059"/>
    <w:rsid w:val="001A3202"/>
    <w:rsid w:val="001A3243"/>
    <w:rsid w:val="001A34C5"/>
    <w:rsid w:val="001A3A1E"/>
    <w:rsid w:val="001A3A68"/>
    <w:rsid w:val="001A3DB7"/>
    <w:rsid w:val="001A4139"/>
    <w:rsid w:val="001A42AF"/>
    <w:rsid w:val="001A461E"/>
    <w:rsid w:val="001A479C"/>
    <w:rsid w:val="001A47F8"/>
    <w:rsid w:val="001A48F3"/>
    <w:rsid w:val="001A4B90"/>
    <w:rsid w:val="001A4FE5"/>
    <w:rsid w:val="001A52A2"/>
    <w:rsid w:val="001A54F0"/>
    <w:rsid w:val="001A554A"/>
    <w:rsid w:val="001A56D1"/>
    <w:rsid w:val="001A575C"/>
    <w:rsid w:val="001A5A12"/>
    <w:rsid w:val="001A5CFC"/>
    <w:rsid w:val="001A5F2E"/>
    <w:rsid w:val="001A607C"/>
    <w:rsid w:val="001A60AF"/>
    <w:rsid w:val="001A699E"/>
    <w:rsid w:val="001A6D0B"/>
    <w:rsid w:val="001A7015"/>
    <w:rsid w:val="001A74E4"/>
    <w:rsid w:val="001A7AAA"/>
    <w:rsid w:val="001A7B91"/>
    <w:rsid w:val="001A7C6A"/>
    <w:rsid w:val="001A7F2C"/>
    <w:rsid w:val="001A7F8E"/>
    <w:rsid w:val="001B01F9"/>
    <w:rsid w:val="001B04FB"/>
    <w:rsid w:val="001B0819"/>
    <w:rsid w:val="001B0820"/>
    <w:rsid w:val="001B0AC8"/>
    <w:rsid w:val="001B0D1B"/>
    <w:rsid w:val="001B0D32"/>
    <w:rsid w:val="001B105D"/>
    <w:rsid w:val="001B1103"/>
    <w:rsid w:val="001B1485"/>
    <w:rsid w:val="001B15FE"/>
    <w:rsid w:val="001B18D9"/>
    <w:rsid w:val="001B1965"/>
    <w:rsid w:val="001B1D66"/>
    <w:rsid w:val="001B1DA5"/>
    <w:rsid w:val="001B2002"/>
    <w:rsid w:val="001B24D3"/>
    <w:rsid w:val="001B2CDA"/>
    <w:rsid w:val="001B30DD"/>
    <w:rsid w:val="001B315E"/>
    <w:rsid w:val="001B32FD"/>
    <w:rsid w:val="001B34EB"/>
    <w:rsid w:val="001B3972"/>
    <w:rsid w:val="001B3E67"/>
    <w:rsid w:val="001B4075"/>
    <w:rsid w:val="001B4114"/>
    <w:rsid w:val="001B433D"/>
    <w:rsid w:val="001B4567"/>
    <w:rsid w:val="001B48ED"/>
    <w:rsid w:val="001B4C10"/>
    <w:rsid w:val="001B4E2E"/>
    <w:rsid w:val="001B4FCB"/>
    <w:rsid w:val="001B537C"/>
    <w:rsid w:val="001B617C"/>
    <w:rsid w:val="001B6507"/>
    <w:rsid w:val="001B6D26"/>
    <w:rsid w:val="001B6E2C"/>
    <w:rsid w:val="001B6FE0"/>
    <w:rsid w:val="001B7787"/>
    <w:rsid w:val="001B78D1"/>
    <w:rsid w:val="001B7CB2"/>
    <w:rsid w:val="001B7DAD"/>
    <w:rsid w:val="001C0312"/>
    <w:rsid w:val="001C0500"/>
    <w:rsid w:val="001C074F"/>
    <w:rsid w:val="001C076F"/>
    <w:rsid w:val="001C0ABC"/>
    <w:rsid w:val="001C0B46"/>
    <w:rsid w:val="001C0C24"/>
    <w:rsid w:val="001C0EB0"/>
    <w:rsid w:val="001C0FAF"/>
    <w:rsid w:val="001C127B"/>
    <w:rsid w:val="001C12C5"/>
    <w:rsid w:val="001C146F"/>
    <w:rsid w:val="001C15E2"/>
    <w:rsid w:val="001C1F38"/>
    <w:rsid w:val="001C21FB"/>
    <w:rsid w:val="001C2428"/>
    <w:rsid w:val="001C2452"/>
    <w:rsid w:val="001C25AE"/>
    <w:rsid w:val="001C2644"/>
    <w:rsid w:val="001C2688"/>
    <w:rsid w:val="001C2B05"/>
    <w:rsid w:val="001C2B36"/>
    <w:rsid w:val="001C2C39"/>
    <w:rsid w:val="001C2CF7"/>
    <w:rsid w:val="001C2D4C"/>
    <w:rsid w:val="001C2EC1"/>
    <w:rsid w:val="001C3256"/>
    <w:rsid w:val="001C3686"/>
    <w:rsid w:val="001C37CB"/>
    <w:rsid w:val="001C38A4"/>
    <w:rsid w:val="001C3BC5"/>
    <w:rsid w:val="001C3C94"/>
    <w:rsid w:val="001C4007"/>
    <w:rsid w:val="001C4264"/>
    <w:rsid w:val="001C42CE"/>
    <w:rsid w:val="001C45E3"/>
    <w:rsid w:val="001C4CC5"/>
    <w:rsid w:val="001C50FC"/>
    <w:rsid w:val="001C51F2"/>
    <w:rsid w:val="001C5205"/>
    <w:rsid w:val="001C523B"/>
    <w:rsid w:val="001C541B"/>
    <w:rsid w:val="001C5501"/>
    <w:rsid w:val="001C5AED"/>
    <w:rsid w:val="001C5D95"/>
    <w:rsid w:val="001C60E1"/>
    <w:rsid w:val="001C67D2"/>
    <w:rsid w:val="001C67D5"/>
    <w:rsid w:val="001C6CB4"/>
    <w:rsid w:val="001C6DCB"/>
    <w:rsid w:val="001C77CB"/>
    <w:rsid w:val="001C77E3"/>
    <w:rsid w:val="001C7C41"/>
    <w:rsid w:val="001D0243"/>
    <w:rsid w:val="001D04F7"/>
    <w:rsid w:val="001D058D"/>
    <w:rsid w:val="001D059C"/>
    <w:rsid w:val="001D07F3"/>
    <w:rsid w:val="001D08C2"/>
    <w:rsid w:val="001D09CB"/>
    <w:rsid w:val="001D0CC0"/>
    <w:rsid w:val="001D0CFE"/>
    <w:rsid w:val="001D0DAC"/>
    <w:rsid w:val="001D0E2B"/>
    <w:rsid w:val="001D1067"/>
    <w:rsid w:val="001D10A9"/>
    <w:rsid w:val="001D1132"/>
    <w:rsid w:val="001D1843"/>
    <w:rsid w:val="001D186D"/>
    <w:rsid w:val="001D1A99"/>
    <w:rsid w:val="001D1B12"/>
    <w:rsid w:val="001D211B"/>
    <w:rsid w:val="001D26E0"/>
    <w:rsid w:val="001D2862"/>
    <w:rsid w:val="001D2B55"/>
    <w:rsid w:val="001D2CCE"/>
    <w:rsid w:val="001D2D69"/>
    <w:rsid w:val="001D2F4D"/>
    <w:rsid w:val="001D3582"/>
    <w:rsid w:val="001D3677"/>
    <w:rsid w:val="001D38D4"/>
    <w:rsid w:val="001D3D32"/>
    <w:rsid w:val="001D3F3C"/>
    <w:rsid w:val="001D3FC6"/>
    <w:rsid w:val="001D3FF6"/>
    <w:rsid w:val="001D447A"/>
    <w:rsid w:val="001D49E6"/>
    <w:rsid w:val="001D4CC8"/>
    <w:rsid w:val="001D4EEB"/>
    <w:rsid w:val="001D5012"/>
    <w:rsid w:val="001D5360"/>
    <w:rsid w:val="001D5567"/>
    <w:rsid w:val="001D5673"/>
    <w:rsid w:val="001D580F"/>
    <w:rsid w:val="001D5867"/>
    <w:rsid w:val="001D59CE"/>
    <w:rsid w:val="001D5B24"/>
    <w:rsid w:val="001D5B5F"/>
    <w:rsid w:val="001D5F6E"/>
    <w:rsid w:val="001D6500"/>
    <w:rsid w:val="001D658E"/>
    <w:rsid w:val="001D6A1B"/>
    <w:rsid w:val="001D6A38"/>
    <w:rsid w:val="001D6D2E"/>
    <w:rsid w:val="001D6E87"/>
    <w:rsid w:val="001D6F6D"/>
    <w:rsid w:val="001D7433"/>
    <w:rsid w:val="001D7691"/>
    <w:rsid w:val="001D76A3"/>
    <w:rsid w:val="001D78D1"/>
    <w:rsid w:val="001D7A6A"/>
    <w:rsid w:val="001D7BEF"/>
    <w:rsid w:val="001D7D3C"/>
    <w:rsid w:val="001D7E22"/>
    <w:rsid w:val="001E0049"/>
    <w:rsid w:val="001E0513"/>
    <w:rsid w:val="001E09A4"/>
    <w:rsid w:val="001E0A02"/>
    <w:rsid w:val="001E0D33"/>
    <w:rsid w:val="001E0DA1"/>
    <w:rsid w:val="001E0E03"/>
    <w:rsid w:val="001E0E8C"/>
    <w:rsid w:val="001E0FC8"/>
    <w:rsid w:val="001E15DE"/>
    <w:rsid w:val="001E15FA"/>
    <w:rsid w:val="001E17AE"/>
    <w:rsid w:val="001E1A99"/>
    <w:rsid w:val="001E1AB8"/>
    <w:rsid w:val="001E20A0"/>
    <w:rsid w:val="001E216A"/>
    <w:rsid w:val="001E2208"/>
    <w:rsid w:val="001E24E0"/>
    <w:rsid w:val="001E24F3"/>
    <w:rsid w:val="001E292C"/>
    <w:rsid w:val="001E29A6"/>
    <w:rsid w:val="001E2E10"/>
    <w:rsid w:val="001E305E"/>
    <w:rsid w:val="001E32CC"/>
    <w:rsid w:val="001E33A4"/>
    <w:rsid w:val="001E35B6"/>
    <w:rsid w:val="001E3722"/>
    <w:rsid w:val="001E3B30"/>
    <w:rsid w:val="001E3BAE"/>
    <w:rsid w:val="001E3E49"/>
    <w:rsid w:val="001E426B"/>
    <w:rsid w:val="001E4297"/>
    <w:rsid w:val="001E44D9"/>
    <w:rsid w:val="001E44F2"/>
    <w:rsid w:val="001E4618"/>
    <w:rsid w:val="001E4719"/>
    <w:rsid w:val="001E491B"/>
    <w:rsid w:val="001E4948"/>
    <w:rsid w:val="001E4B19"/>
    <w:rsid w:val="001E4DEE"/>
    <w:rsid w:val="001E4E40"/>
    <w:rsid w:val="001E55CA"/>
    <w:rsid w:val="001E581D"/>
    <w:rsid w:val="001E5848"/>
    <w:rsid w:val="001E5850"/>
    <w:rsid w:val="001E5902"/>
    <w:rsid w:val="001E5C6E"/>
    <w:rsid w:val="001E5EAE"/>
    <w:rsid w:val="001E610E"/>
    <w:rsid w:val="001E66E9"/>
    <w:rsid w:val="001E6A67"/>
    <w:rsid w:val="001E6B41"/>
    <w:rsid w:val="001E6D45"/>
    <w:rsid w:val="001E74DE"/>
    <w:rsid w:val="001E750A"/>
    <w:rsid w:val="001E7623"/>
    <w:rsid w:val="001E7717"/>
    <w:rsid w:val="001E7C86"/>
    <w:rsid w:val="001E7D22"/>
    <w:rsid w:val="001F00DC"/>
    <w:rsid w:val="001F0199"/>
    <w:rsid w:val="001F03CE"/>
    <w:rsid w:val="001F059D"/>
    <w:rsid w:val="001F05C7"/>
    <w:rsid w:val="001F05E1"/>
    <w:rsid w:val="001F08E7"/>
    <w:rsid w:val="001F0B56"/>
    <w:rsid w:val="001F0BF5"/>
    <w:rsid w:val="001F0C17"/>
    <w:rsid w:val="001F0C7E"/>
    <w:rsid w:val="001F0DD0"/>
    <w:rsid w:val="001F10A6"/>
    <w:rsid w:val="001F12AA"/>
    <w:rsid w:val="001F184B"/>
    <w:rsid w:val="001F18D6"/>
    <w:rsid w:val="001F1C40"/>
    <w:rsid w:val="001F1C41"/>
    <w:rsid w:val="001F2081"/>
    <w:rsid w:val="001F2226"/>
    <w:rsid w:val="001F26BA"/>
    <w:rsid w:val="001F2726"/>
    <w:rsid w:val="001F2B3C"/>
    <w:rsid w:val="001F2D04"/>
    <w:rsid w:val="001F2D60"/>
    <w:rsid w:val="001F3210"/>
    <w:rsid w:val="001F334F"/>
    <w:rsid w:val="001F36EF"/>
    <w:rsid w:val="001F3A15"/>
    <w:rsid w:val="001F3A1F"/>
    <w:rsid w:val="001F3D51"/>
    <w:rsid w:val="001F46A0"/>
    <w:rsid w:val="001F4A5A"/>
    <w:rsid w:val="001F4A62"/>
    <w:rsid w:val="001F4ABC"/>
    <w:rsid w:val="001F4E03"/>
    <w:rsid w:val="001F4E68"/>
    <w:rsid w:val="001F4E86"/>
    <w:rsid w:val="001F4EEC"/>
    <w:rsid w:val="001F517F"/>
    <w:rsid w:val="001F59AE"/>
    <w:rsid w:val="001F5AE1"/>
    <w:rsid w:val="001F5B7B"/>
    <w:rsid w:val="001F5C97"/>
    <w:rsid w:val="001F5EDC"/>
    <w:rsid w:val="001F5FB1"/>
    <w:rsid w:val="001F609D"/>
    <w:rsid w:val="001F617C"/>
    <w:rsid w:val="001F62CD"/>
    <w:rsid w:val="001F639E"/>
    <w:rsid w:val="001F6545"/>
    <w:rsid w:val="001F669C"/>
    <w:rsid w:val="001F66E1"/>
    <w:rsid w:val="001F678D"/>
    <w:rsid w:val="001F680E"/>
    <w:rsid w:val="001F69B7"/>
    <w:rsid w:val="001F6A3E"/>
    <w:rsid w:val="001F6A43"/>
    <w:rsid w:val="001F6ADC"/>
    <w:rsid w:val="001F6B40"/>
    <w:rsid w:val="001F6D81"/>
    <w:rsid w:val="001F70D1"/>
    <w:rsid w:val="001F76EF"/>
    <w:rsid w:val="001F78B4"/>
    <w:rsid w:val="001F7FA7"/>
    <w:rsid w:val="0020000F"/>
    <w:rsid w:val="00200104"/>
    <w:rsid w:val="00200223"/>
    <w:rsid w:val="002003CD"/>
    <w:rsid w:val="00200642"/>
    <w:rsid w:val="00200646"/>
    <w:rsid w:val="00200823"/>
    <w:rsid w:val="0020082A"/>
    <w:rsid w:val="00200B42"/>
    <w:rsid w:val="00200D23"/>
    <w:rsid w:val="00201611"/>
    <w:rsid w:val="0020186F"/>
    <w:rsid w:val="00201936"/>
    <w:rsid w:val="00201B82"/>
    <w:rsid w:val="00201D31"/>
    <w:rsid w:val="00202331"/>
    <w:rsid w:val="00202573"/>
    <w:rsid w:val="002029BD"/>
    <w:rsid w:val="00202B18"/>
    <w:rsid w:val="002030E9"/>
    <w:rsid w:val="002032E5"/>
    <w:rsid w:val="002037E0"/>
    <w:rsid w:val="002038A6"/>
    <w:rsid w:val="0020399F"/>
    <w:rsid w:val="00203C3B"/>
    <w:rsid w:val="00203E09"/>
    <w:rsid w:val="00203E37"/>
    <w:rsid w:val="00203E6B"/>
    <w:rsid w:val="00203F22"/>
    <w:rsid w:val="002041DC"/>
    <w:rsid w:val="0020422E"/>
    <w:rsid w:val="002043A4"/>
    <w:rsid w:val="002045EE"/>
    <w:rsid w:val="002047B4"/>
    <w:rsid w:val="002047C6"/>
    <w:rsid w:val="002048C5"/>
    <w:rsid w:val="002048FB"/>
    <w:rsid w:val="00204A11"/>
    <w:rsid w:val="00204BEF"/>
    <w:rsid w:val="00204E6F"/>
    <w:rsid w:val="002050BF"/>
    <w:rsid w:val="00205373"/>
    <w:rsid w:val="002055E2"/>
    <w:rsid w:val="0020577E"/>
    <w:rsid w:val="00205B5F"/>
    <w:rsid w:val="00205E8C"/>
    <w:rsid w:val="00206048"/>
    <w:rsid w:val="0020609F"/>
    <w:rsid w:val="00206358"/>
    <w:rsid w:val="00206516"/>
    <w:rsid w:val="0020665E"/>
    <w:rsid w:val="00206792"/>
    <w:rsid w:val="00206C85"/>
    <w:rsid w:val="00206D4A"/>
    <w:rsid w:val="00206D62"/>
    <w:rsid w:val="00206E75"/>
    <w:rsid w:val="00206F07"/>
    <w:rsid w:val="00206F44"/>
    <w:rsid w:val="0020714A"/>
    <w:rsid w:val="00207150"/>
    <w:rsid w:val="002075F3"/>
    <w:rsid w:val="00207723"/>
    <w:rsid w:val="0020781E"/>
    <w:rsid w:val="002079C0"/>
    <w:rsid w:val="00207ECD"/>
    <w:rsid w:val="00207F72"/>
    <w:rsid w:val="00207F9E"/>
    <w:rsid w:val="00210071"/>
    <w:rsid w:val="002102BA"/>
    <w:rsid w:val="00210361"/>
    <w:rsid w:val="0021058E"/>
    <w:rsid w:val="00210B4F"/>
    <w:rsid w:val="00210B62"/>
    <w:rsid w:val="00210E46"/>
    <w:rsid w:val="0021124B"/>
    <w:rsid w:val="00211277"/>
    <w:rsid w:val="002112A1"/>
    <w:rsid w:val="002117B9"/>
    <w:rsid w:val="002118AA"/>
    <w:rsid w:val="0021196B"/>
    <w:rsid w:val="002119E6"/>
    <w:rsid w:val="00211A7C"/>
    <w:rsid w:val="00211B75"/>
    <w:rsid w:val="00211CB9"/>
    <w:rsid w:val="002123A2"/>
    <w:rsid w:val="0021248F"/>
    <w:rsid w:val="002124B6"/>
    <w:rsid w:val="0021268D"/>
    <w:rsid w:val="002127BB"/>
    <w:rsid w:val="00212D35"/>
    <w:rsid w:val="00212E84"/>
    <w:rsid w:val="00212EB7"/>
    <w:rsid w:val="0021334B"/>
    <w:rsid w:val="002133CC"/>
    <w:rsid w:val="002134CA"/>
    <w:rsid w:val="0021369A"/>
    <w:rsid w:val="0021369E"/>
    <w:rsid w:val="0021383B"/>
    <w:rsid w:val="00213955"/>
    <w:rsid w:val="00213A75"/>
    <w:rsid w:val="00213B9A"/>
    <w:rsid w:val="00213BD1"/>
    <w:rsid w:val="00213E43"/>
    <w:rsid w:val="00213E71"/>
    <w:rsid w:val="00213E88"/>
    <w:rsid w:val="002140C7"/>
    <w:rsid w:val="00214444"/>
    <w:rsid w:val="0021448E"/>
    <w:rsid w:val="002147FC"/>
    <w:rsid w:val="00214B05"/>
    <w:rsid w:val="00214D9F"/>
    <w:rsid w:val="00214E1D"/>
    <w:rsid w:val="00214F63"/>
    <w:rsid w:val="00214FDB"/>
    <w:rsid w:val="00215988"/>
    <w:rsid w:val="00215AFA"/>
    <w:rsid w:val="00215BAC"/>
    <w:rsid w:val="00215C2B"/>
    <w:rsid w:val="00215D32"/>
    <w:rsid w:val="00215D53"/>
    <w:rsid w:val="002160E9"/>
    <w:rsid w:val="002162B5"/>
    <w:rsid w:val="00216337"/>
    <w:rsid w:val="002169BE"/>
    <w:rsid w:val="00216A81"/>
    <w:rsid w:val="00216DF3"/>
    <w:rsid w:val="00217141"/>
    <w:rsid w:val="0021778A"/>
    <w:rsid w:val="00217939"/>
    <w:rsid w:val="00217D20"/>
    <w:rsid w:val="002203B3"/>
    <w:rsid w:val="002203F5"/>
    <w:rsid w:val="00220565"/>
    <w:rsid w:val="00220B98"/>
    <w:rsid w:val="00220BC7"/>
    <w:rsid w:val="00220E0D"/>
    <w:rsid w:val="00220FE2"/>
    <w:rsid w:val="002210F9"/>
    <w:rsid w:val="002211C9"/>
    <w:rsid w:val="00221798"/>
    <w:rsid w:val="00221AAA"/>
    <w:rsid w:val="002221EC"/>
    <w:rsid w:val="002222C9"/>
    <w:rsid w:val="0022285B"/>
    <w:rsid w:val="002229E4"/>
    <w:rsid w:val="00222BE7"/>
    <w:rsid w:val="00222CAD"/>
    <w:rsid w:val="00222E3F"/>
    <w:rsid w:val="00223148"/>
    <w:rsid w:val="002233A3"/>
    <w:rsid w:val="0022340C"/>
    <w:rsid w:val="00223950"/>
    <w:rsid w:val="00223B04"/>
    <w:rsid w:val="00223B15"/>
    <w:rsid w:val="00223E08"/>
    <w:rsid w:val="00223E49"/>
    <w:rsid w:val="00224011"/>
    <w:rsid w:val="0022419B"/>
    <w:rsid w:val="002242EF"/>
    <w:rsid w:val="00224809"/>
    <w:rsid w:val="00224812"/>
    <w:rsid w:val="00224988"/>
    <w:rsid w:val="00224DDD"/>
    <w:rsid w:val="00224E4B"/>
    <w:rsid w:val="00224E51"/>
    <w:rsid w:val="002251FB"/>
    <w:rsid w:val="002253FD"/>
    <w:rsid w:val="002254EE"/>
    <w:rsid w:val="00225927"/>
    <w:rsid w:val="00225B7C"/>
    <w:rsid w:val="00225E8C"/>
    <w:rsid w:val="00225F4C"/>
    <w:rsid w:val="00225FCC"/>
    <w:rsid w:val="002262A5"/>
    <w:rsid w:val="002264C9"/>
    <w:rsid w:val="002267D1"/>
    <w:rsid w:val="002267D3"/>
    <w:rsid w:val="002269F7"/>
    <w:rsid w:val="00226AC8"/>
    <w:rsid w:val="00226BF0"/>
    <w:rsid w:val="002276BF"/>
    <w:rsid w:val="0022784C"/>
    <w:rsid w:val="00227D52"/>
    <w:rsid w:val="00230270"/>
    <w:rsid w:val="00230303"/>
    <w:rsid w:val="00230374"/>
    <w:rsid w:val="002303E0"/>
    <w:rsid w:val="002305A6"/>
    <w:rsid w:val="00230666"/>
    <w:rsid w:val="0023074D"/>
    <w:rsid w:val="002309B4"/>
    <w:rsid w:val="002312C3"/>
    <w:rsid w:val="002312D0"/>
    <w:rsid w:val="0023141C"/>
    <w:rsid w:val="002315A4"/>
    <w:rsid w:val="00231D44"/>
    <w:rsid w:val="0023204F"/>
    <w:rsid w:val="00232221"/>
    <w:rsid w:val="00232609"/>
    <w:rsid w:val="00232661"/>
    <w:rsid w:val="00232B15"/>
    <w:rsid w:val="00232D50"/>
    <w:rsid w:val="00232FDD"/>
    <w:rsid w:val="0023324D"/>
    <w:rsid w:val="002332E1"/>
    <w:rsid w:val="00233481"/>
    <w:rsid w:val="00233969"/>
    <w:rsid w:val="00233A98"/>
    <w:rsid w:val="00233F07"/>
    <w:rsid w:val="002341E6"/>
    <w:rsid w:val="002347F8"/>
    <w:rsid w:val="0023481E"/>
    <w:rsid w:val="002349BB"/>
    <w:rsid w:val="00234AD8"/>
    <w:rsid w:val="00234C08"/>
    <w:rsid w:val="00234F5A"/>
    <w:rsid w:val="002350A1"/>
    <w:rsid w:val="0023520F"/>
    <w:rsid w:val="002354CA"/>
    <w:rsid w:val="002358EF"/>
    <w:rsid w:val="00235AD2"/>
    <w:rsid w:val="00235BA1"/>
    <w:rsid w:val="00235BBD"/>
    <w:rsid w:val="00235CF2"/>
    <w:rsid w:val="002362A7"/>
    <w:rsid w:val="00236835"/>
    <w:rsid w:val="00236A1E"/>
    <w:rsid w:val="00237077"/>
    <w:rsid w:val="00237078"/>
    <w:rsid w:val="0023712C"/>
    <w:rsid w:val="0023723B"/>
    <w:rsid w:val="00237310"/>
    <w:rsid w:val="0023756A"/>
    <w:rsid w:val="002377C1"/>
    <w:rsid w:val="0023795B"/>
    <w:rsid w:val="00237A8F"/>
    <w:rsid w:val="00237A9E"/>
    <w:rsid w:val="00237ED5"/>
    <w:rsid w:val="002400D9"/>
    <w:rsid w:val="002402F5"/>
    <w:rsid w:val="00240336"/>
    <w:rsid w:val="00240395"/>
    <w:rsid w:val="00240666"/>
    <w:rsid w:val="00240693"/>
    <w:rsid w:val="0024083E"/>
    <w:rsid w:val="00240CEC"/>
    <w:rsid w:val="00241212"/>
    <w:rsid w:val="0024138F"/>
    <w:rsid w:val="00241436"/>
    <w:rsid w:val="0024151D"/>
    <w:rsid w:val="00241673"/>
    <w:rsid w:val="00241747"/>
    <w:rsid w:val="002419AE"/>
    <w:rsid w:val="00241ADE"/>
    <w:rsid w:val="00241C3A"/>
    <w:rsid w:val="002426E7"/>
    <w:rsid w:val="002426EC"/>
    <w:rsid w:val="002427F7"/>
    <w:rsid w:val="0024296F"/>
    <w:rsid w:val="00242B56"/>
    <w:rsid w:val="00242BEE"/>
    <w:rsid w:val="00242C36"/>
    <w:rsid w:val="00242D56"/>
    <w:rsid w:val="00242E4B"/>
    <w:rsid w:val="00242E84"/>
    <w:rsid w:val="00242EC3"/>
    <w:rsid w:val="00243527"/>
    <w:rsid w:val="002437DC"/>
    <w:rsid w:val="0024399F"/>
    <w:rsid w:val="00244345"/>
    <w:rsid w:val="0024464A"/>
    <w:rsid w:val="002448C9"/>
    <w:rsid w:val="00244B7F"/>
    <w:rsid w:val="00244C12"/>
    <w:rsid w:val="00244F99"/>
    <w:rsid w:val="002452E4"/>
    <w:rsid w:val="002454D8"/>
    <w:rsid w:val="00245869"/>
    <w:rsid w:val="00245A26"/>
    <w:rsid w:val="00245C71"/>
    <w:rsid w:val="00245C97"/>
    <w:rsid w:val="00245D58"/>
    <w:rsid w:val="00245D5D"/>
    <w:rsid w:val="00245EDD"/>
    <w:rsid w:val="00245F07"/>
    <w:rsid w:val="00245FC4"/>
    <w:rsid w:val="002460C5"/>
    <w:rsid w:val="002460ED"/>
    <w:rsid w:val="00246221"/>
    <w:rsid w:val="002462A3"/>
    <w:rsid w:val="002462FD"/>
    <w:rsid w:val="002464A6"/>
    <w:rsid w:val="002465B5"/>
    <w:rsid w:val="00246791"/>
    <w:rsid w:val="00246976"/>
    <w:rsid w:val="00246CCC"/>
    <w:rsid w:val="00246FC0"/>
    <w:rsid w:val="00247065"/>
    <w:rsid w:val="0024717C"/>
    <w:rsid w:val="00247335"/>
    <w:rsid w:val="002479A0"/>
    <w:rsid w:val="00247A9D"/>
    <w:rsid w:val="00247CC8"/>
    <w:rsid w:val="00247DDD"/>
    <w:rsid w:val="00247E55"/>
    <w:rsid w:val="00247EEB"/>
    <w:rsid w:val="002502FD"/>
    <w:rsid w:val="00250594"/>
    <w:rsid w:val="00250ACA"/>
    <w:rsid w:val="00250BEB"/>
    <w:rsid w:val="00250C05"/>
    <w:rsid w:val="00250CD5"/>
    <w:rsid w:val="00250CFA"/>
    <w:rsid w:val="00251604"/>
    <w:rsid w:val="00251685"/>
    <w:rsid w:val="00251861"/>
    <w:rsid w:val="00251914"/>
    <w:rsid w:val="00251939"/>
    <w:rsid w:val="00251C1B"/>
    <w:rsid w:val="00251C42"/>
    <w:rsid w:val="00251E2A"/>
    <w:rsid w:val="00252686"/>
    <w:rsid w:val="00252699"/>
    <w:rsid w:val="002527AA"/>
    <w:rsid w:val="00252802"/>
    <w:rsid w:val="0025293B"/>
    <w:rsid w:val="00252AF5"/>
    <w:rsid w:val="00252C83"/>
    <w:rsid w:val="00252EDF"/>
    <w:rsid w:val="00252FF0"/>
    <w:rsid w:val="0025345A"/>
    <w:rsid w:val="00253B83"/>
    <w:rsid w:val="00253C21"/>
    <w:rsid w:val="00253F0F"/>
    <w:rsid w:val="002543E6"/>
    <w:rsid w:val="00254566"/>
    <w:rsid w:val="00254758"/>
    <w:rsid w:val="002548FF"/>
    <w:rsid w:val="00254AD6"/>
    <w:rsid w:val="00254B73"/>
    <w:rsid w:val="00255067"/>
    <w:rsid w:val="002555F6"/>
    <w:rsid w:val="0025584B"/>
    <w:rsid w:val="00255CD6"/>
    <w:rsid w:val="00255E0A"/>
    <w:rsid w:val="0025600B"/>
    <w:rsid w:val="002564E8"/>
    <w:rsid w:val="0025650F"/>
    <w:rsid w:val="002565AF"/>
    <w:rsid w:val="00256AB1"/>
    <w:rsid w:val="00256BAB"/>
    <w:rsid w:val="00256D36"/>
    <w:rsid w:val="0025700D"/>
    <w:rsid w:val="00257160"/>
    <w:rsid w:val="0025742C"/>
    <w:rsid w:val="002576AD"/>
    <w:rsid w:val="002577F4"/>
    <w:rsid w:val="00257A2D"/>
    <w:rsid w:val="00257DAD"/>
    <w:rsid w:val="00260074"/>
    <w:rsid w:val="002600AB"/>
    <w:rsid w:val="002603E7"/>
    <w:rsid w:val="00260473"/>
    <w:rsid w:val="0026050E"/>
    <w:rsid w:val="0026056A"/>
    <w:rsid w:val="00260776"/>
    <w:rsid w:val="00260850"/>
    <w:rsid w:val="002608A8"/>
    <w:rsid w:val="002608F2"/>
    <w:rsid w:val="00260CAE"/>
    <w:rsid w:val="00260F2F"/>
    <w:rsid w:val="00261496"/>
    <w:rsid w:val="00261515"/>
    <w:rsid w:val="002616EE"/>
    <w:rsid w:val="0026172E"/>
    <w:rsid w:val="00261B24"/>
    <w:rsid w:val="00261CE9"/>
    <w:rsid w:val="00261EA9"/>
    <w:rsid w:val="00261EB7"/>
    <w:rsid w:val="00262095"/>
    <w:rsid w:val="002621A7"/>
    <w:rsid w:val="00262CAA"/>
    <w:rsid w:val="00262D85"/>
    <w:rsid w:val="00262E40"/>
    <w:rsid w:val="00262F79"/>
    <w:rsid w:val="00262F81"/>
    <w:rsid w:val="002630CE"/>
    <w:rsid w:val="00263130"/>
    <w:rsid w:val="002636CF"/>
    <w:rsid w:val="002637A9"/>
    <w:rsid w:val="00263A42"/>
    <w:rsid w:val="00263BC7"/>
    <w:rsid w:val="00263CAC"/>
    <w:rsid w:val="00263E43"/>
    <w:rsid w:val="00263E78"/>
    <w:rsid w:val="002642F4"/>
    <w:rsid w:val="0026466D"/>
    <w:rsid w:val="002646BD"/>
    <w:rsid w:val="00264839"/>
    <w:rsid w:val="002648B6"/>
    <w:rsid w:val="002648D1"/>
    <w:rsid w:val="00264CCB"/>
    <w:rsid w:val="00265135"/>
    <w:rsid w:val="002653B9"/>
    <w:rsid w:val="002655AC"/>
    <w:rsid w:val="00265966"/>
    <w:rsid w:val="002662DA"/>
    <w:rsid w:val="00266461"/>
    <w:rsid w:val="002666DF"/>
    <w:rsid w:val="002667A7"/>
    <w:rsid w:val="00266A27"/>
    <w:rsid w:val="00266A98"/>
    <w:rsid w:val="00266AAE"/>
    <w:rsid w:val="00266C55"/>
    <w:rsid w:val="00266CD6"/>
    <w:rsid w:val="002670F0"/>
    <w:rsid w:val="002676AF"/>
    <w:rsid w:val="00267844"/>
    <w:rsid w:val="002678EB"/>
    <w:rsid w:val="0026799A"/>
    <w:rsid w:val="002679CC"/>
    <w:rsid w:val="00270371"/>
    <w:rsid w:val="00270380"/>
    <w:rsid w:val="0027045F"/>
    <w:rsid w:val="0027056E"/>
    <w:rsid w:val="0027068C"/>
    <w:rsid w:val="002708A4"/>
    <w:rsid w:val="002708AA"/>
    <w:rsid w:val="002709BD"/>
    <w:rsid w:val="00270B13"/>
    <w:rsid w:val="00270C99"/>
    <w:rsid w:val="00271319"/>
    <w:rsid w:val="00271380"/>
    <w:rsid w:val="0027163C"/>
    <w:rsid w:val="00271A9E"/>
    <w:rsid w:val="00271C8F"/>
    <w:rsid w:val="00272318"/>
    <w:rsid w:val="002732C2"/>
    <w:rsid w:val="00273719"/>
    <w:rsid w:val="002738F7"/>
    <w:rsid w:val="00273B47"/>
    <w:rsid w:val="00273BA1"/>
    <w:rsid w:val="00274038"/>
    <w:rsid w:val="00274101"/>
    <w:rsid w:val="002741AF"/>
    <w:rsid w:val="002745AB"/>
    <w:rsid w:val="002745E5"/>
    <w:rsid w:val="00274741"/>
    <w:rsid w:val="002747BF"/>
    <w:rsid w:val="00274AD6"/>
    <w:rsid w:val="00274AD8"/>
    <w:rsid w:val="00274ADD"/>
    <w:rsid w:val="00274DE8"/>
    <w:rsid w:val="00274E34"/>
    <w:rsid w:val="00274E54"/>
    <w:rsid w:val="00274EF7"/>
    <w:rsid w:val="00274FD4"/>
    <w:rsid w:val="002755F0"/>
    <w:rsid w:val="002756FA"/>
    <w:rsid w:val="00275AB3"/>
    <w:rsid w:val="002768A6"/>
    <w:rsid w:val="00276B30"/>
    <w:rsid w:val="00276E05"/>
    <w:rsid w:val="00276E6A"/>
    <w:rsid w:val="00277267"/>
    <w:rsid w:val="0027732E"/>
    <w:rsid w:val="00277776"/>
    <w:rsid w:val="00277E58"/>
    <w:rsid w:val="00280525"/>
    <w:rsid w:val="0028053F"/>
    <w:rsid w:val="0028098C"/>
    <w:rsid w:val="00280A42"/>
    <w:rsid w:val="00280BD7"/>
    <w:rsid w:val="00280C10"/>
    <w:rsid w:val="00280E08"/>
    <w:rsid w:val="0028101C"/>
    <w:rsid w:val="0028113A"/>
    <w:rsid w:val="00281601"/>
    <w:rsid w:val="00281627"/>
    <w:rsid w:val="0028172A"/>
    <w:rsid w:val="00281AF2"/>
    <w:rsid w:val="00281AFB"/>
    <w:rsid w:val="00281B12"/>
    <w:rsid w:val="0028205B"/>
    <w:rsid w:val="00282116"/>
    <w:rsid w:val="0028230A"/>
    <w:rsid w:val="002823A8"/>
    <w:rsid w:val="002824E3"/>
    <w:rsid w:val="00282770"/>
    <w:rsid w:val="00282830"/>
    <w:rsid w:val="00282A5A"/>
    <w:rsid w:val="00282EB0"/>
    <w:rsid w:val="00282FED"/>
    <w:rsid w:val="00283329"/>
    <w:rsid w:val="0028341C"/>
    <w:rsid w:val="002838FD"/>
    <w:rsid w:val="002839BF"/>
    <w:rsid w:val="00283B60"/>
    <w:rsid w:val="00283D17"/>
    <w:rsid w:val="00283D52"/>
    <w:rsid w:val="00283F68"/>
    <w:rsid w:val="0028427A"/>
    <w:rsid w:val="002842A5"/>
    <w:rsid w:val="0028451E"/>
    <w:rsid w:val="002845EA"/>
    <w:rsid w:val="00284685"/>
    <w:rsid w:val="0028491D"/>
    <w:rsid w:val="00284AE8"/>
    <w:rsid w:val="00284B16"/>
    <w:rsid w:val="00284BA4"/>
    <w:rsid w:val="00284D05"/>
    <w:rsid w:val="0028526C"/>
    <w:rsid w:val="002852EA"/>
    <w:rsid w:val="0028544B"/>
    <w:rsid w:val="00285514"/>
    <w:rsid w:val="0028553B"/>
    <w:rsid w:val="00285554"/>
    <w:rsid w:val="00285616"/>
    <w:rsid w:val="00285728"/>
    <w:rsid w:val="00285729"/>
    <w:rsid w:val="00285FC4"/>
    <w:rsid w:val="002862FE"/>
    <w:rsid w:val="002869E1"/>
    <w:rsid w:val="00286A44"/>
    <w:rsid w:val="00286C4B"/>
    <w:rsid w:val="00286DE1"/>
    <w:rsid w:val="00287029"/>
    <w:rsid w:val="002873CF"/>
    <w:rsid w:val="0028769B"/>
    <w:rsid w:val="0028770E"/>
    <w:rsid w:val="00287871"/>
    <w:rsid w:val="002878FE"/>
    <w:rsid w:val="00287945"/>
    <w:rsid w:val="00290393"/>
    <w:rsid w:val="00290623"/>
    <w:rsid w:val="002906DD"/>
    <w:rsid w:val="00290A45"/>
    <w:rsid w:val="00290D3D"/>
    <w:rsid w:val="00290F1C"/>
    <w:rsid w:val="00291094"/>
    <w:rsid w:val="002911D8"/>
    <w:rsid w:val="0029127D"/>
    <w:rsid w:val="002912DB"/>
    <w:rsid w:val="002914ED"/>
    <w:rsid w:val="002916E8"/>
    <w:rsid w:val="00291AD6"/>
    <w:rsid w:val="00291EB7"/>
    <w:rsid w:val="0029275A"/>
    <w:rsid w:val="0029288C"/>
    <w:rsid w:val="002928AD"/>
    <w:rsid w:val="00292A55"/>
    <w:rsid w:val="00292C4E"/>
    <w:rsid w:val="00293117"/>
    <w:rsid w:val="00293295"/>
    <w:rsid w:val="00293475"/>
    <w:rsid w:val="002934E4"/>
    <w:rsid w:val="00293780"/>
    <w:rsid w:val="00293838"/>
    <w:rsid w:val="00293C35"/>
    <w:rsid w:val="00293FE3"/>
    <w:rsid w:val="00294419"/>
    <w:rsid w:val="00294706"/>
    <w:rsid w:val="00294888"/>
    <w:rsid w:val="0029497D"/>
    <w:rsid w:val="00294F0C"/>
    <w:rsid w:val="00295228"/>
    <w:rsid w:val="0029534A"/>
    <w:rsid w:val="0029556F"/>
    <w:rsid w:val="002956CF"/>
    <w:rsid w:val="0029595F"/>
    <w:rsid w:val="00295A24"/>
    <w:rsid w:val="00295AFA"/>
    <w:rsid w:val="002960FA"/>
    <w:rsid w:val="00296481"/>
    <w:rsid w:val="002964C5"/>
    <w:rsid w:val="00296A68"/>
    <w:rsid w:val="00296B68"/>
    <w:rsid w:val="00296C7D"/>
    <w:rsid w:val="00296D37"/>
    <w:rsid w:val="0029706F"/>
    <w:rsid w:val="0029747A"/>
    <w:rsid w:val="00297B96"/>
    <w:rsid w:val="00297DEC"/>
    <w:rsid w:val="002A00FA"/>
    <w:rsid w:val="002A039D"/>
    <w:rsid w:val="002A04E8"/>
    <w:rsid w:val="002A0661"/>
    <w:rsid w:val="002A0794"/>
    <w:rsid w:val="002A07AE"/>
    <w:rsid w:val="002A07B2"/>
    <w:rsid w:val="002A0849"/>
    <w:rsid w:val="002A08C7"/>
    <w:rsid w:val="002A0CC1"/>
    <w:rsid w:val="002A0DE2"/>
    <w:rsid w:val="002A0F91"/>
    <w:rsid w:val="002A10D1"/>
    <w:rsid w:val="002A10DF"/>
    <w:rsid w:val="002A1828"/>
    <w:rsid w:val="002A1BC4"/>
    <w:rsid w:val="002A1D33"/>
    <w:rsid w:val="002A2082"/>
    <w:rsid w:val="002A2095"/>
    <w:rsid w:val="002A2517"/>
    <w:rsid w:val="002A263A"/>
    <w:rsid w:val="002A2800"/>
    <w:rsid w:val="002A2D97"/>
    <w:rsid w:val="002A2F57"/>
    <w:rsid w:val="002A35BD"/>
    <w:rsid w:val="002A36E3"/>
    <w:rsid w:val="002A3732"/>
    <w:rsid w:val="002A37E1"/>
    <w:rsid w:val="002A39AD"/>
    <w:rsid w:val="002A3A5E"/>
    <w:rsid w:val="002A3BFF"/>
    <w:rsid w:val="002A3FA5"/>
    <w:rsid w:val="002A4286"/>
    <w:rsid w:val="002A49A4"/>
    <w:rsid w:val="002A4B66"/>
    <w:rsid w:val="002A4B71"/>
    <w:rsid w:val="002A4C29"/>
    <w:rsid w:val="002A4D14"/>
    <w:rsid w:val="002A4DFF"/>
    <w:rsid w:val="002A4E5B"/>
    <w:rsid w:val="002A4FCC"/>
    <w:rsid w:val="002A508C"/>
    <w:rsid w:val="002A5156"/>
    <w:rsid w:val="002A53EB"/>
    <w:rsid w:val="002A5822"/>
    <w:rsid w:val="002A5B16"/>
    <w:rsid w:val="002A5D59"/>
    <w:rsid w:val="002A6358"/>
    <w:rsid w:val="002A6552"/>
    <w:rsid w:val="002A66A3"/>
    <w:rsid w:val="002A68E1"/>
    <w:rsid w:val="002A6D9E"/>
    <w:rsid w:val="002A6ED9"/>
    <w:rsid w:val="002A73B3"/>
    <w:rsid w:val="002A73F8"/>
    <w:rsid w:val="002A753C"/>
    <w:rsid w:val="002A7711"/>
    <w:rsid w:val="002A779B"/>
    <w:rsid w:val="002A7ABF"/>
    <w:rsid w:val="002A7BEF"/>
    <w:rsid w:val="002B02C8"/>
    <w:rsid w:val="002B02D0"/>
    <w:rsid w:val="002B0459"/>
    <w:rsid w:val="002B0654"/>
    <w:rsid w:val="002B0CD1"/>
    <w:rsid w:val="002B0D9B"/>
    <w:rsid w:val="002B0DF9"/>
    <w:rsid w:val="002B122F"/>
    <w:rsid w:val="002B1366"/>
    <w:rsid w:val="002B137A"/>
    <w:rsid w:val="002B1643"/>
    <w:rsid w:val="002B18CF"/>
    <w:rsid w:val="002B195A"/>
    <w:rsid w:val="002B1A22"/>
    <w:rsid w:val="002B1B97"/>
    <w:rsid w:val="002B1BA5"/>
    <w:rsid w:val="002B1C41"/>
    <w:rsid w:val="002B1D3A"/>
    <w:rsid w:val="002B2057"/>
    <w:rsid w:val="002B20C0"/>
    <w:rsid w:val="002B21B5"/>
    <w:rsid w:val="002B277B"/>
    <w:rsid w:val="002B2B3E"/>
    <w:rsid w:val="002B2D45"/>
    <w:rsid w:val="002B2E17"/>
    <w:rsid w:val="002B2E2B"/>
    <w:rsid w:val="002B30C4"/>
    <w:rsid w:val="002B351F"/>
    <w:rsid w:val="002B36CF"/>
    <w:rsid w:val="002B36E8"/>
    <w:rsid w:val="002B3A5E"/>
    <w:rsid w:val="002B3B0E"/>
    <w:rsid w:val="002B42C2"/>
    <w:rsid w:val="002B4511"/>
    <w:rsid w:val="002B474B"/>
    <w:rsid w:val="002B4A08"/>
    <w:rsid w:val="002B4A2C"/>
    <w:rsid w:val="002B4A75"/>
    <w:rsid w:val="002B4B16"/>
    <w:rsid w:val="002B4D3F"/>
    <w:rsid w:val="002B4F1C"/>
    <w:rsid w:val="002B528B"/>
    <w:rsid w:val="002B582C"/>
    <w:rsid w:val="002B5836"/>
    <w:rsid w:val="002B5B5B"/>
    <w:rsid w:val="002B5F45"/>
    <w:rsid w:val="002B5F70"/>
    <w:rsid w:val="002B5FC4"/>
    <w:rsid w:val="002B63F9"/>
    <w:rsid w:val="002B643E"/>
    <w:rsid w:val="002B65CB"/>
    <w:rsid w:val="002B6901"/>
    <w:rsid w:val="002B6A54"/>
    <w:rsid w:val="002B6BEE"/>
    <w:rsid w:val="002B6CC4"/>
    <w:rsid w:val="002B6D78"/>
    <w:rsid w:val="002B6E74"/>
    <w:rsid w:val="002B6EC4"/>
    <w:rsid w:val="002B717C"/>
    <w:rsid w:val="002B7622"/>
    <w:rsid w:val="002B79EB"/>
    <w:rsid w:val="002B7A69"/>
    <w:rsid w:val="002B7AB9"/>
    <w:rsid w:val="002B7D6D"/>
    <w:rsid w:val="002B7DD5"/>
    <w:rsid w:val="002B7DFB"/>
    <w:rsid w:val="002B7F15"/>
    <w:rsid w:val="002C0072"/>
    <w:rsid w:val="002C0129"/>
    <w:rsid w:val="002C0183"/>
    <w:rsid w:val="002C01EB"/>
    <w:rsid w:val="002C0C01"/>
    <w:rsid w:val="002C0E0B"/>
    <w:rsid w:val="002C0E4C"/>
    <w:rsid w:val="002C0F80"/>
    <w:rsid w:val="002C0FAB"/>
    <w:rsid w:val="002C10C8"/>
    <w:rsid w:val="002C1201"/>
    <w:rsid w:val="002C120C"/>
    <w:rsid w:val="002C188C"/>
    <w:rsid w:val="002C189B"/>
    <w:rsid w:val="002C1BD9"/>
    <w:rsid w:val="002C1D5C"/>
    <w:rsid w:val="002C2659"/>
    <w:rsid w:val="002C2743"/>
    <w:rsid w:val="002C29A5"/>
    <w:rsid w:val="002C2E11"/>
    <w:rsid w:val="002C2F35"/>
    <w:rsid w:val="002C30D0"/>
    <w:rsid w:val="002C316C"/>
    <w:rsid w:val="002C32CE"/>
    <w:rsid w:val="002C3828"/>
    <w:rsid w:val="002C3894"/>
    <w:rsid w:val="002C3E1E"/>
    <w:rsid w:val="002C408B"/>
    <w:rsid w:val="002C4154"/>
    <w:rsid w:val="002C4175"/>
    <w:rsid w:val="002C42A0"/>
    <w:rsid w:val="002C43FA"/>
    <w:rsid w:val="002C4548"/>
    <w:rsid w:val="002C46DB"/>
    <w:rsid w:val="002C4769"/>
    <w:rsid w:val="002C47FD"/>
    <w:rsid w:val="002C4D48"/>
    <w:rsid w:val="002C4F07"/>
    <w:rsid w:val="002C5278"/>
    <w:rsid w:val="002C52BF"/>
    <w:rsid w:val="002C543D"/>
    <w:rsid w:val="002C5837"/>
    <w:rsid w:val="002C5DC4"/>
    <w:rsid w:val="002C5FC2"/>
    <w:rsid w:val="002C6534"/>
    <w:rsid w:val="002C673D"/>
    <w:rsid w:val="002C6A23"/>
    <w:rsid w:val="002C7404"/>
    <w:rsid w:val="002C75D0"/>
    <w:rsid w:val="002C7672"/>
    <w:rsid w:val="002C7778"/>
    <w:rsid w:val="002C7859"/>
    <w:rsid w:val="002C7966"/>
    <w:rsid w:val="002D0773"/>
    <w:rsid w:val="002D0BEE"/>
    <w:rsid w:val="002D0DB8"/>
    <w:rsid w:val="002D0DDB"/>
    <w:rsid w:val="002D0E80"/>
    <w:rsid w:val="002D0F0F"/>
    <w:rsid w:val="002D1022"/>
    <w:rsid w:val="002D1837"/>
    <w:rsid w:val="002D1B7C"/>
    <w:rsid w:val="002D1C14"/>
    <w:rsid w:val="002D1C35"/>
    <w:rsid w:val="002D1C7B"/>
    <w:rsid w:val="002D1DD1"/>
    <w:rsid w:val="002D253C"/>
    <w:rsid w:val="002D2697"/>
    <w:rsid w:val="002D26A2"/>
    <w:rsid w:val="002D287C"/>
    <w:rsid w:val="002D29A9"/>
    <w:rsid w:val="002D2D72"/>
    <w:rsid w:val="002D3224"/>
    <w:rsid w:val="002D367C"/>
    <w:rsid w:val="002D36D2"/>
    <w:rsid w:val="002D3846"/>
    <w:rsid w:val="002D3CDA"/>
    <w:rsid w:val="002D407C"/>
    <w:rsid w:val="002D4381"/>
    <w:rsid w:val="002D46D0"/>
    <w:rsid w:val="002D46E2"/>
    <w:rsid w:val="002D472C"/>
    <w:rsid w:val="002D4AB2"/>
    <w:rsid w:val="002D4ADB"/>
    <w:rsid w:val="002D4CB5"/>
    <w:rsid w:val="002D4E64"/>
    <w:rsid w:val="002D5534"/>
    <w:rsid w:val="002D57AB"/>
    <w:rsid w:val="002D599E"/>
    <w:rsid w:val="002D59C2"/>
    <w:rsid w:val="002D5A47"/>
    <w:rsid w:val="002D5C96"/>
    <w:rsid w:val="002D6048"/>
    <w:rsid w:val="002D61F5"/>
    <w:rsid w:val="002D645A"/>
    <w:rsid w:val="002D653E"/>
    <w:rsid w:val="002D65AE"/>
    <w:rsid w:val="002D65B9"/>
    <w:rsid w:val="002D6F83"/>
    <w:rsid w:val="002D70E1"/>
    <w:rsid w:val="002D73A2"/>
    <w:rsid w:val="002D7884"/>
    <w:rsid w:val="002D7A09"/>
    <w:rsid w:val="002D7AAE"/>
    <w:rsid w:val="002E041E"/>
    <w:rsid w:val="002E0629"/>
    <w:rsid w:val="002E09A7"/>
    <w:rsid w:val="002E0A5F"/>
    <w:rsid w:val="002E0C1B"/>
    <w:rsid w:val="002E0CD7"/>
    <w:rsid w:val="002E0CEC"/>
    <w:rsid w:val="002E0D14"/>
    <w:rsid w:val="002E0EC4"/>
    <w:rsid w:val="002E1058"/>
    <w:rsid w:val="002E1104"/>
    <w:rsid w:val="002E1332"/>
    <w:rsid w:val="002E15A3"/>
    <w:rsid w:val="002E15ED"/>
    <w:rsid w:val="002E1873"/>
    <w:rsid w:val="002E1ABB"/>
    <w:rsid w:val="002E1B7E"/>
    <w:rsid w:val="002E1CD7"/>
    <w:rsid w:val="002E1CDF"/>
    <w:rsid w:val="002E1F00"/>
    <w:rsid w:val="002E212C"/>
    <w:rsid w:val="002E2149"/>
    <w:rsid w:val="002E22CD"/>
    <w:rsid w:val="002E22E6"/>
    <w:rsid w:val="002E2766"/>
    <w:rsid w:val="002E2CF2"/>
    <w:rsid w:val="002E2F93"/>
    <w:rsid w:val="002E34A2"/>
    <w:rsid w:val="002E3569"/>
    <w:rsid w:val="002E3653"/>
    <w:rsid w:val="002E392E"/>
    <w:rsid w:val="002E3A17"/>
    <w:rsid w:val="002E3C0F"/>
    <w:rsid w:val="002E3E0F"/>
    <w:rsid w:val="002E3E2D"/>
    <w:rsid w:val="002E3E73"/>
    <w:rsid w:val="002E44AA"/>
    <w:rsid w:val="002E46FA"/>
    <w:rsid w:val="002E4868"/>
    <w:rsid w:val="002E499F"/>
    <w:rsid w:val="002E4AEC"/>
    <w:rsid w:val="002E4BE3"/>
    <w:rsid w:val="002E505E"/>
    <w:rsid w:val="002E51F6"/>
    <w:rsid w:val="002E5820"/>
    <w:rsid w:val="002E58D9"/>
    <w:rsid w:val="002E591E"/>
    <w:rsid w:val="002E5992"/>
    <w:rsid w:val="002E5C0D"/>
    <w:rsid w:val="002E5CBC"/>
    <w:rsid w:val="002E5CF3"/>
    <w:rsid w:val="002E5D17"/>
    <w:rsid w:val="002E614E"/>
    <w:rsid w:val="002E621C"/>
    <w:rsid w:val="002E625D"/>
    <w:rsid w:val="002E63CF"/>
    <w:rsid w:val="002E6517"/>
    <w:rsid w:val="002E6713"/>
    <w:rsid w:val="002E68F0"/>
    <w:rsid w:val="002E69CF"/>
    <w:rsid w:val="002E6A5F"/>
    <w:rsid w:val="002E7159"/>
    <w:rsid w:val="002E71A3"/>
    <w:rsid w:val="002E7734"/>
    <w:rsid w:val="002E794D"/>
    <w:rsid w:val="002E7E71"/>
    <w:rsid w:val="002E7EF4"/>
    <w:rsid w:val="002E7F65"/>
    <w:rsid w:val="002F02C6"/>
    <w:rsid w:val="002F03E7"/>
    <w:rsid w:val="002F046F"/>
    <w:rsid w:val="002F0529"/>
    <w:rsid w:val="002F07A6"/>
    <w:rsid w:val="002F0874"/>
    <w:rsid w:val="002F0945"/>
    <w:rsid w:val="002F104C"/>
    <w:rsid w:val="002F1075"/>
    <w:rsid w:val="002F126C"/>
    <w:rsid w:val="002F15D1"/>
    <w:rsid w:val="002F16A1"/>
    <w:rsid w:val="002F19BD"/>
    <w:rsid w:val="002F1AC0"/>
    <w:rsid w:val="002F1BF7"/>
    <w:rsid w:val="002F1F1E"/>
    <w:rsid w:val="002F1F6B"/>
    <w:rsid w:val="002F213D"/>
    <w:rsid w:val="002F21DF"/>
    <w:rsid w:val="002F227E"/>
    <w:rsid w:val="002F285F"/>
    <w:rsid w:val="002F2BC5"/>
    <w:rsid w:val="002F2E05"/>
    <w:rsid w:val="002F2E86"/>
    <w:rsid w:val="002F2F69"/>
    <w:rsid w:val="002F35BB"/>
    <w:rsid w:val="002F3647"/>
    <w:rsid w:val="002F36CF"/>
    <w:rsid w:val="002F37E9"/>
    <w:rsid w:val="002F3BB5"/>
    <w:rsid w:val="002F3C45"/>
    <w:rsid w:val="002F3E68"/>
    <w:rsid w:val="002F459C"/>
    <w:rsid w:val="002F46C0"/>
    <w:rsid w:val="002F4D45"/>
    <w:rsid w:val="002F4DCF"/>
    <w:rsid w:val="002F5489"/>
    <w:rsid w:val="002F54BC"/>
    <w:rsid w:val="002F55C9"/>
    <w:rsid w:val="002F5721"/>
    <w:rsid w:val="002F5803"/>
    <w:rsid w:val="002F5936"/>
    <w:rsid w:val="002F5986"/>
    <w:rsid w:val="002F598D"/>
    <w:rsid w:val="002F5D47"/>
    <w:rsid w:val="002F5DA4"/>
    <w:rsid w:val="002F6076"/>
    <w:rsid w:val="002F6577"/>
    <w:rsid w:val="002F6628"/>
    <w:rsid w:val="002F67ED"/>
    <w:rsid w:val="002F6847"/>
    <w:rsid w:val="002F68CF"/>
    <w:rsid w:val="002F6ACB"/>
    <w:rsid w:val="002F6D7F"/>
    <w:rsid w:val="002F7208"/>
    <w:rsid w:val="002F7278"/>
    <w:rsid w:val="002F7878"/>
    <w:rsid w:val="002F799C"/>
    <w:rsid w:val="002F79BC"/>
    <w:rsid w:val="002F7BC6"/>
    <w:rsid w:val="002F7C61"/>
    <w:rsid w:val="002F7E5B"/>
    <w:rsid w:val="00300044"/>
    <w:rsid w:val="00300215"/>
    <w:rsid w:val="003002C6"/>
    <w:rsid w:val="003003C4"/>
    <w:rsid w:val="0030050C"/>
    <w:rsid w:val="00300889"/>
    <w:rsid w:val="00300BD9"/>
    <w:rsid w:val="00300E13"/>
    <w:rsid w:val="00300F03"/>
    <w:rsid w:val="003010F2"/>
    <w:rsid w:val="003014C1"/>
    <w:rsid w:val="00301651"/>
    <w:rsid w:val="003016EC"/>
    <w:rsid w:val="00301E3B"/>
    <w:rsid w:val="00301ECE"/>
    <w:rsid w:val="00302558"/>
    <w:rsid w:val="003025A1"/>
    <w:rsid w:val="003029A5"/>
    <w:rsid w:val="00302F3D"/>
    <w:rsid w:val="00303213"/>
    <w:rsid w:val="003034CF"/>
    <w:rsid w:val="003037CF"/>
    <w:rsid w:val="003038DE"/>
    <w:rsid w:val="00303ACC"/>
    <w:rsid w:val="00303B86"/>
    <w:rsid w:val="00303DAB"/>
    <w:rsid w:val="003040CE"/>
    <w:rsid w:val="00304130"/>
    <w:rsid w:val="003043F0"/>
    <w:rsid w:val="003045BE"/>
    <w:rsid w:val="00304989"/>
    <w:rsid w:val="00304A54"/>
    <w:rsid w:val="00304C23"/>
    <w:rsid w:val="00304FAE"/>
    <w:rsid w:val="003051B4"/>
    <w:rsid w:val="00305340"/>
    <w:rsid w:val="00305457"/>
    <w:rsid w:val="00305924"/>
    <w:rsid w:val="00305A8E"/>
    <w:rsid w:val="00305AC8"/>
    <w:rsid w:val="00305C05"/>
    <w:rsid w:val="00306071"/>
    <w:rsid w:val="003060B7"/>
    <w:rsid w:val="00306170"/>
    <w:rsid w:val="00306278"/>
    <w:rsid w:val="00306328"/>
    <w:rsid w:val="003065BD"/>
    <w:rsid w:val="0030679B"/>
    <w:rsid w:val="003067E1"/>
    <w:rsid w:val="0030683E"/>
    <w:rsid w:val="003068A9"/>
    <w:rsid w:val="00306A9C"/>
    <w:rsid w:val="00306D01"/>
    <w:rsid w:val="00307009"/>
    <w:rsid w:val="003070F5"/>
    <w:rsid w:val="00307128"/>
    <w:rsid w:val="0030720E"/>
    <w:rsid w:val="00307433"/>
    <w:rsid w:val="003075A6"/>
    <w:rsid w:val="003076AA"/>
    <w:rsid w:val="003077B2"/>
    <w:rsid w:val="00307912"/>
    <w:rsid w:val="00307DA8"/>
    <w:rsid w:val="00307DD1"/>
    <w:rsid w:val="00310028"/>
    <w:rsid w:val="00310281"/>
    <w:rsid w:val="0031055E"/>
    <w:rsid w:val="0031057F"/>
    <w:rsid w:val="00310588"/>
    <w:rsid w:val="003105B7"/>
    <w:rsid w:val="00310877"/>
    <w:rsid w:val="00310942"/>
    <w:rsid w:val="003109A9"/>
    <w:rsid w:val="00310A07"/>
    <w:rsid w:val="00310D52"/>
    <w:rsid w:val="00311873"/>
    <w:rsid w:val="0031196D"/>
    <w:rsid w:val="00311BF7"/>
    <w:rsid w:val="00311D56"/>
    <w:rsid w:val="00311DBD"/>
    <w:rsid w:val="00311F9A"/>
    <w:rsid w:val="00312437"/>
    <w:rsid w:val="00312732"/>
    <w:rsid w:val="00312918"/>
    <w:rsid w:val="00312946"/>
    <w:rsid w:val="00312B58"/>
    <w:rsid w:val="00312D65"/>
    <w:rsid w:val="00312DF1"/>
    <w:rsid w:val="00312E3A"/>
    <w:rsid w:val="00312E9D"/>
    <w:rsid w:val="0031300E"/>
    <w:rsid w:val="0031308C"/>
    <w:rsid w:val="00313492"/>
    <w:rsid w:val="00313653"/>
    <w:rsid w:val="00313897"/>
    <w:rsid w:val="00313911"/>
    <w:rsid w:val="00313BF8"/>
    <w:rsid w:val="00313C2F"/>
    <w:rsid w:val="0031400F"/>
    <w:rsid w:val="00314604"/>
    <w:rsid w:val="00314645"/>
    <w:rsid w:val="003147D3"/>
    <w:rsid w:val="00314830"/>
    <w:rsid w:val="0031485B"/>
    <w:rsid w:val="00314906"/>
    <w:rsid w:val="003149EE"/>
    <w:rsid w:val="0031548B"/>
    <w:rsid w:val="0031576D"/>
    <w:rsid w:val="00315816"/>
    <w:rsid w:val="0031583F"/>
    <w:rsid w:val="00315DB0"/>
    <w:rsid w:val="0031631C"/>
    <w:rsid w:val="003164C2"/>
    <w:rsid w:val="0031665A"/>
    <w:rsid w:val="0031689C"/>
    <w:rsid w:val="00316BA8"/>
    <w:rsid w:val="00316C40"/>
    <w:rsid w:val="0031704B"/>
    <w:rsid w:val="0031705D"/>
    <w:rsid w:val="003170BD"/>
    <w:rsid w:val="00317284"/>
    <w:rsid w:val="003175D4"/>
    <w:rsid w:val="00317808"/>
    <w:rsid w:val="00317E10"/>
    <w:rsid w:val="00317F13"/>
    <w:rsid w:val="0032031F"/>
    <w:rsid w:val="00320337"/>
    <w:rsid w:val="0032036F"/>
    <w:rsid w:val="003204B3"/>
    <w:rsid w:val="0032078B"/>
    <w:rsid w:val="003207BF"/>
    <w:rsid w:val="003207EC"/>
    <w:rsid w:val="00320813"/>
    <w:rsid w:val="003208A3"/>
    <w:rsid w:val="003209CD"/>
    <w:rsid w:val="003210FB"/>
    <w:rsid w:val="003212A2"/>
    <w:rsid w:val="003214F5"/>
    <w:rsid w:val="00321503"/>
    <w:rsid w:val="00321597"/>
    <w:rsid w:val="00321B05"/>
    <w:rsid w:val="00321B72"/>
    <w:rsid w:val="00321C14"/>
    <w:rsid w:val="00321D7F"/>
    <w:rsid w:val="00322638"/>
    <w:rsid w:val="0032270E"/>
    <w:rsid w:val="00322764"/>
    <w:rsid w:val="00322ADA"/>
    <w:rsid w:val="00322C2E"/>
    <w:rsid w:val="00322E3F"/>
    <w:rsid w:val="00322EB0"/>
    <w:rsid w:val="00322F71"/>
    <w:rsid w:val="003232CB"/>
    <w:rsid w:val="0032340B"/>
    <w:rsid w:val="00323426"/>
    <w:rsid w:val="0032357D"/>
    <w:rsid w:val="00323658"/>
    <w:rsid w:val="003236CE"/>
    <w:rsid w:val="003239EC"/>
    <w:rsid w:val="00323C14"/>
    <w:rsid w:val="00323D1C"/>
    <w:rsid w:val="00323D82"/>
    <w:rsid w:val="00323E0D"/>
    <w:rsid w:val="00323EB5"/>
    <w:rsid w:val="003241E5"/>
    <w:rsid w:val="003245DE"/>
    <w:rsid w:val="003247EF"/>
    <w:rsid w:val="00324AD5"/>
    <w:rsid w:val="00324EF0"/>
    <w:rsid w:val="0032539E"/>
    <w:rsid w:val="003254C3"/>
    <w:rsid w:val="00325519"/>
    <w:rsid w:val="00325839"/>
    <w:rsid w:val="003258CC"/>
    <w:rsid w:val="00325A17"/>
    <w:rsid w:val="00325AB8"/>
    <w:rsid w:val="00325C6C"/>
    <w:rsid w:val="00325D40"/>
    <w:rsid w:val="00325F73"/>
    <w:rsid w:val="00325F7B"/>
    <w:rsid w:val="0032608D"/>
    <w:rsid w:val="003263BE"/>
    <w:rsid w:val="0032655B"/>
    <w:rsid w:val="00326D0B"/>
    <w:rsid w:val="00326D76"/>
    <w:rsid w:val="00326EE9"/>
    <w:rsid w:val="003274E0"/>
    <w:rsid w:val="0032754B"/>
    <w:rsid w:val="003275E3"/>
    <w:rsid w:val="00327734"/>
    <w:rsid w:val="0032786F"/>
    <w:rsid w:val="00327B76"/>
    <w:rsid w:val="00327C8D"/>
    <w:rsid w:val="00327E5D"/>
    <w:rsid w:val="003300F8"/>
    <w:rsid w:val="003304D6"/>
    <w:rsid w:val="003305B6"/>
    <w:rsid w:val="003307C7"/>
    <w:rsid w:val="00330807"/>
    <w:rsid w:val="00330903"/>
    <w:rsid w:val="0033096C"/>
    <w:rsid w:val="003309F6"/>
    <w:rsid w:val="00330A55"/>
    <w:rsid w:val="00330C5A"/>
    <w:rsid w:val="00330C6E"/>
    <w:rsid w:val="00331104"/>
    <w:rsid w:val="0033116C"/>
    <w:rsid w:val="003311CA"/>
    <w:rsid w:val="0033124F"/>
    <w:rsid w:val="00331563"/>
    <w:rsid w:val="00331FD9"/>
    <w:rsid w:val="0033215B"/>
    <w:rsid w:val="003324A8"/>
    <w:rsid w:val="00332628"/>
    <w:rsid w:val="00332674"/>
    <w:rsid w:val="00332895"/>
    <w:rsid w:val="00332914"/>
    <w:rsid w:val="003329DE"/>
    <w:rsid w:val="00332A0E"/>
    <w:rsid w:val="00332C86"/>
    <w:rsid w:val="00332D1D"/>
    <w:rsid w:val="00333083"/>
    <w:rsid w:val="00333304"/>
    <w:rsid w:val="0033367B"/>
    <w:rsid w:val="003337A8"/>
    <w:rsid w:val="00333BD2"/>
    <w:rsid w:val="003340A4"/>
    <w:rsid w:val="003341F8"/>
    <w:rsid w:val="0033449B"/>
    <w:rsid w:val="00334551"/>
    <w:rsid w:val="003348B7"/>
    <w:rsid w:val="00334A1B"/>
    <w:rsid w:val="00334D10"/>
    <w:rsid w:val="00334D86"/>
    <w:rsid w:val="00334FC7"/>
    <w:rsid w:val="00335145"/>
    <w:rsid w:val="003356E9"/>
    <w:rsid w:val="00335A60"/>
    <w:rsid w:val="00335BCD"/>
    <w:rsid w:val="00335D35"/>
    <w:rsid w:val="00336117"/>
    <w:rsid w:val="00336311"/>
    <w:rsid w:val="00336319"/>
    <w:rsid w:val="0033650D"/>
    <w:rsid w:val="003369A9"/>
    <w:rsid w:val="00336AC1"/>
    <w:rsid w:val="00336B24"/>
    <w:rsid w:val="00336C79"/>
    <w:rsid w:val="00336D7E"/>
    <w:rsid w:val="003371C1"/>
    <w:rsid w:val="003371D1"/>
    <w:rsid w:val="00337E97"/>
    <w:rsid w:val="0034017E"/>
    <w:rsid w:val="0034032F"/>
    <w:rsid w:val="00340344"/>
    <w:rsid w:val="003403EE"/>
    <w:rsid w:val="00340563"/>
    <w:rsid w:val="00340BD6"/>
    <w:rsid w:val="003415B3"/>
    <w:rsid w:val="0034163D"/>
    <w:rsid w:val="0034169E"/>
    <w:rsid w:val="00341749"/>
    <w:rsid w:val="0034197C"/>
    <w:rsid w:val="00341B0A"/>
    <w:rsid w:val="00341BF7"/>
    <w:rsid w:val="00341D18"/>
    <w:rsid w:val="00341DA6"/>
    <w:rsid w:val="00342164"/>
    <w:rsid w:val="003421DD"/>
    <w:rsid w:val="003422E7"/>
    <w:rsid w:val="003426E0"/>
    <w:rsid w:val="00342922"/>
    <w:rsid w:val="0034296A"/>
    <w:rsid w:val="00342FC1"/>
    <w:rsid w:val="003430C5"/>
    <w:rsid w:val="00343232"/>
    <w:rsid w:val="00343940"/>
    <w:rsid w:val="00343A1A"/>
    <w:rsid w:val="00344135"/>
    <w:rsid w:val="00344298"/>
    <w:rsid w:val="00344395"/>
    <w:rsid w:val="0034444D"/>
    <w:rsid w:val="003446C7"/>
    <w:rsid w:val="00344B8E"/>
    <w:rsid w:val="00345137"/>
    <w:rsid w:val="00345267"/>
    <w:rsid w:val="003453BB"/>
    <w:rsid w:val="00345547"/>
    <w:rsid w:val="00345593"/>
    <w:rsid w:val="00345605"/>
    <w:rsid w:val="00345978"/>
    <w:rsid w:val="00345C4B"/>
    <w:rsid w:val="0034618B"/>
    <w:rsid w:val="00346404"/>
    <w:rsid w:val="00346C75"/>
    <w:rsid w:val="00346F9B"/>
    <w:rsid w:val="00346FA9"/>
    <w:rsid w:val="003475A6"/>
    <w:rsid w:val="00347618"/>
    <w:rsid w:val="003476BF"/>
    <w:rsid w:val="003479D7"/>
    <w:rsid w:val="00347E66"/>
    <w:rsid w:val="00347E95"/>
    <w:rsid w:val="00347F7D"/>
    <w:rsid w:val="00347FCC"/>
    <w:rsid w:val="00350418"/>
    <w:rsid w:val="00350672"/>
    <w:rsid w:val="003507DA"/>
    <w:rsid w:val="00350989"/>
    <w:rsid w:val="00350B20"/>
    <w:rsid w:val="00350E8F"/>
    <w:rsid w:val="00351012"/>
    <w:rsid w:val="00351019"/>
    <w:rsid w:val="0035164E"/>
    <w:rsid w:val="00351692"/>
    <w:rsid w:val="00351CE3"/>
    <w:rsid w:val="00351DD4"/>
    <w:rsid w:val="00351F7B"/>
    <w:rsid w:val="0035205B"/>
    <w:rsid w:val="003525CC"/>
    <w:rsid w:val="0035274D"/>
    <w:rsid w:val="003529B6"/>
    <w:rsid w:val="00352F9E"/>
    <w:rsid w:val="003533C1"/>
    <w:rsid w:val="00353714"/>
    <w:rsid w:val="003542C1"/>
    <w:rsid w:val="0035442D"/>
    <w:rsid w:val="00354DB2"/>
    <w:rsid w:val="0035507D"/>
    <w:rsid w:val="003553C5"/>
    <w:rsid w:val="003555B1"/>
    <w:rsid w:val="003558AB"/>
    <w:rsid w:val="00355A99"/>
    <w:rsid w:val="00355DF4"/>
    <w:rsid w:val="0035618C"/>
    <w:rsid w:val="0035626A"/>
    <w:rsid w:val="00356275"/>
    <w:rsid w:val="00356793"/>
    <w:rsid w:val="00356A36"/>
    <w:rsid w:val="00356B01"/>
    <w:rsid w:val="00356BAB"/>
    <w:rsid w:val="00356C67"/>
    <w:rsid w:val="00356CE8"/>
    <w:rsid w:val="00356ED1"/>
    <w:rsid w:val="00356F12"/>
    <w:rsid w:val="00357228"/>
    <w:rsid w:val="003572FB"/>
    <w:rsid w:val="0035753D"/>
    <w:rsid w:val="0035761A"/>
    <w:rsid w:val="00357650"/>
    <w:rsid w:val="0035773F"/>
    <w:rsid w:val="00357833"/>
    <w:rsid w:val="00357917"/>
    <w:rsid w:val="00357BBF"/>
    <w:rsid w:val="00357C80"/>
    <w:rsid w:val="00357E16"/>
    <w:rsid w:val="00357E23"/>
    <w:rsid w:val="00357F04"/>
    <w:rsid w:val="00357FDF"/>
    <w:rsid w:val="0036026F"/>
    <w:rsid w:val="003603B7"/>
    <w:rsid w:val="0036066B"/>
    <w:rsid w:val="0036115A"/>
    <w:rsid w:val="0036123D"/>
    <w:rsid w:val="00361289"/>
    <w:rsid w:val="00361455"/>
    <w:rsid w:val="003618F6"/>
    <w:rsid w:val="00361BC6"/>
    <w:rsid w:val="00361FE3"/>
    <w:rsid w:val="003626E1"/>
    <w:rsid w:val="003627C8"/>
    <w:rsid w:val="00362AC3"/>
    <w:rsid w:val="00362EE0"/>
    <w:rsid w:val="00362EED"/>
    <w:rsid w:val="00362FE3"/>
    <w:rsid w:val="003630A8"/>
    <w:rsid w:val="0036334A"/>
    <w:rsid w:val="003633A1"/>
    <w:rsid w:val="0036347B"/>
    <w:rsid w:val="00363959"/>
    <w:rsid w:val="00363CA3"/>
    <w:rsid w:val="00363E5C"/>
    <w:rsid w:val="00363F2B"/>
    <w:rsid w:val="00364134"/>
    <w:rsid w:val="00364545"/>
    <w:rsid w:val="003645B9"/>
    <w:rsid w:val="00364692"/>
    <w:rsid w:val="003646CD"/>
    <w:rsid w:val="003647A5"/>
    <w:rsid w:val="003649EC"/>
    <w:rsid w:val="00364A94"/>
    <w:rsid w:val="00364BB3"/>
    <w:rsid w:val="00364BF3"/>
    <w:rsid w:val="003652BD"/>
    <w:rsid w:val="00365375"/>
    <w:rsid w:val="0036589A"/>
    <w:rsid w:val="003658EF"/>
    <w:rsid w:val="00365C87"/>
    <w:rsid w:val="00365E70"/>
    <w:rsid w:val="003662C1"/>
    <w:rsid w:val="0036650C"/>
    <w:rsid w:val="003668D8"/>
    <w:rsid w:val="00366CEF"/>
    <w:rsid w:val="00366DA0"/>
    <w:rsid w:val="00366F03"/>
    <w:rsid w:val="00366F5F"/>
    <w:rsid w:val="003670B8"/>
    <w:rsid w:val="00367161"/>
    <w:rsid w:val="00367365"/>
    <w:rsid w:val="00367375"/>
    <w:rsid w:val="003673E0"/>
    <w:rsid w:val="003673FB"/>
    <w:rsid w:val="00367876"/>
    <w:rsid w:val="00367A42"/>
    <w:rsid w:val="00367A8C"/>
    <w:rsid w:val="00367AF9"/>
    <w:rsid w:val="00370029"/>
    <w:rsid w:val="003700C8"/>
    <w:rsid w:val="003700CF"/>
    <w:rsid w:val="0037017A"/>
    <w:rsid w:val="003707B8"/>
    <w:rsid w:val="00370DF7"/>
    <w:rsid w:val="00370E1A"/>
    <w:rsid w:val="00370EC1"/>
    <w:rsid w:val="00370F02"/>
    <w:rsid w:val="0037105A"/>
    <w:rsid w:val="0037107E"/>
    <w:rsid w:val="00371301"/>
    <w:rsid w:val="0037134A"/>
    <w:rsid w:val="003715E7"/>
    <w:rsid w:val="00371799"/>
    <w:rsid w:val="0037193E"/>
    <w:rsid w:val="00371B19"/>
    <w:rsid w:val="00371C09"/>
    <w:rsid w:val="00371F2A"/>
    <w:rsid w:val="00371F61"/>
    <w:rsid w:val="0037243A"/>
    <w:rsid w:val="0037259A"/>
    <w:rsid w:val="003726B2"/>
    <w:rsid w:val="00372723"/>
    <w:rsid w:val="00372785"/>
    <w:rsid w:val="003727C3"/>
    <w:rsid w:val="00372963"/>
    <w:rsid w:val="00372967"/>
    <w:rsid w:val="00372F27"/>
    <w:rsid w:val="00373380"/>
    <w:rsid w:val="003733B4"/>
    <w:rsid w:val="00373406"/>
    <w:rsid w:val="003734D9"/>
    <w:rsid w:val="00373537"/>
    <w:rsid w:val="003735EB"/>
    <w:rsid w:val="0037399C"/>
    <w:rsid w:val="00373E39"/>
    <w:rsid w:val="00373FBA"/>
    <w:rsid w:val="003741FE"/>
    <w:rsid w:val="00374606"/>
    <w:rsid w:val="00374D2C"/>
    <w:rsid w:val="00374D4A"/>
    <w:rsid w:val="00374FD3"/>
    <w:rsid w:val="00375603"/>
    <w:rsid w:val="00375903"/>
    <w:rsid w:val="003759BD"/>
    <w:rsid w:val="00375A63"/>
    <w:rsid w:val="00375D2D"/>
    <w:rsid w:val="00376067"/>
    <w:rsid w:val="003761E7"/>
    <w:rsid w:val="003767A2"/>
    <w:rsid w:val="00376883"/>
    <w:rsid w:val="003768BD"/>
    <w:rsid w:val="00376B9E"/>
    <w:rsid w:val="0037743D"/>
    <w:rsid w:val="00377584"/>
    <w:rsid w:val="00377730"/>
    <w:rsid w:val="0037774C"/>
    <w:rsid w:val="00377750"/>
    <w:rsid w:val="0037779D"/>
    <w:rsid w:val="0038003E"/>
    <w:rsid w:val="003804BD"/>
    <w:rsid w:val="0038063D"/>
    <w:rsid w:val="003808A5"/>
    <w:rsid w:val="0038092C"/>
    <w:rsid w:val="00380A90"/>
    <w:rsid w:val="00380AA7"/>
    <w:rsid w:val="00380C8E"/>
    <w:rsid w:val="00380DA4"/>
    <w:rsid w:val="003810F1"/>
    <w:rsid w:val="0038169B"/>
    <w:rsid w:val="003818E0"/>
    <w:rsid w:val="0038197E"/>
    <w:rsid w:val="00381C06"/>
    <w:rsid w:val="00381D18"/>
    <w:rsid w:val="00381DBC"/>
    <w:rsid w:val="003820C5"/>
    <w:rsid w:val="00382644"/>
    <w:rsid w:val="003826D0"/>
    <w:rsid w:val="00382778"/>
    <w:rsid w:val="00382797"/>
    <w:rsid w:val="0038286D"/>
    <w:rsid w:val="003829D7"/>
    <w:rsid w:val="00382AFB"/>
    <w:rsid w:val="00382DDA"/>
    <w:rsid w:val="00382DF9"/>
    <w:rsid w:val="00382FC5"/>
    <w:rsid w:val="003830D7"/>
    <w:rsid w:val="003834E8"/>
    <w:rsid w:val="00383588"/>
    <w:rsid w:val="003837D7"/>
    <w:rsid w:val="003839E7"/>
    <w:rsid w:val="00383DB6"/>
    <w:rsid w:val="00384012"/>
    <w:rsid w:val="0038415C"/>
    <w:rsid w:val="003844F9"/>
    <w:rsid w:val="00384553"/>
    <w:rsid w:val="003845B3"/>
    <w:rsid w:val="003848CC"/>
    <w:rsid w:val="00384926"/>
    <w:rsid w:val="00384A5F"/>
    <w:rsid w:val="00384B1E"/>
    <w:rsid w:val="00384B90"/>
    <w:rsid w:val="00384DD1"/>
    <w:rsid w:val="0038508D"/>
    <w:rsid w:val="00385207"/>
    <w:rsid w:val="0038544F"/>
    <w:rsid w:val="00385566"/>
    <w:rsid w:val="003855A2"/>
    <w:rsid w:val="00385803"/>
    <w:rsid w:val="00385895"/>
    <w:rsid w:val="0038599C"/>
    <w:rsid w:val="00385A70"/>
    <w:rsid w:val="00385AF4"/>
    <w:rsid w:val="00385B21"/>
    <w:rsid w:val="00385FE3"/>
    <w:rsid w:val="0038651F"/>
    <w:rsid w:val="00386D2E"/>
    <w:rsid w:val="00387169"/>
    <w:rsid w:val="003874CA"/>
    <w:rsid w:val="00387529"/>
    <w:rsid w:val="0038770D"/>
    <w:rsid w:val="003879A4"/>
    <w:rsid w:val="00387BB3"/>
    <w:rsid w:val="00387BBE"/>
    <w:rsid w:val="003902FF"/>
    <w:rsid w:val="00390528"/>
    <w:rsid w:val="003905E4"/>
    <w:rsid w:val="00390601"/>
    <w:rsid w:val="0039098A"/>
    <w:rsid w:val="00390A58"/>
    <w:rsid w:val="00391045"/>
    <w:rsid w:val="00391215"/>
    <w:rsid w:val="003912AD"/>
    <w:rsid w:val="003914B9"/>
    <w:rsid w:val="0039159D"/>
    <w:rsid w:val="003918E5"/>
    <w:rsid w:val="00391A30"/>
    <w:rsid w:val="00391C15"/>
    <w:rsid w:val="00392391"/>
    <w:rsid w:val="00392958"/>
    <w:rsid w:val="003929B0"/>
    <w:rsid w:val="00392BB6"/>
    <w:rsid w:val="00392DD6"/>
    <w:rsid w:val="003931B3"/>
    <w:rsid w:val="00393B00"/>
    <w:rsid w:val="00393C87"/>
    <w:rsid w:val="00393D0A"/>
    <w:rsid w:val="00393F6C"/>
    <w:rsid w:val="0039446A"/>
    <w:rsid w:val="0039446F"/>
    <w:rsid w:val="003945F3"/>
    <w:rsid w:val="00394D02"/>
    <w:rsid w:val="00394D1D"/>
    <w:rsid w:val="00394D65"/>
    <w:rsid w:val="00394EB8"/>
    <w:rsid w:val="00394FF5"/>
    <w:rsid w:val="003951C2"/>
    <w:rsid w:val="0039523D"/>
    <w:rsid w:val="003952F9"/>
    <w:rsid w:val="00395B5B"/>
    <w:rsid w:val="00395BBA"/>
    <w:rsid w:val="00395BD5"/>
    <w:rsid w:val="00395ED9"/>
    <w:rsid w:val="00396079"/>
    <w:rsid w:val="00396138"/>
    <w:rsid w:val="00396293"/>
    <w:rsid w:val="00396EC2"/>
    <w:rsid w:val="00397327"/>
    <w:rsid w:val="003975C8"/>
    <w:rsid w:val="00397677"/>
    <w:rsid w:val="00397750"/>
    <w:rsid w:val="003A00E3"/>
    <w:rsid w:val="003A0273"/>
    <w:rsid w:val="003A0290"/>
    <w:rsid w:val="003A02D4"/>
    <w:rsid w:val="003A02E6"/>
    <w:rsid w:val="003A054C"/>
    <w:rsid w:val="003A0576"/>
    <w:rsid w:val="003A081A"/>
    <w:rsid w:val="003A099A"/>
    <w:rsid w:val="003A0CC9"/>
    <w:rsid w:val="003A0E40"/>
    <w:rsid w:val="003A1519"/>
    <w:rsid w:val="003A1558"/>
    <w:rsid w:val="003A1CA1"/>
    <w:rsid w:val="003A1CB0"/>
    <w:rsid w:val="003A1DC4"/>
    <w:rsid w:val="003A1F83"/>
    <w:rsid w:val="003A1FBB"/>
    <w:rsid w:val="003A2006"/>
    <w:rsid w:val="003A2296"/>
    <w:rsid w:val="003A2394"/>
    <w:rsid w:val="003A24BA"/>
    <w:rsid w:val="003A275D"/>
    <w:rsid w:val="003A2832"/>
    <w:rsid w:val="003A2875"/>
    <w:rsid w:val="003A2907"/>
    <w:rsid w:val="003A29A1"/>
    <w:rsid w:val="003A2C1E"/>
    <w:rsid w:val="003A30F5"/>
    <w:rsid w:val="003A30F7"/>
    <w:rsid w:val="003A3544"/>
    <w:rsid w:val="003A359C"/>
    <w:rsid w:val="003A35BA"/>
    <w:rsid w:val="003A37BF"/>
    <w:rsid w:val="003A384B"/>
    <w:rsid w:val="003A38CC"/>
    <w:rsid w:val="003A3AA6"/>
    <w:rsid w:val="003A3B60"/>
    <w:rsid w:val="003A3BC9"/>
    <w:rsid w:val="003A3CF6"/>
    <w:rsid w:val="003A3FDB"/>
    <w:rsid w:val="003A4666"/>
    <w:rsid w:val="003A48F1"/>
    <w:rsid w:val="003A4952"/>
    <w:rsid w:val="003A4BFF"/>
    <w:rsid w:val="003A4D1B"/>
    <w:rsid w:val="003A4F89"/>
    <w:rsid w:val="003A50FC"/>
    <w:rsid w:val="003A51B8"/>
    <w:rsid w:val="003A53D3"/>
    <w:rsid w:val="003A53D8"/>
    <w:rsid w:val="003A564C"/>
    <w:rsid w:val="003A5666"/>
    <w:rsid w:val="003A5B50"/>
    <w:rsid w:val="003A5E75"/>
    <w:rsid w:val="003A5F35"/>
    <w:rsid w:val="003A5F8D"/>
    <w:rsid w:val="003A608C"/>
    <w:rsid w:val="003A608D"/>
    <w:rsid w:val="003A6386"/>
    <w:rsid w:val="003A6555"/>
    <w:rsid w:val="003A68ED"/>
    <w:rsid w:val="003A6E76"/>
    <w:rsid w:val="003A7042"/>
    <w:rsid w:val="003A70CE"/>
    <w:rsid w:val="003A7688"/>
    <w:rsid w:val="003A7976"/>
    <w:rsid w:val="003A7CF6"/>
    <w:rsid w:val="003B02BB"/>
    <w:rsid w:val="003B0579"/>
    <w:rsid w:val="003B0857"/>
    <w:rsid w:val="003B0881"/>
    <w:rsid w:val="003B0CCA"/>
    <w:rsid w:val="003B0EF5"/>
    <w:rsid w:val="003B168E"/>
    <w:rsid w:val="003B18BF"/>
    <w:rsid w:val="003B1AD7"/>
    <w:rsid w:val="003B1AF4"/>
    <w:rsid w:val="003B1BD7"/>
    <w:rsid w:val="003B1FE1"/>
    <w:rsid w:val="003B240F"/>
    <w:rsid w:val="003B2503"/>
    <w:rsid w:val="003B25DC"/>
    <w:rsid w:val="003B25E4"/>
    <w:rsid w:val="003B28E9"/>
    <w:rsid w:val="003B2C66"/>
    <w:rsid w:val="003B2D95"/>
    <w:rsid w:val="003B2E6D"/>
    <w:rsid w:val="003B32B3"/>
    <w:rsid w:val="003B345C"/>
    <w:rsid w:val="003B3697"/>
    <w:rsid w:val="003B37E4"/>
    <w:rsid w:val="003B3B0C"/>
    <w:rsid w:val="003B3C1A"/>
    <w:rsid w:val="003B3CC3"/>
    <w:rsid w:val="003B3FFD"/>
    <w:rsid w:val="003B439A"/>
    <w:rsid w:val="003B44B5"/>
    <w:rsid w:val="003B4699"/>
    <w:rsid w:val="003B46A3"/>
    <w:rsid w:val="003B46F8"/>
    <w:rsid w:val="003B48A0"/>
    <w:rsid w:val="003B48BB"/>
    <w:rsid w:val="003B48CE"/>
    <w:rsid w:val="003B4935"/>
    <w:rsid w:val="003B4B86"/>
    <w:rsid w:val="003B4DA5"/>
    <w:rsid w:val="003B4DE9"/>
    <w:rsid w:val="003B4F3F"/>
    <w:rsid w:val="003B4F54"/>
    <w:rsid w:val="003B51D2"/>
    <w:rsid w:val="003B55EF"/>
    <w:rsid w:val="003B57C2"/>
    <w:rsid w:val="003B5AB9"/>
    <w:rsid w:val="003B5AC5"/>
    <w:rsid w:val="003B60A8"/>
    <w:rsid w:val="003B60E9"/>
    <w:rsid w:val="003B668A"/>
    <w:rsid w:val="003B66A6"/>
    <w:rsid w:val="003B6800"/>
    <w:rsid w:val="003B6884"/>
    <w:rsid w:val="003B6F32"/>
    <w:rsid w:val="003B6F98"/>
    <w:rsid w:val="003B6FD0"/>
    <w:rsid w:val="003B6FFB"/>
    <w:rsid w:val="003B719E"/>
    <w:rsid w:val="003B73EA"/>
    <w:rsid w:val="003B7643"/>
    <w:rsid w:val="003B76AF"/>
    <w:rsid w:val="003B76CB"/>
    <w:rsid w:val="003B7721"/>
    <w:rsid w:val="003B777A"/>
    <w:rsid w:val="003B789C"/>
    <w:rsid w:val="003B7FF9"/>
    <w:rsid w:val="003C05E4"/>
    <w:rsid w:val="003C06C2"/>
    <w:rsid w:val="003C08E0"/>
    <w:rsid w:val="003C0A59"/>
    <w:rsid w:val="003C0BB6"/>
    <w:rsid w:val="003C0C65"/>
    <w:rsid w:val="003C0CB4"/>
    <w:rsid w:val="003C0E53"/>
    <w:rsid w:val="003C0EE1"/>
    <w:rsid w:val="003C0FAE"/>
    <w:rsid w:val="003C1130"/>
    <w:rsid w:val="003C120B"/>
    <w:rsid w:val="003C198D"/>
    <w:rsid w:val="003C19F7"/>
    <w:rsid w:val="003C1D80"/>
    <w:rsid w:val="003C1EC6"/>
    <w:rsid w:val="003C2076"/>
    <w:rsid w:val="003C2707"/>
    <w:rsid w:val="003C27AE"/>
    <w:rsid w:val="003C2872"/>
    <w:rsid w:val="003C2922"/>
    <w:rsid w:val="003C2DB8"/>
    <w:rsid w:val="003C2F3C"/>
    <w:rsid w:val="003C3125"/>
    <w:rsid w:val="003C33D4"/>
    <w:rsid w:val="003C347C"/>
    <w:rsid w:val="003C35A4"/>
    <w:rsid w:val="003C3703"/>
    <w:rsid w:val="003C37DF"/>
    <w:rsid w:val="003C3C72"/>
    <w:rsid w:val="003C3E11"/>
    <w:rsid w:val="003C3F2C"/>
    <w:rsid w:val="003C4034"/>
    <w:rsid w:val="003C4A29"/>
    <w:rsid w:val="003C4FB3"/>
    <w:rsid w:val="003C51C1"/>
    <w:rsid w:val="003C525D"/>
    <w:rsid w:val="003C54CC"/>
    <w:rsid w:val="003C551F"/>
    <w:rsid w:val="003C55BE"/>
    <w:rsid w:val="003C5872"/>
    <w:rsid w:val="003C5993"/>
    <w:rsid w:val="003C5AE0"/>
    <w:rsid w:val="003C5AEB"/>
    <w:rsid w:val="003C5D5D"/>
    <w:rsid w:val="003C6087"/>
    <w:rsid w:val="003C617E"/>
    <w:rsid w:val="003C61B3"/>
    <w:rsid w:val="003C61BA"/>
    <w:rsid w:val="003C62BE"/>
    <w:rsid w:val="003C6695"/>
    <w:rsid w:val="003C6B6A"/>
    <w:rsid w:val="003C6EB5"/>
    <w:rsid w:val="003C6EBD"/>
    <w:rsid w:val="003C713B"/>
    <w:rsid w:val="003C718F"/>
    <w:rsid w:val="003C73A5"/>
    <w:rsid w:val="003C73E0"/>
    <w:rsid w:val="003C75B3"/>
    <w:rsid w:val="003C78F8"/>
    <w:rsid w:val="003C7934"/>
    <w:rsid w:val="003C7B3D"/>
    <w:rsid w:val="003D02A0"/>
    <w:rsid w:val="003D0783"/>
    <w:rsid w:val="003D0DED"/>
    <w:rsid w:val="003D0E5E"/>
    <w:rsid w:val="003D101C"/>
    <w:rsid w:val="003D1044"/>
    <w:rsid w:val="003D1086"/>
    <w:rsid w:val="003D1180"/>
    <w:rsid w:val="003D12C9"/>
    <w:rsid w:val="003D12DD"/>
    <w:rsid w:val="003D1905"/>
    <w:rsid w:val="003D194E"/>
    <w:rsid w:val="003D2399"/>
    <w:rsid w:val="003D256E"/>
    <w:rsid w:val="003D2681"/>
    <w:rsid w:val="003D2763"/>
    <w:rsid w:val="003D28F8"/>
    <w:rsid w:val="003D2A4B"/>
    <w:rsid w:val="003D3095"/>
    <w:rsid w:val="003D3300"/>
    <w:rsid w:val="003D3824"/>
    <w:rsid w:val="003D3976"/>
    <w:rsid w:val="003D3A1E"/>
    <w:rsid w:val="003D3AF3"/>
    <w:rsid w:val="003D3B8F"/>
    <w:rsid w:val="003D3E30"/>
    <w:rsid w:val="003D3E87"/>
    <w:rsid w:val="003D408B"/>
    <w:rsid w:val="003D40B3"/>
    <w:rsid w:val="003D439F"/>
    <w:rsid w:val="003D43D5"/>
    <w:rsid w:val="003D447D"/>
    <w:rsid w:val="003D4635"/>
    <w:rsid w:val="003D46FC"/>
    <w:rsid w:val="003D48B7"/>
    <w:rsid w:val="003D496F"/>
    <w:rsid w:val="003D4A92"/>
    <w:rsid w:val="003D4B10"/>
    <w:rsid w:val="003D4EC0"/>
    <w:rsid w:val="003D4FE7"/>
    <w:rsid w:val="003D5082"/>
    <w:rsid w:val="003D54C2"/>
    <w:rsid w:val="003D56BD"/>
    <w:rsid w:val="003D5729"/>
    <w:rsid w:val="003D59D1"/>
    <w:rsid w:val="003D59DA"/>
    <w:rsid w:val="003D5E97"/>
    <w:rsid w:val="003D64CC"/>
    <w:rsid w:val="003D6BD4"/>
    <w:rsid w:val="003D6E46"/>
    <w:rsid w:val="003D6F8D"/>
    <w:rsid w:val="003D6FF7"/>
    <w:rsid w:val="003D73EC"/>
    <w:rsid w:val="003D765A"/>
    <w:rsid w:val="003D77A2"/>
    <w:rsid w:val="003D77CD"/>
    <w:rsid w:val="003D78A0"/>
    <w:rsid w:val="003D78CA"/>
    <w:rsid w:val="003D799A"/>
    <w:rsid w:val="003D7B8A"/>
    <w:rsid w:val="003E05AC"/>
    <w:rsid w:val="003E0626"/>
    <w:rsid w:val="003E09DB"/>
    <w:rsid w:val="003E0A67"/>
    <w:rsid w:val="003E112C"/>
    <w:rsid w:val="003E12E3"/>
    <w:rsid w:val="003E1369"/>
    <w:rsid w:val="003E1506"/>
    <w:rsid w:val="003E159A"/>
    <w:rsid w:val="003E16B8"/>
    <w:rsid w:val="003E1DE5"/>
    <w:rsid w:val="003E272C"/>
    <w:rsid w:val="003E2DFE"/>
    <w:rsid w:val="003E2E06"/>
    <w:rsid w:val="003E2FEA"/>
    <w:rsid w:val="003E30C3"/>
    <w:rsid w:val="003E3935"/>
    <w:rsid w:val="003E3A0C"/>
    <w:rsid w:val="003E3D5D"/>
    <w:rsid w:val="003E3D82"/>
    <w:rsid w:val="003E3DC1"/>
    <w:rsid w:val="003E432A"/>
    <w:rsid w:val="003E43B0"/>
    <w:rsid w:val="003E441D"/>
    <w:rsid w:val="003E44A8"/>
    <w:rsid w:val="003E4715"/>
    <w:rsid w:val="003E48AE"/>
    <w:rsid w:val="003E49E7"/>
    <w:rsid w:val="003E51E0"/>
    <w:rsid w:val="003E534C"/>
    <w:rsid w:val="003E5670"/>
    <w:rsid w:val="003E5987"/>
    <w:rsid w:val="003E5AFA"/>
    <w:rsid w:val="003E5F1C"/>
    <w:rsid w:val="003E5F96"/>
    <w:rsid w:val="003E6157"/>
    <w:rsid w:val="003E65C1"/>
    <w:rsid w:val="003E670A"/>
    <w:rsid w:val="003E68D5"/>
    <w:rsid w:val="003E6C2F"/>
    <w:rsid w:val="003E6CC5"/>
    <w:rsid w:val="003E6F5B"/>
    <w:rsid w:val="003E71E8"/>
    <w:rsid w:val="003E7398"/>
    <w:rsid w:val="003E7472"/>
    <w:rsid w:val="003E7659"/>
    <w:rsid w:val="003E7803"/>
    <w:rsid w:val="003E7A42"/>
    <w:rsid w:val="003E7D60"/>
    <w:rsid w:val="003E7D65"/>
    <w:rsid w:val="003E7E11"/>
    <w:rsid w:val="003E7F11"/>
    <w:rsid w:val="003F0004"/>
    <w:rsid w:val="003F000A"/>
    <w:rsid w:val="003F0532"/>
    <w:rsid w:val="003F062A"/>
    <w:rsid w:val="003F0732"/>
    <w:rsid w:val="003F09AD"/>
    <w:rsid w:val="003F0AF8"/>
    <w:rsid w:val="003F0D0E"/>
    <w:rsid w:val="003F0F81"/>
    <w:rsid w:val="003F143B"/>
    <w:rsid w:val="003F16D0"/>
    <w:rsid w:val="003F1835"/>
    <w:rsid w:val="003F1909"/>
    <w:rsid w:val="003F1C3A"/>
    <w:rsid w:val="003F2080"/>
    <w:rsid w:val="003F222E"/>
    <w:rsid w:val="003F250C"/>
    <w:rsid w:val="003F2688"/>
    <w:rsid w:val="003F26E9"/>
    <w:rsid w:val="003F26F6"/>
    <w:rsid w:val="003F2AED"/>
    <w:rsid w:val="003F2FE5"/>
    <w:rsid w:val="003F312A"/>
    <w:rsid w:val="003F3160"/>
    <w:rsid w:val="003F33F9"/>
    <w:rsid w:val="003F36D7"/>
    <w:rsid w:val="003F36DC"/>
    <w:rsid w:val="003F3793"/>
    <w:rsid w:val="003F3B97"/>
    <w:rsid w:val="003F3C4A"/>
    <w:rsid w:val="003F4051"/>
    <w:rsid w:val="003F42BA"/>
    <w:rsid w:val="003F43EA"/>
    <w:rsid w:val="003F445D"/>
    <w:rsid w:val="003F44ED"/>
    <w:rsid w:val="003F451D"/>
    <w:rsid w:val="003F45F2"/>
    <w:rsid w:val="003F4639"/>
    <w:rsid w:val="003F48A0"/>
    <w:rsid w:val="003F4AAC"/>
    <w:rsid w:val="003F5257"/>
    <w:rsid w:val="003F5306"/>
    <w:rsid w:val="003F5329"/>
    <w:rsid w:val="003F542B"/>
    <w:rsid w:val="003F548D"/>
    <w:rsid w:val="003F54F5"/>
    <w:rsid w:val="003F5549"/>
    <w:rsid w:val="003F57FA"/>
    <w:rsid w:val="003F594F"/>
    <w:rsid w:val="003F59F2"/>
    <w:rsid w:val="003F5E13"/>
    <w:rsid w:val="003F5EEA"/>
    <w:rsid w:val="003F5FB9"/>
    <w:rsid w:val="003F6264"/>
    <w:rsid w:val="003F627D"/>
    <w:rsid w:val="003F63CF"/>
    <w:rsid w:val="003F63FA"/>
    <w:rsid w:val="003F6A3B"/>
    <w:rsid w:val="003F6CFB"/>
    <w:rsid w:val="003F6E3F"/>
    <w:rsid w:val="003F788C"/>
    <w:rsid w:val="00400258"/>
    <w:rsid w:val="00400350"/>
    <w:rsid w:val="00400384"/>
    <w:rsid w:val="004009A2"/>
    <w:rsid w:val="00400BC7"/>
    <w:rsid w:val="00400ECC"/>
    <w:rsid w:val="00401040"/>
    <w:rsid w:val="0040176F"/>
    <w:rsid w:val="004018D4"/>
    <w:rsid w:val="004018FE"/>
    <w:rsid w:val="004019B6"/>
    <w:rsid w:val="00401C05"/>
    <w:rsid w:val="00401F9F"/>
    <w:rsid w:val="00401FB0"/>
    <w:rsid w:val="0040206A"/>
    <w:rsid w:val="004020A5"/>
    <w:rsid w:val="0040219A"/>
    <w:rsid w:val="00402240"/>
    <w:rsid w:val="004024C4"/>
    <w:rsid w:val="004027E9"/>
    <w:rsid w:val="00402B88"/>
    <w:rsid w:val="00402BAE"/>
    <w:rsid w:val="00402C96"/>
    <w:rsid w:val="004033FB"/>
    <w:rsid w:val="00403455"/>
    <w:rsid w:val="004034CE"/>
    <w:rsid w:val="004034F8"/>
    <w:rsid w:val="00403810"/>
    <w:rsid w:val="0040388D"/>
    <w:rsid w:val="00403BED"/>
    <w:rsid w:val="00403C0B"/>
    <w:rsid w:val="0040431D"/>
    <w:rsid w:val="00404422"/>
    <w:rsid w:val="00404450"/>
    <w:rsid w:val="00404790"/>
    <w:rsid w:val="00404942"/>
    <w:rsid w:val="004049BA"/>
    <w:rsid w:val="00404A3C"/>
    <w:rsid w:val="00404EB6"/>
    <w:rsid w:val="00404ECF"/>
    <w:rsid w:val="00404EED"/>
    <w:rsid w:val="004051DD"/>
    <w:rsid w:val="0040535E"/>
    <w:rsid w:val="0040586D"/>
    <w:rsid w:val="00405B44"/>
    <w:rsid w:val="00405D30"/>
    <w:rsid w:val="00406146"/>
    <w:rsid w:val="00406268"/>
    <w:rsid w:val="0040641D"/>
    <w:rsid w:val="004065C0"/>
    <w:rsid w:val="0040661C"/>
    <w:rsid w:val="004067CD"/>
    <w:rsid w:val="00406A59"/>
    <w:rsid w:val="00406EA3"/>
    <w:rsid w:val="00407053"/>
    <w:rsid w:val="00407279"/>
    <w:rsid w:val="004076F7"/>
    <w:rsid w:val="00407779"/>
    <w:rsid w:val="00407BD7"/>
    <w:rsid w:val="00407D55"/>
    <w:rsid w:val="00407E5D"/>
    <w:rsid w:val="00410231"/>
    <w:rsid w:val="004108B3"/>
    <w:rsid w:val="00410A39"/>
    <w:rsid w:val="00410A63"/>
    <w:rsid w:val="00410D9D"/>
    <w:rsid w:val="00410E10"/>
    <w:rsid w:val="00410ECB"/>
    <w:rsid w:val="00411452"/>
    <w:rsid w:val="00411626"/>
    <w:rsid w:val="0041172D"/>
    <w:rsid w:val="00411774"/>
    <w:rsid w:val="00411945"/>
    <w:rsid w:val="00411CDD"/>
    <w:rsid w:val="00411D86"/>
    <w:rsid w:val="00411E50"/>
    <w:rsid w:val="004125C0"/>
    <w:rsid w:val="0041287B"/>
    <w:rsid w:val="00412941"/>
    <w:rsid w:val="00412942"/>
    <w:rsid w:val="00412B29"/>
    <w:rsid w:val="0041334B"/>
    <w:rsid w:val="004133B9"/>
    <w:rsid w:val="004133D3"/>
    <w:rsid w:val="00413AAD"/>
    <w:rsid w:val="00413BB3"/>
    <w:rsid w:val="00413D32"/>
    <w:rsid w:val="00413D7A"/>
    <w:rsid w:val="00413E39"/>
    <w:rsid w:val="00413F2D"/>
    <w:rsid w:val="00414067"/>
    <w:rsid w:val="004140AB"/>
    <w:rsid w:val="004140AC"/>
    <w:rsid w:val="004142B3"/>
    <w:rsid w:val="004146BC"/>
    <w:rsid w:val="00414724"/>
    <w:rsid w:val="004147CC"/>
    <w:rsid w:val="00414DF1"/>
    <w:rsid w:val="00414E72"/>
    <w:rsid w:val="00415017"/>
    <w:rsid w:val="00415023"/>
    <w:rsid w:val="004150C0"/>
    <w:rsid w:val="004151AE"/>
    <w:rsid w:val="004158E6"/>
    <w:rsid w:val="00415916"/>
    <w:rsid w:val="00415B61"/>
    <w:rsid w:val="00415B91"/>
    <w:rsid w:val="00415CDB"/>
    <w:rsid w:val="00415F40"/>
    <w:rsid w:val="00415FAE"/>
    <w:rsid w:val="0041610D"/>
    <w:rsid w:val="0041627A"/>
    <w:rsid w:val="00416910"/>
    <w:rsid w:val="00416B6C"/>
    <w:rsid w:val="00416E03"/>
    <w:rsid w:val="004170DB"/>
    <w:rsid w:val="00417B4C"/>
    <w:rsid w:val="00417F24"/>
    <w:rsid w:val="0042017D"/>
    <w:rsid w:val="004201A9"/>
    <w:rsid w:val="004201C7"/>
    <w:rsid w:val="0042026D"/>
    <w:rsid w:val="00420367"/>
    <w:rsid w:val="0042038C"/>
    <w:rsid w:val="00420485"/>
    <w:rsid w:val="004206A4"/>
    <w:rsid w:val="00420B41"/>
    <w:rsid w:val="00420B6F"/>
    <w:rsid w:val="004212F9"/>
    <w:rsid w:val="00421405"/>
    <w:rsid w:val="004214FF"/>
    <w:rsid w:val="004218FC"/>
    <w:rsid w:val="00421C9C"/>
    <w:rsid w:val="00422231"/>
    <w:rsid w:val="004223B5"/>
    <w:rsid w:val="00422695"/>
    <w:rsid w:val="004227B5"/>
    <w:rsid w:val="00422A4D"/>
    <w:rsid w:val="00422AAF"/>
    <w:rsid w:val="00422CE0"/>
    <w:rsid w:val="004230BC"/>
    <w:rsid w:val="0042342B"/>
    <w:rsid w:val="004237A5"/>
    <w:rsid w:val="00423A5E"/>
    <w:rsid w:val="00423ADB"/>
    <w:rsid w:val="00423BE3"/>
    <w:rsid w:val="00423D74"/>
    <w:rsid w:val="00423DE7"/>
    <w:rsid w:val="00423E5C"/>
    <w:rsid w:val="0042407B"/>
    <w:rsid w:val="00424126"/>
    <w:rsid w:val="004241D0"/>
    <w:rsid w:val="00424AF5"/>
    <w:rsid w:val="00424DD5"/>
    <w:rsid w:val="00424F4D"/>
    <w:rsid w:val="00424F4E"/>
    <w:rsid w:val="004250AD"/>
    <w:rsid w:val="004254B4"/>
    <w:rsid w:val="004255FF"/>
    <w:rsid w:val="0042579E"/>
    <w:rsid w:val="00425852"/>
    <w:rsid w:val="00425CD6"/>
    <w:rsid w:val="00425E0D"/>
    <w:rsid w:val="00425EA5"/>
    <w:rsid w:val="00425F95"/>
    <w:rsid w:val="00426586"/>
    <w:rsid w:val="0042659A"/>
    <w:rsid w:val="00426C19"/>
    <w:rsid w:val="00426CD0"/>
    <w:rsid w:val="00427276"/>
    <w:rsid w:val="004272B9"/>
    <w:rsid w:val="0042746A"/>
    <w:rsid w:val="004274EB"/>
    <w:rsid w:val="00427560"/>
    <w:rsid w:val="0042766A"/>
    <w:rsid w:val="004278B3"/>
    <w:rsid w:val="00427BED"/>
    <w:rsid w:val="00427D18"/>
    <w:rsid w:val="00427FE4"/>
    <w:rsid w:val="0043057E"/>
    <w:rsid w:val="004307D8"/>
    <w:rsid w:val="00430913"/>
    <w:rsid w:val="0043093C"/>
    <w:rsid w:val="00430AB5"/>
    <w:rsid w:val="00430E7A"/>
    <w:rsid w:val="004311BF"/>
    <w:rsid w:val="0043129A"/>
    <w:rsid w:val="004312D8"/>
    <w:rsid w:val="00431399"/>
    <w:rsid w:val="00431624"/>
    <w:rsid w:val="00431A87"/>
    <w:rsid w:val="00431D95"/>
    <w:rsid w:val="00431FD5"/>
    <w:rsid w:val="00432018"/>
    <w:rsid w:val="00432059"/>
    <w:rsid w:val="00432249"/>
    <w:rsid w:val="0043278A"/>
    <w:rsid w:val="00432BE7"/>
    <w:rsid w:val="00432D6E"/>
    <w:rsid w:val="00432E49"/>
    <w:rsid w:val="00432E9D"/>
    <w:rsid w:val="00433172"/>
    <w:rsid w:val="004331D8"/>
    <w:rsid w:val="00433A9C"/>
    <w:rsid w:val="00433B2B"/>
    <w:rsid w:val="00433BC5"/>
    <w:rsid w:val="00433F50"/>
    <w:rsid w:val="00433FCC"/>
    <w:rsid w:val="00434272"/>
    <w:rsid w:val="0043448D"/>
    <w:rsid w:val="004345AC"/>
    <w:rsid w:val="00435456"/>
    <w:rsid w:val="004354CD"/>
    <w:rsid w:val="00435527"/>
    <w:rsid w:val="00435549"/>
    <w:rsid w:val="00435639"/>
    <w:rsid w:val="00435998"/>
    <w:rsid w:val="00435DC8"/>
    <w:rsid w:val="00435E2C"/>
    <w:rsid w:val="00435E6D"/>
    <w:rsid w:val="00435F02"/>
    <w:rsid w:val="0043627B"/>
    <w:rsid w:val="0043642E"/>
    <w:rsid w:val="004364C2"/>
    <w:rsid w:val="004365F6"/>
    <w:rsid w:val="00436607"/>
    <w:rsid w:val="00436642"/>
    <w:rsid w:val="0043669C"/>
    <w:rsid w:val="00436A14"/>
    <w:rsid w:val="00436C2A"/>
    <w:rsid w:val="00436DA2"/>
    <w:rsid w:val="00436DD4"/>
    <w:rsid w:val="00436DD6"/>
    <w:rsid w:val="0043716F"/>
    <w:rsid w:val="0043789B"/>
    <w:rsid w:val="00437D26"/>
    <w:rsid w:val="00437DD2"/>
    <w:rsid w:val="00437EAF"/>
    <w:rsid w:val="00437F9E"/>
    <w:rsid w:val="00440095"/>
    <w:rsid w:val="004403DF"/>
    <w:rsid w:val="00440B16"/>
    <w:rsid w:val="00440B20"/>
    <w:rsid w:val="00440B49"/>
    <w:rsid w:val="00441001"/>
    <w:rsid w:val="00441124"/>
    <w:rsid w:val="00441829"/>
    <w:rsid w:val="00441A52"/>
    <w:rsid w:val="00441BBE"/>
    <w:rsid w:val="00441C75"/>
    <w:rsid w:val="00442088"/>
    <w:rsid w:val="004420F3"/>
    <w:rsid w:val="004420F5"/>
    <w:rsid w:val="00442184"/>
    <w:rsid w:val="0044245A"/>
    <w:rsid w:val="00442692"/>
    <w:rsid w:val="00442758"/>
    <w:rsid w:val="00442A07"/>
    <w:rsid w:val="004434EC"/>
    <w:rsid w:val="00443581"/>
    <w:rsid w:val="00443602"/>
    <w:rsid w:val="004437C3"/>
    <w:rsid w:val="00443862"/>
    <w:rsid w:val="004439A7"/>
    <w:rsid w:val="00443A43"/>
    <w:rsid w:val="00443DBE"/>
    <w:rsid w:val="00443EF1"/>
    <w:rsid w:val="00443FC4"/>
    <w:rsid w:val="004441DF"/>
    <w:rsid w:val="00444559"/>
    <w:rsid w:val="004446A9"/>
    <w:rsid w:val="0044477C"/>
    <w:rsid w:val="0044502D"/>
    <w:rsid w:val="004451CB"/>
    <w:rsid w:val="0044575E"/>
    <w:rsid w:val="0044576F"/>
    <w:rsid w:val="00445D45"/>
    <w:rsid w:val="004461A3"/>
    <w:rsid w:val="00446213"/>
    <w:rsid w:val="00446895"/>
    <w:rsid w:val="00446A7E"/>
    <w:rsid w:val="00446CA0"/>
    <w:rsid w:val="00446E89"/>
    <w:rsid w:val="00446EA4"/>
    <w:rsid w:val="00447075"/>
    <w:rsid w:val="0044756A"/>
    <w:rsid w:val="004475DF"/>
    <w:rsid w:val="00447A34"/>
    <w:rsid w:val="00447A89"/>
    <w:rsid w:val="00447D2A"/>
    <w:rsid w:val="00447D8A"/>
    <w:rsid w:val="00447E22"/>
    <w:rsid w:val="00447F87"/>
    <w:rsid w:val="004500B5"/>
    <w:rsid w:val="0045035B"/>
    <w:rsid w:val="0045038B"/>
    <w:rsid w:val="00450398"/>
    <w:rsid w:val="0045053F"/>
    <w:rsid w:val="004516E1"/>
    <w:rsid w:val="0045198B"/>
    <w:rsid w:val="00451D95"/>
    <w:rsid w:val="004520A8"/>
    <w:rsid w:val="00452913"/>
    <w:rsid w:val="00452F4F"/>
    <w:rsid w:val="00453749"/>
    <w:rsid w:val="0045381C"/>
    <w:rsid w:val="00453C33"/>
    <w:rsid w:val="00453E53"/>
    <w:rsid w:val="00453F58"/>
    <w:rsid w:val="00453F76"/>
    <w:rsid w:val="00454278"/>
    <w:rsid w:val="00454313"/>
    <w:rsid w:val="00454317"/>
    <w:rsid w:val="00454375"/>
    <w:rsid w:val="004544C3"/>
    <w:rsid w:val="004546ED"/>
    <w:rsid w:val="0045475A"/>
    <w:rsid w:val="00454B47"/>
    <w:rsid w:val="00454B56"/>
    <w:rsid w:val="00454DF8"/>
    <w:rsid w:val="00454EE1"/>
    <w:rsid w:val="00455041"/>
    <w:rsid w:val="004550AC"/>
    <w:rsid w:val="00455117"/>
    <w:rsid w:val="00455538"/>
    <w:rsid w:val="004555B1"/>
    <w:rsid w:val="004556BE"/>
    <w:rsid w:val="00455A74"/>
    <w:rsid w:val="00455C29"/>
    <w:rsid w:val="00456356"/>
    <w:rsid w:val="004563E7"/>
    <w:rsid w:val="0045641B"/>
    <w:rsid w:val="00456847"/>
    <w:rsid w:val="0045686F"/>
    <w:rsid w:val="00456874"/>
    <w:rsid w:val="00456B74"/>
    <w:rsid w:val="00456C2C"/>
    <w:rsid w:val="00456EBB"/>
    <w:rsid w:val="0045762B"/>
    <w:rsid w:val="00457C8F"/>
    <w:rsid w:val="00457CE7"/>
    <w:rsid w:val="004602E2"/>
    <w:rsid w:val="00460600"/>
    <w:rsid w:val="0046077D"/>
    <w:rsid w:val="00460E28"/>
    <w:rsid w:val="00461771"/>
    <w:rsid w:val="00461D19"/>
    <w:rsid w:val="00461D1D"/>
    <w:rsid w:val="00461DB5"/>
    <w:rsid w:val="00461F3B"/>
    <w:rsid w:val="004621FA"/>
    <w:rsid w:val="004623F5"/>
    <w:rsid w:val="004624DB"/>
    <w:rsid w:val="00462973"/>
    <w:rsid w:val="00462A54"/>
    <w:rsid w:val="00462A6D"/>
    <w:rsid w:val="00462D6C"/>
    <w:rsid w:val="00462FF8"/>
    <w:rsid w:val="004631AD"/>
    <w:rsid w:val="004632D2"/>
    <w:rsid w:val="004633A6"/>
    <w:rsid w:val="00463445"/>
    <w:rsid w:val="004636B5"/>
    <w:rsid w:val="004639DB"/>
    <w:rsid w:val="00463AC9"/>
    <w:rsid w:val="00463EA2"/>
    <w:rsid w:val="0046417F"/>
    <w:rsid w:val="00464398"/>
    <w:rsid w:val="0046460C"/>
    <w:rsid w:val="00464965"/>
    <w:rsid w:val="004649C5"/>
    <w:rsid w:val="00464A3E"/>
    <w:rsid w:val="00464C29"/>
    <w:rsid w:val="00464C6D"/>
    <w:rsid w:val="00464D5A"/>
    <w:rsid w:val="00465166"/>
    <w:rsid w:val="0046519C"/>
    <w:rsid w:val="004655EB"/>
    <w:rsid w:val="00465979"/>
    <w:rsid w:val="00465AAA"/>
    <w:rsid w:val="00465B7D"/>
    <w:rsid w:val="00465C86"/>
    <w:rsid w:val="004663E4"/>
    <w:rsid w:val="004664C6"/>
    <w:rsid w:val="0046657A"/>
    <w:rsid w:val="0046676D"/>
    <w:rsid w:val="004669A8"/>
    <w:rsid w:val="00466A11"/>
    <w:rsid w:val="00466B45"/>
    <w:rsid w:val="00466C06"/>
    <w:rsid w:val="00466C84"/>
    <w:rsid w:val="00466DAB"/>
    <w:rsid w:val="00466E55"/>
    <w:rsid w:val="004672B7"/>
    <w:rsid w:val="00467367"/>
    <w:rsid w:val="004674BD"/>
    <w:rsid w:val="0046763F"/>
    <w:rsid w:val="00467673"/>
    <w:rsid w:val="004676EB"/>
    <w:rsid w:val="00467735"/>
    <w:rsid w:val="00467832"/>
    <w:rsid w:val="004678FF"/>
    <w:rsid w:val="00467902"/>
    <w:rsid w:val="0046791E"/>
    <w:rsid w:val="00467941"/>
    <w:rsid w:val="00467B2B"/>
    <w:rsid w:val="00467ED0"/>
    <w:rsid w:val="0047002B"/>
    <w:rsid w:val="00470054"/>
    <w:rsid w:val="00470395"/>
    <w:rsid w:val="00470397"/>
    <w:rsid w:val="00470732"/>
    <w:rsid w:val="00470745"/>
    <w:rsid w:val="004708F9"/>
    <w:rsid w:val="00470A03"/>
    <w:rsid w:val="00470AAB"/>
    <w:rsid w:val="00470B4A"/>
    <w:rsid w:val="00470B6E"/>
    <w:rsid w:val="00470C00"/>
    <w:rsid w:val="00471112"/>
    <w:rsid w:val="00471295"/>
    <w:rsid w:val="004713DC"/>
    <w:rsid w:val="00471762"/>
    <w:rsid w:val="00471836"/>
    <w:rsid w:val="00471A67"/>
    <w:rsid w:val="00471B4D"/>
    <w:rsid w:val="00471B8F"/>
    <w:rsid w:val="00471C7B"/>
    <w:rsid w:val="00471CDE"/>
    <w:rsid w:val="00471EBF"/>
    <w:rsid w:val="00472115"/>
    <w:rsid w:val="0047219C"/>
    <w:rsid w:val="004722F5"/>
    <w:rsid w:val="004724C0"/>
    <w:rsid w:val="004725E1"/>
    <w:rsid w:val="004726D3"/>
    <w:rsid w:val="00472CC8"/>
    <w:rsid w:val="00472DBE"/>
    <w:rsid w:val="00473000"/>
    <w:rsid w:val="004730DA"/>
    <w:rsid w:val="004732F9"/>
    <w:rsid w:val="004733D6"/>
    <w:rsid w:val="00473457"/>
    <w:rsid w:val="00473B41"/>
    <w:rsid w:val="00473C58"/>
    <w:rsid w:val="00473D12"/>
    <w:rsid w:val="00473D21"/>
    <w:rsid w:val="00473ED2"/>
    <w:rsid w:val="00474026"/>
    <w:rsid w:val="00474227"/>
    <w:rsid w:val="00474273"/>
    <w:rsid w:val="0047428F"/>
    <w:rsid w:val="00474575"/>
    <w:rsid w:val="00474766"/>
    <w:rsid w:val="00474BF1"/>
    <w:rsid w:val="00474CA6"/>
    <w:rsid w:val="00474EAB"/>
    <w:rsid w:val="00474EF1"/>
    <w:rsid w:val="004752F1"/>
    <w:rsid w:val="00475572"/>
    <w:rsid w:val="00475608"/>
    <w:rsid w:val="00475C6E"/>
    <w:rsid w:val="00475CBC"/>
    <w:rsid w:val="00476100"/>
    <w:rsid w:val="00476363"/>
    <w:rsid w:val="00476447"/>
    <w:rsid w:val="00476481"/>
    <w:rsid w:val="004769A8"/>
    <w:rsid w:val="004769AA"/>
    <w:rsid w:val="00476A51"/>
    <w:rsid w:val="00476F9E"/>
    <w:rsid w:val="00476FCB"/>
    <w:rsid w:val="00477078"/>
    <w:rsid w:val="004771D3"/>
    <w:rsid w:val="004772E8"/>
    <w:rsid w:val="004774C1"/>
    <w:rsid w:val="00477C05"/>
    <w:rsid w:val="004801BC"/>
    <w:rsid w:val="004802B5"/>
    <w:rsid w:val="0048035E"/>
    <w:rsid w:val="004803CE"/>
    <w:rsid w:val="004808AF"/>
    <w:rsid w:val="00480C7A"/>
    <w:rsid w:val="00480DD8"/>
    <w:rsid w:val="0048126E"/>
    <w:rsid w:val="00481343"/>
    <w:rsid w:val="00481455"/>
    <w:rsid w:val="004819AE"/>
    <w:rsid w:val="00481F68"/>
    <w:rsid w:val="004820B1"/>
    <w:rsid w:val="00482144"/>
    <w:rsid w:val="00482295"/>
    <w:rsid w:val="0048262F"/>
    <w:rsid w:val="004827C1"/>
    <w:rsid w:val="00482D95"/>
    <w:rsid w:val="0048304E"/>
    <w:rsid w:val="0048339E"/>
    <w:rsid w:val="004834F9"/>
    <w:rsid w:val="0048350B"/>
    <w:rsid w:val="004836E4"/>
    <w:rsid w:val="00483783"/>
    <w:rsid w:val="00483ABB"/>
    <w:rsid w:val="00483BD8"/>
    <w:rsid w:val="0048403A"/>
    <w:rsid w:val="0048407D"/>
    <w:rsid w:val="00484114"/>
    <w:rsid w:val="004842F0"/>
    <w:rsid w:val="00484362"/>
    <w:rsid w:val="004844C6"/>
    <w:rsid w:val="004844EC"/>
    <w:rsid w:val="00484625"/>
    <w:rsid w:val="004846F4"/>
    <w:rsid w:val="004847E5"/>
    <w:rsid w:val="004848D5"/>
    <w:rsid w:val="0048490B"/>
    <w:rsid w:val="00484C61"/>
    <w:rsid w:val="00484E3F"/>
    <w:rsid w:val="004853CE"/>
    <w:rsid w:val="004857F2"/>
    <w:rsid w:val="00485A50"/>
    <w:rsid w:val="00485AD1"/>
    <w:rsid w:val="00485C21"/>
    <w:rsid w:val="00485C3A"/>
    <w:rsid w:val="00485CED"/>
    <w:rsid w:val="00485DAA"/>
    <w:rsid w:val="004860EC"/>
    <w:rsid w:val="00486118"/>
    <w:rsid w:val="004862E4"/>
    <w:rsid w:val="004868AF"/>
    <w:rsid w:val="00486D61"/>
    <w:rsid w:val="00486ED3"/>
    <w:rsid w:val="00487005"/>
    <w:rsid w:val="004873DA"/>
    <w:rsid w:val="004877CF"/>
    <w:rsid w:val="00487998"/>
    <w:rsid w:val="00487AD6"/>
    <w:rsid w:val="00490237"/>
    <w:rsid w:val="004903DB"/>
    <w:rsid w:val="00490B01"/>
    <w:rsid w:val="00490B4B"/>
    <w:rsid w:val="00490ECC"/>
    <w:rsid w:val="00490F2D"/>
    <w:rsid w:val="00491196"/>
    <w:rsid w:val="0049142C"/>
    <w:rsid w:val="0049144D"/>
    <w:rsid w:val="00491519"/>
    <w:rsid w:val="00491B6C"/>
    <w:rsid w:val="00491BEB"/>
    <w:rsid w:val="00491F24"/>
    <w:rsid w:val="0049202D"/>
    <w:rsid w:val="00492049"/>
    <w:rsid w:val="00492266"/>
    <w:rsid w:val="00492788"/>
    <w:rsid w:val="004927B7"/>
    <w:rsid w:val="00492C13"/>
    <w:rsid w:val="00492E4D"/>
    <w:rsid w:val="00492FCE"/>
    <w:rsid w:val="004930BB"/>
    <w:rsid w:val="0049316B"/>
    <w:rsid w:val="004931E6"/>
    <w:rsid w:val="0049342F"/>
    <w:rsid w:val="004934CF"/>
    <w:rsid w:val="004936B0"/>
    <w:rsid w:val="004938B0"/>
    <w:rsid w:val="00493903"/>
    <w:rsid w:val="00493A5C"/>
    <w:rsid w:val="00493AFC"/>
    <w:rsid w:val="00493BAF"/>
    <w:rsid w:val="00493DE4"/>
    <w:rsid w:val="00493E4C"/>
    <w:rsid w:val="0049405E"/>
    <w:rsid w:val="0049409E"/>
    <w:rsid w:val="00494256"/>
    <w:rsid w:val="0049437F"/>
    <w:rsid w:val="0049453B"/>
    <w:rsid w:val="00494761"/>
    <w:rsid w:val="004949BE"/>
    <w:rsid w:val="00494A8D"/>
    <w:rsid w:val="00494EAE"/>
    <w:rsid w:val="00495022"/>
    <w:rsid w:val="00495372"/>
    <w:rsid w:val="00495406"/>
    <w:rsid w:val="004955ED"/>
    <w:rsid w:val="00495694"/>
    <w:rsid w:val="0049572B"/>
    <w:rsid w:val="00495A99"/>
    <w:rsid w:val="00495C7A"/>
    <w:rsid w:val="00495D63"/>
    <w:rsid w:val="00495F52"/>
    <w:rsid w:val="0049619C"/>
    <w:rsid w:val="004961AE"/>
    <w:rsid w:val="0049650C"/>
    <w:rsid w:val="00496AFE"/>
    <w:rsid w:val="00496E3D"/>
    <w:rsid w:val="00496EB5"/>
    <w:rsid w:val="004972A1"/>
    <w:rsid w:val="00497926"/>
    <w:rsid w:val="00497A9D"/>
    <w:rsid w:val="004A0248"/>
    <w:rsid w:val="004A037C"/>
    <w:rsid w:val="004A03BA"/>
    <w:rsid w:val="004A09CF"/>
    <w:rsid w:val="004A0BB9"/>
    <w:rsid w:val="004A0BD3"/>
    <w:rsid w:val="004A0DA1"/>
    <w:rsid w:val="004A13BA"/>
    <w:rsid w:val="004A1523"/>
    <w:rsid w:val="004A1B59"/>
    <w:rsid w:val="004A1BD3"/>
    <w:rsid w:val="004A1F73"/>
    <w:rsid w:val="004A218E"/>
    <w:rsid w:val="004A221E"/>
    <w:rsid w:val="004A2526"/>
    <w:rsid w:val="004A29AD"/>
    <w:rsid w:val="004A2AEB"/>
    <w:rsid w:val="004A2B5A"/>
    <w:rsid w:val="004A2C58"/>
    <w:rsid w:val="004A3138"/>
    <w:rsid w:val="004A3224"/>
    <w:rsid w:val="004A3855"/>
    <w:rsid w:val="004A3993"/>
    <w:rsid w:val="004A3A41"/>
    <w:rsid w:val="004A3A56"/>
    <w:rsid w:val="004A3B91"/>
    <w:rsid w:val="004A4077"/>
    <w:rsid w:val="004A411A"/>
    <w:rsid w:val="004A41B9"/>
    <w:rsid w:val="004A436C"/>
    <w:rsid w:val="004A443C"/>
    <w:rsid w:val="004A4462"/>
    <w:rsid w:val="004A44C8"/>
    <w:rsid w:val="004A4559"/>
    <w:rsid w:val="004A46FF"/>
    <w:rsid w:val="004A4716"/>
    <w:rsid w:val="004A49CC"/>
    <w:rsid w:val="004A49F4"/>
    <w:rsid w:val="004A4A32"/>
    <w:rsid w:val="004A4B7C"/>
    <w:rsid w:val="004A4BA8"/>
    <w:rsid w:val="004A56B4"/>
    <w:rsid w:val="004A58E6"/>
    <w:rsid w:val="004A5AB6"/>
    <w:rsid w:val="004A5D43"/>
    <w:rsid w:val="004A5D68"/>
    <w:rsid w:val="004A5DED"/>
    <w:rsid w:val="004A5FBB"/>
    <w:rsid w:val="004A6136"/>
    <w:rsid w:val="004A622D"/>
    <w:rsid w:val="004A63DA"/>
    <w:rsid w:val="004A6688"/>
    <w:rsid w:val="004A66B3"/>
    <w:rsid w:val="004A6CEA"/>
    <w:rsid w:val="004A6CEC"/>
    <w:rsid w:val="004A6EC2"/>
    <w:rsid w:val="004A6F94"/>
    <w:rsid w:val="004A70EE"/>
    <w:rsid w:val="004A7102"/>
    <w:rsid w:val="004A74A7"/>
    <w:rsid w:val="004A76A9"/>
    <w:rsid w:val="004A7932"/>
    <w:rsid w:val="004A7A9E"/>
    <w:rsid w:val="004B071E"/>
    <w:rsid w:val="004B0ED8"/>
    <w:rsid w:val="004B0EF7"/>
    <w:rsid w:val="004B0FA0"/>
    <w:rsid w:val="004B1233"/>
    <w:rsid w:val="004B1466"/>
    <w:rsid w:val="004B1A5B"/>
    <w:rsid w:val="004B1BBE"/>
    <w:rsid w:val="004B1C0B"/>
    <w:rsid w:val="004B1F81"/>
    <w:rsid w:val="004B2045"/>
    <w:rsid w:val="004B22D6"/>
    <w:rsid w:val="004B2504"/>
    <w:rsid w:val="004B2543"/>
    <w:rsid w:val="004B25C5"/>
    <w:rsid w:val="004B274D"/>
    <w:rsid w:val="004B2BC0"/>
    <w:rsid w:val="004B2BEE"/>
    <w:rsid w:val="004B2F16"/>
    <w:rsid w:val="004B31EB"/>
    <w:rsid w:val="004B349B"/>
    <w:rsid w:val="004B34E2"/>
    <w:rsid w:val="004B3CEF"/>
    <w:rsid w:val="004B41BF"/>
    <w:rsid w:val="004B4B0B"/>
    <w:rsid w:val="004B4CDC"/>
    <w:rsid w:val="004B4D2C"/>
    <w:rsid w:val="004B4D6D"/>
    <w:rsid w:val="004B4DE3"/>
    <w:rsid w:val="004B4EA4"/>
    <w:rsid w:val="004B51E4"/>
    <w:rsid w:val="004B5307"/>
    <w:rsid w:val="004B5503"/>
    <w:rsid w:val="004B5673"/>
    <w:rsid w:val="004B56ED"/>
    <w:rsid w:val="004B5B43"/>
    <w:rsid w:val="004B5E51"/>
    <w:rsid w:val="004B6050"/>
    <w:rsid w:val="004B6235"/>
    <w:rsid w:val="004B62A7"/>
    <w:rsid w:val="004B65A2"/>
    <w:rsid w:val="004B664A"/>
    <w:rsid w:val="004B67E1"/>
    <w:rsid w:val="004B6B85"/>
    <w:rsid w:val="004B6CC9"/>
    <w:rsid w:val="004B6D27"/>
    <w:rsid w:val="004B6D5B"/>
    <w:rsid w:val="004B7102"/>
    <w:rsid w:val="004B7214"/>
    <w:rsid w:val="004B7238"/>
    <w:rsid w:val="004B7427"/>
    <w:rsid w:val="004B74D6"/>
    <w:rsid w:val="004B768E"/>
    <w:rsid w:val="004B7FCD"/>
    <w:rsid w:val="004C000F"/>
    <w:rsid w:val="004C0233"/>
    <w:rsid w:val="004C04A9"/>
    <w:rsid w:val="004C06BA"/>
    <w:rsid w:val="004C08DD"/>
    <w:rsid w:val="004C0A9D"/>
    <w:rsid w:val="004C0C14"/>
    <w:rsid w:val="004C0CFC"/>
    <w:rsid w:val="004C10CB"/>
    <w:rsid w:val="004C1328"/>
    <w:rsid w:val="004C13D4"/>
    <w:rsid w:val="004C14DD"/>
    <w:rsid w:val="004C1895"/>
    <w:rsid w:val="004C1A2A"/>
    <w:rsid w:val="004C1FDC"/>
    <w:rsid w:val="004C2487"/>
    <w:rsid w:val="004C249E"/>
    <w:rsid w:val="004C24D0"/>
    <w:rsid w:val="004C281B"/>
    <w:rsid w:val="004C2CF4"/>
    <w:rsid w:val="004C2EB0"/>
    <w:rsid w:val="004C3269"/>
    <w:rsid w:val="004C3387"/>
    <w:rsid w:val="004C351E"/>
    <w:rsid w:val="004C3643"/>
    <w:rsid w:val="004C381F"/>
    <w:rsid w:val="004C38AA"/>
    <w:rsid w:val="004C3BD6"/>
    <w:rsid w:val="004C3E5D"/>
    <w:rsid w:val="004C4284"/>
    <w:rsid w:val="004C42EE"/>
    <w:rsid w:val="004C47E0"/>
    <w:rsid w:val="004C494B"/>
    <w:rsid w:val="004C4A0F"/>
    <w:rsid w:val="004C4C8A"/>
    <w:rsid w:val="004C4D1A"/>
    <w:rsid w:val="004C4FDD"/>
    <w:rsid w:val="004C50CF"/>
    <w:rsid w:val="004C569D"/>
    <w:rsid w:val="004C5759"/>
    <w:rsid w:val="004C5768"/>
    <w:rsid w:val="004C58B8"/>
    <w:rsid w:val="004C5A05"/>
    <w:rsid w:val="004C5D34"/>
    <w:rsid w:val="004C5DFB"/>
    <w:rsid w:val="004C5F4C"/>
    <w:rsid w:val="004C6542"/>
    <w:rsid w:val="004C6698"/>
    <w:rsid w:val="004C6939"/>
    <w:rsid w:val="004C6969"/>
    <w:rsid w:val="004C7115"/>
    <w:rsid w:val="004C721A"/>
    <w:rsid w:val="004C750E"/>
    <w:rsid w:val="004C7611"/>
    <w:rsid w:val="004C7614"/>
    <w:rsid w:val="004C78E3"/>
    <w:rsid w:val="004C7955"/>
    <w:rsid w:val="004C7A3E"/>
    <w:rsid w:val="004C7B6A"/>
    <w:rsid w:val="004C7B6E"/>
    <w:rsid w:val="004C7D04"/>
    <w:rsid w:val="004C7D16"/>
    <w:rsid w:val="004C7F8A"/>
    <w:rsid w:val="004D0015"/>
    <w:rsid w:val="004D08FD"/>
    <w:rsid w:val="004D0F87"/>
    <w:rsid w:val="004D18B7"/>
    <w:rsid w:val="004D19FD"/>
    <w:rsid w:val="004D2121"/>
    <w:rsid w:val="004D21FA"/>
    <w:rsid w:val="004D220E"/>
    <w:rsid w:val="004D2453"/>
    <w:rsid w:val="004D24CC"/>
    <w:rsid w:val="004D29D8"/>
    <w:rsid w:val="004D2B6A"/>
    <w:rsid w:val="004D3055"/>
    <w:rsid w:val="004D3398"/>
    <w:rsid w:val="004D34AB"/>
    <w:rsid w:val="004D3546"/>
    <w:rsid w:val="004D37D3"/>
    <w:rsid w:val="004D3DBA"/>
    <w:rsid w:val="004D3FAB"/>
    <w:rsid w:val="004D45BF"/>
    <w:rsid w:val="004D4618"/>
    <w:rsid w:val="004D4BFC"/>
    <w:rsid w:val="004D4DB4"/>
    <w:rsid w:val="004D4E0F"/>
    <w:rsid w:val="004D513D"/>
    <w:rsid w:val="004D5261"/>
    <w:rsid w:val="004D5461"/>
    <w:rsid w:val="004D5611"/>
    <w:rsid w:val="004D5668"/>
    <w:rsid w:val="004D5713"/>
    <w:rsid w:val="004D581C"/>
    <w:rsid w:val="004D58EA"/>
    <w:rsid w:val="004D5A76"/>
    <w:rsid w:val="004D5F25"/>
    <w:rsid w:val="004D6093"/>
    <w:rsid w:val="004D61E8"/>
    <w:rsid w:val="004D6530"/>
    <w:rsid w:val="004D670E"/>
    <w:rsid w:val="004D6956"/>
    <w:rsid w:val="004D6ADF"/>
    <w:rsid w:val="004D7229"/>
    <w:rsid w:val="004D7496"/>
    <w:rsid w:val="004D7BFE"/>
    <w:rsid w:val="004E00C3"/>
    <w:rsid w:val="004E0265"/>
    <w:rsid w:val="004E036A"/>
    <w:rsid w:val="004E0675"/>
    <w:rsid w:val="004E081D"/>
    <w:rsid w:val="004E0BED"/>
    <w:rsid w:val="004E0CC3"/>
    <w:rsid w:val="004E0DE6"/>
    <w:rsid w:val="004E0E63"/>
    <w:rsid w:val="004E168C"/>
    <w:rsid w:val="004E1828"/>
    <w:rsid w:val="004E190B"/>
    <w:rsid w:val="004E1DE5"/>
    <w:rsid w:val="004E2020"/>
    <w:rsid w:val="004E21B4"/>
    <w:rsid w:val="004E232B"/>
    <w:rsid w:val="004E239C"/>
    <w:rsid w:val="004E2A00"/>
    <w:rsid w:val="004E2CEB"/>
    <w:rsid w:val="004E2D67"/>
    <w:rsid w:val="004E2DE7"/>
    <w:rsid w:val="004E31FA"/>
    <w:rsid w:val="004E36CB"/>
    <w:rsid w:val="004E386E"/>
    <w:rsid w:val="004E3958"/>
    <w:rsid w:val="004E39A3"/>
    <w:rsid w:val="004E40BB"/>
    <w:rsid w:val="004E40E3"/>
    <w:rsid w:val="004E42DD"/>
    <w:rsid w:val="004E439B"/>
    <w:rsid w:val="004E4449"/>
    <w:rsid w:val="004E490A"/>
    <w:rsid w:val="004E4B49"/>
    <w:rsid w:val="004E4B7D"/>
    <w:rsid w:val="004E4C5D"/>
    <w:rsid w:val="004E4C85"/>
    <w:rsid w:val="004E4CC2"/>
    <w:rsid w:val="004E4CF4"/>
    <w:rsid w:val="004E4EFF"/>
    <w:rsid w:val="004E53E5"/>
    <w:rsid w:val="004E5454"/>
    <w:rsid w:val="004E5E2C"/>
    <w:rsid w:val="004E5EE8"/>
    <w:rsid w:val="004E5F2D"/>
    <w:rsid w:val="004E5F7C"/>
    <w:rsid w:val="004E60C0"/>
    <w:rsid w:val="004E6205"/>
    <w:rsid w:val="004E636C"/>
    <w:rsid w:val="004E63BC"/>
    <w:rsid w:val="004E6693"/>
    <w:rsid w:val="004E6E5A"/>
    <w:rsid w:val="004E7121"/>
    <w:rsid w:val="004E7138"/>
    <w:rsid w:val="004E7315"/>
    <w:rsid w:val="004E741C"/>
    <w:rsid w:val="004E751C"/>
    <w:rsid w:val="004E7A90"/>
    <w:rsid w:val="004E7CCA"/>
    <w:rsid w:val="004E7F69"/>
    <w:rsid w:val="004F00F4"/>
    <w:rsid w:val="004F06D0"/>
    <w:rsid w:val="004F0A61"/>
    <w:rsid w:val="004F0D46"/>
    <w:rsid w:val="004F1205"/>
    <w:rsid w:val="004F1678"/>
    <w:rsid w:val="004F1A70"/>
    <w:rsid w:val="004F1B0E"/>
    <w:rsid w:val="004F1B59"/>
    <w:rsid w:val="004F1F61"/>
    <w:rsid w:val="004F1FB2"/>
    <w:rsid w:val="004F21E8"/>
    <w:rsid w:val="004F2397"/>
    <w:rsid w:val="004F27DA"/>
    <w:rsid w:val="004F2AB1"/>
    <w:rsid w:val="004F2F3B"/>
    <w:rsid w:val="004F30C1"/>
    <w:rsid w:val="004F327B"/>
    <w:rsid w:val="004F37E4"/>
    <w:rsid w:val="004F3805"/>
    <w:rsid w:val="004F39A9"/>
    <w:rsid w:val="004F3C97"/>
    <w:rsid w:val="004F4063"/>
    <w:rsid w:val="004F4359"/>
    <w:rsid w:val="004F436D"/>
    <w:rsid w:val="004F436F"/>
    <w:rsid w:val="004F44FB"/>
    <w:rsid w:val="004F4923"/>
    <w:rsid w:val="004F4A1C"/>
    <w:rsid w:val="004F4A7E"/>
    <w:rsid w:val="004F50A1"/>
    <w:rsid w:val="004F52BA"/>
    <w:rsid w:val="004F5AA4"/>
    <w:rsid w:val="004F5C26"/>
    <w:rsid w:val="004F5C62"/>
    <w:rsid w:val="004F5CE7"/>
    <w:rsid w:val="004F5CF5"/>
    <w:rsid w:val="004F5D0D"/>
    <w:rsid w:val="004F621A"/>
    <w:rsid w:val="004F63C0"/>
    <w:rsid w:val="004F6605"/>
    <w:rsid w:val="004F685D"/>
    <w:rsid w:val="004F68BA"/>
    <w:rsid w:val="004F69E0"/>
    <w:rsid w:val="004F6D9C"/>
    <w:rsid w:val="004F6DC5"/>
    <w:rsid w:val="004F6DC6"/>
    <w:rsid w:val="004F7274"/>
    <w:rsid w:val="004F74B8"/>
    <w:rsid w:val="004F770C"/>
    <w:rsid w:val="004F77F1"/>
    <w:rsid w:val="004F7ABB"/>
    <w:rsid w:val="004F7DFC"/>
    <w:rsid w:val="004F7E02"/>
    <w:rsid w:val="004F7EB1"/>
    <w:rsid w:val="0050028C"/>
    <w:rsid w:val="0050061E"/>
    <w:rsid w:val="0050096D"/>
    <w:rsid w:val="00501299"/>
    <w:rsid w:val="005012F1"/>
    <w:rsid w:val="005014DC"/>
    <w:rsid w:val="00501809"/>
    <w:rsid w:val="0050191F"/>
    <w:rsid w:val="00501B08"/>
    <w:rsid w:val="00501D26"/>
    <w:rsid w:val="00501E9C"/>
    <w:rsid w:val="00501EB7"/>
    <w:rsid w:val="00501FE3"/>
    <w:rsid w:val="0050203E"/>
    <w:rsid w:val="00502476"/>
    <w:rsid w:val="005029BC"/>
    <w:rsid w:val="00502B44"/>
    <w:rsid w:val="00502DC0"/>
    <w:rsid w:val="00503426"/>
    <w:rsid w:val="005035B9"/>
    <w:rsid w:val="00503652"/>
    <w:rsid w:val="0050381C"/>
    <w:rsid w:val="00503864"/>
    <w:rsid w:val="00503D17"/>
    <w:rsid w:val="00503D69"/>
    <w:rsid w:val="00503DA9"/>
    <w:rsid w:val="00503F96"/>
    <w:rsid w:val="00504101"/>
    <w:rsid w:val="00504176"/>
    <w:rsid w:val="00504586"/>
    <w:rsid w:val="005046C6"/>
    <w:rsid w:val="00504A59"/>
    <w:rsid w:val="00505193"/>
    <w:rsid w:val="005053F6"/>
    <w:rsid w:val="00505F9C"/>
    <w:rsid w:val="00505FB7"/>
    <w:rsid w:val="0050620F"/>
    <w:rsid w:val="00506306"/>
    <w:rsid w:val="005069E2"/>
    <w:rsid w:val="00506A2B"/>
    <w:rsid w:val="00506C40"/>
    <w:rsid w:val="005071D8"/>
    <w:rsid w:val="00507235"/>
    <w:rsid w:val="00507360"/>
    <w:rsid w:val="0050748E"/>
    <w:rsid w:val="0050767B"/>
    <w:rsid w:val="005078D3"/>
    <w:rsid w:val="00507C1D"/>
    <w:rsid w:val="00507E36"/>
    <w:rsid w:val="005101DF"/>
    <w:rsid w:val="00510921"/>
    <w:rsid w:val="00510A0E"/>
    <w:rsid w:val="00510B2E"/>
    <w:rsid w:val="00510B43"/>
    <w:rsid w:val="00510C57"/>
    <w:rsid w:val="00510CCE"/>
    <w:rsid w:val="00510E15"/>
    <w:rsid w:val="00510F58"/>
    <w:rsid w:val="0051105B"/>
    <w:rsid w:val="005115F1"/>
    <w:rsid w:val="0051173E"/>
    <w:rsid w:val="0051175D"/>
    <w:rsid w:val="00511BA6"/>
    <w:rsid w:val="00511D25"/>
    <w:rsid w:val="00511D40"/>
    <w:rsid w:val="00511EB0"/>
    <w:rsid w:val="00511F3E"/>
    <w:rsid w:val="005122D4"/>
    <w:rsid w:val="005123D4"/>
    <w:rsid w:val="005127CC"/>
    <w:rsid w:val="005128FA"/>
    <w:rsid w:val="00512B42"/>
    <w:rsid w:val="00512D3F"/>
    <w:rsid w:val="00513015"/>
    <w:rsid w:val="005132B8"/>
    <w:rsid w:val="00513AEA"/>
    <w:rsid w:val="00513F2E"/>
    <w:rsid w:val="005152AE"/>
    <w:rsid w:val="00515836"/>
    <w:rsid w:val="00515926"/>
    <w:rsid w:val="00515A59"/>
    <w:rsid w:val="005163D0"/>
    <w:rsid w:val="005165AC"/>
    <w:rsid w:val="0051681F"/>
    <w:rsid w:val="00516D58"/>
    <w:rsid w:val="00516EF1"/>
    <w:rsid w:val="00517297"/>
    <w:rsid w:val="0051766E"/>
    <w:rsid w:val="005176C4"/>
    <w:rsid w:val="00517706"/>
    <w:rsid w:val="005178C4"/>
    <w:rsid w:val="00517BA1"/>
    <w:rsid w:val="00517D30"/>
    <w:rsid w:val="00517F96"/>
    <w:rsid w:val="0052005D"/>
    <w:rsid w:val="0052052E"/>
    <w:rsid w:val="00520602"/>
    <w:rsid w:val="0052062F"/>
    <w:rsid w:val="005207CB"/>
    <w:rsid w:val="00520911"/>
    <w:rsid w:val="00520A2B"/>
    <w:rsid w:val="00520B8C"/>
    <w:rsid w:val="00520FCF"/>
    <w:rsid w:val="00521062"/>
    <w:rsid w:val="005211BD"/>
    <w:rsid w:val="00521397"/>
    <w:rsid w:val="005213CB"/>
    <w:rsid w:val="00521767"/>
    <w:rsid w:val="005219BD"/>
    <w:rsid w:val="00521B3F"/>
    <w:rsid w:val="00521BD9"/>
    <w:rsid w:val="00521C4B"/>
    <w:rsid w:val="00521C6E"/>
    <w:rsid w:val="00521F53"/>
    <w:rsid w:val="00521FAE"/>
    <w:rsid w:val="00522079"/>
    <w:rsid w:val="0052283D"/>
    <w:rsid w:val="005228EC"/>
    <w:rsid w:val="00522CB6"/>
    <w:rsid w:val="0052338D"/>
    <w:rsid w:val="0052380A"/>
    <w:rsid w:val="00523981"/>
    <w:rsid w:val="00523B15"/>
    <w:rsid w:val="00523C51"/>
    <w:rsid w:val="00523C75"/>
    <w:rsid w:val="00523E0D"/>
    <w:rsid w:val="00523EBB"/>
    <w:rsid w:val="00523F6E"/>
    <w:rsid w:val="00523FAD"/>
    <w:rsid w:val="0052408D"/>
    <w:rsid w:val="0052423B"/>
    <w:rsid w:val="005242A2"/>
    <w:rsid w:val="005245D2"/>
    <w:rsid w:val="005248E6"/>
    <w:rsid w:val="00524B32"/>
    <w:rsid w:val="00524B66"/>
    <w:rsid w:val="00524DA9"/>
    <w:rsid w:val="00525211"/>
    <w:rsid w:val="005253BE"/>
    <w:rsid w:val="00525471"/>
    <w:rsid w:val="005255A6"/>
    <w:rsid w:val="00525900"/>
    <w:rsid w:val="00525978"/>
    <w:rsid w:val="00526186"/>
    <w:rsid w:val="00526228"/>
    <w:rsid w:val="00526307"/>
    <w:rsid w:val="00526508"/>
    <w:rsid w:val="005267CB"/>
    <w:rsid w:val="00526AA9"/>
    <w:rsid w:val="00526DBC"/>
    <w:rsid w:val="00526F19"/>
    <w:rsid w:val="005277CC"/>
    <w:rsid w:val="00527BC8"/>
    <w:rsid w:val="00527C9B"/>
    <w:rsid w:val="00527FB1"/>
    <w:rsid w:val="00530517"/>
    <w:rsid w:val="005308A7"/>
    <w:rsid w:val="00530DC1"/>
    <w:rsid w:val="00530E16"/>
    <w:rsid w:val="00530E90"/>
    <w:rsid w:val="00531102"/>
    <w:rsid w:val="005311F6"/>
    <w:rsid w:val="005312BB"/>
    <w:rsid w:val="0053158B"/>
    <w:rsid w:val="00531804"/>
    <w:rsid w:val="00531FA4"/>
    <w:rsid w:val="005323D4"/>
    <w:rsid w:val="00532490"/>
    <w:rsid w:val="00532795"/>
    <w:rsid w:val="00532B38"/>
    <w:rsid w:val="00532D46"/>
    <w:rsid w:val="00533115"/>
    <w:rsid w:val="00533387"/>
    <w:rsid w:val="0053383D"/>
    <w:rsid w:val="005339C0"/>
    <w:rsid w:val="00533B0E"/>
    <w:rsid w:val="00534058"/>
    <w:rsid w:val="0053415A"/>
    <w:rsid w:val="00534475"/>
    <w:rsid w:val="0053459E"/>
    <w:rsid w:val="00534838"/>
    <w:rsid w:val="00534871"/>
    <w:rsid w:val="005348E0"/>
    <w:rsid w:val="00534A9A"/>
    <w:rsid w:val="005351AE"/>
    <w:rsid w:val="00535684"/>
    <w:rsid w:val="00535A35"/>
    <w:rsid w:val="00535A72"/>
    <w:rsid w:val="00535EC5"/>
    <w:rsid w:val="0053605F"/>
    <w:rsid w:val="00536374"/>
    <w:rsid w:val="00536492"/>
    <w:rsid w:val="00536699"/>
    <w:rsid w:val="0053673E"/>
    <w:rsid w:val="00536C5A"/>
    <w:rsid w:val="00536F65"/>
    <w:rsid w:val="005370D9"/>
    <w:rsid w:val="00537220"/>
    <w:rsid w:val="00537709"/>
    <w:rsid w:val="005379D2"/>
    <w:rsid w:val="00537A72"/>
    <w:rsid w:val="00537BA4"/>
    <w:rsid w:val="00540190"/>
    <w:rsid w:val="005401AD"/>
    <w:rsid w:val="00540613"/>
    <w:rsid w:val="00540715"/>
    <w:rsid w:val="00540975"/>
    <w:rsid w:val="00541161"/>
    <w:rsid w:val="005411BA"/>
    <w:rsid w:val="0054157D"/>
    <w:rsid w:val="005415E8"/>
    <w:rsid w:val="0054172B"/>
    <w:rsid w:val="00541816"/>
    <w:rsid w:val="00541B11"/>
    <w:rsid w:val="00541D69"/>
    <w:rsid w:val="00541FCB"/>
    <w:rsid w:val="005421A7"/>
    <w:rsid w:val="0054245E"/>
    <w:rsid w:val="00542646"/>
    <w:rsid w:val="00542708"/>
    <w:rsid w:val="00542877"/>
    <w:rsid w:val="005428C9"/>
    <w:rsid w:val="00542DCB"/>
    <w:rsid w:val="005433AA"/>
    <w:rsid w:val="0054342E"/>
    <w:rsid w:val="0054344A"/>
    <w:rsid w:val="005436FE"/>
    <w:rsid w:val="00543726"/>
    <w:rsid w:val="0054386F"/>
    <w:rsid w:val="0054393F"/>
    <w:rsid w:val="00543DC5"/>
    <w:rsid w:val="00544101"/>
    <w:rsid w:val="0054420B"/>
    <w:rsid w:val="0054434D"/>
    <w:rsid w:val="00544413"/>
    <w:rsid w:val="00544559"/>
    <w:rsid w:val="005449D9"/>
    <w:rsid w:val="00544ADA"/>
    <w:rsid w:val="00544CA6"/>
    <w:rsid w:val="00544D37"/>
    <w:rsid w:val="005450E9"/>
    <w:rsid w:val="005450F6"/>
    <w:rsid w:val="005451F6"/>
    <w:rsid w:val="005452F8"/>
    <w:rsid w:val="00545339"/>
    <w:rsid w:val="00545390"/>
    <w:rsid w:val="005454DD"/>
    <w:rsid w:val="00545733"/>
    <w:rsid w:val="00545B25"/>
    <w:rsid w:val="00545CAE"/>
    <w:rsid w:val="00545F8F"/>
    <w:rsid w:val="0054633D"/>
    <w:rsid w:val="00546D05"/>
    <w:rsid w:val="00546F3B"/>
    <w:rsid w:val="00547029"/>
    <w:rsid w:val="005470D1"/>
    <w:rsid w:val="00547120"/>
    <w:rsid w:val="005471E7"/>
    <w:rsid w:val="005472D7"/>
    <w:rsid w:val="005476B4"/>
    <w:rsid w:val="005477BF"/>
    <w:rsid w:val="00547CE7"/>
    <w:rsid w:val="00547FA5"/>
    <w:rsid w:val="00550240"/>
    <w:rsid w:val="005502CA"/>
    <w:rsid w:val="00550903"/>
    <w:rsid w:val="00550AB7"/>
    <w:rsid w:val="005515D1"/>
    <w:rsid w:val="005516E5"/>
    <w:rsid w:val="00551B8D"/>
    <w:rsid w:val="00551D1E"/>
    <w:rsid w:val="00551EE2"/>
    <w:rsid w:val="00551FA0"/>
    <w:rsid w:val="00552023"/>
    <w:rsid w:val="0055202B"/>
    <w:rsid w:val="00552361"/>
    <w:rsid w:val="005523F7"/>
    <w:rsid w:val="0055264F"/>
    <w:rsid w:val="005529CE"/>
    <w:rsid w:val="00552D0B"/>
    <w:rsid w:val="00552D1E"/>
    <w:rsid w:val="00552E9A"/>
    <w:rsid w:val="00552EA8"/>
    <w:rsid w:val="00553044"/>
    <w:rsid w:val="005530E0"/>
    <w:rsid w:val="005531DB"/>
    <w:rsid w:val="0055328C"/>
    <w:rsid w:val="00553480"/>
    <w:rsid w:val="00553601"/>
    <w:rsid w:val="0055418D"/>
    <w:rsid w:val="005544CB"/>
    <w:rsid w:val="005545FF"/>
    <w:rsid w:val="00554B45"/>
    <w:rsid w:val="00554E31"/>
    <w:rsid w:val="00554E9B"/>
    <w:rsid w:val="00554FB9"/>
    <w:rsid w:val="0055526E"/>
    <w:rsid w:val="005552D7"/>
    <w:rsid w:val="0055546C"/>
    <w:rsid w:val="005554E5"/>
    <w:rsid w:val="00555614"/>
    <w:rsid w:val="005557C9"/>
    <w:rsid w:val="0055595C"/>
    <w:rsid w:val="00555DB2"/>
    <w:rsid w:val="00555DE2"/>
    <w:rsid w:val="00555DFA"/>
    <w:rsid w:val="0055618B"/>
    <w:rsid w:val="00556210"/>
    <w:rsid w:val="00556804"/>
    <w:rsid w:val="00556826"/>
    <w:rsid w:val="00556DB9"/>
    <w:rsid w:val="00557057"/>
    <w:rsid w:val="005570AD"/>
    <w:rsid w:val="005572CE"/>
    <w:rsid w:val="0055733D"/>
    <w:rsid w:val="00557354"/>
    <w:rsid w:val="005574A3"/>
    <w:rsid w:val="00557596"/>
    <w:rsid w:val="005575B9"/>
    <w:rsid w:val="005575C6"/>
    <w:rsid w:val="00557A20"/>
    <w:rsid w:val="00557AD2"/>
    <w:rsid w:val="00557BED"/>
    <w:rsid w:val="00557C2C"/>
    <w:rsid w:val="00557E21"/>
    <w:rsid w:val="00557F93"/>
    <w:rsid w:val="0056019C"/>
    <w:rsid w:val="00560500"/>
    <w:rsid w:val="005605FF"/>
    <w:rsid w:val="00560AB4"/>
    <w:rsid w:val="00560E20"/>
    <w:rsid w:val="00561315"/>
    <w:rsid w:val="0056139E"/>
    <w:rsid w:val="005613A4"/>
    <w:rsid w:val="005613FB"/>
    <w:rsid w:val="00561621"/>
    <w:rsid w:val="005616ED"/>
    <w:rsid w:val="005617D9"/>
    <w:rsid w:val="0056182B"/>
    <w:rsid w:val="00561B00"/>
    <w:rsid w:val="00562025"/>
    <w:rsid w:val="00562523"/>
    <w:rsid w:val="005625BF"/>
    <w:rsid w:val="00562767"/>
    <w:rsid w:val="005628B8"/>
    <w:rsid w:val="005628F6"/>
    <w:rsid w:val="005629F9"/>
    <w:rsid w:val="00562C99"/>
    <w:rsid w:val="005630A3"/>
    <w:rsid w:val="00563377"/>
    <w:rsid w:val="005634AD"/>
    <w:rsid w:val="00563648"/>
    <w:rsid w:val="00563D47"/>
    <w:rsid w:val="00563E08"/>
    <w:rsid w:val="00563EA6"/>
    <w:rsid w:val="00563EEE"/>
    <w:rsid w:val="005641A7"/>
    <w:rsid w:val="005642F2"/>
    <w:rsid w:val="005645B6"/>
    <w:rsid w:val="005647FD"/>
    <w:rsid w:val="00565280"/>
    <w:rsid w:val="005652C7"/>
    <w:rsid w:val="00565312"/>
    <w:rsid w:val="00565329"/>
    <w:rsid w:val="00565403"/>
    <w:rsid w:val="00565762"/>
    <w:rsid w:val="0056586A"/>
    <w:rsid w:val="00565C60"/>
    <w:rsid w:val="00565D71"/>
    <w:rsid w:val="00566125"/>
    <w:rsid w:val="00566307"/>
    <w:rsid w:val="005663A7"/>
    <w:rsid w:val="005664CA"/>
    <w:rsid w:val="005664D6"/>
    <w:rsid w:val="005666E1"/>
    <w:rsid w:val="005668ED"/>
    <w:rsid w:val="00566E09"/>
    <w:rsid w:val="00566FE4"/>
    <w:rsid w:val="005672F8"/>
    <w:rsid w:val="00567822"/>
    <w:rsid w:val="00567A5B"/>
    <w:rsid w:val="00567BFE"/>
    <w:rsid w:val="00567D63"/>
    <w:rsid w:val="00567E1D"/>
    <w:rsid w:val="00567EB7"/>
    <w:rsid w:val="005703FF"/>
    <w:rsid w:val="00570557"/>
    <w:rsid w:val="0057055D"/>
    <w:rsid w:val="0057072C"/>
    <w:rsid w:val="00570800"/>
    <w:rsid w:val="00570D1D"/>
    <w:rsid w:val="00570D6B"/>
    <w:rsid w:val="00571369"/>
    <w:rsid w:val="005714F9"/>
    <w:rsid w:val="00571591"/>
    <w:rsid w:val="00571A88"/>
    <w:rsid w:val="00571BDF"/>
    <w:rsid w:val="00571FE9"/>
    <w:rsid w:val="0057205B"/>
    <w:rsid w:val="005727E0"/>
    <w:rsid w:val="005727F0"/>
    <w:rsid w:val="00572B5A"/>
    <w:rsid w:val="00572DC1"/>
    <w:rsid w:val="00572E2A"/>
    <w:rsid w:val="00572E94"/>
    <w:rsid w:val="005735E9"/>
    <w:rsid w:val="0057368C"/>
    <w:rsid w:val="00573A4F"/>
    <w:rsid w:val="00573ECA"/>
    <w:rsid w:val="00573F15"/>
    <w:rsid w:val="00573F45"/>
    <w:rsid w:val="005742E4"/>
    <w:rsid w:val="00574315"/>
    <w:rsid w:val="005744DB"/>
    <w:rsid w:val="00574CCD"/>
    <w:rsid w:val="00575126"/>
    <w:rsid w:val="00575947"/>
    <w:rsid w:val="00575E1A"/>
    <w:rsid w:val="0057639B"/>
    <w:rsid w:val="00576438"/>
    <w:rsid w:val="00576665"/>
    <w:rsid w:val="00576991"/>
    <w:rsid w:val="005770CB"/>
    <w:rsid w:val="00577109"/>
    <w:rsid w:val="005777D0"/>
    <w:rsid w:val="00577975"/>
    <w:rsid w:val="00577A07"/>
    <w:rsid w:val="00577B3C"/>
    <w:rsid w:val="00577BA2"/>
    <w:rsid w:val="00577F02"/>
    <w:rsid w:val="005800B3"/>
    <w:rsid w:val="00580199"/>
    <w:rsid w:val="005803A1"/>
    <w:rsid w:val="00580667"/>
    <w:rsid w:val="005807C6"/>
    <w:rsid w:val="005808D1"/>
    <w:rsid w:val="005809A1"/>
    <w:rsid w:val="00580B5B"/>
    <w:rsid w:val="00580E28"/>
    <w:rsid w:val="00580FEE"/>
    <w:rsid w:val="00581221"/>
    <w:rsid w:val="00581827"/>
    <w:rsid w:val="00581960"/>
    <w:rsid w:val="00581AE2"/>
    <w:rsid w:val="00581C8C"/>
    <w:rsid w:val="00581DB7"/>
    <w:rsid w:val="00581EC3"/>
    <w:rsid w:val="00582086"/>
    <w:rsid w:val="00582221"/>
    <w:rsid w:val="0058258C"/>
    <w:rsid w:val="005826E8"/>
    <w:rsid w:val="005826E9"/>
    <w:rsid w:val="005827E6"/>
    <w:rsid w:val="005828FC"/>
    <w:rsid w:val="00582CCA"/>
    <w:rsid w:val="00582EB3"/>
    <w:rsid w:val="00582FCE"/>
    <w:rsid w:val="00583186"/>
    <w:rsid w:val="00583476"/>
    <w:rsid w:val="00583480"/>
    <w:rsid w:val="0058351B"/>
    <w:rsid w:val="005839FD"/>
    <w:rsid w:val="00583D6E"/>
    <w:rsid w:val="00583D83"/>
    <w:rsid w:val="00583F8A"/>
    <w:rsid w:val="00584187"/>
    <w:rsid w:val="0058420D"/>
    <w:rsid w:val="0058461A"/>
    <w:rsid w:val="00584650"/>
    <w:rsid w:val="005846FA"/>
    <w:rsid w:val="00584811"/>
    <w:rsid w:val="00584BB1"/>
    <w:rsid w:val="00584BFF"/>
    <w:rsid w:val="00584EE4"/>
    <w:rsid w:val="00584F1E"/>
    <w:rsid w:val="00584FBA"/>
    <w:rsid w:val="00585687"/>
    <w:rsid w:val="005859B3"/>
    <w:rsid w:val="00585AD8"/>
    <w:rsid w:val="00585BB9"/>
    <w:rsid w:val="00585F01"/>
    <w:rsid w:val="00586052"/>
    <w:rsid w:val="00586117"/>
    <w:rsid w:val="005861C6"/>
    <w:rsid w:val="005865B6"/>
    <w:rsid w:val="00586E30"/>
    <w:rsid w:val="00586EB5"/>
    <w:rsid w:val="00586FD3"/>
    <w:rsid w:val="0058727E"/>
    <w:rsid w:val="00587373"/>
    <w:rsid w:val="005873F0"/>
    <w:rsid w:val="0058754E"/>
    <w:rsid w:val="0058761C"/>
    <w:rsid w:val="00587AF0"/>
    <w:rsid w:val="00587B9F"/>
    <w:rsid w:val="00587C18"/>
    <w:rsid w:val="00590082"/>
    <w:rsid w:val="00590085"/>
    <w:rsid w:val="00590220"/>
    <w:rsid w:val="00590428"/>
    <w:rsid w:val="00590647"/>
    <w:rsid w:val="00590987"/>
    <w:rsid w:val="00590B55"/>
    <w:rsid w:val="00590D9E"/>
    <w:rsid w:val="005910B5"/>
    <w:rsid w:val="00591A46"/>
    <w:rsid w:val="00592017"/>
    <w:rsid w:val="005920E4"/>
    <w:rsid w:val="00592649"/>
    <w:rsid w:val="00592830"/>
    <w:rsid w:val="005928FE"/>
    <w:rsid w:val="00592985"/>
    <w:rsid w:val="00592A13"/>
    <w:rsid w:val="00592BDC"/>
    <w:rsid w:val="00592DC2"/>
    <w:rsid w:val="00592E8E"/>
    <w:rsid w:val="00592F89"/>
    <w:rsid w:val="00593071"/>
    <w:rsid w:val="005932E0"/>
    <w:rsid w:val="00593337"/>
    <w:rsid w:val="005936E8"/>
    <w:rsid w:val="00593B9D"/>
    <w:rsid w:val="00593C91"/>
    <w:rsid w:val="00593EA5"/>
    <w:rsid w:val="00593EFF"/>
    <w:rsid w:val="00593F85"/>
    <w:rsid w:val="00594211"/>
    <w:rsid w:val="005945CF"/>
    <w:rsid w:val="005946B2"/>
    <w:rsid w:val="00594797"/>
    <w:rsid w:val="00594817"/>
    <w:rsid w:val="00594832"/>
    <w:rsid w:val="00594A29"/>
    <w:rsid w:val="00594A87"/>
    <w:rsid w:val="00594B2E"/>
    <w:rsid w:val="00594C1C"/>
    <w:rsid w:val="00594EDB"/>
    <w:rsid w:val="005952FB"/>
    <w:rsid w:val="005954E4"/>
    <w:rsid w:val="00595662"/>
    <w:rsid w:val="00595952"/>
    <w:rsid w:val="00595D6A"/>
    <w:rsid w:val="00595E1E"/>
    <w:rsid w:val="00595F57"/>
    <w:rsid w:val="00596313"/>
    <w:rsid w:val="0059647D"/>
    <w:rsid w:val="00596881"/>
    <w:rsid w:val="005968D7"/>
    <w:rsid w:val="00596A0F"/>
    <w:rsid w:val="00596A7F"/>
    <w:rsid w:val="00596D22"/>
    <w:rsid w:val="005971EF"/>
    <w:rsid w:val="005972FC"/>
    <w:rsid w:val="005976E8"/>
    <w:rsid w:val="005A0267"/>
    <w:rsid w:val="005A0779"/>
    <w:rsid w:val="005A0796"/>
    <w:rsid w:val="005A07B1"/>
    <w:rsid w:val="005A0B40"/>
    <w:rsid w:val="005A1473"/>
    <w:rsid w:val="005A156D"/>
    <w:rsid w:val="005A1ACB"/>
    <w:rsid w:val="005A1BF6"/>
    <w:rsid w:val="005A1F1B"/>
    <w:rsid w:val="005A202D"/>
    <w:rsid w:val="005A2174"/>
    <w:rsid w:val="005A21B1"/>
    <w:rsid w:val="005A2559"/>
    <w:rsid w:val="005A25F9"/>
    <w:rsid w:val="005A26F5"/>
    <w:rsid w:val="005A271D"/>
    <w:rsid w:val="005A2FE2"/>
    <w:rsid w:val="005A31B5"/>
    <w:rsid w:val="005A32BA"/>
    <w:rsid w:val="005A36A7"/>
    <w:rsid w:val="005A38F0"/>
    <w:rsid w:val="005A3B56"/>
    <w:rsid w:val="005A3D4D"/>
    <w:rsid w:val="005A3E3A"/>
    <w:rsid w:val="005A445C"/>
    <w:rsid w:val="005A4E42"/>
    <w:rsid w:val="005A4EF0"/>
    <w:rsid w:val="005A513A"/>
    <w:rsid w:val="005A52AA"/>
    <w:rsid w:val="005A59CA"/>
    <w:rsid w:val="005A59FC"/>
    <w:rsid w:val="005A5EE8"/>
    <w:rsid w:val="005A636F"/>
    <w:rsid w:val="005A642B"/>
    <w:rsid w:val="005A648B"/>
    <w:rsid w:val="005A69F6"/>
    <w:rsid w:val="005A6B1B"/>
    <w:rsid w:val="005A6D51"/>
    <w:rsid w:val="005A6D57"/>
    <w:rsid w:val="005A703A"/>
    <w:rsid w:val="005A70BC"/>
    <w:rsid w:val="005A7163"/>
    <w:rsid w:val="005A7319"/>
    <w:rsid w:val="005A73E2"/>
    <w:rsid w:val="005A7644"/>
    <w:rsid w:val="005A765C"/>
    <w:rsid w:val="005A770F"/>
    <w:rsid w:val="005A7801"/>
    <w:rsid w:val="005A796F"/>
    <w:rsid w:val="005B029C"/>
    <w:rsid w:val="005B03CC"/>
    <w:rsid w:val="005B04F7"/>
    <w:rsid w:val="005B08A8"/>
    <w:rsid w:val="005B0B40"/>
    <w:rsid w:val="005B1093"/>
    <w:rsid w:val="005B10CE"/>
    <w:rsid w:val="005B1247"/>
    <w:rsid w:val="005B184F"/>
    <w:rsid w:val="005B1889"/>
    <w:rsid w:val="005B18DB"/>
    <w:rsid w:val="005B1C85"/>
    <w:rsid w:val="005B1DC0"/>
    <w:rsid w:val="005B1E2E"/>
    <w:rsid w:val="005B218F"/>
    <w:rsid w:val="005B22DE"/>
    <w:rsid w:val="005B2396"/>
    <w:rsid w:val="005B266F"/>
    <w:rsid w:val="005B29C4"/>
    <w:rsid w:val="005B2AA9"/>
    <w:rsid w:val="005B2B9A"/>
    <w:rsid w:val="005B2D96"/>
    <w:rsid w:val="005B2E67"/>
    <w:rsid w:val="005B2EA2"/>
    <w:rsid w:val="005B329D"/>
    <w:rsid w:val="005B32C1"/>
    <w:rsid w:val="005B4076"/>
    <w:rsid w:val="005B421A"/>
    <w:rsid w:val="005B423C"/>
    <w:rsid w:val="005B44B8"/>
    <w:rsid w:val="005B4611"/>
    <w:rsid w:val="005B4AA6"/>
    <w:rsid w:val="005B4AF7"/>
    <w:rsid w:val="005B4DE1"/>
    <w:rsid w:val="005B4E15"/>
    <w:rsid w:val="005B4EC1"/>
    <w:rsid w:val="005B505B"/>
    <w:rsid w:val="005B54B0"/>
    <w:rsid w:val="005B5541"/>
    <w:rsid w:val="005B57A3"/>
    <w:rsid w:val="005B59E7"/>
    <w:rsid w:val="005B5D40"/>
    <w:rsid w:val="005B5E9E"/>
    <w:rsid w:val="005B6A1B"/>
    <w:rsid w:val="005B6B88"/>
    <w:rsid w:val="005B6D64"/>
    <w:rsid w:val="005B6EFD"/>
    <w:rsid w:val="005B7274"/>
    <w:rsid w:val="005B7812"/>
    <w:rsid w:val="005B7820"/>
    <w:rsid w:val="005B7B4F"/>
    <w:rsid w:val="005B7C7F"/>
    <w:rsid w:val="005B7EE8"/>
    <w:rsid w:val="005B7F00"/>
    <w:rsid w:val="005C03C1"/>
    <w:rsid w:val="005C0439"/>
    <w:rsid w:val="005C0556"/>
    <w:rsid w:val="005C05F5"/>
    <w:rsid w:val="005C0665"/>
    <w:rsid w:val="005C0677"/>
    <w:rsid w:val="005C0794"/>
    <w:rsid w:val="005C0AA9"/>
    <w:rsid w:val="005C0B4A"/>
    <w:rsid w:val="005C10B6"/>
    <w:rsid w:val="005C154A"/>
    <w:rsid w:val="005C15EA"/>
    <w:rsid w:val="005C16DD"/>
    <w:rsid w:val="005C1730"/>
    <w:rsid w:val="005C186B"/>
    <w:rsid w:val="005C1954"/>
    <w:rsid w:val="005C1A69"/>
    <w:rsid w:val="005C1CDE"/>
    <w:rsid w:val="005C1E04"/>
    <w:rsid w:val="005C209C"/>
    <w:rsid w:val="005C2213"/>
    <w:rsid w:val="005C235A"/>
    <w:rsid w:val="005C23DE"/>
    <w:rsid w:val="005C25B3"/>
    <w:rsid w:val="005C2A8B"/>
    <w:rsid w:val="005C3579"/>
    <w:rsid w:val="005C392C"/>
    <w:rsid w:val="005C3B07"/>
    <w:rsid w:val="005C3E74"/>
    <w:rsid w:val="005C41AF"/>
    <w:rsid w:val="005C4378"/>
    <w:rsid w:val="005C494F"/>
    <w:rsid w:val="005C4B31"/>
    <w:rsid w:val="005C4EDB"/>
    <w:rsid w:val="005C4EF6"/>
    <w:rsid w:val="005C4FC9"/>
    <w:rsid w:val="005C5276"/>
    <w:rsid w:val="005C552F"/>
    <w:rsid w:val="005C5577"/>
    <w:rsid w:val="005C564B"/>
    <w:rsid w:val="005C579D"/>
    <w:rsid w:val="005C5851"/>
    <w:rsid w:val="005C59D1"/>
    <w:rsid w:val="005C5BEC"/>
    <w:rsid w:val="005C5FA8"/>
    <w:rsid w:val="005C631F"/>
    <w:rsid w:val="005C63B0"/>
    <w:rsid w:val="005C648F"/>
    <w:rsid w:val="005C64CC"/>
    <w:rsid w:val="005C682B"/>
    <w:rsid w:val="005C72F1"/>
    <w:rsid w:val="005C73DC"/>
    <w:rsid w:val="005C759A"/>
    <w:rsid w:val="005C7C06"/>
    <w:rsid w:val="005C7DF2"/>
    <w:rsid w:val="005C7EEE"/>
    <w:rsid w:val="005D00D1"/>
    <w:rsid w:val="005D0487"/>
    <w:rsid w:val="005D0631"/>
    <w:rsid w:val="005D0B1E"/>
    <w:rsid w:val="005D0C06"/>
    <w:rsid w:val="005D0CFF"/>
    <w:rsid w:val="005D0DDB"/>
    <w:rsid w:val="005D14A6"/>
    <w:rsid w:val="005D157F"/>
    <w:rsid w:val="005D18FE"/>
    <w:rsid w:val="005D194B"/>
    <w:rsid w:val="005D1B83"/>
    <w:rsid w:val="005D1C52"/>
    <w:rsid w:val="005D20B8"/>
    <w:rsid w:val="005D2124"/>
    <w:rsid w:val="005D24FF"/>
    <w:rsid w:val="005D275A"/>
    <w:rsid w:val="005D279F"/>
    <w:rsid w:val="005D27BE"/>
    <w:rsid w:val="005D2802"/>
    <w:rsid w:val="005D28B2"/>
    <w:rsid w:val="005D2AF3"/>
    <w:rsid w:val="005D2D53"/>
    <w:rsid w:val="005D2E5D"/>
    <w:rsid w:val="005D3029"/>
    <w:rsid w:val="005D306C"/>
    <w:rsid w:val="005D3129"/>
    <w:rsid w:val="005D3784"/>
    <w:rsid w:val="005D3A32"/>
    <w:rsid w:val="005D3EB0"/>
    <w:rsid w:val="005D4303"/>
    <w:rsid w:val="005D4CA0"/>
    <w:rsid w:val="005D4F1A"/>
    <w:rsid w:val="005D51DB"/>
    <w:rsid w:val="005D54A0"/>
    <w:rsid w:val="005D54AE"/>
    <w:rsid w:val="005D5A63"/>
    <w:rsid w:val="005D6508"/>
    <w:rsid w:val="005D6615"/>
    <w:rsid w:val="005D68C3"/>
    <w:rsid w:val="005D6ADD"/>
    <w:rsid w:val="005D75C1"/>
    <w:rsid w:val="005D7877"/>
    <w:rsid w:val="005D7B02"/>
    <w:rsid w:val="005E0604"/>
    <w:rsid w:val="005E0746"/>
    <w:rsid w:val="005E09DD"/>
    <w:rsid w:val="005E0A1E"/>
    <w:rsid w:val="005E0AA1"/>
    <w:rsid w:val="005E0AE1"/>
    <w:rsid w:val="005E0B53"/>
    <w:rsid w:val="005E0FA1"/>
    <w:rsid w:val="005E102A"/>
    <w:rsid w:val="005E106C"/>
    <w:rsid w:val="005E1136"/>
    <w:rsid w:val="005E1448"/>
    <w:rsid w:val="005E18E9"/>
    <w:rsid w:val="005E1B21"/>
    <w:rsid w:val="005E1C41"/>
    <w:rsid w:val="005E2273"/>
    <w:rsid w:val="005E2489"/>
    <w:rsid w:val="005E2497"/>
    <w:rsid w:val="005E24F8"/>
    <w:rsid w:val="005E25A6"/>
    <w:rsid w:val="005E2878"/>
    <w:rsid w:val="005E289A"/>
    <w:rsid w:val="005E2CEB"/>
    <w:rsid w:val="005E3276"/>
    <w:rsid w:val="005E33FB"/>
    <w:rsid w:val="005E343C"/>
    <w:rsid w:val="005E3547"/>
    <w:rsid w:val="005E3A02"/>
    <w:rsid w:val="005E3A18"/>
    <w:rsid w:val="005E3AB2"/>
    <w:rsid w:val="005E3B39"/>
    <w:rsid w:val="005E3C6B"/>
    <w:rsid w:val="005E3EBC"/>
    <w:rsid w:val="005E40BD"/>
    <w:rsid w:val="005E4243"/>
    <w:rsid w:val="005E4434"/>
    <w:rsid w:val="005E45A0"/>
    <w:rsid w:val="005E4747"/>
    <w:rsid w:val="005E4863"/>
    <w:rsid w:val="005E491B"/>
    <w:rsid w:val="005E4B43"/>
    <w:rsid w:val="005E4B55"/>
    <w:rsid w:val="005E4DAD"/>
    <w:rsid w:val="005E5144"/>
    <w:rsid w:val="005E52C2"/>
    <w:rsid w:val="005E53F5"/>
    <w:rsid w:val="005E5490"/>
    <w:rsid w:val="005E59F5"/>
    <w:rsid w:val="005E5CEE"/>
    <w:rsid w:val="005E5D6F"/>
    <w:rsid w:val="005E5ED9"/>
    <w:rsid w:val="005E61E4"/>
    <w:rsid w:val="005E6466"/>
    <w:rsid w:val="005E6860"/>
    <w:rsid w:val="005E69EC"/>
    <w:rsid w:val="005E71C0"/>
    <w:rsid w:val="005E7340"/>
    <w:rsid w:val="005E74BA"/>
    <w:rsid w:val="005E752F"/>
    <w:rsid w:val="005E7675"/>
    <w:rsid w:val="005E76E7"/>
    <w:rsid w:val="005E7E10"/>
    <w:rsid w:val="005E7E26"/>
    <w:rsid w:val="005E7FC6"/>
    <w:rsid w:val="005E7FFD"/>
    <w:rsid w:val="005F0126"/>
    <w:rsid w:val="005F0183"/>
    <w:rsid w:val="005F02CC"/>
    <w:rsid w:val="005F033A"/>
    <w:rsid w:val="005F03FC"/>
    <w:rsid w:val="005F03FF"/>
    <w:rsid w:val="005F0792"/>
    <w:rsid w:val="005F0E55"/>
    <w:rsid w:val="005F101E"/>
    <w:rsid w:val="005F1158"/>
    <w:rsid w:val="005F120C"/>
    <w:rsid w:val="005F13EE"/>
    <w:rsid w:val="005F1679"/>
    <w:rsid w:val="005F1C55"/>
    <w:rsid w:val="005F1D96"/>
    <w:rsid w:val="005F1E2A"/>
    <w:rsid w:val="005F1FD7"/>
    <w:rsid w:val="005F216F"/>
    <w:rsid w:val="005F2301"/>
    <w:rsid w:val="005F2336"/>
    <w:rsid w:val="005F24D6"/>
    <w:rsid w:val="005F25F3"/>
    <w:rsid w:val="005F27F5"/>
    <w:rsid w:val="005F2BB3"/>
    <w:rsid w:val="005F2C48"/>
    <w:rsid w:val="005F2F26"/>
    <w:rsid w:val="005F341D"/>
    <w:rsid w:val="005F344C"/>
    <w:rsid w:val="005F3AB1"/>
    <w:rsid w:val="005F3BC0"/>
    <w:rsid w:val="005F3E12"/>
    <w:rsid w:val="005F3EC1"/>
    <w:rsid w:val="005F3F04"/>
    <w:rsid w:val="005F40CA"/>
    <w:rsid w:val="005F41D6"/>
    <w:rsid w:val="005F4246"/>
    <w:rsid w:val="005F4777"/>
    <w:rsid w:val="005F483A"/>
    <w:rsid w:val="005F4C68"/>
    <w:rsid w:val="005F4DA0"/>
    <w:rsid w:val="005F4E06"/>
    <w:rsid w:val="005F516C"/>
    <w:rsid w:val="005F52F8"/>
    <w:rsid w:val="005F5420"/>
    <w:rsid w:val="005F5449"/>
    <w:rsid w:val="005F5BBD"/>
    <w:rsid w:val="005F5BCE"/>
    <w:rsid w:val="005F5C8D"/>
    <w:rsid w:val="005F5E45"/>
    <w:rsid w:val="005F5FE4"/>
    <w:rsid w:val="005F6041"/>
    <w:rsid w:val="005F6042"/>
    <w:rsid w:val="005F60C1"/>
    <w:rsid w:val="005F62E3"/>
    <w:rsid w:val="005F64C1"/>
    <w:rsid w:val="005F688A"/>
    <w:rsid w:val="005F6933"/>
    <w:rsid w:val="005F6A91"/>
    <w:rsid w:val="005F6E9F"/>
    <w:rsid w:val="005F7095"/>
    <w:rsid w:val="005F71F2"/>
    <w:rsid w:val="005F7281"/>
    <w:rsid w:val="005F7AF5"/>
    <w:rsid w:val="005F7B48"/>
    <w:rsid w:val="006001A6"/>
    <w:rsid w:val="00600264"/>
    <w:rsid w:val="00600612"/>
    <w:rsid w:val="00600704"/>
    <w:rsid w:val="0060076B"/>
    <w:rsid w:val="00600853"/>
    <w:rsid w:val="00600E10"/>
    <w:rsid w:val="00600EE1"/>
    <w:rsid w:val="00601208"/>
    <w:rsid w:val="00601327"/>
    <w:rsid w:val="0060160B"/>
    <w:rsid w:val="00601774"/>
    <w:rsid w:val="006018D1"/>
    <w:rsid w:val="00601AFC"/>
    <w:rsid w:val="00601B0E"/>
    <w:rsid w:val="00601B46"/>
    <w:rsid w:val="00601DD5"/>
    <w:rsid w:val="00601E8E"/>
    <w:rsid w:val="0060204A"/>
    <w:rsid w:val="0060209A"/>
    <w:rsid w:val="006020E7"/>
    <w:rsid w:val="006025F6"/>
    <w:rsid w:val="00602616"/>
    <w:rsid w:val="00602ACA"/>
    <w:rsid w:val="00602AF6"/>
    <w:rsid w:val="00603176"/>
    <w:rsid w:val="00603540"/>
    <w:rsid w:val="006036E0"/>
    <w:rsid w:val="0060390E"/>
    <w:rsid w:val="00603E7E"/>
    <w:rsid w:val="00603F70"/>
    <w:rsid w:val="006040A0"/>
    <w:rsid w:val="0060451C"/>
    <w:rsid w:val="006047D8"/>
    <w:rsid w:val="006048C9"/>
    <w:rsid w:val="00604BE8"/>
    <w:rsid w:val="00604BFD"/>
    <w:rsid w:val="00604E9A"/>
    <w:rsid w:val="00605199"/>
    <w:rsid w:val="0060537D"/>
    <w:rsid w:val="006053D9"/>
    <w:rsid w:val="00605A6F"/>
    <w:rsid w:val="00605BED"/>
    <w:rsid w:val="00605C6F"/>
    <w:rsid w:val="00605D86"/>
    <w:rsid w:val="00605DC6"/>
    <w:rsid w:val="00605E87"/>
    <w:rsid w:val="00605F89"/>
    <w:rsid w:val="0060629D"/>
    <w:rsid w:val="006062C6"/>
    <w:rsid w:val="0060632D"/>
    <w:rsid w:val="00606C14"/>
    <w:rsid w:val="00606DBB"/>
    <w:rsid w:val="00606EBB"/>
    <w:rsid w:val="00607010"/>
    <w:rsid w:val="00607188"/>
    <w:rsid w:val="00607293"/>
    <w:rsid w:val="00607360"/>
    <w:rsid w:val="006073C2"/>
    <w:rsid w:val="00607404"/>
    <w:rsid w:val="0060742A"/>
    <w:rsid w:val="00607523"/>
    <w:rsid w:val="0060756A"/>
    <w:rsid w:val="00607683"/>
    <w:rsid w:val="006078DB"/>
    <w:rsid w:val="00607A56"/>
    <w:rsid w:val="00607DD8"/>
    <w:rsid w:val="00610060"/>
    <w:rsid w:val="00610171"/>
    <w:rsid w:val="00610925"/>
    <w:rsid w:val="00610AA3"/>
    <w:rsid w:val="00610B0D"/>
    <w:rsid w:val="00610BD5"/>
    <w:rsid w:val="00610DD6"/>
    <w:rsid w:val="00610E4A"/>
    <w:rsid w:val="00610E91"/>
    <w:rsid w:val="00611013"/>
    <w:rsid w:val="006112CB"/>
    <w:rsid w:val="00611478"/>
    <w:rsid w:val="006114DE"/>
    <w:rsid w:val="006116D0"/>
    <w:rsid w:val="0061174F"/>
    <w:rsid w:val="00611AC5"/>
    <w:rsid w:val="00611D39"/>
    <w:rsid w:val="00611D51"/>
    <w:rsid w:val="00611EF3"/>
    <w:rsid w:val="00611F2D"/>
    <w:rsid w:val="00611F52"/>
    <w:rsid w:val="00611F76"/>
    <w:rsid w:val="00611F86"/>
    <w:rsid w:val="00611FCC"/>
    <w:rsid w:val="006120D6"/>
    <w:rsid w:val="0061227F"/>
    <w:rsid w:val="0061247C"/>
    <w:rsid w:val="0061259C"/>
    <w:rsid w:val="006125D6"/>
    <w:rsid w:val="006126DF"/>
    <w:rsid w:val="0061287A"/>
    <w:rsid w:val="006128B6"/>
    <w:rsid w:val="00612A77"/>
    <w:rsid w:val="00612BAF"/>
    <w:rsid w:val="00612BC1"/>
    <w:rsid w:val="00612F79"/>
    <w:rsid w:val="0061340F"/>
    <w:rsid w:val="00613567"/>
    <w:rsid w:val="00613804"/>
    <w:rsid w:val="006138B7"/>
    <w:rsid w:val="00613C18"/>
    <w:rsid w:val="00613D68"/>
    <w:rsid w:val="00613E4A"/>
    <w:rsid w:val="00614162"/>
    <w:rsid w:val="00614513"/>
    <w:rsid w:val="006148F5"/>
    <w:rsid w:val="00614936"/>
    <w:rsid w:val="00614956"/>
    <w:rsid w:val="00614C62"/>
    <w:rsid w:val="00614CCE"/>
    <w:rsid w:val="00614D11"/>
    <w:rsid w:val="00614F9C"/>
    <w:rsid w:val="00615026"/>
    <w:rsid w:val="006150BE"/>
    <w:rsid w:val="0061564C"/>
    <w:rsid w:val="006159B7"/>
    <w:rsid w:val="00615B45"/>
    <w:rsid w:val="00615E39"/>
    <w:rsid w:val="00615EEC"/>
    <w:rsid w:val="0061615F"/>
    <w:rsid w:val="00616645"/>
    <w:rsid w:val="00616753"/>
    <w:rsid w:val="00616C67"/>
    <w:rsid w:val="00616CB2"/>
    <w:rsid w:val="00616D32"/>
    <w:rsid w:val="00617029"/>
    <w:rsid w:val="00617167"/>
    <w:rsid w:val="006173D8"/>
    <w:rsid w:val="006178A2"/>
    <w:rsid w:val="00617B93"/>
    <w:rsid w:val="006200C7"/>
    <w:rsid w:val="00620890"/>
    <w:rsid w:val="00620C36"/>
    <w:rsid w:val="00620D90"/>
    <w:rsid w:val="00620DB7"/>
    <w:rsid w:val="00620FEA"/>
    <w:rsid w:val="006213B3"/>
    <w:rsid w:val="0062146D"/>
    <w:rsid w:val="006216B4"/>
    <w:rsid w:val="006219CE"/>
    <w:rsid w:val="00621B5F"/>
    <w:rsid w:val="00621C6C"/>
    <w:rsid w:val="00621D0F"/>
    <w:rsid w:val="00621EC8"/>
    <w:rsid w:val="00621F0C"/>
    <w:rsid w:val="0062244B"/>
    <w:rsid w:val="006225E5"/>
    <w:rsid w:val="00622779"/>
    <w:rsid w:val="006227D5"/>
    <w:rsid w:val="006227E0"/>
    <w:rsid w:val="00622AA2"/>
    <w:rsid w:val="00622B37"/>
    <w:rsid w:val="00622CBC"/>
    <w:rsid w:val="00622DBB"/>
    <w:rsid w:val="00622DDF"/>
    <w:rsid w:val="00622F71"/>
    <w:rsid w:val="006230CC"/>
    <w:rsid w:val="006230E9"/>
    <w:rsid w:val="006234CE"/>
    <w:rsid w:val="006235F1"/>
    <w:rsid w:val="00623692"/>
    <w:rsid w:val="006236C2"/>
    <w:rsid w:val="00623791"/>
    <w:rsid w:val="006239A0"/>
    <w:rsid w:val="00623AA3"/>
    <w:rsid w:val="00623D32"/>
    <w:rsid w:val="00624157"/>
    <w:rsid w:val="00624492"/>
    <w:rsid w:val="00624559"/>
    <w:rsid w:val="006249C6"/>
    <w:rsid w:val="00624ABF"/>
    <w:rsid w:val="00624BC1"/>
    <w:rsid w:val="00624D0A"/>
    <w:rsid w:val="00624D1C"/>
    <w:rsid w:val="00624FFC"/>
    <w:rsid w:val="0062507B"/>
    <w:rsid w:val="0062508A"/>
    <w:rsid w:val="00625176"/>
    <w:rsid w:val="00625194"/>
    <w:rsid w:val="0062532D"/>
    <w:rsid w:val="0062545D"/>
    <w:rsid w:val="00625F59"/>
    <w:rsid w:val="006262CF"/>
    <w:rsid w:val="00626300"/>
    <w:rsid w:val="0062657B"/>
    <w:rsid w:val="006265E4"/>
    <w:rsid w:val="00626844"/>
    <w:rsid w:val="0062684A"/>
    <w:rsid w:val="00626A0B"/>
    <w:rsid w:val="00626BF1"/>
    <w:rsid w:val="00626CB0"/>
    <w:rsid w:val="00626E83"/>
    <w:rsid w:val="00626EBC"/>
    <w:rsid w:val="00627378"/>
    <w:rsid w:val="00627B19"/>
    <w:rsid w:val="00630511"/>
    <w:rsid w:val="00630674"/>
    <w:rsid w:val="0063077C"/>
    <w:rsid w:val="00630B63"/>
    <w:rsid w:val="00630DE1"/>
    <w:rsid w:val="0063103A"/>
    <w:rsid w:val="006310A2"/>
    <w:rsid w:val="0063139B"/>
    <w:rsid w:val="006314AD"/>
    <w:rsid w:val="00631587"/>
    <w:rsid w:val="00631673"/>
    <w:rsid w:val="00631AFA"/>
    <w:rsid w:val="006320F7"/>
    <w:rsid w:val="0063264F"/>
    <w:rsid w:val="0063270B"/>
    <w:rsid w:val="00632A15"/>
    <w:rsid w:val="00632A83"/>
    <w:rsid w:val="00632E71"/>
    <w:rsid w:val="00633143"/>
    <w:rsid w:val="006332A8"/>
    <w:rsid w:val="00633386"/>
    <w:rsid w:val="00633780"/>
    <w:rsid w:val="00633B9F"/>
    <w:rsid w:val="00633BE7"/>
    <w:rsid w:val="00633D5B"/>
    <w:rsid w:val="00633F5C"/>
    <w:rsid w:val="00634255"/>
    <w:rsid w:val="006343CA"/>
    <w:rsid w:val="00634493"/>
    <w:rsid w:val="0063466F"/>
    <w:rsid w:val="00634685"/>
    <w:rsid w:val="0063478D"/>
    <w:rsid w:val="00634CEE"/>
    <w:rsid w:val="006351B9"/>
    <w:rsid w:val="0063527A"/>
    <w:rsid w:val="006352E9"/>
    <w:rsid w:val="006353BA"/>
    <w:rsid w:val="006354B2"/>
    <w:rsid w:val="00635617"/>
    <w:rsid w:val="006356C7"/>
    <w:rsid w:val="00635740"/>
    <w:rsid w:val="006357ED"/>
    <w:rsid w:val="00635A03"/>
    <w:rsid w:val="00635AD0"/>
    <w:rsid w:val="00635E3B"/>
    <w:rsid w:val="006360E7"/>
    <w:rsid w:val="006362B7"/>
    <w:rsid w:val="006362DA"/>
    <w:rsid w:val="0063638D"/>
    <w:rsid w:val="006366D6"/>
    <w:rsid w:val="0063700A"/>
    <w:rsid w:val="00637122"/>
    <w:rsid w:val="00637222"/>
    <w:rsid w:val="00637249"/>
    <w:rsid w:val="00637293"/>
    <w:rsid w:val="00637374"/>
    <w:rsid w:val="006373F8"/>
    <w:rsid w:val="0063748C"/>
    <w:rsid w:val="006374B6"/>
    <w:rsid w:val="006374B7"/>
    <w:rsid w:val="00637811"/>
    <w:rsid w:val="00637823"/>
    <w:rsid w:val="00637B55"/>
    <w:rsid w:val="00637C00"/>
    <w:rsid w:val="00637CFE"/>
    <w:rsid w:val="00637E3F"/>
    <w:rsid w:val="00637F0D"/>
    <w:rsid w:val="0064005B"/>
    <w:rsid w:val="0064078D"/>
    <w:rsid w:val="00640A90"/>
    <w:rsid w:val="00640B4D"/>
    <w:rsid w:val="00640C99"/>
    <w:rsid w:val="00640F16"/>
    <w:rsid w:val="00641323"/>
    <w:rsid w:val="006415F2"/>
    <w:rsid w:val="006418D6"/>
    <w:rsid w:val="00641CDE"/>
    <w:rsid w:val="00641CEB"/>
    <w:rsid w:val="00641E4A"/>
    <w:rsid w:val="00641E5D"/>
    <w:rsid w:val="00641F13"/>
    <w:rsid w:val="006420A1"/>
    <w:rsid w:val="006420B7"/>
    <w:rsid w:val="00642656"/>
    <w:rsid w:val="0064270F"/>
    <w:rsid w:val="0064291E"/>
    <w:rsid w:val="006429DB"/>
    <w:rsid w:val="00642DE1"/>
    <w:rsid w:val="00642FA4"/>
    <w:rsid w:val="006430DA"/>
    <w:rsid w:val="0064315C"/>
    <w:rsid w:val="00643193"/>
    <w:rsid w:val="006431FD"/>
    <w:rsid w:val="0064329E"/>
    <w:rsid w:val="006432B0"/>
    <w:rsid w:val="006432EE"/>
    <w:rsid w:val="006437B1"/>
    <w:rsid w:val="006439AC"/>
    <w:rsid w:val="00643CD3"/>
    <w:rsid w:val="00643E17"/>
    <w:rsid w:val="00644971"/>
    <w:rsid w:val="00644C20"/>
    <w:rsid w:val="00644C2A"/>
    <w:rsid w:val="00644DAB"/>
    <w:rsid w:val="00644F49"/>
    <w:rsid w:val="006452E3"/>
    <w:rsid w:val="0064531F"/>
    <w:rsid w:val="006457AD"/>
    <w:rsid w:val="006459BE"/>
    <w:rsid w:val="00645FAD"/>
    <w:rsid w:val="00645FB4"/>
    <w:rsid w:val="00646032"/>
    <w:rsid w:val="006462BE"/>
    <w:rsid w:val="00646620"/>
    <w:rsid w:val="00646631"/>
    <w:rsid w:val="006468FE"/>
    <w:rsid w:val="00646BBF"/>
    <w:rsid w:val="00646D82"/>
    <w:rsid w:val="00646EF7"/>
    <w:rsid w:val="0064721F"/>
    <w:rsid w:val="006472E2"/>
    <w:rsid w:val="0064739A"/>
    <w:rsid w:val="0064741B"/>
    <w:rsid w:val="00647DD9"/>
    <w:rsid w:val="00647ED8"/>
    <w:rsid w:val="00650054"/>
    <w:rsid w:val="00650073"/>
    <w:rsid w:val="00650185"/>
    <w:rsid w:val="00650278"/>
    <w:rsid w:val="00650669"/>
    <w:rsid w:val="00650DF9"/>
    <w:rsid w:val="00650E1D"/>
    <w:rsid w:val="00650FBB"/>
    <w:rsid w:val="00651258"/>
    <w:rsid w:val="0065159A"/>
    <w:rsid w:val="006515E1"/>
    <w:rsid w:val="0065193F"/>
    <w:rsid w:val="006519E5"/>
    <w:rsid w:val="00651AD0"/>
    <w:rsid w:val="00651BD4"/>
    <w:rsid w:val="00651D01"/>
    <w:rsid w:val="00651E66"/>
    <w:rsid w:val="00652039"/>
    <w:rsid w:val="006521EF"/>
    <w:rsid w:val="006528F4"/>
    <w:rsid w:val="00652E04"/>
    <w:rsid w:val="00652ECA"/>
    <w:rsid w:val="00652F4C"/>
    <w:rsid w:val="006531ED"/>
    <w:rsid w:val="00653856"/>
    <w:rsid w:val="006538A3"/>
    <w:rsid w:val="006538D7"/>
    <w:rsid w:val="0065397B"/>
    <w:rsid w:val="006539FB"/>
    <w:rsid w:val="00653B36"/>
    <w:rsid w:val="00653DDC"/>
    <w:rsid w:val="00654283"/>
    <w:rsid w:val="006542A2"/>
    <w:rsid w:val="006546B0"/>
    <w:rsid w:val="0065482B"/>
    <w:rsid w:val="0065497B"/>
    <w:rsid w:val="006550B3"/>
    <w:rsid w:val="00655385"/>
    <w:rsid w:val="00655397"/>
    <w:rsid w:val="006553E4"/>
    <w:rsid w:val="0065552F"/>
    <w:rsid w:val="006555F5"/>
    <w:rsid w:val="00655954"/>
    <w:rsid w:val="0065633C"/>
    <w:rsid w:val="0065684F"/>
    <w:rsid w:val="006568B1"/>
    <w:rsid w:val="0065696F"/>
    <w:rsid w:val="00656AC5"/>
    <w:rsid w:val="00656B07"/>
    <w:rsid w:val="00656C98"/>
    <w:rsid w:val="00656D66"/>
    <w:rsid w:val="00656FB0"/>
    <w:rsid w:val="00660003"/>
    <w:rsid w:val="006601F5"/>
    <w:rsid w:val="006601FF"/>
    <w:rsid w:val="00660351"/>
    <w:rsid w:val="00660372"/>
    <w:rsid w:val="006603C8"/>
    <w:rsid w:val="00660571"/>
    <w:rsid w:val="00660847"/>
    <w:rsid w:val="00660894"/>
    <w:rsid w:val="00660C1F"/>
    <w:rsid w:val="00660C31"/>
    <w:rsid w:val="006611C4"/>
    <w:rsid w:val="006611D3"/>
    <w:rsid w:val="00661401"/>
    <w:rsid w:val="006614EB"/>
    <w:rsid w:val="00661AA9"/>
    <w:rsid w:val="00661CEE"/>
    <w:rsid w:val="0066209A"/>
    <w:rsid w:val="0066236D"/>
    <w:rsid w:val="00662630"/>
    <w:rsid w:val="00662652"/>
    <w:rsid w:val="0066289D"/>
    <w:rsid w:val="006628BE"/>
    <w:rsid w:val="006628D3"/>
    <w:rsid w:val="00662C16"/>
    <w:rsid w:val="00662D92"/>
    <w:rsid w:val="00662EC5"/>
    <w:rsid w:val="00662F3A"/>
    <w:rsid w:val="006630A4"/>
    <w:rsid w:val="006631DD"/>
    <w:rsid w:val="0066336E"/>
    <w:rsid w:val="0066339B"/>
    <w:rsid w:val="006633E9"/>
    <w:rsid w:val="006635BE"/>
    <w:rsid w:val="0066361C"/>
    <w:rsid w:val="00663959"/>
    <w:rsid w:val="00663A1D"/>
    <w:rsid w:val="00663CA2"/>
    <w:rsid w:val="00663DFF"/>
    <w:rsid w:val="00664715"/>
    <w:rsid w:val="0066491D"/>
    <w:rsid w:val="00664AA4"/>
    <w:rsid w:val="00664F48"/>
    <w:rsid w:val="00664F58"/>
    <w:rsid w:val="00664F6D"/>
    <w:rsid w:val="00664FE8"/>
    <w:rsid w:val="006650CB"/>
    <w:rsid w:val="00665214"/>
    <w:rsid w:val="0066552A"/>
    <w:rsid w:val="006658E5"/>
    <w:rsid w:val="0066594B"/>
    <w:rsid w:val="0066596D"/>
    <w:rsid w:val="00665CEC"/>
    <w:rsid w:val="00665E2E"/>
    <w:rsid w:val="00665F1C"/>
    <w:rsid w:val="00665F7D"/>
    <w:rsid w:val="00665F8E"/>
    <w:rsid w:val="006660FB"/>
    <w:rsid w:val="00666243"/>
    <w:rsid w:val="00666636"/>
    <w:rsid w:val="006668B9"/>
    <w:rsid w:val="00666983"/>
    <w:rsid w:val="00666A78"/>
    <w:rsid w:val="00666C92"/>
    <w:rsid w:val="00666CBE"/>
    <w:rsid w:val="00667140"/>
    <w:rsid w:val="00667526"/>
    <w:rsid w:val="0066769B"/>
    <w:rsid w:val="00667883"/>
    <w:rsid w:val="00667914"/>
    <w:rsid w:val="0066794A"/>
    <w:rsid w:val="00667BFC"/>
    <w:rsid w:val="00667C26"/>
    <w:rsid w:val="00667D03"/>
    <w:rsid w:val="00667E16"/>
    <w:rsid w:val="00670046"/>
    <w:rsid w:val="006700B6"/>
    <w:rsid w:val="00670346"/>
    <w:rsid w:val="006707AB"/>
    <w:rsid w:val="00670938"/>
    <w:rsid w:val="00670A76"/>
    <w:rsid w:val="00670BE9"/>
    <w:rsid w:val="00670CDD"/>
    <w:rsid w:val="00671058"/>
    <w:rsid w:val="006710E5"/>
    <w:rsid w:val="0067130A"/>
    <w:rsid w:val="006716B5"/>
    <w:rsid w:val="0067172D"/>
    <w:rsid w:val="0067180F"/>
    <w:rsid w:val="00671ABC"/>
    <w:rsid w:val="00671AFB"/>
    <w:rsid w:val="00671B12"/>
    <w:rsid w:val="00671F01"/>
    <w:rsid w:val="00671F16"/>
    <w:rsid w:val="006722C7"/>
    <w:rsid w:val="00672499"/>
    <w:rsid w:val="00672A4A"/>
    <w:rsid w:val="00672AEE"/>
    <w:rsid w:val="00672B90"/>
    <w:rsid w:val="00672C4A"/>
    <w:rsid w:val="00672FD6"/>
    <w:rsid w:val="006735C3"/>
    <w:rsid w:val="0067366C"/>
    <w:rsid w:val="0067383D"/>
    <w:rsid w:val="00673C2A"/>
    <w:rsid w:val="00673D8C"/>
    <w:rsid w:val="00673D8F"/>
    <w:rsid w:val="00674115"/>
    <w:rsid w:val="00674399"/>
    <w:rsid w:val="0067474A"/>
    <w:rsid w:val="00674756"/>
    <w:rsid w:val="00674921"/>
    <w:rsid w:val="0067492B"/>
    <w:rsid w:val="00674A4C"/>
    <w:rsid w:val="00674B79"/>
    <w:rsid w:val="00674B88"/>
    <w:rsid w:val="00675744"/>
    <w:rsid w:val="00675953"/>
    <w:rsid w:val="00675E28"/>
    <w:rsid w:val="00675E2B"/>
    <w:rsid w:val="00676314"/>
    <w:rsid w:val="00676443"/>
    <w:rsid w:val="006766F7"/>
    <w:rsid w:val="00676BA2"/>
    <w:rsid w:val="00676F41"/>
    <w:rsid w:val="006772CA"/>
    <w:rsid w:val="006772DE"/>
    <w:rsid w:val="0067744B"/>
    <w:rsid w:val="006775C3"/>
    <w:rsid w:val="00677AB2"/>
    <w:rsid w:val="00677ED2"/>
    <w:rsid w:val="006803B2"/>
    <w:rsid w:val="006804AD"/>
    <w:rsid w:val="00680632"/>
    <w:rsid w:val="006807B2"/>
    <w:rsid w:val="00680865"/>
    <w:rsid w:val="0068092B"/>
    <w:rsid w:val="006812B6"/>
    <w:rsid w:val="006815EB"/>
    <w:rsid w:val="00681E79"/>
    <w:rsid w:val="00681FEC"/>
    <w:rsid w:val="00681FF1"/>
    <w:rsid w:val="0068208A"/>
    <w:rsid w:val="006821FD"/>
    <w:rsid w:val="0068256E"/>
    <w:rsid w:val="006825A0"/>
    <w:rsid w:val="0068260F"/>
    <w:rsid w:val="0068287C"/>
    <w:rsid w:val="00682884"/>
    <w:rsid w:val="00682AFC"/>
    <w:rsid w:val="00682FEC"/>
    <w:rsid w:val="0068321A"/>
    <w:rsid w:val="006833AC"/>
    <w:rsid w:val="00683894"/>
    <w:rsid w:val="00683C65"/>
    <w:rsid w:val="00683DEE"/>
    <w:rsid w:val="006845A0"/>
    <w:rsid w:val="00684E1A"/>
    <w:rsid w:val="00684E7C"/>
    <w:rsid w:val="00684F02"/>
    <w:rsid w:val="00684F5E"/>
    <w:rsid w:val="00685007"/>
    <w:rsid w:val="00685026"/>
    <w:rsid w:val="00685236"/>
    <w:rsid w:val="00685258"/>
    <w:rsid w:val="006852D8"/>
    <w:rsid w:val="006855A0"/>
    <w:rsid w:val="006856D5"/>
    <w:rsid w:val="00685C3F"/>
    <w:rsid w:val="00685FD5"/>
    <w:rsid w:val="0068623C"/>
    <w:rsid w:val="006864D9"/>
    <w:rsid w:val="006869E4"/>
    <w:rsid w:val="00686AE0"/>
    <w:rsid w:val="00687144"/>
    <w:rsid w:val="006871C3"/>
    <w:rsid w:val="006873E2"/>
    <w:rsid w:val="006874A3"/>
    <w:rsid w:val="00687795"/>
    <w:rsid w:val="006878F1"/>
    <w:rsid w:val="00690122"/>
    <w:rsid w:val="00690541"/>
    <w:rsid w:val="00690779"/>
    <w:rsid w:val="00690E1D"/>
    <w:rsid w:val="00691420"/>
    <w:rsid w:val="006919B1"/>
    <w:rsid w:val="00691F03"/>
    <w:rsid w:val="00692427"/>
    <w:rsid w:val="006926EA"/>
    <w:rsid w:val="006927D0"/>
    <w:rsid w:val="006928FB"/>
    <w:rsid w:val="006929AB"/>
    <w:rsid w:val="00692BC7"/>
    <w:rsid w:val="00692D85"/>
    <w:rsid w:val="00692FB5"/>
    <w:rsid w:val="00692FDE"/>
    <w:rsid w:val="0069304B"/>
    <w:rsid w:val="006934D3"/>
    <w:rsid w:val="00693644"/>
    <w:rsid w:val="006936EE"/>
    <w:rsid w:val="006937FC"/>
    <w:rsid w:val="00693971"/>
    <w:rsid w:val="00693C96"/>
    <w:rsid w:val="00693CF2"/>
    <w:rsid w:val="00693E43"/>
    <w:rsid w:val="00694072"/>
    <w:rsid w:val="00694454"/>
    <w:rsid w:val="006945C1"/>
    <w:rsid w:val="00694970"/>
    <w:rsid w:val="00694B57"/>
    <w:rsid w:val="00694E8A"/>
    <w:rsid w:val="00694FFE"/>
    <w:rsid w:val="0069503B"/>
    <w:rsid w:val="00695295"/>
    <w:rsid w:val="00695CCE"/>
    <w:rsid w:val="00695FEB"/>
    <w:rsid w:val="00696316"/>
    <w:rsid w:val="00696318"/>
    <w:rsid w:val="006964EB"/>
    <w:rsid w:val="006966A5"/>
    <w:rsid w:val="00696772"/>
    <w:rsid w:val="00696A06"/>
    <w:rsid w:val="00696A55"/>
    <w:rsid w:val="00697246"/>
    <w:rsid w:val="00697265"/>
    <w:rsid w:val="0069751D"/>
    <w:rsid w:val="00697787"/>
    <w:rsid w:val="006978A4"/>
    <w:rsid w:val="00697AC3"/>
    <w:rsid w:val="006A01CC"/>
    <w:rsid w:val="006A0715"/>
    <w:rsid w:val="006A0728"/>
    <w:rsid w:val="006A08DB"/>
    <w:rsid w:val="006A0A0E"/>
    <w:rsid w:val="006A0AB7"/>
    <w:rsid w:val="006A0B1E"/>
    <w:rsid w:val="006A0CDA"/>
    <w:rsid w:val="006A0D1D"/>
    <w:rsid w:val="006A14A9"/>
    <w:rsid w:val="006A156E"/>
    <w:rsid w:val="006A18BA"/>
    <w:rsid w:val="006A191D"/>
    <w:rsid w:val="006A1967"/>
    <w:rsid w:val="006A1DF1"/>
    <w:rsid w:val="006A1E10"/>
    <w:rsid w:val="006A1E8C"/>
    <w:rsid w:val="006A2192"/>
    <w:rsid w:val="006A2359"/>
    <w:rsid w:val="006A2419"/>
    <w:rsid w:val="006A2440"/>
    <w:rsid w:val="006A24B5"/>
    <w:rsid w:val="006A2A0C"/>
    <w:rsid w:val="006A2A66"/>
    <w:rsid w:val="006A2FF6"/>
    <w:rsid w:val="006A3258"/>
    <w:rsid w:val="006A3D31"/>
    <w:rsid w:val="006A40D1"/>
    <w:rsid w:val="006A41FA"/>
    <w:rsid w:val="006A4503"/>
    <w:rsid w:val="006A4575"/>
    <w:rsid w:val="006A4A61"/>
    <w:rsid w:val="006A4A81"/>
    <w:rsid w:val="006A4A87"/>
    <w:rsid w:val="006A4E6C"/>
    <w:rsid w:val="006A50E8"/>
    <w:rsid w:val="006A5291"/>
    <w:rsid w:val="006A5C79"/>
    <w:rsid w:val="006A64F7"/>
    <w:rsid w:val="006A670A"/>
    <w:rsid w:val="006A681E"/>
    <w:rsid w:val="006A6917"/>
    <w:rsid w:val="006A6AFF"/>
    <w:rsid w:val="006A6C1C"/>
    <w:rsid w:val="006A6CC5"/>
    <w:rsid w:val="006A723D"/>
    <w:rsid w:val="006A7249"/>
    <w:rsid w:val="006A729B"/>
    <w:rsid w:val="006A737D"/>
    <w:rsid w:val="006A7440"/>
    <w:rsid w:val="006A784E"/>
    <w:rsid w:val="006A79B0"/>
    <w:rsid w:val="006A7C57"/>
    <w:rsid w:val="006A7C6A"/>
    <w:rsid w:val="006A7E17"/>
    <w:rsid w:val="006B0761"/>
    <w:rsid w:val="006B08DF"/>
    <w:rsid w:val="006B0BB9"/>
    <w:rsid w:val="006B0CD6"/>
    <w:rsid w:val="006B0DEF"/>
    <w:rsid w:val="006B0E0F"/>
    <w:rsid w:val="006B153C"/>
    <w:rsid w:val="006B1768"/>
    <w:rsid w:val="006B1B77"/>
    <w:rsid w:val="006B1FAB"/>
    <w:rsid w:val="006B220F"/>
    <w:rsid w:val="006B2894"/>
    <w:rsid w:val="006B289C"/>
    <w:rsid w:val="006B2B08"/>
    <w:rsid w:val="006B2ED1"/>
    <w:rsid w:val="006B2F7E"/>
    <w:rsid w:val="006B2FCE"/>
    <w:rsid w:val="006B304A"/>
    <w:rsid w:val="006B3148"/>
    <w:rsid w:val="006B3154"/>
    <w:rsid w:val="006B31C4"/>
    <w:rsid w:val="006B31F0"/>
    <w:rsid w:val="006B3323"/>
    <w:rsid w:val="006B36A0"/>
    <w:rsid w:val="006B383B"/>
    <w:rsid w:val="006B3977"/>
    <w:rsid w:val="006B39D7"/>
    <w:rsid w:val="006B3ACF"/>
    <w:rsid w:val="006B3BBA"/>
    <w:rsid w:val="006B3DC5"/>
    <w:rsid w:val="006B3FD2"/>
    <w:rsid w:val="006B4057"/>
    <w:rsid w:val="006B411D"/>
    <w:rsid w:val="006B416C"/>
    <w:rsid w:val="006B43BA"/>
    <w:rsid w:val="006B4402"/>
    <w:rsid w:val="006B4963"/>
    <w:rsid w:val="006B4A4E"/>
    <w:rsid w:val="006B4FF6"/>
    <w:rsid w:val="006B5462"/>
    <w:rsid w:val="006B5685"/>
    <w:rsid w:val="006B56A7"/>
    <w:rsid w:val="006B5B2C"/>
    <w:rsid w:val="006B5C1F"/>
    <w:rsid w:val="006B5E26"/>
    <w:rsid w:val="006B6157"/>
    <w:rsid w:val="006B6407"/>
    <w:rsid w:val="006B687F"/>
    <w:rsid w:val="006B68EB"/>
    <w:rsid w:val="006B69CE"/>
    <w:rsid w:val="006B6D34"/>
    <w:rsid w:val="006B7069"/>
    <w:rsid w:val="006B73F6"/>
    <w:rsid w:val="006B78FF"/>
    <w:rsid w:val="006B7B09"/>
    <w:rsid w:val="006B7C8F"/>
    <w:rsid w:val="006B7CA9"/>
    <w:rsid w:val="006B7E99"/>
    <w:rsid w:val="006C0082"/>
    <w:rsid w:val="006C08A4"/>
    <w:rsid w:val="006C091B"/>
    <w:rsid w:val="006C093A"/>
    <w:rsid w:val="006C09A2"/>
    <w:rsid w:val="006C09B1"/>
    <w:rsid w:val="006C0AD5"/>
    <w:rsid w:val="006C0DC5"/>
    <w:rsid w:val="006C119C"/>
    <w:rsid w:val="006C11BA"/>
    <w:rsid w:val="006C1A8A"/>
    <w:rsid w:val="006C1B2C"/>
    <w:rsid w:val="006C1D1A"/>
    <w:rsid w:val="006C20BA"/>
    <w:rsid w:val="006C22E4"/>
    <w:rsid w:val="006C25C5"/>
    <w:rsid w:val="006C2739"/>
    <w:rsid w:val="006C27CF"/>
    <w:rsid w:val="006C2954"/>
    <w:rsid w:val="006C295D"/>
    <w:rsid w:val="006C2C8E"/>
    <w:rsid w:val="006C2CEB"/>
    <w:rsid w:val="006C308E"/>
    <w:rsid w:val="006C317E"/>
    <w:rsid w:val="006C336A"/>
    <w:rsid w:val="006C33E0"/>
    <w:rsid w:val="006C33F4"/>
    <w:rsid w:val="006C3759"/>
    <w:rsid w:val="006C3B10"/>
    <w:rsid w:val="006C4171"/>
    <w:rsid w:val="006C4182"/>
    <w:rsid w:val="006C43A8"/>
    <w:rsid w:val="006C44D0"/>
    <w:rsid w:val="006C4776"/>
    <w:rsid w:val="006C4A0C"/>
    <w:rsid w:val="006C4AC0"/>
    <w:rsid w:val="006C4C0A"/>
    <w:rsid w:val="006C4C76"/>
    <w:rsid w:val="006C4DE7"/>
    <w:rsid w:val="006C4ED0"/>
    <w:rsid w:val="006C52D9"/>
    <w:rsid w:val="006C53CD"/>
    <w:rsid w:val="006C5475"/>
    <w:rsid w:val="006C5811"/>
    <w:rsid w:val="006C5D7F"/>
    <w:rsid w:val="006C5E0F"/>
    <w:rsid w:val="006C5E1F"/>
    <w:rsid w:val="006C5E4D"/>
    <w:rsid w:val="006C5F35"/>
    <w:rsid w:val="006C5FEF"/>
    <w:rsid w:val="006C6579"/>
    <w:rsid w:val="006C6853"/>
    <w:rsid w:val="006C6871"/>
    <w:rsid w:val="006C6909"/>
    <w:rsid w:val="006C6C79"/>
    <w:rsid w:val="006C6D1E"/>
    <w:rsid w:val="006C6EEA"/>
    <w:rsid w:val="006C74BD"/>
    <w:rsid w:val="006C7648"/>
    <w:rsid w:val="006C7914"/>
    <w:rsid w:val="006C7CFF"/>
    <w:rsid w:val="006D0075"/>
    <w:rsid w:val="006D044E"/>
    <w:rsid w:val="006D045F"/>
    <w:rsid w:val="006D05AD"/>
    <w:rsid w:val="006D06FD"/>
    <w:rsid w:val="006D0875"/>
    <w:rsid w:val="006D0C68"/>
    <w:rsid w:val="006D0CE6"/>
    <w:rsid w:val="006D1447"/>
    <w:rsid w:val="006D1641"/>
    <w:rsid w:val="006D19FE"/>
    <w:rsid w:val="006D21E9"/>
    <w:rsid w:val="006D2314"/>
    <w:rsid w:val="006D24AC"/>
    <w:rsid w:val="006D2A74"/>
    <w:rsid w:val="006D2D42"/>
    <w:rsid w:val="006D3B2A"/>
    <w:rsid w:val="006D3E05"/>
    <w:rsid w:val="006D4243"/>
    <w:rsid w:val="006D43F1"/>
    <w:rsid w:val="006D4422"/>
    <w:rsid w:val="006D4A06"/>
    <w:rsid w:val="006D4A71"/>
    <w:rsid w:val="006D4D65"/>
    <w:rsid w:val="006D4DCA"/>
    <w:rsid w:val="006D4DD2"/>
    <w:rsid w:val="006D4F77"/>
    <w:rsid w:val="006D529C"/>
    <w:rsid w:val="006D542C"/>
    <w:rsid w:val="006D54D5"/>
    <w:rsid w:val="006D5A30"/>
    <w:rsid w:val="006D5ACA"/>
    <w:rsid w:val="006D5E0A"/>
    <w:rsid w:val="006D5F04"/>
    <w:rsid w:val="006D64DA"/>
    <w:rsid w:val="006D673F"/>
    <w:rsid w:val="006D6B96"/>
    <w:rsid w:val="006D6C65"/>
    <w:rsid w:val="006D6E3A"/>
    <w:rsid w:val="006D7244"/>
    <w:rsid w:val="006D72E9"/>
    <w:rsid w:val="006D7483"/>
    <w:rsid w:val="006D753A"/>
    <w:rsid w:val="006D75CE"/>
    <w:rsid w:val="006D7691"/>
    <w:rsid w:val="006D779B"/>
    <w:rsid w:val="006D77B3"/>
    <w:rsid w:val="006D77D5"/>
    <w:rsid w:val="006D7A26"/>
    <w:rsid w:val="006D7C07"/>
    <w:rsid w:val="006D7D87"/>
    <w:rsid w:val="006D7E51"/>
    <w:rsid w:val="006E0718"/>
    <w:rsid w:val="006E07C1"/>
    <w:rsid w:val="006E0837"/>
    <w:rsid w:val="006E10F8"/>
    <w:rsid w:val="006E1306"/>
    <w:rsid w:val="006E1413"/>
    <w:rsid w:val="006E16D6"/>
    <w:rsid w:val="006E195B"/>
    <w:rsid w:val="006E1A3B"/>
    <w:rsid w:val="006E246A"/>
    <w:rsid w:val="006E257A"/>
    <w:rsid w:val="006E27CB"/>
    <w:rsid w:val="006E2A87"/>
    <w:rsid w:val="006E2DDF"/>
    <w:rsid w:val="006E2E7D"/>
    <w:rsid w:val="006E30D9"/>
    <w:rsid w:val="006E32C7"/>
    <w:rsid w:val="006E33BD"/>
    <w:rsid w:val="006E3498"/>
    <w:rsid w:val="006E360D"/>
    <w:rsid w:val="006E38BC"/>
    <w:rsid w:val="006E39B9"/>
    <w:rsid w:val="006E3BB1"/>
    <w:rsid w:val="006E432B"/>
    <w:rsid w:val="006E4487"/>
    <w:rsid w:val="006E4A42"/>
    <w:rsid w:val="006E4C40"/>
    <w:rsid w:val="006E4C54"/>
    <w:rsid w:val="006E4DC6"/>
    <w:rsid w:val="006E5101"/>
    <w:rsid w:val="006E5359"/>
    <w:rsid w:val="006E543A"/>
    <w:rsid w:val="006E55FD"/>
    <w:rsid w:val="006E560C"/>
    <w:rsid w:val="006E591D"/>
    <w:rsid w:val="006E59F5"/>
    <w:rsid w:val="006E6149"/>
    <w:rsid w:val="006E63D7"/>
    <w:rsid w:val="006E64E8"/>
    <w:rsid w:val="006E669A"/>
    <w:rsid w:val="006E67F9"/>
    <w:rsid w:val="006E6943"/>
    <w:rsid w:val="006E6A36"/>
    <w:rsid w:val="006E6F6E"/>
    <w:rsid w:val="006E6F8F"/>
    <w:rsid w:val="006E7484"/>
    <w:rsid w:val="006E775F"/>
    <w:rsid w:val="006E7B66"/>
    <w:rsid w:val="006E7E5F"/>
    <w:rsid w:val="006E7E8B"/>
    <w:rsid w:val="006E7EE2"/>
    <w:rsid w:val="006E7F1D"/>
    <w:rsid w:val="006F0326"/>
    <w:rsid w:val="006F0514"/>
    <w:rsid w:val="006F061F"/>
    <w:rsid w:val="006F068F"/>
    <w:rsid w:val="006F0780"/>
    <w:rsid w:val="006F0886"/>
    <w:rsid w:val="006F09E1"/>
    <w:rsid w:val="006F0B3D"/>
    <w:rsid w:val="006F0F1C"/>
    <w:rsid w:val="006F15CA"/>
    <w:rsid w:val="006F162A"/>
    <w:rsid w:val="006F18DC"/>
    <w:rsid w:val="006F1A21"/>
    <w:rsid w:val="006F1C30"/>
    <w:rsid w:val="006F1CAA"/>
    <w:rsid w:val="006F20A3"/>
    <w:rsid w:val="006F23B5"/>
    <w:rsid w:val="006F24B8"/>
    <w:rsid w:val="006F25E3"/>
    <w:rsid w:val="006F2854"/>
    <w:rsid w:val="006F2B7B"/>
    <w:rsid w:val="006F3219"/>
    <w:rsid w:val="006F3674"/>
    <w:rsid w:val="006F3DB3"/>
    <w:rsid w:val="006F4816"/>
    <w:rsid w:val="006F492F"/>
    <w:rsid w:val="006F4C19"/>
    <w:rsid w:val="006F4C7C"/>
    <w:rsid w:val="006F4CC7"/>
    <w:rsid w:val="006F4F39"/>
    <w:rsid w:val="006F50F9"/>
    <w:rsid w:val="006F51C4"/>
    <w:rsid w:val="006F5272"/>
    <w:rsid w:val="006F548C"/>
    <w:rsid w:val="006F54AA"/>
    <w:rsid w:val="006F598B"/>
    <w:rsid w:val="006F5CB3"/>
    <w:rsid w:val="006F5D42"/>
    <w:rsid w:val="006F5DB9"/>
    <w:rsid w:val="006F5E02"/>
    <w:rsid w:val="006F6038"/>
    <w:rsid w:val="006F6218"/>
    <w:rsid w:val="006F659D"/>
    <w:rsid w:val="006F65E1"/>
    <w:rsid w:val="006F6DF2"/>
    <w:rsid w:val="006F6E3D"/>
    <w:rsid w:val="006F6EA5"/>
    <w:rsid w:val="006F6F26"/>
    <w:rsid w:val="006F705F"/>
    <w:rsid w:val="006F73F8"/>
    <w:rsid w:val="006F757C"/>
    <w:rsid w:val="006F77B2"/>
    <w:rsid w:val="006F7891"/>
    <w:rsid w:val="006F78A6"/>
    <w:rsid w:val="006F7AD2"/>
    <w:rsid w:val="006F7E63"/>
    <w:rsid w:val="00700004"/>
    <w:rsid w:val="0070005E"/>
    <w:rsid w:val="00700119"/>
    <w:rsid w:val="00700173"/>
    <w:rsid w:val="007002B4"/>
    <w:rsid w:val="00700633"/>
    <w:rsid w:val="007007A3"/>
    <w:rsid w:val="00700D2E"/>
    <w:rsid w:val="00700D95"/>
    <w:rsid w:val="00700DE4"/>
    <w:rsid w:val="00700E39"/>
    <w:rsid w:val="0070127B"/>
    <w:rsid w:val="00701424"/>
    <w:rsid w:val="0070151B"/>
    <w:rsid w:val="00701759"/>
    <w:rsid w:val="00701D22"/>
    <w:rsid w:val="00701D9F"/>
    <w:rsid w:val="007021FE"/>
    <w:rsid w:val="00702408"/>
    <w:rsid w:val="00702626"/>
    <w:rsid w:val="00702B9A"/>
    <w:rsid w:val="00702D2F"/>
    <w:rsid w:val="0070367B"/>
    <w:rsid w:val="007036C5"/>
    <w:rsid w:val="00703706"/>
    <w:rsid w:val="007038B0"/>
    <w:rsid w:val="007038E3"/>
    <w:rsid w:val="00703A31"/>
    <w:rsid w:val="00703C4F"/>
    <w:rsid w:val="00703DE2"/>
    <w:rsid w:val="00704161"/>
    <w:rsid w:val="007042DA"/>
    <w:rsid w:val="00704325"/>
    <w:rsid w:val="00704418"/>
    <w:rsid w:val="0070468D"/>
    <w:rsid w:val="00704794"/>
    <w:rsid w:val="00704D51"/>
    <w:rsid w:val="00704DCF"/>
    <w:rsid w:val="00705053"/>
    <w:rsid w:val="007055D1"/>
    <w:rsid w:val="0070569D"/>
    <w:rsid w:val="007056AC"/>
    <w:rsid w:val="00705879"/>
    <w:rsid w:val="007058FE"/>
    <w:rsid w:val="00705B14"/>
    <w:rsid w:val="00705F11"/>
    <w:rsid w:val="00706067"/>
    <w:rsid w:val="007061CE"/>
    <w:rsid w:val="0070640C"/>
    <w:rsid w:val="00706517"/>
    <w:rsid w:val="00706634"/>
    <w:rsid w:val="007068BD"/>
    <w:rsid w:val="00706918"/>
    <w:rsid w:val="00706C04"/>
    <w:rsid w:val="00706D36"/>
    <w:rsid w:val="00706D72"/>
    <w:rsid w:val="00706D9D"/>
    <w:rsid w:val="00707019"/>
    <w:rsid w:val="00707226"/>
    <w:rsid w:val="0070751A"/>
    <w:rsid w:val="00707616"/>
    <w:rsid w:val="00707764"/>
    <w:rsid w:val="00707933"/>
    <w:rsid w:val="00707966"/>
    <w:rsid w:val="00707B50"/>
    <w:rsid w:val="00707BCD"/>
    <w:rsid w:val="00707BF2"/>
    <w:rsid w:val="00707C71"/>
    <w:rsid w:val="00707D05"/>
    <w:rsid w:val="00707D7C"/>
    <w:rsid w:val="00707E6F"/>
    <w:rsid w:val="00710A07"/>
    <w:rsid w:val="00710F6E"/>
    <w:rsid w:val="00711362"/>
    <w:rsid w:val="007113C3"/>
    <w:rsid w:val="0071143F"/>
    <w:rsid w:val="0071164A"/>
    <w:rsid w:val="00711754"/>
    <w:rsid w:val="00711E7A"/>
    <w:rsid w:val="007122CB"/>
    <w:rsid w:val="0071264B"/>
    <w:rsid w:val="00712AC8"/>
    <w:rsid w:val="00712CB4"/>
    <w:rsid w:val="00712E39"/>
    <w:rsid w:val="00712F49"/>
    <w:rsid w:val="00712FE3"/>
    <w:rsid w:val="00713107"/>
    <w:rsid w:val="0071325F"/>
    <w:rsid w:val="007133FB"/>
    <w:rsid w:val="007134BA"/>
    <w:rsid w:val="00713597"/>
    <w:rsid w:val="0071369F"/>
    <w:rsid w:val="0071370D"/>
    <w:rsid w:val="007137C2"/>
    <w:rsid w:val="007138CA"/>
    <w:rsid w:val="00713965"/>
    <w:rsid w:val="00713EC4"/>
    <w:rsid w:val="00714232"/>
    <w:rsid w:val="007144CD"/>
    <w:rsid w:val="00714556"/>
    <w:rsid w:val="007146BB"/>
    <w:rsid w:val="0071475F"/>
    <w:rsid w:val="00714A4E"/>
    <w:rsid w:val="00714E42"/>
    <w:rsid w:val="00715230"/>
    <w:rsid w:val="007152F6"/>
    <w:rsid w:val="00715C7B"/>
    <w:rsid w:val="0071609C"/>
    <w:rsid w:val="0071626D"/>
    <w:rsid w:val="007164D0"/>
    <w:rsid w:val="00716575"/>
    <w:rsid w:val="007165F6"/>
    <w:rsid w:val="007166FE"/>
    <w:rsid w:val="00716A0B"/>
    <w:rsid w:val="007170F4"/>
    <w:rsid w:val="007174AA"/>
    <w:rsid w:val="007174B8"/>
    <w:rsid w:val="007179EA"/>
    <w:rsid w:val="00717A27"/>
    <w:rsid w:val="00717AB6"/>
    <w:rsid w:val="00720246"/>
    <w:rsid w:val="00720261"/>
    <w:rsid w:val="007203B3"/>
    <w:rsid w:val="007204DA"/>
    <w:rsid w:val="007205F2"/>
    <w:rsid w:val="00720621"/>
    <w:rsid w:val="00720703"/>
    <w:rsid w:val="007207BC"/>
    <w:rsid w:val="00720904"/>
    <w:rsid w:val="00720A74"/>
    <w:rsid w:val="00720D30"/>
    <w:rsid w:val="00720D49"/>
    <w:rsid w:val="00720EDE"/>
    <w:rsid w:val="00720FB3"/>
    <w:rsid w:val="007214EA"/>
    <w:rsid w:val="00721507"/>
    <w:rsid w:val="00721704"/>
    <w:rsid w:val="0072192D"/>
    <w:rsid w:val="00721FF6"/>
    <w:rsid w:val="00722054"/>
    <w:rsid w:val="00722D2A"/>
    <w:rsid w:val="0072332C"/>
    <w:rsid w:val="00723704"/>
    <w:rsid w:val="00723792"/>
    <w:rsid w:val="00723902"/>
    <w:rsid w:val="00723AC8"/>
    <w:rsid w:val="00723CA5"/>
    <w:rsid w:val="00723E73"/>
    <w:rsid w:val="00723F16"/>
    <w:rsid w:val="00724249"/>
    <w:rsid w:val="0072455E"/>
    <w:rsid w:val="00724598"/>
    <w:rsid w:val="007245DB"/>
    <w:rsid w:val="007245F0"/>
    <w:rsid w:val="0072474B"/>
    <w:rsid w:val="00724A41"/>
    <w:rsid w:val="00724AB7"/>
    <w:rsid w:val="00724B54"/>
    <w:rsid w:val="00724DBD"/>
    <w:rsid w:val="00724E8E"/>
    <w:rsid w:val="007255E8"/>
    <w:rsid w:val="00725A14"/>
    <w:rsid w:val="00725A7C"/>
    <w:rsid w:val="00725B26"/>
    <w:rsid w:val="00725BAD"/>
    <w:rsid w:val="00725BD1"/>
    <w:rsid w:val="00725C70"/>
    <w:rsid w:val="007260C8"/>
    <w:rsid w:val="007263B8"/>
    <w:rsid w:val="00726EB6"/>
    <w:rsid w:val="0072737A"/>
    <w:rsid w:val="00727457"/>
    <w:rsid w:val="00727953"/>
    <w:rsid w:val="00727A52"/>
    <w:rsid w:val="00727ED0"/>
    <w:rsid w:val="00730108"/>
    <w:rsid w:val="00730143"/>
    <w:rsid w:val="007301E0"/>
    <w:rsid w:val="0073026B"/>
    <w:rsid w:val="007302B6"/>
    <w:rsid w:val="007307DF"/>
    <w:rsid w:val="00730C98"/>
    <w:rsid w:val="00730CAB"/>
    <w:rsid w:val="00730CDA"/>
    <w:rsid w:val="00730F7C"/>
    <w:rsid w:val="00731067"/>
    <w:rsid w:val="00731328"/>
    <w:rsid w:val="00731359"/>
    <w:rsid w:val="00731670"/>
    <w:rsid w:val="00731689"/>
    <w:rsid w:val="007317A6"/>
    <w:rsid w:val="00731801"/>
    <w:rsid w:val="00731ACC"/>
    <w:rsid w:val="00731BE9"/>
    <w:rsid w:val="00731BF8"/>
    <w:rsid w:val="00731E3A"/>
    <w:rsid w:val="00731F67"/>
    <w:rsid w:val="0073209B"/>
    <w:rsid w:val="0073228A"/>
    <w:rsid w:val="00732938"/>
    <w:rsid w:val="007329A8"/>
    <w:rsid w:val="00732C23"/>
    <w:rsid w:val="00732F37"/>
    <w:rsid w:val="00732FBE"/>
    <w:rsid w:val="00733026"/>
    <w:rsid w:val="0073303A"/>
    <w:rsid w:val="007330B9"/>
    <w:rsid w:val="0073317D"/>
    <w:rsid w:val="007339F5"/>
    <w:rsid w:val="00733D2F"/>
    <w:rsid w:val="00733DB6"/>
    <w:rsid w:val="00733E02"/>
    <w:rsid w:val="00733FE3"/>
    <w:rsid w:val="007342D1"/>
    <w:rsid w:val="00734EC3"/>
    <w:rsid w:val="0073506F"/>
    <w:rsid w:val="00735135"/>
    <w:rsid w:val="007356C1"/>
    <w:rsid w:val="007359A2"/>
    <w:rsid w:val="00735D24"/>
    <w:rsid w:val="00735DFC"/>
    <w:rsid w:val="007360A0"/>
    <w:rsid w:val="00736191"/>
    <w:rsid w:val="00736C0C"/>
    <w:rsid w:val="00736CA1"/>
    <w:rsid w:val="00736D60"/>
    <w:rsid w:val="00736F29"/>
    <w:rsid w:val="00737014"/>
    <w:rsid w:val="0073753D"/>
    <w:rsid w:val="007377B2"/>
    <w:rsid w:val="00737A7B"/>
    <w:rsid w:val="00737B23"/>
    <w:rsid w:val="00737C09"/>
    <w:rsid w:val="00737CD9"/>
    <w:rsid w:val="00737D2E"/>
    <w:rsid w:val="00737E84"/>
    <w:rsid w:val="00737EB5"/>
    <w:rsid w:val="00740805"/>
    <w:rsid w:val="00740ECD"/>
    <w:rsid w:val="00740F73"/>
    <w:rsid w:val="0074108D"/>
    <w:rsid w:val="0074113A"/>
    <w:rsid w:val="00741358"/>
    <w:rsid w:val="0074173C"/>
    <w:rsid w:val="007417C5"/>
    <w:rsid w:val="007417F8"/>
    <w:rsid w:val="00741AA7"/>
    <w:rsid w:val="00741CB0"/>
    <w:rsid w:val="00741F9C"/>
    <w:rsid w:val="00742013"/>
    <w:rsid w:val="00742353"/>
    <w:rsid w:val="0074243F"/>
    <w:rsid w:val="007424A0"/>
    <w:rsid w:val="007424AE"/>
    <w:rsid w:val="00742D2C"/>
    <w:rsid w:val="0074303C"/>
    <w:rsid w:val="00743378"/>
    <w:rsid w:val="0074356B"/>
    <w:rsid w:val="00743917"/>
    <w:rsid w:val="00743BC7"/>
    <w:rsid w:val="00743DCC"/>
    <w:rsid w:val="00743F9C"/>
    <w:rsid w:val="007442F8"/>
    <w:rsid w:val="00744369"/>
    <w:rsid w:val="007443A1"/>
    <w:rsid w:val="007443A7"/>
    <w:rsid w:val="00744685"/>
    <w:rsid w:val="0074472A"/>
    <w:rsid w:val="00744919"/>
    <w:rsid w:val="00744B00"/>
    <w:rsid w:val="00744C3D"/>
    <w:rsid w:val="00744C9D"/>
    <w:rsid w:val="00744D34"/>
    <w:rsid w:val="0074516B"/>
    <w:rsid w:val="007455AC"/>
    <w:rsid w:val="00745631"/>
    <w:rsid w:val="0074579D"/>
    <w:rsid w:val="00745A8C"/>
    <w:rsid w:val="00745AC9"/>
    <w:rsid w:val="00745FD6"/>
    <w:rsid w:val="00746026"/>
    <w:rsid w:val="00746151"/>
    <w:rsid w:val="007462DF"/>
    <w:rsid w:val="00746432"/>
    <w:rsid w:val="0074688C"/>
    <w:rsid w:val="007468BA"/>
    <w:rsid w:val="0074699A"/>
    <w:rsid w:val="00746A3E"/>
    <w:rsid w:val="00746C7A"/>
    <w:rsid w:val="00746CE2"/>
    <w:rsid w:val="0074711B"/>
    <w:rsid w:val="0074764C"/>
    <w:rsid w:val="00747D0D"/>
    <w:rsid w:val="00747FAA"/>
    <w:rsid w:val="00747FE6"/>
    <w:rsid w:val="00750313"/>
    <w:rsid w:val="0075037A"/>
    <w:rsid w:val="007507E3"/>
    <w:rsid w:val="00750812"/>
    <w:rsid w:val="007508A7"/>
    <w:rsid w:val="00751082"/>
    <w:rsid w:val="007513F7"/>
    <w:rsid w:val="00751975"/>
    <w:rsid w:val="00751B06"/>
    <w:rsid w:val="00751D97"/>
    <w:rsid w:val="00751DB7"/>
    <w:rsid w:val="00751F2B"/>
    <w:rsid w:val="007520AF"/>
    <w:rsid w:val="00752193"/>
    <w:rsid w:val="00752295"/>
    <w:rsid w:val="00752533"/>
    <w:rsid w:val="0075267B"/>
    <w:rsid w:val="00752693"/>
    <w:rsid w:val="00752745"/>
    <w:rsid w:val="007527F4"/>
    <w:rsid w:val="007530CB"/>
    <w:rsid w:val="007530F3"/>
    <w:rsid w:val="00753195"/>
    <w:rsid w:val="00753779"/>
    <w:rsid w:val="00753793"/>
    <w:rsid w:val="00753DE8"/>
    <w:rsid w:val="00753E4C"/>
    <w:rsid w:val="00753EB4"/>
    <w:rsid w:val="00754327"/>
    <w:rsid w:val="007543B4"/>
    <w:rsid w:val="007543DB"/>
    <w:rsid w:val="007547F3"/>
    <w:rsid w:val="00754825"/>
    <w:rsid w:val="0075482B"/>
    <w:rsid w:val="007549A8"/>
    <w:rsid w:val="00754AFF"/>
    <w:rsid w:val="00754B2A"/>
    <w:rsid w:val="00754C4B"/>
    <w:rsid w:val="0075520C"/>
    <w:rsid w:val="0075520F"/>
    <w:rsid w:val="0075526D"/>
    <w:rsid w:val="007554BD"/>
    <w:rsid w:val="00755668"/>
    <w:rsid w:val="00755890"/>
    <w:rsid w:val="00755962"/>
    <w:rsid w:val="00755A28"/>
    <w:rsid w:val="00755BC8"/>
    <w:rsid w:val="00756043"/>
    <w:rsid w:val="00756B1C"/>
    <w:rsid w:val="00756CED"/>
    <w:rsid w:val="007574DA"/>
    <w:rsid w:val="00757599"/>
    <w:rsid w:val="007576B3"/>
    <w:rsid w:val="00757B8D"/>
    <w:rsid w:val="00757CF6"/>
    <w:rsid w:val="00757E1E"/>
    <w:rsid w:val="0076042F"/>
    <w:rsid w:val="007605C8"/>
    <w:rsid w:val="00760711"/>
    <w:rsid w:val="007607CE"/>
    <w:rsid w:val="00760952"/>
    <w:rsid w:val="00760964"/>
    <w:rsid w:val="00760F67"/>
    <w:rsid w:val="00761132"/>
    <w:rsid w:val="0076150F"/>
    <w:rsid w:val="00761825"/>
    <w:rsid w:val="00761B80"/>
    <w:rsid w:val="00761B8F"/>
    <w:rsid w:val="00761D2B"/>
    <w:rsid w:val="00761E4A"/>
    <w:rsid w:val="00762094"/>
    <w:rsid w:val="007624BC"/>
    <w:rsid w:val="0076266E"/>
    <w:rsid w:val="007626BE"/>
    <w:rsid w:val="00762779"/>
    <w:rsid w:val="007629C7"/>
    <w:rsid w:val="00762D65"/>
    <w:rsid w:val="00762E88"/>
    <w:rsid w:val="00763125"/>
    <w:rsid w:val="00763656"/>
    <w:rsid w:val="00763873"/>
    <w:rsid w:val="007643D8"/>
    <w:rsid w:val="00764AD3"/>
    <w:rsid w:val="00764B73"/>
    <w:rsid w:val="00765204"/>
    <w:rsid w:val="00765265"/>
    <w:rsid w:val="00765400"/>
    <w:rsid w:val="0076541D"/>
    <w:rsid w:val="0076560A"/>
    <w:rsid w:val="00765923"/>
    <w:rsid w:val="00766013"/>
    <w:rsid w:val="007661BE"/>
    <w:rsid w:val="007662D5"/>
    <w:rsid w:val="00766726"/>
    <w:rsid w:val="00766776"/>
    <w:rsid w:val="0076678F"/>
    <w:rsid w:val="00766ACE"/>
    <w:rsid w:val="00766F5D"/>
    <w:rsid w:val="007672F8"/>
    <w:rsid w:val="0076751D"/>
    <w:rsid w:val="007676CE"/>
    <w:rsid w:val="007677CD"/>
    <w:rsid w:val="0076791C"/>
    <w:rsid w:val="00767AC5"/>
    <w:rsid w:val="00767AFC"/>
    <w:rsid w:val="00767B1B"/>
    <w:rsid w:val="0077008F"/>
    <w:rsid w:val="00770521"/>
    <w:rsid w:val="00770599"/>
    <w:rsid w:val="00770756"/>
    <w:rsid w:val="00770A19"/>
    <w:rsid w:val="00770A35"/>
    <w:rsid w:val="00770BFF"/>
    <w:rsid w:val="00770DD5"/>
    <w:rsid w:val="00770F7C"/>
    <w:rsid w:val="0077114E"/>
    <w:rsid w:val="007713F7"/>
    <w:rsid w:val="00771605"/>
    <w:rsid w:val="007718D9"/>
    <w:rsid w:val="00771BA1"/>
    <w:rsid w:val="00771CF8"/>
    <w:rsid w:val="00771D1B"/>
    <w:rsid w:val="00771E5B"/>
    <w:rsid w:val="00771F47"/>
    <w:rsid w:val="007720C6"/>
    <w:rsid w:val="007720E8"/>
    <w:rsid w:val="007723C9"/>
    <w:rsid w:val="00772A9F"/>
    <w:rsid w:val="00772D36"/>
    <w:rsid w:val="00772DCD"/>
    <w:rsid w:val="0077308A"/>
    <w:rsid w:val="007730BC"/>
    <w:rsid w:val="007730E1"/>
    <w:rsid w:val="00773654"/>
    <w:rsid w:val="00773A40"/>
    <w:rsid w:val="00773AAC"/>
    <w:rsid w:val="00773E4E"/>
    <w:rsid w:val="00773FE4"/>
    <w:rsid w:val="00774306"/>
    <w:rsid w:val="00774AB1"/>
    <w:rsid w:val="00774B13"/>
    <w:rsid w:val="00774C1B"/>
    <w:rsid w:val="00774C5F"/>
    <w:rsid w:val="00774D6B"/>
    <w:rsid w:val="00774F03"/>
    <w:rsid w:val="0077518B"/>
    <w:rsid w:val="0077543F"/>
    <w:rsid w:val="00775603"/>
    <w:rsid w:val="007757B1"/>
    <w:rsid w:val="00775B48"/>
    <w:rsid w:val="00775C4F"/>
    <w:rsid w:val="00775ED6"/>
    <w:rsid w:val="007762D4"/>
    <w:rsid w:val="00776494"/>
    <w:rsid w:val="007769E1"/>
    <w:rsid w:val="00776B90"/>
    <w:rsid w:val="00776CCA"/>
    <w:rsid w:val="00776D4A"/>
    <w:rsid w:val="0077724B"/>
    <w:rsid w:val="0077732B"/>
    <w:rsid w:val="00777598"/>
    <w:rsid w:val="0077767B"/>
    <w:rsid w:val="007776F1"/>
    <w:rsid w:val="007778F4"/>
    <w:rsid w:val="00777986"/>
    <w:rsid w:val="00777C61"/>
    <w:rsid w:val="00777D00"/>
    <w:rsid w:val="0078040F"/>
    <w:rsid w:val="0078047D"/>
    <w:rsid w:val="007807B8"/>
    <w:rsid w:val="007808FB"/>
    <w:rsid w:val="00780F1A"/>
    <w:rsid w:val="007811C8"/>
    <w:rsid w:val="00781301"/>
    <w:rsid w:val="00781598"/>
    <w:rsid w:val="00781931"/>
    <w:rsid w:val="00781B99"/>
    <w:rsid w:val="0078201D"/>
    <w:rsid w:val="007820B3"/>
    <w:rsid w:val="00782B1A"/>
    <w:rsid w:val="00782C6D"/>
    <w:rsid w:val="00782CB9"/>
    <w:rsid w:val="00782D78"/>
    <w:rsid w:val="00782EB2"/>
    <w:rsid w:val="007837B1"/>
    <w:rsid w:val="0078385A"/>
    <w:rsid w:val="00783C19"/>
    <w:rsid w:val="00783D65"/>
    <w:rsid w:val="007840B1"/>
    <w:rsid w:val="0078411A"/>
    <w:rsid w:val="0078445A"/>
    <w:rsid w:val="00784768"/>
    <w:rsid w:val="00784940"/>
    <w:rsid w:val="00784DF4"/>
    <w:rsid w:val="00784E3A"/>
    <w:rsid w:val="00784E7D"/>
    <w:rsid w:val="00785383"/>
    <w:rsid w:val="007854BC"/>
    <w:rsid w:val="007859D6"/>
    <w:rsid w:val="00786257"/>
    <w:rsid w:val="007864C4"/>
    <w:rsid w:val="007866FB"/>
    <w:rsid w:val="00786755"/>
    <w:rsid w:val="00786ED7"/>
    <w:rsid w:val="00787111"/>
    <w:rsid w:val="0078727A"/>
    <w:rsid w:val="0078735F"/>
    <w:rsid w:val="00787564"/>
    <w:rsid w:val="00787AE5"/>
    <w:rsid w:val="00787B29"/>
    <w:rsid w:val="00787E25"/>
    <w:rsid w:val="00790130"/>
    <w:rsid w:val="00790144"/>
    <w:rsid w:val="007902CF"/>
    <w:rsid w:val="00790809"/>
    <w:rsid w:val="00790AFF"/>
    <w:rsid w:val="00790DAC"/>
    <w:rsid w:val="00790DE0"/>
    <w:rsid w:val="007910E3"/>
    <w:rsid w:val="007912B5"/>
    <w:rsid w:val="0079148E"/>
    <w:rsid w:val="0079176C"/>
    <w:rsid w:val="007918A6"/>
    <w:rsid w:val="00791AC7"/>
    <w:rsid w:val="00791B78"/>
    <w:rsid w:val="00791C33"/>
    <w:rsid w:val="0079210C"/>
    <w:rsid w:val="00792712"/>
    <w:rsid w:val="00792892"/>
    <w:rsid w:val="00792C04"/>
    <w:rsid w:val="007931AB"/>
    <w:rsid w:val="00793745"/>
    <w:rsid w:val="00794032"/>
    <w:rsid w:val="0079440B"/>
    <w:rsid w:val="007944F3"/>
    <w:rsid w:val="007947C1"/>
    <w:rsid w:val="007947F1"/>
    <w:rsid w:val="00794845"/>
    <w:rsid w:val="0079491A"/>
    <w:rsid w:val="00794C90"/>
    <w:rsid w:val="00794D57"/>
    <w:rsid w:val="00794DA8"/>
    <w:rsid w:val="00794E69"/>
    <w:rsid w:val="00795010"/>
    <w:rsid w:val="007951BF"/>
    <w:rsid w:val="0079548D"/>
    <w:rsid w:val="00795581"/>
    <w:rsid w:val="007956A0"/>
    <w:rsid w:val="00795832"/>
    <w:rsid w:val="00795A5C"/>
    <w:rsid w:val="00795AFD"/>
    <w:rsid w:val="00795B4B"/>
    <w:rsid w:val="00795C10"/>
    <w:rsid w:val="00795CD0"/>
    <w:rsid w:val="00796514"/>
    <w:rsid w:val="00796791"/>
    <w:rsid w:val="00796958"/>
    <w:rsid w:val="00796C10"/>
    <w:rsid w:val="00796CE9"/>
    <w:rsid w:val="00796D58"/>
    <w:rsid w:val="00796EB6"/>
    <w:rsid w:val="00796F32"/>
    <w:rsid w:val="00796F75"/>
    <w:rsid w:val="00797122"/>
    <w:rsid w:val="0079717C"/>
    <w:rsid w:val="00797515"/>
    <w:rsid w:val="00797C24"/>
    <w:rsid w:val="00797EE9"/>
    <w:rsid w:val="00797FA5"/>
    <w:rsid w:val="007A0058"/>
    <w:rsid w:val="007A00F4"/>
    <w:rsid w:val="007A03CB"/>
    <w:rsid w:val="007A05F4"/>
    <w:rsid w:val="007A0D5F"/>
    <w:rsid w:val="007A0FED"/>
    <w:rsid w:val="007A16E1"/>
    <w:rsid w:val="007A17F1"/>
    <w:rsid w:val="007A1A71"/>
    <w:rsid w:val="007A1D3C"/>
    <w:rsid w:val="007A1EF1"/>
    <w:rsid w:val="007A24B1"/>
    <w:rsid w:val="007A297D"/>
    <w:rsid w:val="007A2A34"/>
    <w:rsid w:val="007A2AD5"/>
    <w:rsid w:val="007A30A2"/>
    <w:rsid w:val="007A3326"/>
    <w:rsid w:val="007A345D"/>
    <w:rsid w:val="007A34E1"/>
    <w:rsid w:val="007A3D5B"/>
    <w:rsid w:val="007A3DA6"/>
    <w:rsid w:val="007A4011"/>
    <w:rsid w:val="007A41BD"/>
    <w:rsid w:val="007A42A8"/>
    <w:rsid w:val="007A435C"/>
    <w:rsid w:val="007A43E0"/>
    <w:rsid w:val="007A453A"/>
    <w:rsid w:val="007A4973"/>
    <w:rsid w:val="007A499B"/>
    <w:rsid w:val="007A499F"/>
    <w:rsid w:val="007A4A78"/>
    <w:rsid w:val="007A4A99"/>
    <w:rsid w:val="007A4AB3"/>
    <w:rsid w:val="007A4AFB"/>
    <w:rsid w:val="007A4C34"/>
    <w:rsid w:val="007A4DBA"/>
    <w:rsid w:val="007A4EAA"/>
    <w:rsid w:val="007A5151"/>
    <w:rsid w:val="007A5396"/>
    <w:rsid w:val="007A5963"/>
    <w:rsid w:val="007A5ABC"/>
    <w:rsid w:val="007A5AE2"/>
    <w:rsid w:val="007A5C91"/>
    <w:rsid w:val="007A63EF"/>
    <w:rsid w:val="007A664D"/>
    <w:rsid w:val="007A67E1"/>
    <w:rsid w:val="007A6BA9"/>
    <w:rsid w:val="007A6E1D"/>
    <w:rsid w:val="007A6E59"/>
    <w:rsid w:val="007A71CB"/>
    <w:rsid w:val="007A74CA"/>
    <w:rsid w:val="007A76CE"/>
    <w:rsid w:val="007A7804"/>
    <w:rsid w:val="007B0379"/>
    <w:rsid w:val="007B041A"/>
    <w:rsid w:val="007B09AA"/>
    <w:rsid w:val="007B0C9B"/>
    <w:rsid w:val="007B0E9C"/>
    <w:rsid w:val="007B15B2"/>
    <w:rsid w:val="007B160B"/>
    <w:rsid w:val="007B1856"/>
    <w:rsid w:val="007B1AC8"/>
    <w:rsid w:val="007B1B93"/>
    <w:rsid w:val="007B1C02"/>
    <w:rsid w:val="007B1F96"/>
    <w:rsid w:val="007B2274"/>
    <w:rsid w:val="007B2335"/>
    <w:rsid w:val="007B2371"/>
    <w:rsid w:val="007B2578"/>
    <w:rsid w:val="007B2BE5"/>
    <w:rsid w:val="007B2D32"/>
    <w:rsid w:val="007B2F06"/>
    <w:rsid w:val="007B3303"/>
    <w:rsid w:val="007B3391"/>
    <w:rsid w:val="007B3C0B"/>
    <w:rsid w:val="007B3C25"/>
    <w:rsid w:val="007B3EA5"/>
    <w:rsid w:val="007B3EFB"/>
    <w:rsid w:val="007B3F1B"/>
    <w:rsid w:val="007B40BC"/>
    <w:rsid w:val="007B4373"/>
    <w:rsid w:val="007B45F0"/>
    <w:rsid w:val="007B48BB"/>
    <w:rsid w:val="007B48FB"/>
    <w:rsid w:val="007B4BDC"/>
    <w:rsid w:val="007B4CDC"/>
    <w:rsid w:val="007B4DCB"/>
    <w:rsid w:val="007B4F8F"/>
    <w:rsid w:val="007B530A"/>
    <w:rsid w:val="007B5444"/>
    <w:rsid w:val="007B54D6"/>
    <w:rsid w:val="007B552B"/>
    <w:rsid w:val="007B5626"/>
    <w:rsid w:val="007B5912"/>
    <w:rsid w:val="007B5ED9"/>
    <w:rsid w:val="007B6D43"/>
    <w:rsid w:val="007B6ECE"/>
    <w:rsid w:val="007B6F04"/>
    <w:rsid w:val="007B6FD1"/>
    <w:rsid w:val="007B72AD"/>
    <w:rsid w:val="007B7670"/>
    <w:rsid w:val="007B76F5"/>
    <w:rsid w:val="007B7B43"/>
    <w:rsid w:val="007C01F8"/>
    <w:rsid w:val="007C02B8"/>
    <w:rsid w:val="007C02DB"/>
    <w:rsid w:val="007C0CCA"/>
    <w:rsid w:val="007C0D7E"/>
    <w:rsid w:val="007C1222"/>
    <w:rsid w:val="007C1300"/>
    <w:rsid w:val="007C161E"/>
    <w:rsid w:val="007C2289"/>
    <w:rsid w:val="007C233C"/>
    <w:rsid w:val="007C2A0A"/>
    <w:rsid w:val="007C2C2C"/>
    <w:rsid w:val="007C2EDE"/>
    <w:rsid w:val="007C305B"/>
    <w:rsid w:val="007C323C"/>
    <w:rsid w:val="007C3580"/>
    <w:rsid w:val="007C362B"/>
    <w:rsid w:val="007C3963"/>
    <w:rsid w:val="007C3A2A"/>
    <w:rsid w:val="007C3A44"/>
    <w:rsid w:val="007C3B29"/>
    <w:rsid w:val="007C3D7F"/>
    <w:rsid w:val="007C3FE8"/>
    <w:rsid w:val="007C43F7"/>
    <w:rsid w:val="007C46AE"/>
    <w:rsid w:val="007C48BF"/>
    <w:rsid w:val="007C49C4"/>
    <w:rsid w:val="007C4B91"/>
    <w:rsid w:val="007C4CF6"/>
    <w:rsid w:val="007C51CE"/>
    <w:rsid w:val="007C5440"/>
    <w:rsid w:val="007C585A"/>
    <w:rsid w:val="007C590E"/>
    <w:rsid w:val="007C59EB"/>
    <w:rsid w:val="007C5A4F"/>
    <w:rsid w:val="007C5DDB"/>
    <w:rsid w:val="007C6013"/>
    <w:rsid w:val="007C6263"/>
    <w:rsid w:val="007C6352"/>
    <w:rsid w:val="007C638B"/>
    <w:rsid w:val="007C6918"/>
    <w:rsid w:val="007C6E72"/>
    <w:rsid w:val="007C70D2"/>
    <w:rsid w:val="007C71C4"/>
    <w:rsid w:val="007C749A"/>
    <w:rsid w:val="007C751F"/>
    <w:rsid w:val="007C7741"/>
    <w:rsid w:val="007C779E"/>
    <w:rsid w:val="007C7960"/>
    <w:rsid w:val="007C7A96"/>
    <w:rsid w:val="007C7C43"/>
    <w:rsid w:val="007C7F1C"/>
    <w:rsid w:val="007D01E0"/>
    <w:rsid w:val="007D02A6"/>
    <w:rsid w:val="007D03B4"/>
    <w:rsid w:val="007D059A"/>
    <w:rsid w:val="007D0613"/>
    <w:rsid w:val="007D0BB6"/>
    <w:rsid w:val="007D11AC"/>
    <w:rsid w:val="007D12A3"/>
    <w:rsid w:val="007D1529"/>
    <w:rsid w:val="007D15E9"/>
    <w:rsid w:val="007D1643"/>
    <w:rsid w:val="007D173E"/>
    <w:rsid w:val="007D17F8"/>
    <w:rsid w:val="007D1972"/>
    <w:rsid w:val="007D1B30"/>
    <w:rsid w:val="007D2055"/>
    <w:rsid w:val="007D207B"/>
    <w:rsid w:val="007D2105"/>
    <w:rsid w:val="007D2130"/>
    <w:rsid w:val="007D23A9"/>
    <w:rsid w:val="007D2404"/>
    <w:rsid w:val="007D2407"/>
    <w:rsid w:val="007D2599"/>
    <w:rsid w:val="007D265B"/>
    <w:rsid w:val="007D2C6A"/>
    <w:rsid w:val="007D2EF8"/>
    <w:rsid w:val="007D3303"/>
    <w:rsid w:val="007D34B4"/>
    <w:rsid w:val="007D34D1"/>
    <w:rsid w:val="007D3546"/>
    <w:rsid w:val="007D3674"/>
    <w:rsid w:val="007D38FB"/>
    <w:rsid w:val="007D3A3A"/>
    <w:rsid w:val="007D3BEB"/>
    <w:rsid w:val="007D3C3E"/>
    <w:rsid w:val="007D3FA8"/>
    <w:rsid w:val="007D42D9"/>
    <w:rsid w:val="007D43FF"/>
    <w:rsid w:val="007D4509"/>
    <w:rsid w:val="007D4610"/>
    <w:rsid w:val="007D496F"/>
    <w:rsid w:val="007D4C25"/>
    <w:rsid w:val="007D4CFF"/>
    <w:rsid w:val="007D51C4"/>
    <w:rsid w:val="007D5387"/>
    <w:rsid w:val="007D54D6"/>
    <w:rsid w:val="007D57D5"/>
    <w:rsid w:val="007D5BD2"/>
    <w:rsid w:val="007D5F21"/>
    <w:rsid w:val="007D5FDF"/>
    <w:rsid w:val="007D601E"/>
    <w:rsid w:val="007D60E0"/>
    <w:rsid w:val="007D621C"/>
    <w:rsid w:val="007D62F9"/>
    <w:rsid w:val="007D63A1"/>
    <w:rsid w:val="007D6417"/>
    <w:rsid w:val="007D64E0"/>
    <w:rsid w:val="007D67C4"/>
    <w:rsid w:val="007D6A9B"/>
    <w:rsid w:val="007D6C2C"/>
    <w:rsid w:val="007D6EE6"/>
    <w:rsid w:val="007D6FAF"/>
    <w:rsid w:val="007D74B9"/>
    <w:rsid w:val="007D75BA"/>
    <w:rsid w:val="007D7764"/>
    <w:rsid w:val="007D79C0"/>
    <w:rsid w:val="007D7F4C"/>
    <w:rsid w:val="007E0016"/>
    <w:rsid w:val="007E022F"/>
    <w:rsid w:val="007E047E"/>
    <w:rsid w:val="007E04B5"/>
    <w:rsid w:val="007E05CD"/>
    <w:rsid w:val="007E07C0"/>
    <w:rsid w:val="007E0E29"/>
    <w:rsid w:val="007E0FA9"/>
    <w:rsid w:val="007E11BB"/>
    <w:rsid w:val="007E127D"/>
    <w:rsid w:val="007E1427"/>
    <w:rsid w:val="007E1478"/>
    <w:rsid w:val="007E1800"/>
    <w:rsid w:val="007E1869"/>
    <w:rsid w:val="007E18B3"/>
    <w:rsid w:val="007E1B7E"/>
    <w:rsid w:val="007E1E43"/>
    <w:rsid w:val="007E20F5"/>
    <w:rsid w:val="007E21AF"/>
    <w:rsid w:val="007E22A3"/>
    <w:rsid w:val="007E243A"/>
    <w:rsid w:val="007E31AD"/>
    <w:rsid w:val="007E334B"/>
    <w:rsid w:val="007E33DA"/>
    <w:rsid w:val="007E3484"/>
    <w:rsid w:val="007E37EB"/>
    <w:rsid w:val="007E42AD"/>
    <w:rsid w:val="007E445D"/>
    <w:rsid w:val="007E4615"/>
    <w:rsid w:val="007E4616"/>
    <w:rsid w:val="007E4DB4"/>
    <w:rsid w:val="007E4F21"/>
    <w:rsid w:val="007E54BD"/>
    <w:rsid w:val="007E5806"/>
    <w:rsid w:val="007E5AE2"/>
    <w:rsid w:val="007E5BEA"/>
    <w:rsid w:val="007E5C03"/>
    <w:rsid w:val="007E5E5C"/>
    <w:rsid w:val="007E6370"/>
    <w:rsid w:val="007E63C3"/>
    <w:rsid w:val="007E66DF"/>
    <w:rsid w:val="007E685C"/>
    <w:rsid w:val="007E6B24"/>
    <w:rsid w:val="007E6C4D"/>
    <w:rsid w:val="007E6D20"/>
    <w:rsid w:val="007E70AD"/>
    <w:rsid w:val="007E717B"/>
    <w:rsid w:val="007E7275"/>
    <w:rsid w:val="007E74A3"/>
    <w:rsid w:val="007E75E1"/>
    <w:rsid w:val="007E7B4B"/>
    <w:rsid w:val="007E7D1A"/>
    <w:rsid w:val="007E7D3A"/>
    <w:rsid w:val="007F0005"/>
    <w:rsid w:val="007F0025"/>
    <w:rsid w:val="007F00C9"/>
    <w:rsid w:val="007F015A"/>
    <w:rsid w:val="007F0383"/>
    <w:rsid w:val="007F0459"/>
    <w:rsid w:val="007F0660"/>
    <w:rsid w:val="007F07A1"/>
    <w:rsid w:val="007F0AC2"/>
    <w:rsid w:val="007F0CC5"/>
    <w:rsid w:val="007F10F0"/>
    <w:rsid w:val="007F151F"/>
    <w:rsid w:val="007F1CC4"/>
    <w:rsid w:val="007F1E77"/>
    <w:rsid w:val="007F1E98"/>
    <w:rsid w:val="007F1FC8"/>
    <w:rsid w:val="007F2034"/>
    <w:rsid w:val="007F2370"/>
    <w:rsid w:val="007F2604"/>
    <w:rsid w:val="007F27A7"/>
    <w:rsid w:val="007F29DB"/>
    <w:rsid w:val="007F2E40"/>
    <w:rsid w:val="007F2FE5"/>
    <w:rsid w:val="007F3114"/>
    <w:rsid w:val="007F314C"/>
    <w:rsid w:val="007F339A"/>
    <w:rsid w:val="007F33B9"/>
    <w:rsid w:val="007F352D"/>
    <w:rsid w:val="007F357F"/>
    <w:rsid w:val="007F35A0"/>
    <w:rsid w:val="007F35AD"/>
    <w:rsid w:val="007F364B"/>
    <w:rsid w:val="007F3777"/>
    <w:rsid w:val="007F3A13"/>
    <w:rsid w:val="007F41A1"/>
    <w:rsid w:val="007F4397"/>
    <w:rsid w:val="007F4429"/>
    <w:rsid w:val="007F45DB"/>
    <w:rsid w:val="007F46D5"/>
    <w:rsid w:val="007F4846"/>
    <w:rsid w:val="007F4C65"/>
    <w:rsid w:val="007F4D50"/>
    <w:rsid w:val="007F4D90"/>
    <w:rsid w:val="007F5020"/>
    <w:rsid w:val="007F50E9"/>
    <w:rsid w:val="007F52B6"/>
    <w:rsid w:val="007F56CC"/>
    <w:rsid w:val="007F5724"/>
    <w:rsid w:val="007F5975"/>
    <w:rsid w:val="007F5DB4"/>
    <w:rsid w:val="007F603A"/>
    <w:rsid w:val="007F630D"/>
    <w:rsid w:val="007F69EC"/>
    <w:rsid w:val="007F6AFA"/>
    <w:rsid w:val="007F7059"/>
    <w:rsid w:val="007F70B8"/>
    <w:rsid w:val="007F719C"/>
    <w:rsid w:val="007F7B6A"/>
    <w:rsid w:val="0080000F"/>
    <w:rsid w:val="008002EE"/>
    <w:rsid w:val="0080062C"/>
    <w:rsid w:val="00800B38"/>
    <w:rsid w:val="00801051"/>
    <w:rsid w:val="008010C5"/>
    <w:rsid w:val="0080122D"/>
    <w:rsid w:val="00801257"/>
    <w:rsid w:val="008012EF"/>
    <w:rsid w:val="0080165B"/>
    <w:rsid w:val="00801D87"/>
    <w:rsid w:val="008020DC"/>
    <w:rsid w:val="00802243"/>
    <w:rsid w:val="00802641"/>
    <w:rsid w:val="0080265E"/>
    <w:rsid w:val="00802700"/>
    <w:rsid w:val="0080277D"/>
    <w:rsid w:val="008027F6"/>
    <w:rsid w:val="00802A89"/>
    <w:rsid w:val="00802B08"/>
    <w:rsid w:val="00802C8F"/>
    <w:rsid w:val="00802ED6"/>
    <w:rsid w:val="0080337A"/>
    <w:rsid w:val="008035F9"/>
    <w:rsid w:val="00803A86"/>
    <w:rsid w:val="00803B3A"/>
    <w:rsid w:val="00803CB3"/>
    <w:rsid w:val="00804160"/>
    <w:rsid w:val="0080421F"/>
    <w:rsid w:val="00804300"/>
    <w:rsid w:val="00804819"/>
    <w:rsid w:val="0080489A"/>
    <w:rsid w:val="00804BDE"/>
    <w:rsid w:val="00804E31"/>
    <w:rsid w:val="00804F0C"/>
    <w:rsid w:val="008051FB"/>
    <w:rsid w:val="00805406"/>
    <w:rsid w:val="008055A9"/>
    <w:rsid w:val="00805735"/>
    <w:rsid w:val="00805889"/>
    <w:rsid w:val="00805BC8"/>
    <w:rsid w:val="008061E6"/>
    <w:rsid w:val="00806346"/>
    <w:rsid w:val="00806573"/>
    <w:rsid w:val="00806590"/>
    <w:rsid w:val="00806604"/>
    <w:rsid w:val="00806C26"/>
    <w:rsid w:val="00806DCF"/>
    <w:rsid w:val="0080708F"/>
    <w:rsid w:val="008071E3"/>
    <w:rsid w:val="0080742F"/>
    <w:rsid w:val="00807509"/>
    <w:rsid w:val="00807795"/>
    <w:rsid w:val="008078C5"/>
    <w:rsid w:val="008078F8"/>
    <w:rsid w:val="00807927"/>
    <w:rsid w:val="00807D80"/>
    <w:rsid w:val="00807D89"/>
    <w:rsid w:val="00807D9E"/>
    <w:rsid w:val="00807DC0"/>
    <w:rsid w:val="008101ED"/>
    <w:rsid w:val="008102B0"/>
    <w:rsid w:val="0081035F"/>
    <w:rsid w:val="00810684"/>
    <w:rsid w:val="0081096B"/>
    <w:rsid w:val="00810A9E"/>
    <w:rsid w:val="00810B15"/>
    <w:rsid w:val="0081124F"/>
    <w:rsid w:val="00811322"/>
    <w:rsid w:val="0081140E"/>
    <w:rsid w:val="008115D4"/>
    <w:rsid w:val="008116A1"/>
    <w:rsid w:val="008118BE"/>
    <w:rsid w:val="00811AE4"/>
    <w:rsid w:val="00811BA3"/>
    <w:rsid w:val="00811D09"/>
    <w:rsid w:val="00811F60"/>
    <w:rsid w:val="00812170"/>
    <w:rsid w:val="008125DA"/>
    <w:rsid w:val="00812C04"/>
    <w:rsid w:val="00812C66"/>
    <w:rsid w:val="00812E21"/>
    <w:rsid w:val="00813038"/>
    <w:rsid w:val="00813364"/>
    <w:rsid w:val="00813365"/>
    <w:rsid w:val="008134BA"/>
    <w:rsid w:val="00813501"/>
    <w:rsid w:val="008136D0"/>
    <w:rsid w:val="00813797"/>
    <w:rsid w:val="008138CA"/>
    <w:rsid w:val="00813994"/>
    <w:rsid w:val="00813A32"/>
    <w:rsid w:val="00813C0F"/>
    <w:rsid w:val="00813C25"/>
    <w:rsid w:val="00813CF6"/>
    <w:rsid w:val="00813E29"/>
    <w:rsid w:val="00813F2F"/>
    <w:rsid w:val="008141CE"/>
    <w:rsid w:val="00814273"/>
    <w:rsid w:val="008142A9"/>
    <w:rsid w:val="008143BE"/>
    <w:rsid w:val="0081470E"/>
    <w:rsid w:val="00814928"/>
    <w:rsid w:val="00814AA6"/>
    <w:rsid w:val="0081539B"/>
    <w:rsid w:val="00815600"/>
    <w:rsid w:val="00815673"/>
    <w:rsid w:val="00815714"/>
    <w:rsid w:val="00815798"/>
    <w:rsid w:val="00815840"/>
    <w:rsid w:val="008159AA"/>
    <w:rsid w:val="00815AF8"/>
    <w:rsid w:val="00815B92"/>
    <w:rsid w:val="00815C92"/>
    <w:rsid w:val="00815FB0"/>
    <w:rsid w:val="008163C4"/>
    <w:rsid w:val="00816516"/>
    <w:rsid w:val="00816570"/>
    <w:rsid w:val="0081662D"/>
    <w:rsid w:val="0081664C"/>
    <w:rsid w:val="00816F0C"/>
    <w:rsid w:val="00817011"/>
    <w:rsid w:val="008170CA"/>
    <w:rsid w:val="0081716B"/>
    <w:rsid w:val="008171C3"/>
    <w:rsid w:val="00817204"/>
    <w:rsid w:val="008172AD"/>
    <w:rsid w:val="00817357"/>
    <w:rsid w:val="008178D2"/>
    <w:rsid w:val="00817DE9"/>
    <w:rsid w:val="00820018"/>
    <w:rsid w:val="0082008F"/>
    <w:rsid w:val="00820246"/>
    <w:rsid w:val="00820261"/>
    <w:rsid w:val="00820278"/>
    <w:rsid w:val="0082046F"/>
    <w:rsid w:val="00820929"/>
    <w:rsid w:val="00820D71"/>
    <w:rsid w:val="00820D7C"/>
    <w:rsid w:val="00820DC8"/>
    <w:rsid w:val="00820FC4"/>
    <w:rsid w:val="0082100F"/>
    <w:rsid w:val="0082106C"/>
    <w:rsid w:val="0082141D"/>
    <w:rsid w:val="008215A3"/>
    <w:rsid w:val="00821E01"/>
    <w:rsid w:val="008221C3"/>
    <w:rsid w:val="008223ED"/>
    <w:rsid w:val="008225A1"/>
    <w:rsid w:val="008225BB"/>
    <w:rsid w:val="008225F4"/>
    <w:rsid w:val="008226A9"/>
    <w:rsid w:val="008226C9"/>
    <w:rsid w:val="00822758"/>
    <w:rsid w:val="00822967"/>
    <w:rsid w:val="00822CBD"/>
    <w:rsid w:val="00822D6B"/>
    <w:rsid w:val="00822DEF"/>
    <w:rsid w:val="00822F59"/>
    <w:rsid w:val="00822FF2"/>
    <w:rsid w:val="0082362A"/>
    <w:rsid w:val="008236F5"/>
    <w:rsid w:val="00823765"/>
    <w:rsid w:val="008237E9"/>
    <w:rsid w:val="00823E2A"/>
    <w:rsid w:val="00824415"/>
    <w:rsid w:val="00824563"/>
    <w:rsid w:val="00824724"/>
    <w:rsid w:val="00825A1D"/>
    <w:rsid w:val="00825A24"/>
    <w:rsid w:val="0082620F"/>
    <w:rsid w:val="0082651D"/>
    <w:rsid w:val="0082695C"/>
    <w:rsid w:val="00826CB0"/>
    <w:rsid w:val="00826CCE"/>
    <w:rsid w:val="00826F5C"/>
    <w:rsid w:val="00827357"/>
    <w:rsid w:val="008274ED"/>
    <w:rsid w:val="00827673"/>
    <w:rsid w:val="0082770F"/>
    <w:rsid w:val="008277D0"/>
    <w:rsid w:val="00827BAB"/>
    <w:rsid w:val="00827C04"/>
    <w:rsid w:val="00827EF7"/>
    <w:rsid w:val="0083017F"/>
    <w:rsid w:val="008305CB"/>
    <w:rsid w:val="008308AA"/>
    <w:rsid w:val="0083096E"/>
    <w:rsid w:val="008309F7"/>
    <w:rsid w:val="00830ACC"/>
    <w:rsid w:val="00830EFC"/>
    <w:rsid w:val="00830FFB"/>
    <w:rsid w:val="008314AA"/>
    <w:rsid w:val="00831728"/>
    <w:rsid w:val="00831CFB"/>
    <w:rsid w:val="00831E62"/>
    <w:rsid w:val="00831EC9"/>
    <w:rsid w:val="00831EFD"/>
    <w:rsid w:val="00832268"/>
    <w:rsid w:val="0083278C"/>
    <w:rsid w:val="00832C15"/>
    <w:rsid w:val="00832C76"/>
    <w:rsid w:val="00832DB8"/>
    <w:rsid w:val="008331AB"/>
    <w:rsid w:val="008331CD"/>
    <w:rsid w:val="008336E4"/>
    <w:rsid w:val="00833A21"/>
    <w:rsid w:val="00833B66"/>
    <w:rsid w:val="00833CD2"/>
    <w:rsid w:val="00833CFF"/>
    <w:rsid w:val="00833E2F"/>
    <w:rsid w:val="00833F32"/>
    <w:rsid w:val="008345C3"/>
    <w:rsid w:val="008346B5"/>
    <w:rsid w:val="0083483E"/>
    <w:rsid w:val="00834A0C"/>
    <w:rsid w:val="00834C9D"/>
    <w:rsid w:val="00834F02"/>
    <w:rsid w:val="00835006"/>
    <w:rsid w:val="00835336"/>
    <w:rsid w:val="008353CB"/>
    <w:rsid w:val="008359AF"/>
    <w:rsid w:val="0083614C"/>
    <w:rsid w:val="00836564"/>
    <w:rsid w:val="00836643"/>
    <w:rsid w:val="00836686"/>
    <w:rsid w:val="0083694A"/>
    <w:rsid w:val="00836A03"/>
    <w:rsid w:val="00836B2F"/>
    <w:rsid w:val="00836DF4"/>
    <w:rsid w:val="008373E3"/>
    <w:rsid w:val="00837707"/>
    <w:rsid w:val="00837B45"/>
    <w:rsid w:val="00837D39"/>
    <w:rsid w:val="00837DC6"/>
    <w:rsid w:val="00840111"/>
    <w:rsid w:val="008404B2"/>
    <w:rsid w:val="008404B5"/>
    <w:rsid w:val="00840523"/>
    <w:rsid w:val="00840654"/>
    <w:rsid w:val="00840C41"/>
    <w:rsid w:val="00840DB9"/>
    <w:rsid w:val="008410A7"/>
    <w:rsid w:val="008410BE"/>
    <w:rsid w:val="008412CE"/>
    <w:rsid w:val="0084136F"/>
    <w:rsid w:val="0084190F"/>
    <w:rsid w:val="00841948"/>
    <w:rsid w:val="00841AC2"/>
    <w:rsid w:val="00841F50"/>
    <w:rsid w:val="00841FC4"/>
    <w:rsid w:val="0084212E"/>
    <w:rsid w:val="00842183"/>
    <w:rsid w:val="008423D8"/>
    <w:rsid w:val="00842B0A"/>
    <w:rsid w:val="00842D11"/>
    <w:rsid w:val="00842EA7"/>
    <w:rsid w:val="00842FFD"/>
    <w:rsid w:val="008434C9"/>
    <w:rsid w:val="00843AD5"/>
    <w:rsid w:val="00843C25"/>
    <w:rsid w:val="008440EA"/>
    <w:rsid w:val="008441A2"/>
    <w:rsid w:val="0084420D"/>
    <w:rsid w:val="0084429A"/>
    <w:rsid w:val="008442FE"/>
    <w:rsid w:val="0084456F"/>
    <w:rsid w:val="00844B0E"/>
    <w:rsid w:val="00844BD7"/>
    <w:rsid w:val="00845035"/>
    <w:rsid w:val="008454DB"/>
    <w:rsid w:val="00845798"/>
    <w:rsid w:val="00845863"/>
    <w:rsid w:val="00845932"/>
    <w:rsid w:val="00845A18"/>
    <w:rsid w:val="00845CCB"/>
    <w:rsid w:val="00845DDD"/>
    <w:rsid w:val="00846349"/>
    <w:rsid w:val="00846C13"/>
    <w:rsid w:val="00846DF2"/>
    <w:rsid w:val="00847295"/>
    <w:rsid w:val="00847316"/>
    <w:rsid w:val="00847490"/>
    <w:rsid w:val="008474A0"/>
    <w:rsid w:val="008475AB"/>
    <w:rsid w:val="008475EE"/>
    <w:rsid w:val="008475F0"/>
    <w:rsid w:val="008476FB"/>
    <w:rsid w:val="00847A0A"/>
    <w:rsid w:val="00847C15"/>
    <w:rsid w:val="00847E68"/>
    <w:rsid w:val="00847F92"/>
    <w:rsid w:val="00850148"/>
    <w:rsid w:val="008501ED"/>
    <w:rsid w:val="00850470"/>
    <w:rsid w:val="00850659"/>
    <w:rsid w:val="0085072B"/>
    <w:rsid w:val="00850D91"/>
    <w:rsid w:val="008511ED"/>
    <w:rsid w:val="00851683"/>
    <w:rsid w:val="008517DE"/>
    <w:rsid w:val="00851DA7"/>
    <w:rsid w:val="00851EA2"/>
    <w:rsid w:val="00852161"/>
    <w:rsid w:val="00852189"/>
    <w:rsid w:val="008524CB"/>
    <w:rsid w:val="00852770"/>
    <w:rsid w:val="0085278A"/>
    <w:rsid w:val="008529F7"/>
    <w:rsid w:val="00852B60"/>
    <w:rsid w:val="00852C2C"/>
    <w:rsid w:val="00852F53"/>
    <w:rsid w:val="00853133"/>
    <w:rsid w:val="00853C0A"/>
    <w:rsid w:val="00853DBD"/>
    <w:rsid w:val="00854145"/>
    <w:rsid w:val="008544A8"/>
    <w:rsid w:val="008546CB"/>
    <w:rsid w:val="0085484C"/>
    <w:rsid w:val="0085487D"/>
    <w:rsid w:val="0085492C"/>
    <w:rsid w:val="00854B45"/>
    <w:rsid w:val="0085524C"/>
    <w:rsid w:val="00855BED"/>
    <w:rsid w:val="00855C13"/>
    <w:rsid w:val="00855C1A"/>
    <w:rsid w:val="00855E86"/>
    <w:rsid w:val="0085622D"/>
    <w:rsid w:val="008562AF"/>
    <w:rsid w:val="008564CD"/>
    <w:rsid w:val="00856646"/>
    <w:rsid w:val="008566B4"/>
    <w:rsid w:val="00856722"/>
    <w:rsid w:val="008568A3"/>
    <w:rsid w:val="008568E7"/>
    <w:rsid w:val="00856B92"/>
    <w:rsid w:val="00856E7B"/>
    <w:rsid w:val="0085706D"/>
    <w:rsid w:val="008570C4"/>
    <w:rsid w:val="00857166"/>
    <w:rsid w:val="008572CF"/>
    <w:rsid w:val="0085736F"/>
    <w:rsid w:val="008573E3"/>
    <w:rsid w:val="008574DE"/>
    <w:rsid w:val="008574ED"/>
    <w:rsid w:val="0085769D"/>
    <w:rsid w:val="00857CD9"/>
    <w:rsid w:val="008603BD"/>
    <w:rsid w:val="0086044D"/>
    <w:rsid w:val="0086058C"/>
    <w:rsid w:val="00860658"/>
    <w:rsid w:val="00860722"/>
    <w:rsid w:val="00860928"/>
    <w:rsid w:val="00860BB7"/>
    <w:rsid w:val="00860BE8"/>
    <w:rsid w:val="00860D3D"/>
    <w:rsid w:val="00860D77"/>
    <w:rsid w:val="008610C7"/>
    <w:rsid w:val="008611D8"/>
    <w:rsid w:val="00861211"/>
    <w:rsid w:val="0086121C"/>
    <w:rsid w:val="008612D3"/>
    <w:rsid w:val="008615C0"/>
    <w:rsid w:val="00861693"/>
    <w:rsid w:val="008619CF"/>
    <w:rsid w:val="00861A2D"/>
    <w:rsid w:val="00861ACC"/>
    <w:rsid w:val="00861B87"/>
    <w:rsid w:val="00861C10"/>
    <w:rsid w:val="00861CA0"/>
    <w:rsid w:val="00861F70"/>
    <w:rsid w:val="008620AD"/>
    <w:rsid w:val="008620D4"/>
    <w:rsid w:val="0086260F"/>
    <w:rsid w:val="008627CC"/>
    <w:rsid w:val="00862B0C"/>
    <w:rsid w:val="00862CB5"/>
    <w:rsid w:val="00862DB9"/>
    <w:rsid w:val="00862FB9"/>
    <w:rsid w:val="008632BA"/>
    <w:rsid w:val="00863404"/>
    <w:rsid w:val="00863437"/>
    <w:rsid w:val="0086357E"/>
    <w:rsid w:val="00863623"/>
    <w:rsid w:val="008636A9"/>
    <w:rsid w:val="0086377F"/>
    <w:rsid w:val="00863E26"/>
    <w:rsid w:val="00863F6E"/>
    <w:rsid w:val="00864026"/>
    <w:rsid w:val="008640B5"/>
    <w:rsid w:val="0086445C"/>
    <w:rsid w:val="008647A1"/>
    <w:rsid w:val="00864A80"/>
    <w:rsid w:val="00864D05"/>
    <w:rsid w:val="00864F5D"/>
    <w:rsid w:val="008651A4"/>
    <w:rsid w:val="008656BC"/>
    <w:rsid w:val="00865776"/>
    <w:rsid w:val="0086587C"/>
    <w:rsid w:val="00865A2D"/>
    <w:rsid w:val="00865AF1"/>
    <w:rsid w:val="00865B64"/>
    <w:rsid w:val="00866100"/>
    <w:rsid w:val="008663EF"/>
    <w:rsid w:val="00866489"/>
    <w:rsid w:val="00866665"/>
    <w:rsid w:val="008667C0"/>
    <w:rsid w:val="00866D1D"/>
    <w:rsid w:val="00866DFB"/>
    <w:rsid w:val="00866FC9"/>
    <w:rsid w:val="008675D2"/>
    <w:rsid w:val="0086780B"/>
    <w:rsid w:val="00867A1F"/>
    <w:rsid w:val="00867BDD"/>
    <w:rsid w:val="00867E60"/>
    <w:rsid w:val="00867F9F"/>
    <w:rsid w:val="0087014C"/>
    <w:rsid w:val="0087016B"/>
    <w:rsid w:val="0087029D"/>
    <w:rsid w:val="008704AE"/>
    <w:rsid w:val="008704CD"/>
    <w:rsid w:val="008707EA"/>
    <w:rsid w:val="00870819"/>
    <w:rsid w:val="008708F1"/>
    <w:rsid w:val="00870985"/>
    <w:rsid w:val="00870C83"/>
    <w:rsid w:val="00870DC7"/>
    <w:rsid w:val="00870E1E"/>
    <w:rsid w:val="00870E33"/>
    <w:rsid w:val="008710EA"/>
    <w:rsid w:val="00871195"/>
    <w:rsid w:val="00871272"/>
    <w:rsid w:val="00871372"/>
    <w:rsid w:val="008717C3"/>
    <w:rsid w:val="008719E3"/>
    <w:rsid w:val="00871BBB"/>
    <w:rsid w:val="00871BCD"/>
    <w:rsid w:val="00871C01"/>
    <w:rsid w:val="00871DF1"/>
    <w:rsid w:val="00872067"/>
    <w:rsid w:val="00872401"/>
    <w:rsid w:val="0087241A"/>
    <w:rsid w:val="008724E3"/>
    <w:rsid w:val="00872568"/>
    <w:rsid w:val="0087267E"/>
    <w:rsid w:val="008727B1"/>
    <w:rsid w:val="008728AF"/>
    <w:rsid w:val="00872AE5"/>
    <w:rsid w:val="00872B81"/>
    <w:rsid w:val="00872E47"/>
    <w:rsid w:val="00872E8D"/>
    <w:rsid w:val="00873020"/>
    <w:rsid w:val="00873023"/>
    <w:rsid w:val="0087317C"/>
    <w:rsid w:val="00873290"/>
    <w:rsid w:val="00873351"/>
    <w:rsid w:val="0087349B"/>
    <w:rsid w:val="00873528"/>
    <w:rsid w:val="00873687"/>
    <w:rsid w:val="00873D2A"/>
    <w:rsid w:val="00874176"/>
    <w:rsid w:val="00874312"/>
    <w:rsid w:val="00874479"/>
    <w:rsid w:val="008744CE"/>
    <w:rsid w:val="00874626"/>
    <w:rsid w:val="0087474A"/>
    <w:rsid w:val="008747D9"/>
    <w:rsid w:val="008751DA"/>
    <w:rsid w:val="0087520D"/>
    <w:rsid w:val="00875319"/>
    <w:rsid w:val="00875365"/>
    <w:rsid w:val="0087551E"/>
    <w:rsid w:val="00875532"/>
    <w:rsid w:val="008756FE"/>
    <w:rsid w:val="00875A64"/>
    <w:rsid w:val="00875AEE"/>
    <w:rsid w:val="00876B2C"/>
    <w:rsid w:val="00876EC9"/>
    <w:rsid w:val="00876F73"/>
    <w:rsid w:val="00876FAD"/>
    <w:rsid w:val="00877020"/>
    <w:rsid w:val="0087735D"/>
    <w:rsid w:val="00877556"/>
    <w:rsid w:val="0087762B"/>
    <w:rsid w:val="00877AD3"/>
    <w:rsid w:val="00877B3C"/>
    <w:rsid w:val="00877DFD"/>
    <w:rsid w:val="00880316"/>
    <w:rsid w:val="0088040B"/>
    <w:rsid w:val="00880A55"/>
    <w:rsid w:val="00880B65"/>
    <w:rsid w:val="00881027"/>
    <w:rsid w:val="0088198A"/>
    <w:rsid w:val="00881B7E"/>
    <w:rsid w:val="00881EF3"/>
    <w:rsid w:val="00882119"/>
    <w:rsid w:val="0088215E"/>
    <w:rsid w:val="008824B1"/>
    <w:rsid w:val="0088256E"/>
    <w:rsid w:val="00882D09"/>
    <w:rsid w:val="00882F4F"/>
    <w:rsid w:val="0088322D"/>
    <w:rsid w:val="0088364A"/>
    <w:rsid w:val="0088365C"/>
    <w:rsid w:val="00883DBF"/>
    <w:rsid w:val="00884438"/>
    <w:rsid w:val="00884609"/>
    <w:rsid w:val="0088491D"/>
    <w:rsid w:val="00884BA1"/>
    <w:rsid w:val="00884CB1"/>
    <w:rsid w:val="00884DE9"/>
    <w:rsid w:val="00884FBF"/>
    <w:rsid w:val="008852FD"/>
    <w:rsid w:val="0088536D"/>
    <w:rsid w:val="008854DB"/>
    <w:rsid w:val="00885BC8"/>
    <w:rsid w:val="00886582"/>
    <w:rsid w:val="0088665B"/>
    <w:rsid w:val="008866F2"/>
    <w:rsid w:val="00886931"/>
    <w:rsid w:val="00886AA6"/>
    <w:rsid w:val="00886B3B"/>
    <w:rsid w:val="00886CA5"/>
    <w:rsid w:val="00886D72"/>
    <w:rsid w:val="00886D80"/>
    <w:rsid w:val="0088713F"/>
    <w:rsid w:val="008874B2"/>
    <w:rsid w:val="00887766"/>
    <w:rsid w:val="00887829"/>
    <w:rsid w:val="00887A9B"/>
    <w:rsid w:val="00887B03"/>
    <w:rsid w:val="00887C22"/>
    <w:rsid w:val="00887C71"/>
    <w:rsid w:val="00887E27"/>
    <w:rsid w:val="008904D0"/>
    <w:rsid w:val="00890585"/>
    <w:rsid w:val="008905C9"/>
    <w:rsid w:val="0089076F"/>
    <w:rsid w:val="00890C69"/>
    <w:rsid w:val="00890D66"/>
    <w:rsid w:val="00890D88"/>
    <w:rsid w:val="008915E9"/>
    <w:rsid w:val="008915FA"/>
    <w:rsid w:val="00891759"/>
    <w:rsid w:val="00891D7E"/>
    <w:rsid w:val="00891FC4"/>
    <w:rsid w:val="008925A6"/>
    <w:rsid w:val="0089297D"/>
    <w:rsid w:val="00892B47"/>
    <w:rsid w:val="00892C87"/>
    <w:rsid w:val="00892D30"/>
    <w:rsid w:val="00892DB0"/>
    <w:rsid w:val="00892F22"/>
    <w:rsid w:val="00893127"/>
    <w:rsid w:val="008931E6"/>
    <w:rsid w:val="0089323D"/>
    <w:rsid w:val="008934D6"/>
    <w:rsid w:val="008935AE"/>
    <w:rsid w:val="008935D2"/>
    <w:rsid w:val="008935FB"/>
    <w:rsid w:val="008935FF"/>
    <w:rsid w:val="00893B8B"/>
    <w:rsid w:val="00893BD7"/>
    <w:rsid w:val="00893D76"/>
    <w:rsid w:val="008941A4"/>
    <w:rsid w:val="00894513"/>
    <w:rsid w:val="00894663"/>
    <w:rsid w:val="008946E6"/>
    <w:rsid w:val="00894775"/>
    <w:rsid w:val="00894FEA"/>
    <w:rsid w:val="0089544A"/>
    <w:rsid w:val="0089602A"/>
    <w:rsid w:val="00896264"/>
    <w:rsid w:val="008963E7"/>
    <w:rsid w:val="0089673D"/>
    <w:rsid w:val="00896819"/>
    <w:rsid w:val="00896977"/>
    <w:rsid w:val="00896A11"/>
    <w:rsid w:val="00896CA4"/>
    <w:rsid w:val="00897122"/>
    <w:rsid w:val="00897188"/>
    <w:rsid w:val="00897BA2"/>
    <w:rsid w:val="008A0308"/>
    <w:rsid w:val="008A06D4"/>
    <w:rsid w:val="008A0895"/>
    <w:rsid w:val="008A0A6C"/>
    <w:rsid w:val="008A0EBF"/>
    <w:rsid w:val="008A12DA"/>
    <w:rsid w:val="008A156A"/>
    <w:rsid w:val="008A170F"/>
    <w:rsid w:val="008A18AE"/>
    <w:rsid w:val="008A1E11"/>
    <w:rsid w:val="008A23E7"/>
    <w:rsid w:val="008A27F5"/>
    <w:rsid w:val="008A294B"/>
    <w:rsid w:val="008A29DA"/>
    <w:rsid w:val="008A2B0C"/>
    <w:rsid w:val="008A2C71"/>
    <w:rsid w:val="008A35FF"/>
    <w:rsid w:val="008A3941"/>
    <w:rsid w:val="008A3C15"/>
    <w:rsid w:val="008A3C5B"/>
    <w:rsid w:val="008A3E71"/>
    <w:rsid w:val="008A4311"/>
    <w:rsid w:val="008A441F"/>
    <w:rsid w:val="008A46F8"/>
    <w:rsid w:val="008A47CA"/>
    <w:rsid w:val="008A4807"/>
    <w:rsid w:val="008A4D8B"/>
    <w:rsid w:val="008A50BA"/>
    <w:rsid w:val="008A50DF"/>
    <w:rsid w:val="008A5278"/>
    <w:rsid w:val="008A52DC"/>
    <w:rsid w:val="008A530B"/>
    <w:rsid w:val="008A53AD"/>
    <w:rsid w:val="008A581B"/>
    <w:rsid w:val="008A5AF7"/>
    <w:rsid w:val="008A6182"/>
    <w:rsid w:val="008A6191"/>
    <w:rsid w:val="008A6292"/>
    <w:rsid w:val="008A63D7"/>
    <w:rsid w:val="008A6458"/>
    <w:rsid w:val="008A6C79"/>
    <w:rsid w:val="008A6D35"/>
    <w:rsid w:val="008A6D67"/>
    <w:rsid w:val="008A747B"/>
    <w:rsid w:val="008A754A"/>
    <w:rsid w:val="008A7AD9"/>
    <w:rsid w:val="008A7C8E"/>
    <w:rsid w:val="008A7D8D"/>
    <w:rsid w:val="008A7DF4"/>
    <w:rsid w:val="008A7EB5"/>
    <w:rsid w:val="008B0038"/>
    <w:rsid w:val="008B00CC"/>
    <w:rsid w:val="008B00F6"/>
    <w:rsid w:val="008B03AC"/>
    <w:rsid w:val="008B0915"/>
    <w:rsid w:val="008B0CBC"/>
    <w:rsid w:val="008B0E1D"/>
    <w:rsid w:val="008B0E84"/>
    <w:rsid w:val="008B0EA4"/>
    <w:rsid w:val="008B1019"/>
    <w:rsid w:val="008B10B4"/>
    <w:rsid w:val="008B11D3"/>
    <w:rsid w:val="008B1239"/>
    <w:rsid w:val="008B128E"/>
    <w:rsid w:val="008B155D"/>
    <w:rsid w:val="008B171B"/>
    <w:rsid w:val="008B1CFA"/>
    <w:rsid w:val="008B2054"/>
    <w:rsid w:val="008B2417"/>
    <w:rsid w:val="008B24A9"/>
    <w:rsid w:val="008B2568"/>
    <w:rsid w:val="008B28D1"/>
    <w:rsid w:val="008B29AC"/>
    <w:rsid w:val="008B2D9C"/>
    <w:rsid w:val="008B2F43"/>
    <w:rsid w:val="008B2F72"/>
    <w:rsid w:val="008B3011"/>
    <w:rsid w:val="008B32DF"/>
    <w:rsid w:val="008B3553"/>
    <w:rsid w:val="008B3A37"/>
    <w:rsid w:val="008B3AE4"/>
    <w:rsid w:val="008B3D12"/>
    <w:rsid w:val="008B3DC2"/>
    <w:rsid w:val="008B3EB6"/>
    <w:rsid w:val="008B3F43"/>
    <w:rsid w:val="008B4412"/>
    <w:rsid w:val="008B4466"/>
    <w:rsid w:val="008B46BB"/>
    <w:rsid w:val="008B48D5"/>
    <w:rsid w:val="008B4921"/>
    <w:rsid w:val="008B4AC9"/>
    <w:rsid w:val="008B4D50"/>
    <w:rsid w:val="008B4D62"/>
    <w:rsid w:val="008B4D8E"/>
    <w:rsid w:val="008B4FE1"/>
    <w:rsid w:val="008B50AD"/>
    <w:rsid w:val="008B5695"/>
    <w:rsid w:val="008B57C2"/>
    <w:rsid w:val="008B58BB"/>
    <w:rsid w:val="008B59F0"/>
    <w:rsid w:val="008B5B10"/>
    <w:rsid w:val="008B5C6D"/>
    <w:rsid w:val="008B5D66"/>
    <w:rsid w:val="008B5DA2"/>
    <w:rsid w:val="008B5DE4"/>
    <w:rsid w:val="008B5FB5"/>
    <w:rsid w:val="008B641F"/>
    <w:rsid w:val="008B6771"/>
    <w:rsid w:val="008B6794"/>
    <w:rsid w:val="008B679E"/>
    <w:rsid w:val="008B694D"/>
    <w:rsid w:val="008B6B7A"/>
    <w:rsid w:val="008B6B9C"/>
    <w:rsid w:val="008B6D73"/>
    <w:rsid w:val="008B6FEB"/>
    <w:rsid w:val="008B719C"/>
    <w:rsid w:val="008B71C8"/>
    <w:rsid w:val="008B73C2"/>
    <w:rsid w:val="008B7756"/>
    <w:rsid w:val="008B7A78"/>
    <w:rsid w:val="008B7BA3"/>
    <w:rsid w:val="008B7C5B"/>
    <w:rsid w:val="008B7DF7"/>
    <w:rsid w:val="008C015D"/>
    <w:rsid w:val="008C04E3"/>
    <w:rsid w:val="008C0807"/>
    <w:rsid w:val="008C0CCA"/>
    <w:rsid w:val="008C0CD4"/>
    <w:rsid w:val="008C0DCD"/>
    <w:rsid w:val="008C0DD7"/>
    <w:rsid w:val="008C0FA6"/>
    <w:rsid w:val="008C1166"/>
    <w:rsid w:val="008C1320"/>
    <w:rsid w:val="008C152B"/>
    <w:rsid w:val="008C1949"/>
    <w:rsid w:val="008C1C68"/>
    <w:rsid w:val="008C1E3E"/>
    <w:rsid w:val="008C202E"/>
    <w:rsid w:val="008C287E"/>
    <w:rsid w:val="008C295A"/>
    <w:rsid w:val="008C2AD9"/>
    <w:rsid w:val="008C2B49"/>
    <w:rsid w:val="008C2D8B"/>
    <w:rsid w:val="008C3045"/>
    <w:rsid w:val="008C3139"/>
    <w:rsid w:val="008C32C1"/>
    <w:rsid w:val="008C32E3"/>
    <w:rsid w:val="008C33D8"/>
    <w:rsid w:val="008C34E5"/>
    <w:rsid w:val="008C35A5"/>
    <w:rsid w:val="008C35B6"/>
    <w:rsid w:val="008C3601"/>
    <w:rsid w:val="008C364E"/>
    <w:rsid w:val="008C3658"/>
    <w:rsid w:val="008C37B3"/>
    <w:rsid w:val="008C3899"/>
    <w:rsid w:val="008C3C41"/>
    <w:rsid w:val="008C3CC7"/>
    <w:rsid w:val="008C3E29"/>
    <w:rsid w:val="008C3F5E"/>
    <w:rsid w:val="008C4474"/>
    <w:rsid w:val="008C452E"/>
    <w:rsid w:val="008C4552"/>
    <w:rsid w:val="008C4567"/>
    <w:rsid w:val="008C4601"/>
    <w:rsid w:val="008C465A"/>
    <w:rsid w:val="008C4A28"/>
    <w:rsid w:val="008C4B49"/>
    <w:rsid w:val="008C4CE1"/>
    <w:rsid w:val="008C52B4"/>
    <w:rsid w:val="008C5324"/>
    <w:rsid w:val="008C54BC"/>
    <w:rsid w:val="008C5675"/>
    <w:rsid w:val="008C5E61"/>
    <w:rsid w:val="008C5F82"/>
    <w:rsid w:val="008C6875"/>
    <w:rsid w:val="008C68D5"/>
    <w:rsid w:val="008C6B6E"/>
    <w:rsid w:val="008C7002"/>
    <w:rsid w:val="008C705A"/>
    <w:rsid w:val="008C7086"/>
    <w:rsid w:val="008C74C7"/>
    <w:rsid w:val="008C7BCB"/>
    <w:rsid w:val="008D076F"/>
    <w:rsid w:val="008D096F"/>
    <w:rsid w:val="008D0AB3"/>
    <w:rsid w:val="008D0C54"/>
    <w:rsid w:val="008D10EC"/>
    <w:rsid w:val="008D11A3"/>
    <w:rsid w:val="008D1331"/>
    <w:rsid w:val="008D16A0"/>
    <w:rsid w:val="008D1C0D"/>
    <w:rsid w:val="008D1C97"/>
    <w:rsid w:val="008D1CA9"/>
    <w:rsid w:val="008D1ECA"/>
    <w:rsid w:val="008D214B"/>
    <w:rsid w:val="008D23E8"/>
    <w:rsid w:val="008D244B"/>
    <w:rsid w:val="008D2876"/>
    <w:rsid w:val="008D2C26"/>
    <w:rsid w:val="008D2CC0"/>
    <w:rsid w:val="008D312F"/>
    <w:rsid w:val="008D31A9"/>
    <w:rsid w:val="008D372A"/>
    <w:rsid w:val="008D39EB"/>
    <w:rsid w:val="008D3B47"/>
    <w:rsid w:val="008D3DF8"/>
    <w:rsid w:val="008D430D"/>
    <w:rsid w:val="008D4412"/>
    <w:rsid w:val="008D4436"/>
    <w:rsid w:val="008D44C0"/>
    <w:rsid w:val="008D4AA0"/>
    <w:rsid w:val="008D4B2E"/>
    <w:rsid w:val="008D4D7D"/>
    <w:rsid w:val="008D4E90"/>
    <w:rsid w:val="008D502C"/>
    <w:rsid w:val="008D5064"/>
    <w:rsid w:val="008D5714"/>
    <w:rsid w:val="008D5831"/>
    <w:rsid w:val="008D59FF"/>
    <w:rsid w:val="008D5BF2"/>
    <w:rsid w:val="008D5E0B"/>
    <w:rsid w:val="008D64D1"/>
    <w:rsid w:val="008D672A"/>
    <w:rsid w:val="008D6ED2"/>
    <w:rsid w:val="008D7106"/>
    <w:rsid w:val="008D74B1"/>
    <w:rsid w:val="008D7544"/>
    <w:rsid w:val="008D7917"/>
    <w:rsid w:val="008D7B03"/>
    <w:rsid w:val="008D7E54"/>
    <w:rsid w:val="008D7F64"/>
    <w:rsid w:val="008E00E6"/>
    <w:rsid w:val="008E02C4"/>
    <w:rsid w:val="008E03C9"/>
    <w:rsid w:val="008E067D"/>
    <w:rsid w:val="008E0842"/>
    <w:rsid w:val="008E0B6D"/>
    <w:rsid w:val="008E0DBE"/>
    <w:rsid w:val="008E1096"/>
    <w:rsid w:val="008E13AD"/>
    <w:rsid w:val="008E177E"/>
    <w:rsid w:val="008E1DF9"/>
    <w:rsid w:val="008E2406"/>
    <w:rsid w:val="008E2740"/>
    <w:rsid w:val="008E2918"/>
    <w:rsid w:val="008E2948"/>
    <w:rsid w:val="008E2A33"/>
    <w:rsid w:val="008E2C70"/>
    <w:rsid w:val="008E2CE0"/>
    <w:rsid w:val="008E2D0C"/>
    <w:rsid w:val="008E33EF"/>
    <w:rsid w:val="008E40ED"/>
    <w:rsid w:val="008E459A"/>
    <w:rsid w:val="008E461E"/>
    <w:rsid w:val="008E48C1"/>
    <w:rsid w:val="008E4949"/>
    <w:rsid w:val="008E4B22"/>
    <w:rsid w:val="008E4ECF"/>
    <w:rsid w:val="008E4F61"/>
    <w:rsid w:val="008E5018"/>
    <w:rsid w:val="008E5054"/>
    <w:rsid w:val="008E508B"/>
    <w:rsid w:val="008E509D"/>
    <w:rsid w:val="008E515F"/>
    <w:rsid w:val="008E5488"/>
    <w:rsid w:val="008E556D"/>
    <w:rsid w:val="008E5742"/>
    <w:rsid w:val="008E576B"/>
    <w:rsid w:val="008E580F"/>
    <w:rsid w:val="008E5888"/>
    <w:rsid w:val="008E58EE"/>
    <w:rsid w:val="008E5D64"/>
    <w:rsid w:val="008E5D98"/>
    <w:rsid w:val="008E5DA8"/>
    <w:rsid w:val="008E5FF8"/>
    <w:rsid w:val="008E60FF"/>
    <w:rsid w:val="008E6608"/>
    <w:rsid w:val="008E6946"/>
    <w:rsid w:val="008E6A1E"/>
    <w:rsid w:val="008E6C07"/>
    <w:rsid w:val="008E6CE5"/>
    <w:rsid w:val="008E76AD"/>
    <w:rsid w:val="008E770D"/>
    <w:rsid w:val="008E7A34"/>
    <w:rsid w:val="008E7D23"/>
    <w:rsid w:val="008E7D38"/>
    <w:rsid w:val="008F03B1"/>
    <w:rsid w:val="008F052B"/>
    <w:rsid w:val="008F07B3"/>
    <w:rsid w:val="008F08D2"/>
    <w:rsid w:val="008F0B63"/>
    <w:rsid w:val="008F10E0"/>
    <w:rsid w:val="008F1198"/>
    <w:rsid w:val="008F133C"/>
    <w:rsid w:val="008F13E3"/>
    <w:rsid w:val="008F186B"/>
    <w:rsid w:val="008F1E9A"/>
    <w:rsid w:val="008F1EF6"/>
    <w:rsid w:val="008F1FA3"/>
    <w:rsid w:val="008F1FF4"/>
    <w:rsid w:val="008F2225"/>
    <w:rsid w:val="008F2838"/>
    <w:rsid w:val="008F2993"/>
    <w:rsid w:val="008F29BF"/>
    <w:rsid w:val="008F2CEB"/>
    <w:rsid w:val="008F2EE6"/>
    <w:rsid w:val="008F3295"/>
    <w:rsid w:val="008F3352"/>
    <w:rsid w:val="008F352D"/>
    <w:rsid w:val="008F36DE"/>
    <w:rsid w:val="008F37DD"/>
    <w:rsid w:val="008F3A06"/>
    <w:rsid w:val="008F3AB5"/>
    <w:rsid w:val="008F3B12"/>
    <w:rsid w:val="008F3C80"/>
    <w:rsid w:val="008F3C83"/>
    <w:rsid w:val="008F3CA6"/>
    <w:rsid w:val="008F3CC2"/>
    <w:rsid w:val="008F3F75"/>
    <w:rsid w:val="008F490A"/>
    <w:rsid w:val="008F4C1B"/>
    <w:rsid w:val="008F4C43"/>
    <w:rsid w:val="008F4C61"/>
    <w:rsid w:val="008F4D73"/>
    <w:rsid w:val="008F50ED"/>
    <w:rsid w:val="008F5112"/>
    <w:rsid w:val="008F5326"/>
    <w:rsid w:val="008F548D"/>
    <w:rsid w:val="008F5720"/>
    <w:rsid w:val="008F578D"/>
    <w:rsid w:val="008F5918"/>
    <w:rsid w:val="008F5965"/>
    <w:rsid w:val="008F5A66"/>
    <w:rsid w:val="008F5B9D"/>
    <w:rsid w:val="008F62C4"/>
    <w:rsid w:val="008F6542"/>
    <w:rsid w:val="008F67D7"/>
    <w:rsid w:val="008F6B06"/>
    <w:rsid w:val="008F6F4C"/>
    <w:rsid w:val="008F711D"/>
    <w:rsid w:val="008F7632"/>
    <w:rsid w:val="008F766D"/>
    <w:rsid w:val="008F7778"/>
    <w:rsid w:val="008F7812"/>
    <w:rsid w:val="008F7B8A"/>
    <w:rsid w:val="008F7DF3"/>
    <w:rsid w:val="0090010C"/>
    <w:rsid w:val="00900418"/>
    <w:rsid w:val="009007AE"/>
    <w:rsid w:val="00900CCA"/>
    <w:rsid w:val="00900D0B"/>
    <w:rsid w:val="00900F32"/>
    <w:rsid w:val="00900FFC"/>
    <w:rsid w:val="009016CC"/>
    <w:rsid w:val="00901A9A"/>
    <w:rsid w:val="00901AA0"/>
    <w:rsid w:val="00901DB5"/>
    <w:rsid w:val="00901F4A"/>
    <w:rsid w:val="009021F4"/>
    <w:rsid w:val="009021FB"/>
    <w:rsid w:val="00902215"/>
    <w:rsid w:val="0090241A"/>
    <w:rsid w:val="009025FF"/>
    <w:rsid w:val="00902C05"/>
    <w:rsid w:val="00902CAD"/>
    <w:rsid w:val="00902D56"/>
    <w:rsid w:val="00902E51"/>
    <w:rsid w:val="00902EB3"/>
    <w:rsid w:val="00903073"/>
    <w:rsid w:val="009030AC"/>
    <w:rsid w:val="009031A1"/>
    <w:rsid w:val="0090331A"/>
    <w:rsid w:val="0090383B"/>
    <w:rsid w:val="009038A4"/>
    <w:rsid w:val="00903D75"/>
    <w:rsid w:val="00903E3D"/>
    <w:rsid w:val="00904107"/>
    <w:rsid w:val="00904403"/>
    <w:rsid w:val="0090442C"/>
    <w:rsid w:val="009044D0"/>
    <w:rsid w:val="009044DB"/>
    <w:rsid w:val="00904871"/>
    <w:rsid w:val="00904AAF"/>
    <w:rsid w:val="00904BFE"/>
    <w:rsid w:val="00904E25"/>
    <w:rsid w:val="00904E73"/>
    <w:rsid w:val="0090501A"/>
    <w:rsid w:val="0090518D"/>
    <w:rsid w:val="00905647"/>
    <w:rsid w:val="0090567D"/>
    <w:rsid w:val="00905698"/>
    <w:rsid w:val="00905B46"/>
    <w:rsid w:val="0090603A"/>
    <w:rsid w:val="009060E2"/>
    <w:rsid w:val="009064DB"/>
    <w:rsid w:val="009065D8"/>
    <w:rsid w:val="00906806"/>
    <w:rsid w:val="00906820"/>
    <w:rsid w:val="009068E4"/>
    <w:rsid w:val="00906D6A"/>
    <w:rsid w:val="009075CF"/>
    <w:rsid w:val="00907647"/>
    <w:rsid w:val="00907744"/>
    <w:rsid w:val="00907968"/>
    <w:rsid w:val="00907AFB"/>
    <w:rsid w:val="00907E6F"/>
    <w:rsid w:val="00910258"/>
    <w:rsid w:val="0091070A"/>
    <w:rsid w:val="00910808"/>
    <w:rsid w:val="00910822"/>
    <w:rsid w:val="00910D32"/>
    <w:rsid w:val="00910D8C"/>
    <w:rsid w:val="00911236"/>
    <w:rsid w:val="009114ED"/>
    <w:rsid w:val="00911551"/>
    <w:rsid w:val="0091168B"/>
    <w:rsid w:val="00911690"/>
    <w:rsid w:val="00911A31"/>
    <w:rsid w:val="00911CF7"/>
    <w:rsid w:val="00911D34"/>
    <w:rsid w:val="00912408"/>
    <w:rsid w:val="009124AA"/>
    <w:rsid w:val="00912547"/>
    <w:rsid w:val="0091260A"/>
    <w:rsid w:val="00912857"/>
    <w:rsid w:val="009129E8"/>
    <w:rsid w:val="00912CE1"/>
    <w:rsid w:val="00912F21"/>
    <w:rsid w:val="0091330D"/>
    <w:rsid w:val="009136E1"/>
    <w:rsid w:val="009137B5"/>
    <w:rsid w:val="00913A67"/>
    <w:rsid w:val="00913CDD"/>
    <w:rsid w:val="0091419D"/>
    <w:rsid w:val="009148A5"/>
    <w:rsid w:val="009148D8"/>
    <w:rsid w:val="0091492F"/>
    <w:rsid w:val="009149A1"/>
    <w:rsid w:val="00914A08"/>
    <w:rsid w:val="00914B11"/>
    <w:rsid w:val="00914C1C"/>
    <w:rsid w:val="00914CF5"/>
    <w:rsid w:val="00914FCF"/>
    <w:rsid w:val="00915055"/>
    <w:rsid w:val="0091598C"/>
    <w:rsid w:val="0091599F"/>
    <w:rsid w:val="00915B93"/>
    <w:rsid w:val="00915F58"/>
    <w:rsid w:val="00915F5B"/>
    <w:rsid w:val="0091614D"/>
    <w:rsid w:val="00916491"/>
    <w:rsid w:val="009168F1"/>
    <w:rsid w:val="00916BB0"/>
    <w:rsid w:val="00916E8D"/>
    <w:rsid w:val="00916F7D"/>
    <w:rsid w:val="0091708F"/>
    <w:rsid w:val="0091723C"/>
    <w:rsid w:val="009178F9"/>
    <w:rsid w:val="00917B7A"/>
    <w:rsid w:val="00917F8D"/>
    <w:rsid w:val="0092036D"/>
    <w:rsid w:val="00920373"/>
    <w:rsid w:val="00920542"/>
    <w:rsid w:val="009207F7"/>
    <w:rsid w:val="009208FB"/>
    <w:rsid w:val="0092092F"/>
    <w:rsid w:val="00920AEC"/>
    <w:rsid w:val="00920BF7"/>
    <w:rsid w:val="00920FB2"/>
    <w:rsid w:val="0092125B"/>
    <w:rsid w:val="00921338"/>
    <w:rsid w:val="009217F4"/>
    <w:rsid w:val="00921813"/>
    <w:rsid w:val="00921DF5"/>
    <w:rsid w:val="00921F29"/>
    <w:rsid w:val="009222C8"/>
    <w:rsid w:val="009223B8"/>
    <w:rsid w:val="009224AC"/>
    <w:rsid w:val="0092254B"/>
    <w:rsid w:val="009229AA"/>
    <w:rsid w:val="00922AE6"/>
    <w:rsid w:val="00922C80"/>
    <w:rsid w:val="00922E45"/>
    <w:rsid w:val="00922F5A"/>
    <w:rsid w:val="00923427"/>
    <w:rsid w:val="00923587"/>
    <w:rsid w:val="00923EA8"/>
    <w:rsid w:val="00923F54"/>
    <w:rsid w:val="00924364"/>
    <w:rsid w:val="0092489D"/>
    <w:rsid w:val="009249DA"/>
    <w:rsid w:val="00924A42"/>
    <w:rsid w:val="00924E1D"/>
    <w:rsid w:val="00924FD0"/>
    <w:rsid w:val="00925507"/>
    <w:rsid w:val="009255A0"/>
    <w:rsid w:val="00925708"/>
    <w:rsid w:val="00925889"/>
    <w:rsid w:val="0092591F"/>
    <w:rsid w:val="00925C59"/>
    <w:rsid w:val="00926825"/>
    <w:rsid w:val="00926C03"/>
    <w:rsid w:val="00927940"/>
    <w:rsid w:val="009279CF"/>
    <w:rsid w:val="00927A99"/>
    <w:rsid w:val="00927BDB"/>
    <w:rsid w:val="00927C6A"/>
    <w:rsid w:val="00927D80"/>
    <w:rsid w:val="00930032"/>
    <w:rsid w:val="009301B2"/>
    <w:rsid w:val="00930455"/>
    <w:rsid w:val="00930481"/>
    <w:rsid w:val="009305D2"/>
    <w:rsid w:val="00930771"/>
    <w:rsid w:val="00930780"/>
    <w:rsid w:val="00930993"/>
    <w:rsid w:val="00930A4D"/>
    <w:rsid w:val="00930C5F"/>
    <w:rsid w:val="00930D39"/>
    <w:rsid w:val="00930E61"/>
    <w:rsid w:val="009311BC"/>
    <w:rsid w:val="00931283"/>
    <w:rsid w:val="00931558"/>
    <w:rsid w:val="00931820"/>
    <w:rsid w:val="00931ABF"/>
    <w:rsid w:val="009321C3"/>
    <w:rsid w:val="00932241"/>
    <w:rsid w:val="0093266A"/>
    <w:rsid w:val="009326DB"/>
    <w:rsid w:val="00932E89"/>
    <w:rsid w:val="00933335"/>
    <w:rsid w:val="009333A3"/>
    <w:rsid w:val="00933427"/>
    <w:rsid w:val="00933464"/>
    <w:rsid w:val="00933C44"/>
    <w:rsid w:val="00934008"/>
    <w:rsid w:val="0093411E"/>
    <w:rsid w:val="009345DD"/>
    <w:rsid w:val="00934669"/>
    <w:rsid w:val="00934D84"/>
    <w:rsid w:val="00934FAA"/>
    <w:rsid w:val="00935380"/>
    <w:rsid w:val="00935541"/>
    <w:rsid w:val="009355E5"/>
    <w:rsid w:val="00935737"/>
    <w:rsid w:val="00935888"/>
    <w:rsid w:val="009358D9"/>
    <w:rsid w:val="00935DA2"/>
    <w:rsid w:val="00936010"/>
    <w:rsid w:val="009366F0"/>
    <w:rsid w:val="009367E2"/>
    <w:rsid w:val="00936A7E"/>
    <w:rsid w:val="00936B8A"/>
    <w:rsid w:val="00936D31"/>
    <w:rsid w:val="00936D88"/>
    <w:rsid w:val="00936FC8"/>
    <w:rsid w:val="00937158"/>
    <w:rsid w:val="00937171"/>
    <w:rsid w:val="00937217"/>
    <w:rsid w:val="00937694"/>
    <w:rsid w:val="00937792"/>
    <w:rsid w:val="00937834"/>
    <w:rsid w:val="00937849"/>
    <w:rsid w:val="00937C27"/>
    <w:rsid w:val="00937C57"/>
    <w:rsid w:val="00940433"/>
    <w:rsid w:val="009404CE"/>
    <w:rsid w:val="00940A44"/>
    <w:rsid w:val="00940D4A"/>
    <w:rsid w:val="0094119A"/>
    <w:rsid w:val="00941243"/>
    <w:rsid w:val="00941356"/>
    <w:rsid w:val="009415FC"/>
    <w:rsid w:val="009419BB"/>
    <w:rsid w:val="00941A27"/>
    <w:rsid w:val="00941AFD"/>
    <w:rsid w:val="00941EBB"/>
    <w:rsid w:val="00942559"/>
    <w:rsid w:val="00942C90"/>
    <w:rsid w:val="00942CD9"/>
    <w:rsid w:val="00942EFD"/>
    <w:rsid w:val="00943227"/>
    <w:rsid w:val="009432B9"/>
    <w:rsid w:val="0094339F"/>
    <w:rsid w:val="00943784"/>
    <w:rsid w:val="00943B1A"/>
    <w:rsid w:val="00943BAC"/>
    <w:rsid w:val="00943D9A"/>
    <w:rsid w:val="00943E5F"/>
    <w:rsid w:val="00943F5E"/>
    <w:rsid w:val="009444EF"/>
    <w:rsid w:val="00944A0B"/>
    <w:rsid w:val="00944ECA"/>
    <w:rsid w:val="00945548"/>
    <w:rsid w:val="00945657"/>
    <w:rsid w:val="00945770"/>
    <w:rsid w:val="00945792"/>
    <w:rsid w:val="009457E0"/>
    <w:rsid w:val="00945914"/>
    <w:rsid w:val="00945ADD"/>
    <w:rsid w:val="00945FEC"/>
    <w:rsid w:val="00945FF1"/>
    <w:rsid w:val="00946215"/>
    <w:rsid w:val="00946382"/>
    <w:rsid w:val="00946436"/>
    <w:rsid w:val="00946869"/>
    <w:rsid w:val="009469CB"/>
    <w:rsid w:val="00946A33"/>
    <w:rsid w:val="00946C0F"/>
    <w:rsid w:val="009470D8"/>
    <w:rsid w:val="009470DD"/>
    <w:rsid w:val="00947597"/>
    <w:rsid w:val="00947800"/>
    <w:rsid w:val="009479AB"/>
    <w:rsid w:val="00947DA1"/>
    <w:rsid w:val="0095017B"/>
    <w:rsid w:val="009501FA"/>
    <w:rsid w:val="0095079F"/>
    <w:rsid w:val="009507E6"/>
    <w:rsid w:val="00950913"/>
    <w:rsid w:val="00951162"/>
    <w:rsid w:val="0095138F"/>
    <w:rsid w:val="009513FF"/>
    <w:rsid w:val="009519E7"/>
    <w:rsid w:val="00951D2A"/>
    <w:rsid w:val="0095248F"/>
    <w:rsid w:val="00952540"/>
    <w:rsid w:val="00952602"/>
    <w:rsid w:val="0095279A"/>
    <w:rsid w:val="00952852"/>
    <w:rsid w:val="00952899"/>
    <w:rsid w:val="00952A91"/>
    <w:rsid w:val="00952B94"/>
    <w:rsid w:val="00952DD3"/>
    <w:rsid w:val="00952F96"/>
    <w:rsid w:val="00953059"/>
    <w:rsid w:val="009534A5"/>
    <w:rsid w:val="0095371F"/>
    <w:rsid w:val="00953B47"/>
    <w:rsid w:val="00953B54"/>
    <w:rsid w:val="00953BE4"/>
    <w:rsid w:val="00953CC6"/>
    <w:rsid w:val="00953CE6"/>
    <w:rsid w:val="00953ECB"/>
    <w:rsid w:val="00953FE1"/>
    <w:rsid w:val="00953FEE"/>
    <w:rsid w:val="009540B5"/>
    <w:rsid w:val="009543E7"/>
    <w:rsid w:val="00954903"/>
    <w:rsid w:val="00954AFD"/>
    <w:rsid w:val="00954D33"/>
    <w:rsid w:val="00954E31"/>
    <w:rsid w:val="00954E87"/>
    <w:rsid w:val="00955056"/>
    <w:rsid w:val="009554A8"/>
    <w:rsid w:val="009554D0"/>
    <w:rsid w:val="009554D4"/>
    <w:rsid w:val="009554ED"/>
    <w:rsid w:val="00955604"/>
    <w:rsid w:val="009556B8"/>
    <w:rsid w:val="009559B5"/>
    <w:rsid w:val="00955E04"/>
    <w:rsid w:val="00955E82"/>
    <w:rsid w:val="00956323"/>
    <w:rsid w:val="009563A2"/>
    <w:rsid w:val="0095645C"/>
    <w:rsid w:val="009564A5"/>
    <w:rsid w:val="0095679C"/>
    <w:rsid w:val="009567C1"/>
    <w:rsid w:val="009568ED"/>
    <w:rsid w:val="00956945"/>
    <w:rsid w:val="00956C3A"/>
    <w:rsid w:val="00957281"/>
    <w:rsid w:val="00957420"/>
    <w:rsid w:val="009575B9"/>
    <w:rsid w:val="0095789D"/>
    <w:rsid w:val="0095792A"/>
    <w:rsid w:val="00957D5F"/>
    <w:rsid w:val="00957D96"/>
    <w:rsid w:val="00957F5C"/>
    <w:rsid w:val="0096000D"/>
    <w:rsid w:val="0096002E"/>
    <w:rsid w:val="009603C7"/>
    <w:rsid w:val="0096049D"/>
    <w:rsid w:val="00960606"/>
    <w:rsid w:val="009610E9"/>
    <w:rsid w:val="00961284"/>
    <w:rsid w:val="0096132D"/>
    <w:rsid w:val="009613BD"/>
    <w:rsid w:val="009614A2"/>
    <w:rsid w:val="0096179C"/>
    <w:rsid w:val="009619A6"/>
    <w:rsid w:val="00961EB1"/>
    <w:rsid w:val="0096280B"/>
    <w:rsid w:val="00962890"/>
    <w:rsid w:val="009629C6"/>
    <w:rsid w:val="009629E5"/>
    <w:rsid w:val="00962B5C"/>
    <w:rsid w:val="00962C9E"/>
    <w:rsid w:val="00962D77"/>
    <w:rsid w:val="009632F8"/>
    <w:rsid w:val="00963418"/>
    <w:rsid w:val="009635C3"/>
    <w:rsid w:val="009639B7"/>
    <w:rsid w:val="00963B55"/>
    <w:rsid w:val="00963B96"/>
    <w:rsid w:val="009642E6"/>
    <w:rsid w:val="0096448E"/>
    <w:rsid w:val="00964652"/>
    <w:rsid w:val="009646F8"/>
    <w:rsid w:val="00964842"/>
    <w:rsid w:val="00964E5D"/>
    <w:rsid w:val="0096597A"/>
    <w:rsid w:val="00965FF5"/>
    <w:rsid w:val="009661C7"/>
    <w:rsid w:val="009661E1"/>
    <w:rsid w:val="00966467"/>
    <w:rsid w:val="0096648C"/>
    <w:rsid w:val="0096677C"/>
    <w:rsid w:val="00966C3E"/>
    <w:rsid w:val="00966E8C"/>
    <w:rsid w:val="00967045"/>
    <w:rsid w:val="009671F3"/>
    <w:rsid w:val="00967362"/>
    <w:rsid w:val="00967551"/>
    <w:rsid w:val="009675F1"/>
    <w:rsid w:val="0096760E"/>
    <w:rsid w:val="00967A4B"/>
    <w:rsid w:val="00967C22"/>
    <w:rsid w:val="00967D8B"/>
    <w:rsid w:val="0097018C"/>
    <w:rsid w:val="00970203"/>
    <w:rsid w:val="00970329"/>
    <w:rsid w:val="00970E40"/>
    <w:rsid w:val="00970E61"/>
    <w:rsid w:val="009713EF"/>
    <w:rsid w:val="00971670"/>
    <w:rsid w:val="00972072"/>
    <w:rsid w:val="009720E6"/>
    <w:rsid w:val="009725C0"/>
    <w:rsid w:val="00972711"/>
    <w:rsid w:val="0097273D"/>
    <w:rsid w:val="009729F5"/>
    <w:rsid w:val="00972A7A"/>
    <w:rsid w:val="00972D38"/>
    <w:rsid w:val="00972F0A"/>
    <w:rsid w:val="009733C2"/>
    <w:rsid w:val="00973498"/>
    <w:rsid w:val="00973622"/>
    <w:rsid w:val="0097372D"/>
    <w:rsid w:val="009738DE"/>
    <w:rsid w:val="00973A6F"/>
    <w:rsid w:val="00973BB0"/>
    <w:rsid w:val="00973BD9"/>
    <w:rsid w:val="00973E26"/>
    <w:rsid w:val="00974385"/>
    <w:rsid w:val="009744EC"/>
    <w:rsid w:val="0097456D"/>
    <w:rsid w:val="0097497E"/>
    <w:rsid w:val="00974EC4"/>
    <w:rsid w:val="00974F84"/>
    <w:rsid w:val="00975247"/>
    <w:rsid w:val="0097530B"/>
    <w:rsid w:val="00975435"/>
    <w:rsid w:val="00975665"/>
    <w:rsid w:val="00975994"/>
    <w:rsid w:val="009759C4"/>
    <w:rsid w:val="00975EA4"/>
    <w:rsid w:val="00976172"/>
    <w:rsid w:val="009763A6"/>
    <w:rsid w:val="0097642F"/>
    <w:rsid w:val="00976544"/>
    <w:rsid w:val="009768BF"/>
    <w:rsid w:val="00976A12"/>
    <w:rsid w:val="00976B31"/>
    <w:rsid w:val="00976B89"/>
    <w:rsid w:val="009772C5"/>
    <w:rsid w:val="009773DF"/>
    <w:rsid w:val="0097740C"/>
    <w:rsid w:val="00977648"/>
    <w:rsid w:val="00977E51"/>
    <w:rsid w:val="00977EB9"/>
    <w:rsid w:val="00977FB1"/>
    <w:rsid w:val="0098011D"/>
    <w:rsid w:val="00980184"/>
    <w:rsid w:val="009803C5"/>
    <w:rsid w:val="009804F3"/>
    <w:rsid w:val="009807CB"/>
    <w:rsid w:val="00980EE0"/>
    <w:rsid w:val="0098176E"/>
    <w:rsid w:val="00981C6E"/>
    <w:rsid w:val="009821CA"/>
    <w:rsid w:val="009821EF"/>
    <w:rsid w:val="00982A55"/>
    <w:rsid w:val="00982C96"/>
    <w:rsid w:val="00982DF8"/>
    <w:rsid w:val="009831DB"/>
    <w:rsid w:val="0098324B"/>
    <w:rsid w:val="00983268"/>
    <w:rsid w:val="009832BC"/>
    <w:rsid w:val="00983620"/>
    <w:rsid w:val="009837B1"/>
    <w:rsid w:val="00983E39"/>
    <w:rsid w:val="00984156"/>
    <w:rsid w:val="0098431D"/>
    <w:rsid w:val="00984C73"/>
    <w:rsid w:val="00984D92"/>
    <w:rsid w:val="00984EFA"/>
    <w:rsid w:val="0098560A"/>
    <w:rsid w:val="00985695"/>
    <w:rsid w:val="009857CC"/>
    <w:rsid w:val="00985984"/>
    <w:rsid w:val="00985B7C"/>
    <w:rsid w:val="00985BD1"/>
    <w:rsid w:val="00985C74"/>
    <w:rsid w:val="00985D94"/>
    <w:rsid w:val="00985EFE"/>
    <w:rsid w:val="00985F63"/>
    <w:rsid w:val="0098612D"/>
    <w:rsid w:val="009863B8"/>
    <w:rsid w:val="00986848"/>
    <w:rsid w:val="00986A90"/>
    <w:rsid w:val="00986AA1"/>
    <w:rsid w:val="00986C09"/>
    <w:rsid w:val="00986C95"/>
    <w:rsid w:val="00986E1A"/>
    <w:rsid w:val="00986FB1"/>
    <w:rsid w:val="0098701D"/>
    <w:rsid w:val="0098722A"/>
    <w:rsid w:val="009873AD"/>
    <w:rsid w:val="009874E8"/>
    <w:rsid w:val="00987601"/>
    <w:rsid w:val="0098770B"/>
    <w:rsid w:val="009878BC"/>
    <w:rsid w:val="009878CE"/>
    <w:rsid w:val="009879C9"/>
    <w:rsid w:val="00987BE0"/>
    <w:rsid w:val="00987D7E"/>
    <w:rsid w:val="00990159"/>
    <w:rsid w:val="009905BF"/>
    <w:rsid w:val="009906F8"/>
    <w:rsid w:val="00990A8A"/>
    <w:rsid w:val="00990ACA"/>
    <w:rsid w:val="00990B2D"/>
    <w:rsid w:val="00990B3A"/>
    <w:rsid w:val="00990C0D"/>
    <w:rsid w:val="00990D29"/>
    <w:rsid w:val="00990EA9"/>
    <w:rsid w:val="009912CE"/>
    <w:rsid w:val="00991302"/>
    <w:rsid w:val="00991352"/>
    <w:rsid w:val="009915AA"/>
    <w:rsid w:val="00991805"/>
    <w:rsid w:val="0099187A"/>
    <w:rsid w:val="00991D6C"/>
    <w:rsid w:val="009920BD"/>
    <w:rsid w:val="0099228C"/>
    <w:rsid w:val="009923E0"/>
    <w:rsid w:val="009924C0"/>
    <w:rsid w:val="009925E1"/>
    <w:rsid w:val="00992647"/>
    <w:rsid w:val="00992978"/>
    <w:rsid w:val="00992A6C"/>
    <w:rsid w:val="00992CC9"/>
    <w:rsid w:val="00992E34"/>
    <w:rsid w:val="009936CD"/>
    <w:rsid w:val="00993877"/>
    <w:rsid w:val="009939BD"/>
    <w:rsid w:val="00993E04"/>
    <w:rsid w:val="00993E33"/>
    <w:rsid w:val="00993F21"/>
    <w:rsid w:val="009941BC"/>
    <w:rsid w:val="009941DC"/>
    <w:rsid w:val="009943AB"/>
    <w:rsid w:val="00994448"/>
    <w:rsid w:val="00994660"/>
    <w:rsid w:val="00994806"/>
    <w:rsid w:val="00994ADA"/>
    <w:rsid w:val="00994B66"/>
    <w:rsid w:val="00994C67"/>
    <w:rsid w:val="00994C6F"/>
    <w:rsid w:val="0099571E"/>
    <w:rsid w:val="00995AF6"/>
    <w:rsid w:val="00995E9F"/>
    <w:rsid w:val="009961E4"/>
    <w:rsid w:val="009964B6"/>
    <w:rsid w:val="0099657F"/>
    <w:rsid w:val="009967B9"/>
    <w:rsid w:val="00996A19"/>
    <w:rsid w:val="00996AF2"/>
    <w:rsid w:val="00996C1D"/>
    <w:rsid w:val="00996C7C"/>
    <w:rsid w:val="00996E58"/>
    <w:rsid w:val="009970D6"/>
    <w:rsid w:val="009976C5"/>
    <w:rsid w:val="009977AC"/>
    <w:rsid w:val="0099783A"/>
    <w:rsid w:val="00997AC3"/>
    <w:rsid w:val="00997B8A"/>
    <w:rsid w:val="00997D0A"/>
    <w:rsid w:val="00997E4E"/>
    <w:rsid w:val="00997E55"/>
    <w:rsid w:val="009A00E0"/>
    <w:rsid w:val="009A08CB"/>
    <w:rsid w:val="009A09E4"/>
    <w:rsid w:val="009A0CCA"/>
    <w:rsid w:val="009A0DA3"/>
    <w:rsid w:val="009A0FDC"/>
    <w:rsid w:val="009A16CD"/>
    <w:rsid w:val="009A1756"/>
    <w:rsid w:val="009A17BA"/>
    <w:rsid w:val="009A198F"/>
    <w:rsid w:val="009A1C72"/>
    <w:rsid w:val="009A1EF1"/>
    <w:rsid w:val="009A1FF0"/>
    <w:rsid w:val="009A2052"/>
    <w:rsid w:val="009A2080"/>
    <w:rsid w:val="009A23E8"/>
    <w:rsid w:val="009A260B"/>
    <w:rsid w:val="009A26D1"/>
    <w:rsid w:val="009A2748"/>
    <w:rsid w:val="009A2924"/>
    <w:rsid w:val="009A2A79"/>
    <w:rsid w:val="009A2AA2"/>
    <w:rsid w:val="009A2B59"/>
    <w:rsid w:val="009A2D4E"/>
    <w:rsid w:val="009A2E82"/>
    <w:rsid w:val="009A35DC"/>
    <w:rsid w:val="009A35E6"/>
    <w:rsid w:val="009A386C"/>
    <w:rsid w:val="009A38AD"/>
    <w:rsid w:val="009A3C02"/>
    <w:rsid w:val="009A3EED"/>
    <w:rsid w:val="009A44A4"/>
    <w:rsid w:val="009A496E"/>
    <w:rsid w:val="009A4D6B"/>
    <w:rsid w:val="009A4E48"/>
    <w:rsid w:val="009A5193"/>
    <w:rsid w:val="009A59BB"/>
    <w:rsid w:val="009A5AFF"/>
    <w:rsid w:val="009A6139"/>
    <w:rsid w:val="009A6661"/>
    <w:rsid w:val="009A6750"/>
    <w:rsid w:val="009A677A"/>
    <w:rsid w:val="009A69D5"/>
    <w:rsid w:val="009A69FB"/>
    <w:rsid w:val="009A6A9D"/>
    <w:rsid w:val="009A6FE2"/>
    <w:rsid w:val="009A7012"/>
    <w:rsid w:val="009A70C4"/>
    <w:rsid w:val="009A7274"/>
    <w:rsid w:val="009A733B"/>
    <w:rsid w:val="009A73FC"/>
    <w:rsid w:val="009A75C0"/>
    <w:rsid w:val="009A7600"/>
    <w:rsid w:val="009A7851"/>
    <w:rsid w:val="009A788C"/>
    <w:rsid w:val="009A7985"/>
    <w:rsid w:val="009A7ACD"/>
    <w:rsid w:val="009A7D1F"/>
    <w:rsid w:val="009A7EF5"/>
    <w:rsid w:val="009B002A"/>
    <w:rsid w:val="009B0135"/>
    <w:rsid w:val="009B0441"/>
    <w:rsid w:val="009B0478"/>
    <w:rsid w:val="009B049E"/>
    <w:rsid w:val="009B0AD9"/>
    <w:rsid w:val="009B1047"/>
    <w:rsid w:val="009B1054"/>
    <w:rsid w:val="009B1F4F"/>
    <w:rsid w:val="009B1FB6"/>
    <w:rsid w:val="009B23BF"/>
    <w:rsid w:val="009B294D"/>
    <w:rsid w:val="009B2DB8"/>
    <w:rsid w:val="009B3289"/>
    <w:rsid w:val="009B3711"/>
    <w:rsid w:val="009B37A3"/>
    <w:rsid w:val="009B37CA"/>
    <w:rsid w:val="009B3925"/>
    <w:rsid w:val="009B3A78"/>
    <w:rsid w:val="009B3B62"/>
    <w:rsid w:val="009B4348"/>
    <w:rsid w:val="009B48A7"/>
    <w:rsid w:val="009B4ED2"/>
    <w:rsid w:val="009B5164"/>
    <w:rsid w:val="009B54AD"/>
    <w:rsid w:val="009B5B45"/>
    <w:rsid w:val="009B5C58"/>
    <w:rsid w:val="009B5F65"/>
    <w:rsid w:val="009B6085"/>
    <w:rsid w:val="009B61B4"/>
    <w:rsid w:val="009B63A6"/>
    <w:rsid w:val="009B6E59"/>
    <w:rsid w:val="009B7866"/>
    <w:rsid w:val="009B7A71"/>
    <w:rsid w:val="009B7C12"/>
    <w:rsid w:val="009C0011"/>
    <w:rsid w:val="009C073C"/>
    <w:rsid w:val="009C0853"/>
    <w:rsid w:val="009C08F3"/>
    <w:rsid w:val="009C093C"/>
    <w:rsid w:val="009C0A17"/>
    <w:rsid w:val="009C0E21"/>
    <w:rsid w:val="009C1304"/>
    <w:rsid w:val="009C1322"/>
    <w:rsid w:val="009C15E1"/>
    <w:rsid w:val="009C239D"/>
    <w:rsid w:val="009C23D7"/>
    <w:rsid w:val="009C23F9"/>
    <w:rsid w:val="009C2406"/>
    <w:rsid w:val="009C2539"/>
    <w:rsid w:val="009C26AA"/>
    <w:rsid w:val="009C26FD"/>
    <w:rsid w:val="009C2859"/>
    <w:rsid w:val="009C2AC3"/>
    <w:rsid w:val="009C2B96"/>
    <w:rsid w:val="009C2E8D"/>
    <w:rsid w:val="009C31DB"/>
    <w:rsid w:val="009C324C"/>
    <w:rsid w:val="009C3431"/>
    <w:rsid w:val="009C3820"/>
    <w:rsid w:val="009C3928"/>
    <w:rsid w:val="009C3D29"/>
    <w:rsid w:val="009C438B"/>
    <w:rsid w:val="009C5004"/>
    <w:rsid w:val="009C5138"/>
    <w:rsid w:val="009C559A"/>
    <w:rsid w:val="009C572B"/>
    <w:rsid w:val="009C5869"/>
    <w:rsid w:val="009C5B74"/>
    <w:rsid w:val="009C5B80"/>
    <w:rsid w:val="009C62CC"/>
    <w:rsid w:val="009C64E5"/>
    <w:rsid w:val="009C69C4"/>
    <w:rsid w:val="009C69FA"/>
    <w:rsid w:val="009C745A"/>
    <w:rsid w:val="009C7FDA"/>
    <w:rsid w:val="009D012C"/>
    <w:rsid w:val="009D04C1"/>
    <w:rsid w:val="009D0785"/>
    <w:rsid w:val="009D07BB"/>
    <w:rsid w:val="009D081E"/>
    <w:rsid w:val="009D09A1"/>
    <w:rsid w:val="009D09BD"/>
    <w:rsid w:val="009D0B8E"/>
    <w:rsid w:val="009D0CAA"/>
    <w:rsid w:val="009D0E8E"/>
    <w:rsid w:val="009D10B8"/>
    <w:rsid w:val="009D1945"/>
    <w:rsid w:val="009D205F"/>
    <w:rsid w:val="009D216A"/>
    <w:rsid w:val="009D24D2"/>
    <w:rsid w:val="009D296B"/>
    <w:rsid w:val="009D2A94"/>
    <w:rsid w:val="009D2F56"/>
    <w:rsid w:val="009D3131"/>
    <w:rsid w:val="009D3156"/>
    <w:rsid w:val="009D320F"/>
    <w:rsid w:val="009D34CF"/>
    <w:rsid w:val="009D36CF"/>
    <w:rsid w:val="009D37B6"/>
    <w:rsid w:val="009D38EC"/>
    <w:rsid w:val="009D3A4D"/>
    <w:rsid w:val="009D3B39"/>
    <w:rsid w:val="009D3CD6"/>
    <w:rsid w:val="009D40EB"/>
    <w:rsid w:val="009D4611"/>
    <w:rsid w:val="009D48D8"/>
    <w:rsid w:val="009D48F0"/>
    <w:rsid w:val="009D4AAE"/>
    <w:rsid w:val="009D4D27"/>
    <w:rsid w:val="009D4ED0"/>
    <w:rsid w:val="009D5066"/>
    <w:rsid w:val="009D5190"/>
    <w:rsid w:val="009D5373"/>
    <w:rsid w:val="009D53A8"/>
    <w:rsid w:val="009D5415"/>
    <w:rsid w:val="009D54EB"/>
    <w:rsid w:val="009D5737"/>
    <w:rsid w:val="009D581D"/>
    <w:rsid w:val="009D59C6"/>
    <w:rsid w:val="009D5B20"/>
    <w:rsid w:val="009D5C7C"/>
    <w:rsid w:val="009D617A"/>
    <w:rsid w:val="009D6B10"/>
    <w:rsid w:val="009D6B38"/>
    <w:rsid w:val="009D6DC7"/>
    <w:rsid w:val="009D73DD"/>
    <w:rsid w:val="009D7668"/>
    <w:rsid w:val="009D767A"/>
    <w:rsid w:val="009D7EF5"/>
    <w:rsid w:val="009E037E"/>
    <w:rsid w:val="009E03D4"/>
    <w:rsid w:val="009E049C"/>
    <w:rsid w:val="009E04D3"/>
    <w:rsid w:val="009E04D9"/>
    <w:rsid w:val="009E0626"/>
    <w:rsid w:val="009E074A"/>
    <w:rsid w:val="009E0AAD"/>
    <w:rsid w:val="009E0B09"/>
    <w:rsid w:val="009E0B75"/>
    <w:rsid w:val="009E0BB4"/>
    <w:rsid w:val="009E0BB8"/>
    <w:rsid w:val="009E0BDF"/>
    <w:rsid w:val="009E0DF2"/>
    <w:rsid w:val="009E11C7"/>
    <w:rsid w:val="009E1211"/>
    <w:rsid w:val="009E13EE"/>
    <w:rsid w:val="009E1488"/>
    <w:rsid w:val="009E148A"/>
    <w:rsid w:val="009E149A"/>
    <w:rsid w:val="009E1620"/>
    <w:rsid w:val="009E169C"/>
    <w:rsid w:val="009E193E"/>
    <w:rsid w:val="009E1E84"/>
    <w:rsid w:val="009E1F2B"/>
    <w:rsid w:val="009E1F5B"/>
    <w:rsid w:val="009E2027"/>
    <w:rsid w:val="009E2576"/>
    <w:rsid w:val="009E2A30"/>
    <w:rsid w:val="009E2DE4"/>
    <w:rsid w:val="009E2EDF"/>
    <w:rsid w:val="009E30F5"/>
    <w:rsid w:val="009E3200"/>
    <w:rsid w:val="009E3791"/>
    <w:rsid w:val="009E3B17"/>
    <w:rsid w:val="009E411F"/>
    <w:rsid w:val="009E4194"/>
    <w:rsid w:val="009E44AD"/>
    <w:rsid w:val="009E4814"/>
    <w:rsid w:val="009E4E0A"/>
    <w:rsid w:val="009E50E2"/>
    <w:rsid w:val="009E51D2"/>
    <w:rsid w:val="009E5305"/>
    <w:rsid w:val="009E5502"/>
    <w:rsid w:val="009E5672"/>
    <w:rsid w:val="009E569F"/>
    <w:rsid w:val="009E56D5"/>
    <w:rsid w:val="009E5ACF"/>
    <w:rsid w:val="009E5B9E"/>
    <w:rsid w:val="009E5E0D"/>
    <w:rsid w:val="009E6080"/>
    <w:rsid w:val="009E6600"/>
    <w:rsid w:val="009E68DE"/>
    <w:rsid w:val="009E69B6"/>
    <w:rsid w:val="009E6B23"/>
    <w:rsid w:val="009E6CAF"/>
    <w:rsid w:val="009E6D13"/>
    <w:rsid w:val="009E7973"/>
    <w:rsid w:val="009E7BD1"/>
    <w:rsid w:val="009F0065"/>
    <w:rsid w:val="009F03B3"/>
    <w:rsid w:val="009F0860"/>
    <w:rsid w:val="009F094E"/>
    <w:rsid w:val="009F0E8C"/>
    <w:rsid w:val="009F11BC"/>
    <w:rsid w:val="009F13A2"/>
    <w:rsid w:val="009F13DD"/>
    <w:rsid w:val="009F1416"/>
    <w:rsid w:val="009F19B2"/>
    <w:rsid w:val="009F1C84"/>
    <w:rsid w:val="009F1FAA"/>
    <w:rsid w:val="009F24CA"/>
    <w:rsid w:val="009F2650"/>
    <w:rsid w:val="009F2B7F"/>
    <w:rsid w:val="009F2C42"/>
    <w:rsid w:val="009F2E10"/>
    <w:rsid w:val="009F2EBC"/>
    <w:rsid w:val="009F2FC3"/>
    <w:rsid w:val="009F3107"/>
    <w:rsid w:val="009F32A1"/>
    <w:rsid w:val="009F332F"/>
    <w:rsid w:val="009F3591"/>
    <w:rsid w:val="009F37D2"/>
    <w:rsid w:val="009F3AD1"/>
    <w:rsid w:val="009F3B0A"/>
    <w:rsid w:val="009F3BA5"/>
    <w:rsid w:val="009F3DA9"/>
    <w:rsid w:val="009F3FAE"/>
    <w:rsid w:val="009F40E4"/>
    <w:rsid w:val="009F4491"/>
    <w:rsid w:val="009F44C1"/>
    <w:rsid w:val="009F46B1"/>
    <w:rsid w:val="009F4766"/>
    <w:rsid w:val="009F4B1A"/>
    <w:rsid w:val="009F4C15"/>
    <w:rsid w:val="009F4C24"/>
    <w:rsid w:val="009F4E6B"/>
    <w:rsid w:val="009F4F00"/>
    <w:rsid w:val="009F5047"/>
    <w:rsid w:val="009F510B"/>
    <w:rsid w:val="009F52DE"/>
    <w:rsid w:val="009F5540"/>
    <w:rsid w:val="009F5584"/>
    <w:rsid w:val="009F5CFD"/>
    <w:rsid w:val="009F5DA0"/>
    <w:rsid w:val="009F6035"/>
    <w:rsid w:val="009F62E4"/>
    <w:rsid w:val="009F6341"/>
    <w:rsid w:val="009F6432"/>
    <w:rsid w:val="009F644F"/>
    <w:rsid w:val="009F6894"/>
    <w:rsid w:val="009F6DF8"/>
    <w:rsid w:val="009F6F80"/>
    <w:rsid w:val="009F7044"/>
    <w:rsid w:val="009F7103"/>
    <w:rsid w:val="009F71AB"/>
    <w:rsid w:val="009F7296"/>
    <w:rsid w:val="009F7313"/>
    <w:rsid w:val="009F73EE"/>
    <w:rsid w:val="009F741F"/>
    <w:rsid w:val="009F74C7"/>
    <w:rsid w:val="009F7590"/>
    <w:rsid w:val="009F797C"/>
    <w:rsid w:val="009F798B"/>
    <w:rsid w:val="009F7FA5"/>
    <w:rsid w:val="00A0007A"/>
    <w:rsid w:val="00A0045C"/>
    <w:rsid w:val="00A00896"/>
    <w:rsid w:val="00A008F2"/>
    <w:rsid w:val="00A01225"/>
    <w:rsid w:val="00A01311"/>
    <w:rsid w:val="00A014DC"/>
    <w:rsid w:val="00A0152C"/>
    <w:rsid w:val="00A016AE"/>
    <w:rsid w:val="00A017C0"/>
    <w:rsid w:val="00A01B75"/>
    <w:rsid w:val="00A02026"/>
    <w:rsid w:val="00A02195"/>
    <w:rsid w:val="00A02280"/>
    <w:rsid w:val="00A026D1"/>
    <w:rsid w:val="00A028A5"/>
    <w:rsid w:val="00A02D74"/>
    <w:rsid w:val="00A02E1A"/>
    <w:rsid w:val="00A02E9C"/>
    <w:rsid w:val="00A03157"/>
    <w:rsid w:val="00A03268"/>
    <w:rsid w:val="00A0342A"/>
    <w:rsid w:val="00A034CD"/>
    <w:rsid w:val="00A03764"/>
    <w:rsid w:val="00A037C0"/>
    <w:rsid w:val="00A03915"/>
    <w:rsid w:val="00A0393D"/>
    <w:rsid w:val="00A03D8D"/>
    <w:rsid w:val="00A03DB2"/>
    <w:rsid w:val="00A03E8D"/>
    <w:rsid w:val="00A03E92"/>
    <w:rsid w:val="00A03F00"/>
    <w:rsid w:val="00A0422F"/>
    <w:rsid w:val="00A042F4"/>
    <w:rsid w:val="00A0462D"/>
    <w:rsid w:val="00A0473B"/>
    <w:rsid w:val="00A048C4"/>
    <w:rsid w:val="00A04AEA"/>
    <w:rsid w:val="00A04CE8"/>
    <w:rsid w:val="00A04E58"/>
    <w:rsid w:val="00A04FD8"/>
    <w:rsid w:val="00A05489"/>
    <w:rsid w:val="00A0561A"/>
    <w:rsid w:val="00A05981"/>
    <w:rsid w:val="00A05B54"/>
    <w:rsid w:val="00A05D52"/>
    <w:rsid w:val="00A05DCA"/>
    <w:rsid w:val="00A05F1E"/>
    <w:rsid w:val="00A0626B"/>
    <w:rsid w:val="00A063BF"/>
    <w:rsid w:val="00A064DF"/>
    <w:rsid w:val="00A06503"/>
    <w:rsid w:val="00A0673F"/>
    <w:rsid w:val="00A06B80"/>
    <w:rsid w:val="00A07216"/>
    <w:rsid w:val="00A07509"/>
    <w:rsid w:val="00A07738"/>
    <w:rsid w:val="00A07804"/>
    <w:rsid w:val="00A07D57"/>
    <w:rsid w:val="00A07DC3"/>
    <w:rsid w:val="00A07F86"/>
    <w:rsid w:val="00A101EA"/>
    <w:rsid w:val="00A10235"/>
    <w:rsid w:val="00A10321"/>
    <w:rsid w:val="00A1052B"/>
    <w:rsid w:val="00A10F81"/>
    <w:rsid w:val="00A1104B"/>
    <w:rsid w:val="00A110C5"/>
    <w:rsid w:val="00A11239"/>
    <w:rsid w:val="00A113CD"/>
    <w:rsid w:val="00A113E5"/>
    <w:rsid w:val="00A113FD"/>
    <w:rsid w:val="00A116A6"/>
    <w:rsid w:val="00A11B2E"/>
    <w:rsid w:val="00A11BF3"/>
    <w:rsid w:val="00A11C05"/>
    <w:rsid w:val="00A11C7F"/>
    <w:rsid w:val="00A11CF7"/>
    <w:rsid w:val="00A11D1A"/>
    <w:rsid w:val="00A12095"/>
    <w:rsid w:val="00A124E2"/>
    <w:rsid w:val="00A127AF"/>
    <w:rsid w:val="00A12850"/>
    <w:rsid w:val="00A12954"/>
    <w:rsid w:val="00A12B33"/>
    <w:rsid w:val="00A1323F"/>
    <w:rsid w:val="00A1344E"/>
    <w:rsid w:val="00A13879"/>
    <w:rsid w:val="00A138E1"/>
    <w:rsid w:val="00A139D8"/>
    <w:rsid w:val="00A13BC0"/>
    <w:rsid w:val="00A13D71"/>
    <w:rsid w:val="00A13E65"/>
    <w:rsid w:val="00A14019"/>
    <w:rsid w:val="00A1405E"/>
    <w:rsid w:val="00A14238"/>
    <w:rsid w:val="00A14246"/>
    <w:rsid w:val="00A14281"/>
    <w:rsid w:val="00A146C0"/>
    <w:rsid w:val="00A14A0E"/>
    <w:rsid w:val="00A14B29"/>
    <w:rsid w:val="00A15040"/>
    <w:rsid w:val="00A1505C"/>
    <w:rsid w:val="00A15261"/>
    <w:rsid w:val="00A1533A"/>
    <w:rsid w:val="00A158CF"/>
    <w:rsid w:val="00A15C4E"/>
    <w:rsid w:val="00A1627B"/>
    <w:rsid w:val="00A16303"/>
    <w:rsid w:val="00A1636B"/>
    <w:rsid w:val="00A1695D"/>
    <w:rsid w:val="00A16C2F"/>
    <w:rsid w:val="00A16F9C"/>
    <w:rsid w:val="00A1707B"/>
    <w:rsid w:val="00A171A7"/>
    <w:rsid w:val="00A175DC"/>
    <w:rsid w:val="00A17DA7"/>
    <w:rsid w:val="00A20239"/>
    <w:rsid w:val="00A2031D"/>
    <w:rsid w:val="00A2035B"/>
    <w:rsid w:val="00A20439"/>
    <w:rsid w:val="00A20468"/>
    <w:rsid w:val="00A204E6"/>
    <w:rsid w:val="00A2065C"/>
    <w:rsid w:val="00A20798"/>
    <w:rsid w:val="00A20872"/>
    <w:rsid w:val="00A20B21"/>
    <w:rsid w:val="00A20B37"/>
    <w:rsid w:val="00A21005"/>
    <w:rsid w:val="00A2106A"/>
    <w:rsid w:val="00A2117D"/>
    <w:rsid w:val="00A21598"/>
    <w:rsid w:val="00A21792"/>
    <w:rsid w:val="00A219E0"/>
    <w:rsid w:val="00A21DD9"/>
    <w:rsid w:val="00A22295"/>
    <w:rsid w:val="00A225F6"/>
    <w:rsid w:val="00A22766"/>
    <w:rsid w:val="00A22C3E"/>
    <w:rsid w:val="00A22C7D"/>
    <w:rsid w:val="00A23152"/>
    <w:rsid w:val="00A23331"/>
    <w:rsid w:val="00A2338F"/>
    <w:rsid w:val="00A233F5"/>
    <w:rsid w:val="00A23505"/>
    <w:rsid w:val="00A235D4"/>
    <w:rsid w:val="00A236E2"/>
    <w:rsid w:val="00A23868"/>
    <w:rsid w:val="00A23A57"/>
    <w:rsid w:val="00A23EA3"/>
    <w:rsid w:val="00A242F3"/>
    <w:rsid w:val="00A24698"/>
    <w:rsid w:val="00A24971"/>
    <w:rsid w:val="00A24A3F"/>
    <w:rsid w:val="00A24B8D"/>
    <w:rsid w:val="00A24C9C"/>
    <w:rsid w:val="00A24E5F"/>
    <w:rsid w:val="00A24E9E"/>
    <w:rsid w:val="00A25392"/>
    <w:rsid w:val="00A25502"/>
    <w:rsid w:val="00A25C20"/>
    <w:rsid w:val="00A26064"/>
    <w:rsid w:val="00A26156"/>
    <w:rsid w:val="00A262DA"/>
    <w:rsid w:val="00A263DB"/>
    <w:rsid w:val="00A26415"/>
    <w:rsid w:val="00A26558"/>
    <w:rsid w:val="00A265E8"/>
    <w:rsid w:val="00A26699"/>
    <w:rsid w:val="00A26D67"/>
    <w:rsid w:val="00A26D91"/>
    <w:rsid w:val="00A26DC4"/>
    <w:rsid w:val="00A26DE8"/>
    <w:rsid w:val="00A27018"/>
    <w:rsid w:val="00A2715A"/>
    <w:rsid w:val="00A2761E"/>
    <w:rsid w:val="00A27843"/>
    <w:rsid w:val="00A27851"/>
    <w:rsid w:val="00A27940"/>
    <w:rsid w:val="00A279C9"/>
    <w:rsid w:val="00A27D59"/>
    <w:rsid w:val="00A27EF7"/>
    <w:rsid w:val="00A27F80"/>
    <w:rsid w:val="00A30243"/>
    <w:rsid w:val="00A30387"/>
    <w:rsid w:val="00A30A8A"/>
    <w:rsid w:val="00A30B66"/>
    <w:rsid w:val="00A30D61"/>
    <w:rsid w:val="00A31412"/>
    <w:rsid w:val="00A314F2"/>
    <w:rsid w:val="00A31697"/>
    <w:rsid w:val="00A319B5"/>
    <w:rsid w:val="00A31B99"/>
    <w:rsid w:val="00A31E76"/>
    <w:rsid w:val="00A321CE"/>
    <w:rsid w:val="00A32483"/>
    <w:rsid w:val="00A3269F"/>
    <w:rsid w:val="00A326D3"/>
    <w:rsid w:val="00A3291D"/>
    <w:rsid w:val="00A32CE7"/>
    <w:rsid w:val="00A330FD"/>
    <w:rsid w:val="00A331C6"/>
    <w:rsid w:val="00A33415"/>
    <w:rsid w:val="00A336A0"/>
    <w:rsid w:val="00A33786"/>
    <w:rsid w:val="00A33AB7"/>
    <w:rsid w:val="00A33BD1"/>
    <w:rsid w:val="00A33EFD"/>
    <w:rsid w:val="00A33F6D"/>
    <w:rsid w:val="00A34031"/>
    <w:rsid w:val="00A34098"/>
    <w:rsid w:val="00A34130"/>
    <w:rsid w:val="00A3433C"/>
    <w:rsid w:val="00A34880"/>
    <w:rsid w:val="00A3490C"/>
    <w:rsid w:val="00A34F6D"/>
    <w:rsid w:val="00A34F88"/>
    <w:rsid w:val="00A35080"/>
    <w:rsid w:val="00A352B7"/>
    <w:rsid w:val="00A3580E"/>
    <w:rsid w:val="00A35C72"/>
    <w:rsid w:val="00A35E00"/>
    <w:rsid w:val="00A35E1B"/>
    <w:rsid w:val="00A35EE7"/>
    <w:rsid w:val="00A35FC7"/>
    <w:rsid w:val="00A367ED"/>
    <w:rsid w:val="00A3687E"/>
    <w:rsid w:val="00A36ABD"/>
    <w:rsid w:val="00A36E21"/>
    <w:rsid w:val="00A3716F"/>
    <w:rsid w:val="00A377D3"/>
    <w:rsid w:val="00A3790A"/>
    <w:rsid w:val="00A3790C"/>
    <w:rsid w:val="00A3796C"/>
    <w:rsid w:val="00A3799D"/>
    <w:rsid w:val="00A37AA2"/>
    <w:rsid w:val="00A37AE7"/>
    <w:rsid w:val="00A37EB1"/>
    <w:rsid w:val="00A37FBF"/>
    <w:rsid w:val="00A401B5"/>
    <w:rsid w:val="00A402DF"/>
    <w:rsid w:val="00A40B2D"/>
    <w:rsid w:val="00A40BC6"/>
    <w:rsid w:val="00A40EB3"/>
    <w:rsid w:val="00A40FCB"/>
    <w:rsid w:val="00A41066"/>
    <w:rsid w:val="00A411D5"/>
    <w:rsid w:val="00A41979"/>
    <w:rsid w:val="00A41B40"/>
    <w:rsid w:val="00A41FB1"/>
    <w:rsid w:val="00A422A1"/>
    <w:rsid w:val="00A424C5"/>
    <w:rsid w:val="00A42D5A"/>
    <w:rsid w:val="00A42E13"/>
    <w:rsid w:val="00A42E55"/>
    <w:rsid w:val="00A430EA"/>
    <w:rsid w:val="00A43181"/>
    <w:rsid w:val="00A431A1"/>
    <w:rsid w:val="00A433A2"/>
    <w:rsid w:val="00A4373E"/>
    <w:rsid w:val="00A437CF"/>
    <w:rsid w:val="00A438F7"/>
    <w:rsid w:val="00A43A1F"/>
    <w:rsid w:val="00A43BCA"/>
    <w:rsid w:val="00A44319"/>
    <w:rsid w:val="00A44524"/>
    <w:rsid w:val="00A44682"/>
    <w:rsid w:val="00A446FC"/>
    <w:rsid w:val="00A448C8"/>
    <w:rsid w:val="00A449E8"/>
    <w:rsid w:val="00A44B1A"/>
    <w:rsid w:val="00A44B35"/>
    <w:rsid w:val="00A45245"/>
    <w:rsid w:val="00A4527C"/>
    <w:rsid w:val="00A454B3"/>
    <w:rsid w:val="00A4593F"/>
    <w:rsid w:val="00A45D99"/>
    <w:rsid w:val="00A45E10"/>
    <w:rsid w:val="00A45FAC"/>
    <w:rsid w:val="00A462C9"/>
    <w:rsid w:val="00A465D7"/>
    <w:rsid w:val="00A468BE"/>
    <w:rsid w:val="00A46EA7"/>
    <w:rsid w:val="00A46EF7"/>
    <w:rsid w:val="00A46FD4"/>
    <w:rsid w:val="00A46FD9"/>
    <w:rsid w:val="00A47269"/>
    <w:rsid w:val="00A47907"/>
    <w:rsid w:val="00A47916"/>
    <w:rsid w:val="00A47A5A"/>
    <w:rsid w:val="00A47AE0"/>
    <w:rsid w:val="00A47CCD"/>
    <w:rsid w:val="00A47EFF"/>
    <w:rsid w:val="00A50187"/>
    <w:rsid w:val="00A50474"/>
    <w:rsid w:val="00A506D0"/>
    <w:rsid w:val="00A50A8A"/>
    <w:rsid w:val="00A50C62"/>
    <w:rsid w:val="00A50D08"/>
    <w:rsid w:val="00A50E46"/>
    <w:rsid w:val="00A50EED"/>
    <w:rsid w:val="00A50EF3"/>
    <w:rsid w:val="00A50F00"/>
    <w:rsid w:val="00A50F67"/>
    <w:rsid w:val="00A51A00"/>
    <w:rsid w:val="00A51AE5"/>
    <w:rsid w:val="00A522B3"/>
    <w:rsid w:val="00A52345"/>
    <w:rsid w:val="00A523C1"/>
    <w:rsid w:val="00A523D2"/>
    <w:rsid w:val="00A5246C"/>
    <w:rsid w:val="00A52578"/>
    <w:rsid w:val="00A525B3"/>
    <w:rsid w:val="00A5262F"/>
    <w:rsid w:val="00A526E6"/>
    <w:rsid w:val="00A52961"/>
    <w:rsid w:val="00A52CA7"/>
    <w:rsid w:val="00A52E8C"/>
    <w:rsid w:val="00A52FCD"/>
    <w:rsid w:val="00A535FF"/>
    <w:rsid w:val="00A53734"/>
    <w:rsid w:val="00A53A38"/>
    <w:rsid w:val="00A542B0"/>
    <w:rsid w:val="00A543AD"/>
    <w:rsid w:val="00A545E7"/>
    <w:rsid w:val="00A545E9"/>
    <w:rsid w:val="00A5460B"/>
    <w:rsid w:val="00A546CF"/>
    <w:rsid w:val="00A547D9"/>
    <w:rsid w:val="00A5482F"/>
    <w:rsid w:val="00A54A2F"/>
    <w:rsid w:val="00A54D03"/>
    <w:rsid w:val="00A54D7E"/>
    <w:rsid w:val="00A55190"/>
    <w:rsid w:val="00A55201"/>
    <w:rsid w:val="00A55204"/>
    <w:rsid w:val="00A5539C"/>
    <w:rsid w:val="00A55459"/>
    <w:rsid w:val="00A5554B"/>
    <w:rsid w:val="00A55B2B"/>
    <w:rsid w:val="00A55DE3"/>
    <w:rsid w:val="00A55DEE"/>
    <w:rsid w:val="00A55E34"/>
    <w:rsid w:val="00A55F9D"/>
    <w:rsid w:val="00A56450"/>
    <w:rsid w:val="00A565A0"/>
    <w:rsid w:val="00A56A1A"/>
    <w:rsid w:val="00A56B2B"/>
    <w:rsid w:val="00A57036"/>
    <w:rsid w:val="00A57417"/>
    <w:rsid w:val="00A57762"/>
    <w:rsid w:val="00A57AAF"/>
    <w:rsid w:val="00A57ABF"/>
    <w:rsid w:val="00A57D49"/>
    <w:rsid w:val="00A6027F"/>
    <w:rsid w:val="00A602EE"/>
    <w:rsid w:val="00A60470"/>
    <w:rsid w:val="00A6062E"/>
    <w:rsid w:val="00A606CB"/>
    <w:rsid w:val="00A606CC"/>
    <w:rsid w:val="00A606FA"/>
    <w:rsid w:val="00A6094F"/>
    <w:rsid w:val="00A60ABA"/>
    <w:rsid w:val="00A60FB5"/>
    <w:rsid w:val="00A613B5"/>
    <w:rsid w:val="00A614F2"/>
    <w:rsid w:val="00A61524"/>
    <w:rsid w:val="00A6185A"/>
    <w:rsid w:val="00A61942"/>
    <w:rsid w:val="00A6198A"/>
    <w:rsid w:val="00A61BBF"/>
    <w:rsid w:val="00A61C3B"/>
    <w:rsid w:val="00A61D45"/>
    <w:rsid w:val="00A62063"/>
    <w:rsid w:val="00A623A4"/>
    <w:rsid w:val="00A62902"/>
    <w:rsid w:val="00A62903"/>
    <w:rsid w:val="00A62CD3"/>
    <w:rsid w:val="00A62EA0"/>
    <w:rsid w:val="00A633BD"/>
    <w:rsid w:val="00A634C4"/>
    <w:rsid w:val="00A63904"/>
    <w:rsid w:val="00A63C7A"/>
    <w:rsid w:val="00A64034"/>
    <w:rsid w:val="00A6415F"/>
    <w:rsid w:val="00A648D6"/>
    <w:rsid w:val="00A6499A"/>
    <w:rsid w:val="00A649A7"/>
    <w:rsid w:val="00A64A74"/>
    <w:rsid w:val="00A64C9B"/>
    <w:rsid w:val="00A64DEA"/>
    <w:rsid w:val="00A64E39"/>
    <w:rsid w:val="00A64FC5"/>
    <w:rsid w:val="00A65159"/>
    <w:rsid w:val="00A651B8"/>
    <w:rsid w:val="00A65244"/>
    <w:rsid w:val="00A65245"/>
    <w:rsid w:val="00A65AB1"/>
    <w:rsid w:val="00A65B70"/>
    <w:rsid w:val="00A66157"/>
    <w:rsid w:val="00A66181"/>
    <w:rsid w:val="00A6618C"/>
    <w:rsid w:val="00A66239"/>
    <w:rsid w:val="00A66465"/>
    <w:rsid w:val="00A66514"/>
    <w:rsid w:val="00A66528"/>
    <w:rsid w:val="00A6672C"/>
    <w:rsid w:val="00A66AEA"/>
    <w:rsid w:val="00A66B46"/>
    <w:rsid w:val="00A67173"/>
    <w:rsid w:val="00A674D8"/>
    <w:rsid w:val="00A67B90"/>
    <w:rsid w:val="00A67C9B"/>
    <w:rsid w:val="00A67E7F"/>
    <w:rsid w:val="00A70206"/>
    <w:rsid w:val="00A702D3"/>
    <w:rsid w:val="00A70392"/>
    <w:rsid w:val="00A7061B"/>
    <w:rsid w:val="00A7065D"/>
    <w:rsid w:val="00A70869"/>
    <w:rsid w:val="00A708DA"/>
    <w:rsid w:val="00A70904"/>
    <w:rsid w:val="00A70A77"/>
    <w:rsid w:val="00A70B44"/>
    <w:rsid w:val="00A70E33"/>
    <w:rsid w:val="00A71205"/>
    <w:rsid w:val="00A7135A"/>
    <w:rsid w:val="00A7155B"/>
    <w:rsid w:val="00A71693"/>
    <w:rsid w:val="00A719F8"/>
    <w:rsid w:val="00A71FB7"/>
    <w:rsid w:val="00A72210"/>
    <w:rsid w:val="00A72C62"/>
    <w:rsid w:val="00A72FE4"/>
    <w:rsid w:val="00A7361A"/>
    <w:rsid w:val="00A73CCC"/>
    <w:rsid w:val="00A73DD7"/>
    <w:rsid w:val="00A74334"/>
    <w:rsid w:val="00A7434C"/>
    <w:rsid w:val="00A74905"/>
    <w:rsid w:val="00A74A0C"/>
    <w:rsid w:val="00A74B4D"/>
    <w:rsid w:val="00A74ED6"/>
    <w:rsid w:val="00A74F14"/>
    <w:rsid w:val="00A74F56"/>
    <w:rsid w:val="00A74FDC"/>
    <w:rsid w:val="00A75359"/>
    <w:rsid w:val="00A75471"/>
    <w:rsid w:val="00A7558F"/>
    <w:rsid w:val="00A75704"/>
    <w:rsid w:val="00A75730"/>
    <w:rsid w:val="00A75B23"/>
    <w:rsid w:val="00A75DE5"/>
    <w:rsid w:val="00A76120"/>
    <w:rsid w:val="00A76C35"/>
    <w:rsid w:val="00A76DFE"/>
    <w:rsid w:val="00A774C3"/>
    <w:rsid w:val="00A77537"/>
    <w:rsid w:val="00A7769D"/>
    <w:rsid w:val="00A77791"/>
    <w:rsid w:val="00A7799F"/>
    <w:rsid w:val="00A77B91"/>
    <w:rsid w:val="00A77F27"/>
    <w:rsid w:val="00A8007C"/>
    <w:rsid w:val="00A80124"/>
    <w:rsid w:val="00A8017F"/>
    <w:rsid w:val="00A80803"/>
    <w:rsid w:val="00A80A10"/>
    <w:rsid w:val="00A80B1C"/>
    <w:rsid w:val="00A80C6C"/>
    <w:rsid w:val="00A80CD0"/>
    <w:rsid w:val="00A80CD9"/>
    <w:rsid w:val="00A815A4"/>
    <w:rsid w:val="00A81677"/>
    <w:rsid w:val="00A817BE"/>
    <w:rsid w:val="00A81879"/>
    <w:rsid w:val="00A818E0"/>
    <w:rsid w:val="00A819F8"/>
    <w:rsid w:val="00A81A47"/>
    <w:rsid w:val="00A81B40"/>
    <w:rsid w:val="00A828A5"/>
    <w:rsid w:val="00A8290F"/>
    <w:rsid w:val="00A82B1B"/>
    <w:rsid w:val="00A82C84"/>
    <w:rsid w:val="00A82CDE"/>
    <w:rsid w:val="00A82E0B"/>
    <w:rsid w:val="00A83404"/>
    <w:rsid w:val="00A83450"/>
    <w:rsid w:val="00A8374C"/>
    <w:rsid w:val="00A83774"/>
    <w:rsid w:val="00A83AF3"/>
    <w:rsid w:val="00A83E14"/>
    <w:rsid w:val="00A84123"/>
    <w:rsid w:val="00A841F4"/>
    <w:rsid w:val="00A847C3"/>
    <w:rsid w:val="00A848B4"/>
    <w:rsid w:val="00A84AD5"/>
    <w:rsid w:val="00A84CCC"/>
    <w:rsid w:val="00A84E3F"/>
    <w:rsid w:val="00A84FA3"/>
    <w:rsid w:val="00A850CB"/>
    <w:rsid w:val="00A85587"/>
    <w:rsid w:val="00A85A53"/>
    <w:rsid w:val="00A8608B"/>
    <w:rsid w:val="00A8618C"/>
    <w:rsid w:val="00A86320"/>
    <w:rsid w:val="00A86B36"/>
    <w:rsid w:val="00A86B3D"/>
    <w:rsid w:val="00A86B85"/>
    <w:rsid w:val="00A86BCD"/>
    <w:rsid w:val="00A86CA1"/>
    <w:rsid w:val="00A877FD"/>
    <w:rsid w:val="00A8792B"/>
    <w:rsid w:val="00A87A1E"/>
    <w:rsid w:val="00A87B9F"/>
    <w:rsid w:val="00A9085C"/>
    <w:rsid w:val="00A90CE9"/>
    <w:rsid w:val="00A91021"/>
    <w:rsid w:val="00A911CD"/>
    <w:rsid w:val="00A911E8"/>
    <w:rsid w:val="00A915D8"/>
    <w:rsid w:val="00A919C9"/>
    <w:rsid w:val="00A919D6"/>
    <w:rsid w:val="00A91BAF"/>
    <w:rsid w:val="00A91D6D"/>
    <w:rsid w:val="00A91DB2"/>
    <w:rsid w:val="00A91F10"/>
    <w:rsid w:val="00A91F7E"/>
    <w:rsid w:val="00A92070"/>
    <w:rsid w:val="00A92117"/>
    <w:rsid w:val="00A92277"/>
    <w:rsid w:val="00A9276B"/>
    <w:rsid w:val="00A92822"/>
    <w:rsid w:val="00A92B31"/>
    <w:rsid w:val="00A92C2C"/>
    <w:rsid w:val="00A92C32"/>
    <w:rsid w:val="00A9305F"/>
    <w:rsid w:val="00A9346C"/>
    <w:rsid w:val="00A93784"/>
    <w:rsid w:val="00A94111"/>
    <w:rsid w:val="00A94189"/>
    <w:rsid w:val="00A941CD"/>
    <w:rsid w:val="00A948B1"/>
    <w:rsid w:val="00A948B4"/>
    <w:rsid w:val="00A94BE2"/>
    <w:rsid w:val="00A95147"/>
    <w:rsid w:val="00A9518D"/>
    <w:rsid w:val="00A955F3"/>
    <w:rsid w:val="00A9567B"/>
    <w:rsid w:val="00A9569F"/>
    <w:rsid w:val="00A956EB"/>
    <w:rsid w:val="00A957F0"/>
    <w:rsid w:val="00A958E5"/>
    <w:rsid w:val="00A9591D"/>
    <w:rsid w:val="00A959C6"/>
    <w:rsid w:val="00A95EBB"/>
    <w:rsid w:val="00A961DB"/>
    <w:rsid w:val="00A96383"/>
    <w:rsid w:val="00A964F7"/>
    <w:rsid w:val="00A9650A"/>
    <w:rsid w:val="00A96510"/>
    <w:rsid w:val="00A9658A"/>
    <w:rsid w:val="00A967F0"/>
    <w:rsid w:val="00A9683B"/>
    <w:rsid w:val="00A96AF4"/>
    <w:rsid w:val="00A96C3A"/>
    <w:rsid w:val="00A96CC3"/>
    <w:rsid w:val="00A96F1B"/>
    <w:rsid w:val="00A970AC"/>
    <w:rsid w:val="00A970AE"/>
    <w:rsid w:val="00A9724E"/>
    <w:rsid w:val="00A97484"/>
    <w:rsid w:val="00A975D4"/>
    <w:rsid w:val="00A97A35"/>
    <w:rsid w:val="00A97D2B"/>
    <w:rsid w:val="00A97D66"/>
    <w:rsid w:val="00AA009E"/>
    <w:rsid w:val="00AA0203"/>
    <w:rsid w:val="00AA0592"/>
    <w:rsid w:val="00AA05AD"/>
    <w:rsid w:val="00AA0649"/>
    <w:rsid w:val="00AA08A9"/>
    <w:rsid w:val="00AA0DE0"/>
    <w:rsid w:val="00AA108D"/>
    <w:rsid w:val="00AA112C"/>
    <w:rsid w:val="00AA1684"/>
    <w:rsid w:val="00AA1768"/>
    <w:rsid w:val="00AA1A9C"/>
    <w:rsid w:val="00AA1B4F"/>
    <w:rsid w:val="00AA1F64"/>
    <w:rsid w:val="00AA205E"/>
    <w:rsid w:val="00AA2536"/>
    <w:rsid w:val="00AA2571"/>
    <w:rsid w:val="00AA29C8"/>
    <w:rsid w:val="00AA2DD8"/>
    <w:rsid w:val="00AA2F49"/>
    <w:rsid w:val="00AA3FF3"/>
    <w:rsid w:val="00AA41BC"/>
    <w:rsid w:val="00AA4417"/>
    <w:rsid w:val="00AA44FF"/>
    <w:rsid w:val="00AA4729"/>
    <w:rsid w:val="00AA5012"/>
    <w:rsid w:val="00AA5107"/>
    <w:rsid w:val="00AA5288"/>
    <w:rsid w:val="00AA533E"/>
    <w:rsid w:val="00AA55FA"/>
    <w:rsid w:val="00AA586D"/>
    <w:rsid w:val="00AA595B"/>
    <w:rsid w:val="00AA5A03"/>
    <w:rsid w:val="00AA5A5E"/>
    <w:rsid w:val="00AA5B8F"/>
    <w:rsid w:val="00AA61BD"/>
    <w:rsid w:val="00AA6640"/>
    <w:rsid w:val="00AA67AA"/>
    <w:rsid w:val="00AA67F9"/>
    <w:rsid w:val="00AA6E95"/>
    <w:rsid w:val="00AA748D"/>
    <w:rsid w:val="00AA7731"/>
    <w:rsid w:val="00AA7742"/>
    <w:rsid w:val="00AA78DB"/>
    <w:rsid w:val="00AA7962"/>
    <w:rsid w:val="00AA7AD1"/>
    <w:rsid w:val="00AA7B81"/>
    <w:rsid w:val="00AA7C99"/>
    <w:rsid w:val="00AB04B2"/>
    <w:rsid w:val="00AB081F"/>
    <w:rsid w:val="00AB0859"/>
    <w:rsid w:val="00AB09A7"/>
    <w:rsid w:val="00AB0BD4"/>
    <w:rsid w:val="00AB0E2E"/>
    <w:rsid w:val="00AB1123"/>
    <w:rsid w:val="00AB1362"/>
    <w:rsid w:val="00AB163A"/>
    <w:rsid w:val="00AB199F"/>
    <w:rsid w:val="00AB19B8"/>
    <w:rsid w:val="00AB1AC9"/>
    <w:rsid w:val="00AB1B89"/>
    <w:rsid w:val="00AB1E65"/>
    <w:rsid w:val="00AB233B"/>
    <w:rsid w:val="00AB235E"/>
    <w:rsid w:val="00AB283D"/>
    <w:rsid w:val="00AB2B2B"/>
    <w:rsid w:val="00AB2CC2"/>
    <w:rsid w:val="00AB30E6"/>
    <w:rsid w:val="00AB3476"/>
    <w:rsid w:val="00AB359C"/>
    <w:rsid w:val="00AB3B82"/>
    <w:rsid w:val="00AB3D69"/>
    <w:rsid w:val="00AB3FE8"/>
    <w:rsid w:val="00AB4279"/>
    <w:rsid w:val="00AB4503"/>
    <w:rsid w:val="00AB452D"/>
    <w:rsid w:val="00AB453D"/>
    <w:rsid w:val="00AB4547"/>
    <w:rsid w:val="00AB4612"/>
    <w:rsid w:val="00AB481A"/>
    <w:rsid w:val="00AB48D6"/>
    <w:rsid w:val="00AB493D"/>
    <w:rsid w:val="00AB4A06"/>
    <w:rsid w:val="00AB4B7F"/>
    <w:rsid w:val="00AB4BAD"/>
    <w:rsid w:val="00AB4ED3"/>
    <w:rsid w:val="00AB536B"/>
    <w:rsid w:val="00AB563C"/>
    <w:rsid w:val="00AB5671"/>
    <w:rsid w:val="00AB5990"/>
    <w:rsid w:val="00AB5C31"/>
    <w:rsid w:val="00AB5F83"/>
    <w:rsid w:val="00AB60AF"/>
    <w:rsid w:val="00AB6103"/>
    <w:rsid w:val="00AB6816"/>
    <w:rsid w:val="00AB696D"/>
    <w:rsid w:val="00AB6ADA"/>
    <w:rsid w:val="00AB6C6A"/>
    <w:rsid w:val="00AB6C9E"/>
    <w:rsid w:val="00AB6DB5"/>
    <w:rsid w:val="00AB6F02"/>
    <w:rsid w:val="00AB7594"/>
    <w:rsid w:val="00AB7B72"/>
    <w:rsid w:val="00AB7D55"/>
    <w:rsid w:val="00AB7D69"/>
    <w:rsid w:val="00AB7DC5"/>
    <w:rsid w:val="00AB7FBE"/>
    <w:rsid w:val="00AC01C1"/>
    <w:rsid w:val="00AC01C7"/>
    <w:rsid w:val="00AC01E3"/>
    <w:rsid w:val="00AC0437"/>
    <w:rsid w:val="00AC046D"/>
    <w:rsid w:val="00AC081D"/>
    <w:rsid w:val="00AC0888"/>
    <w:rsid w:val="00AC0C83"/>
    <w:rsid w:val="00AC0D19"/>
    <w:rsid w:val="00AC0D1F"/>
    <w:rsid w:val="00AC0D73"/>
    <w:rsid w:val="00AC0F14"/>
    <w:rsid w:val="00AC13A1"/>
    <w:rsid w:val="00AC19EA"/>
    <w:rsid w:val="00AC1B47"/>
    <w:rsid w:val="00AC1C21"/>
    <w:rsid w:val="00AC1DE9"/>
    <w:rsid w:val="00AC1EC3"/>
    <w:rsid w:val="00AC1EF1"/>
    <w:rsid w:val="00AC1F4D"/>
    <w:rsid w:val="00AC1F5C"/>
    <w:rsid w:val="00AC2820"/>
    <w:rsid w:val="00AC288F"/>
    <w:rsid w:val="00AC2B47"/>
    <w:rsid w:val="00AC2E1F"/>
    <w:rsid w:val="00AC314D"/>
    <w:rsid w:val="00AC31B9"/>
    <w:rsid w:val="00AC3387"/>
    <w:rsid w:val="00AC36F3"/>
    <w:rsid w:val="00AC3748"/>
    <w:rsid w:val="00AC38AD"/>
    <w:rsid w:val="00AC3BA9"/>
    <w:rsid w:val="00AC40AB"/>
    <w:rsid w:val="00AC40C4"/>
    <w:rsid w:val="00AC45D0"/>
    <w:rsid w:val="00AC4635"/>
    <w:rsid w:val="00AC4BB6"/>
    <w:rsid w:val="00AC4C3D"/>
    <w:rsid w:val="00AC4FAD"/>
    <w:rsid w:val="00AC508E"/>
    <w:rsid w:val="00AC5090"/>
    <w:rsid w:val="00AC5257"/>
    <w:rsid w:val="00AC5963"/>
    <w:rsid w:val="00AC599E"/>
    <w:rsid w:val="00AC5A9A"/>
    <w:rsid w:val="00AC5C59"/>
    <w:rsid w:val="00AC5FB5"/>
    <w:rsid w:val="00AC6132"/>
    <w:rsid w:val="00AC6511"/>
    <w:rsid w:val="00AC6671"/>
    <w:rsid w:val="00AC6884"/>
    <w:rsid w:val="00AC6992"/>
    <w:rsid w:val="00AC6B5E"/>
    <w:rsid w:val="00AC6EE6"/>
    <w:rsid w:val="00AC7433"/>
    <w:rsid w:val="00AC75F2"/>
    <w:rsid w:val="00AC78F1"/>
    <w:rsid w:val="00AC79DA"/>
    <w:rsid w:val="00AC7DFE"/>
    <w:rsid w:val="00AC7ED1"/>
    <w:rsid w:val="00AD00AF"/>
    <w:rsid w:val="00AD01CE"/>
    <w:rsid w:val="00AD039D"/>
    <w:rsid w:val="00AD04F2"/>
    <w:rsid w:val="00AD05AF"/>
    <w:rsid w:val="00AD0719"/>
    <w:rsid w:val="00AD080D"/>
    <w:rsid w:val="00AD1478"/>
    <w:rsid w:val="00AD1782"/>
    <w:rsid w:val="00AD1821"/>
    <w:rsid w:val="00AD199E"/>
    <w:rsid w:val="00AD1B02"/>
    <w:rsid w:val="00AD1DD7"/>
    <w:rsid w:val="00AD20A1"/>
    <w:rsid w:val="00AD2168"/>
    <w:rsid w:val="00AD219A"/>
    <w:rsid w:val="00AD22F1"/>
    <w:rsid w:val="00AD2400"/>
    <w:rsid w:val="00AD28E1"/>
    <w:rsid w:val="00AD2912"/>
    <w:rsid w:val="00AD2B19"/>
    <w:rsid w:val="00AD2C47"/>
    <w:rsid w:val="00AD2C53"/>
    <w:rsid w:val="00AD2D42"/>
    <w:rsid w:val="00AD2DBF"/>
    <w:rsid w:val="00AD2DCA"/>
    <w:rsid w:val="00AD34D0"/>
    <w:rsid w:val="00AD3580"/>
    <w:rsid w:val="00AD39AC"/>
    <w:rsid w:val="00AD3DA1"/>
    <w:rsid w:val="00AD3EF2"/>
    <w:rsid w:val="00AD46F3"/>
    <w:rsid w:val="00AD47FF"/>
    <w:rsid w:val="00AD4EEB"/>
    <w:rsid w:val="00AD50CE"/>
    <w:rsid w:val="00AD53B7"/>
    <w:rsid w:val="00AD540F"/>
    <w:rsid w:val="00AD55B8"/>
    <w:rsid w:val="00AD58AE"/>
    <w:rsid w:val="00AD5D90"/>
    <w:rsid w:val="00AD5EA9"/>
    <w:rsid w:val="00AD5EAB"/>
    <w:rsid w:val="00AD5F0D"/>
    <w:rsid w:val="00AD60B8"/>
    <w:rsid w:val="00AD6391"/>
    <w:rsid w:val="00AD65C6"/>
    <w:rsid w:val="00AD690C"/>
    <w:rsid w:val="00AD69F5"/>
    <w:rsid w:val="00AD6A5E"/>
    <w:rsid w:val="00AD6B24"/>
    <w:rsid w:val="00AD6C8E"/>
    <w:rsid w:val="00AD6DB7"/>
    <w:rsid w:val="00AD6E9B"/>
    <w:rsid w:val="00AD6F4B"/>
    <w:rsid w:val="00AD73CD"/>
    <w:rsid w:val="00AD745D"/>
    <w:rsid w:val="00AD752C"/>
    <w:rsid w:val="00AD76FA"/>
    <w:rsid w:val="00AD7733"/>
    <w:rsid w:val="00AD7912"/>
    <w:rsid w:val="00AD794E"/>
    <w:rsid w:val="00AD7B0F"/>
    <w:rsid w:val="00AD7E05"/>
    <w:rsid w:val="00AD7E37"/>
    <w:rsid w:val="00AE012D"/>
    <w:rsid w:val="00AE04A8"/>
    <w:rsid w:val="00AE04B6"/>
    <w:rsid w:val="00AE0938"/>
    <w:rsid w:val="00AE0CA7"/>
    <w:rsid w:val="00AE0D73"/>
    <w:rsid w:val="00AE0F41"/>
    <w:rsid w:val="00AE1A65"/>
    <w:rsid w:val="00AE2068"/>
    <w:rsid w:val="00AE20AD"/>
    <w:rsid w:val="00AE233A"/>
    <w:rsid w:val="00AE243C"/>
    <w:rsid w:val="00AE27E3"/>
    <w:rsid w:val="00AE29BD"/>
    <w:rsid w:val="00AE2A72"/>
    <w:rsid w:val="00AE2B73"/>
    <w:rsid w:val="00AE2EF4"/>
    <w:rsid w:val="00AE3468"/>
    <w:rsid w:val="00AE346C"/>
    <w:rsid w:val="00AE348F"/>
    <w:rsid w:val="00AE3609"/>
    <w:rsid w:val="00AE4123"/>
    <w:rsid w:val="00AE4490"/>
    <w:rsid w:val="00AE4713"/>
    <w:rsid w:val="00AE49E1"/>
    <w:rsid w:val="00AE4B4F"/>
    <w:rsid w:val="00AE4B90"/>
    <w:rsid w:val="00AE4FB0"/>
    <w:rsid w:val="00AE5249"/>
    <w:rsid w:val="00AE5254"/>
    <w:rsid w:val="00AE54B8"/>
    <w:rsid w:val="00AE556F"/>
    <w:rsid w:val="00AE5607"/>
    <w:rsid w:val="00AE57E1"/>
    <w:rsid w:val="00AE5AAE"/>
    <w:rsid w:val="00AE5B22"/>
    <w:rsid w:val="00AE5B9F"/>
    <w:rsid w:val="00AE5FE7"/>
    <w:rsid w:val="00AE60D2"/>
    <w:rsid w:val="00AE6200"/>
    <w:rsid w:val="00AE62EE"/>
    <w:rsid w:val="00AE6474"/>
    <w:rsid w:val="00AE6631"/>
    <w:rsid w:val="00AE6993"/>
    <w:rsid w:val="00AE6AD5"/>
    <w:rsid w:val="00AE6B6C"/>
    <w:rsid w:val="00AE6E02"/>
    <w:rsid w:val="00AE6E4F"/>
    <w:rsid w:val="00AE73CF"/>
    <w:rsid w:val="00AE75FE"/>
    <w:rsid w:val="00AE7877"/>
    <w:rsid w:val="00AE78C5"/>
    <w:rsid w:val="00AE7ADA"/>
    <w:rsid w:val="00AE7B46"/>
    <w:rsid w:val="00AF01FE"/>
    <w:rsid w:val="00AF0426"/>
    <w:rsid w:val="00AF04F6"/>
    <w:rsid w:val="00AF0971"/>
    <w:rsid w:val="00AF0979"/>
    <w:rsid w:val="00AF0B0A"/>
    <w:rsid w:val="00AF0B79"/>
    <w:rsid w:val="00AF0C62"/>
    <w:rsid w:val="00AF11A2"/>
    <w:rsid w:val="00AF134A"/>
    <w:rsid w:val="00AF1588"/>
    <w:rsid w:val="00AF16E9"/>
    <w:rsid w:val="00AF175A"/>
    <w:rsid w:val="00AF19BE"/>
    <w:rsid w:val="00AF1E0E"/>
    <w:rsid w:val="00AF1E9C"/>
    <w:rsid w:val="00AF2169"/>
    <w:rsid w:val="00AF218D"/>
    <w:rsid w:val="00AF22B4"/>
    <w:rsid w:val="00AF2301"/>
    <w:rsid w:val="00AF2348"/>
    <w:rsid w:val="00AF242D"/>
    <w:rsid w:val="00AF2480"/>
    <w:rsid w:val="00AF249E"/>
    <w:rsid w:val="00AF25C5"/>
    <w:rsid w:val="00AF26C9"/>
    <w:rsid w:val="00AF26DE"/>
    <w:rsid w:val="00AF26E6"/>
    <w:rsid w:val="00AF2875"/>
    <w:rsid w:val="00AF2C66"/>
    <w:rsid w:val="00AF2F0B"/>
    <w:rsid w:val="00AF3010"/>
    <w:rsid w:val="00AF332F"/>
    <w:rsid w:val="00AF36CD"/>
    <w:rsid w:val="00AF375F"/>
    <w:rsid w:val="00AF392F"/>
    <w:rsid w:val="00AF3B5C"/>
    <w:rsid w:val="00AF4097"/>
    <w:rsid w:val="00AF4426"/>
    <w:rsid w:val="00AF450B"/>
    <w:rsid w:val="00AF45A6"/>
    <w:rsid w:val="00AF45DA"/>
    <w:rsid w:val="00AF470E"/>
    <w:rsid w:val="00AF475A"/>
    <w:rsid w:val="00AF4820"/>
    <w:rsid w:val="00AF4EF1"/>
    <w:rsid w:val="00AF52DF"/>
    <w:rsid w:val="00AF584C"/>
    <w:rsid w:val="00AF58C2"/>
    <w:rsid w:val="00AF5956"/>
    <w:rsid w:val="00AF59A2"/>
    <w:rsid w:val="00AF5C9B"/>
    <w:rsid w:val="00AF5D15"/>
    <w:rsid w:val="00AF5D36"/>
    <w:rsid w:val="00AF6545"/>
    <w:rsid w:val="00AF6D70"/>
    <w:rsid w:val="00AF7541"/>
    <w:rsid w:val="00AF78B3"/>
    <w:rsid w:val="00AF7A1D"/>
    <w:rsid w:val="00AF7B08"/>
    <w:rsid w:val="00AF7BAC"/>
    <w:rsid w:val="00AF7F62"/>
    <w:rsid w:val="00AF7FF4"/>
    <w:rsid w:val="00B0007B"/>
    <w:rsid w:val="00B000FB"/>
    <w:rsid w:val="00B007A1"/>
    <w:rsid w:val="00B00A94"/>
    <w:rsid w:val="00B00BA2"/>
    <w:rsid w:val="00B00DEA"/>
    <w:rsid w:val="00B00FE6"/>
    <w:rsid w:val="00B010F0"/>
    <w:rsid w:val="00B012C3"/>
    <w:rsid w:val="00B017CB"/>
    <w:rsid w:val="00B017D0"/>
    <w:rsid w:val="00B017D1"/>
    <w:rsid w:val="00B01958"/>
    <w:rsid w:val="00B01BFD"/>
    <w:rsid w:val="00B01C37"/>
    <w:rsid w:val="00B02372"/>
    <w:rsid w:val="00B02499"/>
    <w:rsid w:val="00B02565"/>
    <w:rsid w:val="00B02969"/>
    <w:rsid w:val="00B02BE1"/>
    <w:rsid w:val="00B02C44"/>
    <w:rsid w:val="00B02F25"/>
    <w:rsid w:val="00B02FDA"/>
    <w:rsid w:val="00B0333F"/>
    <w:rsid w:val="00B034A5"/>
    <w:rsid w:val="00B034A7"/>
    <w:rsid w:val="00B037A5"/>
    <w:rsid w:val="00B03BDC"/>
    <w:rsid w:val="00B03E11"/>
    <w:rsid w:val="00B03EF5"/>
    <w:rsid w:val="00B04217"/>
    <w:rsid w:val="00B04CE4"/>
    <w:rsid w:val="00B04D60"/>
    <w:rsid w:val="00B04F07"/>
    <w:rsid w:val="00B04F0D"/>
    <w:rsid w:val="00B0521F"/>
    <w:rsid w:val="00B05231"/>
    <w:rsid w:val="00B0532D"/>
    <w:rsid w:val="00B0547D"/>
    <w:rsid w:val="00B0596F"/>
    <w:rsid w:val="00B05A9A"/>
    <w:rsid w:val="00B05BCA"/>
    <w:rsid w:val="00B05EF6"/>
    <w:rsid w:val="00B06854"/>
    <w:rsid w:val="00B068A0"/>
    <w:rsid w:val="00B0696A"/>
    <w:rsid w:val="00B06E2C"/>
    <w:rsid w:val="00B071B2"/>
    <w:rsid w:val="00B077EE"/>
    <w:rsid w:val="00B078EC"/>
    <w:rsid w:val="00B079CA"/>
    <w:rsid w:val="00B07BC2"/>
    <w:rsid w:val="00B07DE3"/>
    <w:rsid w:val="00B07E91"/>
    <w:rsid w:val="00B10486"/>
    <w:rsid w:val="00B10538"/>
    <w:rsid w:val="00B106CC"/>
    <w:rsid w:val="00B10A3A"/>
    <w:rsid w:val="00B10B9C"/>
    <w:rsid w:val="00B10BF1"/>
    <w:rsid w:val="00B10E08"/>
    <w:rsid w:val="00B11079"/>
    <w:rsid w:val="00B11713"/>
    <w:rsid w:val="00B11B1F"/>
    <w:rsid w:val="00B11FB1"/>
    <w:rsid w:val="00B122F9"/>
    <w:rsid w:val="00B12465"/>
    <w:rsid w:val="00B12588"/>
    <w:rsid w:val="00B127C5"/>
    <w:rsid w:val="00B12880"/>
    <w:rsid w:val="00B12970"/>
    <w:rsid w:val="00B12A5C"/>
    <w:rsid w:val="00B12B01"/>
    <w:rsid w:val="00B12B46"/>
    <w:rsid w:val="00B12E0A"/>
    <w:rsid w:val="00B13148"/>
    <w:rsid w:val="00B13279"/>
    <w:rsid w:val="00B13312"/>
    <w:rsid w:val="00B13348"/>
    <w:rsid w:val="00B1342A"/>
    <w:rsid w:val="00B13745"/>
    <w:rsid w:val="00B137F9"/>
    <w:rsid w:val="00B13957"/>
    <w:rsid w:val="00B13A50"/>
    <w:rsid w:val="00B13BC5"/>
    <w:rsid w:val="00B13C80"/>
    <w:rsid w:val="00B13F34"/>
    <w:rsid w:val="00B14073"/>
    <w:rsid w:val="00B14609"/>
    <w:rsid w:val="00B149ED"/>
    <w:rsid w:val="00B153A3"/>
    <w:rsid w:val="00B153DA"/>
    <w:rsid w:val="00B156BF"/>
    <w:rsid w:val="00B15A81"/>
    <w:rsid w:val="00B15D29"/>
    <w:rsid w:val="00B15F91"/>
    <w:rsid w:val="00B16173"/>
    <w:rsid w:val="00B161FA"/>
    <w:rsid w:val="00B1642C"/>
    <w:rsid w:val="00B1648F"/>
    <w:rsid w:val="00B1697A"/>
    <w:rsid w:val="00B16EBC"/>
    <w:rsid w:val="00B16F6F"/>
    <w:rsid w:val="00B170FC"/>
    <w:rsid w:val="00B1710E"/>
    <w:rsid w:val="00B1774A"/>
    <w:rsid w:val="00B178F6"/>
    <w:rsid w:val="00B17970"/>
    <w:rsid w:val="00B17A11"/>
    <w:rsid w:val="00B17A1D"/>
    <w:rsid w:val="00B17A3D"/>
    <w:rsid w:val="00B17A50"/>
    <w:rsid w:val="00B17BE6"/>
    <w:rsid w:val="00B17C4D"/>
    <w:rsid w:val="00B17E1E"/>
    <w:rsid w:val="00B2001D"/>
    <w:rsid w:val="00B200A6"/>
    <w:rsid w:val="00B20118"/>
    <w:rsid w:val="00B203E3"/>
    <w:rsid w:val="00B20547"/>
    <w:rsid w:val="00B2064B"/>
    <w:rsid w:val="00B20872"/>
    <w:rsid w:val="00B20B5F"/>
    <w:rsid w:val="00B20F75"/>
    <w:rsid w:val="00B20FE6"/>
    <w:rsid w:val="00B21203"/>
    <w:rsid w:val="00B2147C"/>
    <w:rsid w:val="00B217CD"/>
    <w:rsid w:val="00B21906"/>
    <w:rsid w:val="00B21AF5"/>
    <w:rsid w:val="00B220E6"/>
    <w:rsid w:val="00B222B8"/>
    <w:rsid w:val="00B2252B"/>
    <w:rsid w:val="00B228CD"/>
    <w:rsid w:val="00B23185"/>
    <w:rsid w:val="00B231C7"/>
    <w:rsid w:val="00B23307"/>
    <w:rsid w:val="00B23337"/>
    <w:rsid w:val="00B235B5"/>
    <w:rsid w:val="00B235D9"/>
    <w:rsid w:val="00B236A3"/>
    <w:rsid w:val="00B2371E"/>
    <w:rsid w:val="00B23764"/>
    <w:rsid w:val="00B23A22"/>
    <w:rsid w:val="00B240D9"/>
    <w:rsid w:val="00B242B7"/>
    <w:rsid w:val="00B242D2"/>
    <w:rsid w:val="00B246A1"/>
    <w:rsid w:val="00B24956"/>
    <w:rsid w:val="00B24976"/>
    <w:rsid w:val="00B24C52"/>
    <w:rsid w:val="00B24CEC"/>
    <w:rsid w:val="00B24E58"/>
    <w:rsid w:val="00B250FA"/>
    <w:rsid w:val="00B258CC"/>
    <w:rsid w:val="00B25A0C"/>
    <w:rsid w:val="00B25A0F"/>
    <w:rsid w:val="00B25CC6"/>
    <w:rsid w:val="00B25DDD"/>
    <w:rsid w:val="00B25F04"/>
    <w:rsid w:val="00B263B0"/>
    <w:rsid w:val="00B26781"/>
    <w:rsid w:val="00B268AD"/>
    <w:rsid w:val="00B26A67"/>
    <w:rsid w:val="00B26AD8"/>
    <w:rsid w:val="00B26B68"/>
    <w:rsid w:val="00B26CA1"/>
    <w:rsid w:val="00B26DB8"/>
    <w:rsid w:val="00B26E11"/>
    <w:rsid w:val="00B277D1"/>
    <w:rsid w:val="00B27BAB"/>
    <w:rsid w:val="00B27F25"/>
    <w:rsid w:val="00B27F97"/>
    <w:rsid w:val="00B301F4"/>
    <w:rsid w:val="00B302B2"/>
    <w:rsid w:val="00B309E8"/>
    <w:rsid w:val="00B30A98"/>
    <w:rsid w:val="00B30B3E"/>
    <w:rsid w:val="00B30CDE"/>
    <w:rsid w:val="00B30FC5"/>
    <w:rsid w:val="00B3124A"/>
    <w:rsid w:val="00B3132A"/>
    <w:rsid w:val="00B3133C"/>
    <w:rsid w:val="00B315EE"/>
    <w:rsid w:val="00B31642"/>
    <w:rsid w:val="00B3175B"/>
    <w:rsid w:val="00B31A9F"/>
    <w:rsid w:val="00B31BD4"/>
    <w:rsid w:val="00B32188"/>
    <w:rsid w:val="00B32373"/>
    <w:rsid w:val="00B32438"/>
    <w:rsid w:val="00B3294E"/>
    <w:rsid w:val="00B329C2"/>
    <w:rsid w:val="00B32AF2"/>
    <w:rsid w:val="00B32B88"/>
    <w:rsid w:val="00B32BD0"/>
    <w:rsid w:val="00B335D7"/>
    <w:rsid w:val="00B336A3"/>
    <w:rsid w:val="00B3380E"/>
    <w:rsid w:val="00B338D1"/>
    <w:rsid w:val="00B33AA0"/>
    <w:rsid w:val="00B344C2"/>
    <w:rsid w:val="00B34584"/>
    <w:rsid w:val="00B3468D"/>
    <w:rsid w:val="00B34ED7"/>
    <w:rsid w:val="00B35165"/>
    <w:rsid w:val="00B3520A"/>
    <w:rsid w:val="00B35410"/>
    <w:rsid w:val="00B35427"/>
    <w:rsid w:val="00B35D67"/>
    <w:rsid w:val="00B360C2"/>
    <w:rsid w:val="00B360F1"/>
    <w:rsid w:val="00B366C8"/>
    <w:rsid w:val="00B369EA"/>
    <w:rsid w:val="00B36BF5"/>
    <w:rsid w:val="00B36EEC"/>
    <w:rsid w:val="00B36F00"/>
    <w:rsid w:val="00B36F08"/>
    <w:rsid w:val="00B37240"/>
    <w:rsid w:val="00B373CF"/>
    <w:rsid w:val="00B37471"/>
    <w:rsid w:val="00B37539"/>
    <w:rsid w:val="00B37707"/>
    <w:rsid w:val="00B37732"/>
    <w:rsid w:val="00B379D9"/>
    <w:rsid w:val="00B37A4D"/>
    <w:rsid w:val="00B4023F"/>
    <w:rsid w:val="00B404A7"/>
    <w:rsid w:val="00B406FF"/>
    <w:rsid w:val="00B407DF"/>
    <w:rsid w:val="00B40870"/>
    <w:rsid w:val="00B40954"/>
    <w:rsid w:val="00B4095A"/>
    <w:rsid w:val="00B4096C"/>
    <w:rsid w:val="00B40A0C"/>
    <w:rsid w:val="00B40A1E"/>
    <w:rsid w:val="00B40BB7"/>
    <w:rsid w:val="00B40C57"/>
    <w:rsid w:val="00B40D81"/>
    <w:rsid w:val="00B411DE"/>
    <w:rsid w:val="00B41577"/>
    <w:rsid w:val="00B41647"/>
    <w:rsid w:val="00B419C9"/>
    <w:rsid w:val="00B41B4F"/>
    <w:rsid w:val="00B41B62"/>
    <w:rsid w:val="00B42278"/>
    <w:rsid w:val="00B4245E"/>
    <w:rsid w:val="00B4265E"/>
    <w:rsid w:val="00B426DD"/>
    <w:rsid w:val="00B4290A"/>
    <w:rsid w:val="00B42A0F"/>
    <w:rsid w:val="00B42DAA"/>
    <w:rsid w:val="00B42DF6"/>
    <w:rsid w:val="00B43070"/>
    <w:rsid w:val="00B4343D"/>
    <w:rsid w:val="00B4361A"/>
    <w:rsid w:val="00B43785"/>
    <w:rsid w:val="00B43B8F"/>
    <w:rsid w:val="00B441B1"/>
    <w:rsid w:val="00B44371"/>
    <w:rsid w:val="00B44385"/>
    <w:rsid w:val="00B44586"/>
    <w:rsid w:val="00B44599"/>
    <w:rsid w:val="00B4493C"/>
    <w:rsid w:val="00B44A02"/>
    <w:rsid w:val="00B44AFA"/>
    <w:rsid w:val="00B44C3F"/>
    <w:rsid w:val="00B44DD1"/>
    <w:rsid w:val="00B45590"/>
    <w:rsid w:val="00B457DB"/>
    <w:rsid w:val="00B457DE"/>
    <w:rsid w:val="00B4583C"/>
    <w:rsid w:val="00B45A59"/>
    <w:rsid w:val="00B45C0D"/>
    <w:rsid w:val="00B45DA9"/>
    <w:rsid w:val="00B45DCE"/>
    <w:rsid w:val="00B45E51"/>
    <w:rsid w:val="00B46458"/>
    <w:rsid w:val="00B46488"/>
    <w:rsid w:val="00B46499"/>
    <w:rsid w:val="00B466B7"/>
    <w:rsid w:val="00B46915"/>
    <w:rsid w:val="00B46A19"/>
    <w:rsid w:val="00B46DC3"/>
    <w:rsid w:val="00B46FB5"/>
    <w:rsid w:val="00B470C6"/>
    <w:rsid w:val="00B472AF"/>
    <w:rsid w:val="00B47810"/>
    <w:rsid w:val="00B47B58"/>
    <w:rsid w:val="00B47F4D"/>
    <w:rsid w:val="00B50113"/>
    <w:rsid w:val="00B50369"/>
    <w:rsid w:val="00B5056B"/>
    <w:rsid w:val="00B5057C"/>
    <w:rsid w:val="00B508F0"/>
    <w:rsid w:val="00B50A10"/>
    <w:rsid w:val="00B50A57"/>
    <w:rsid w:val="00B50ADB"/>
    <w:rsid w:val="00B50F98"/>
    <w:rsid w:val="00B50FAD"/>
    <w:rsid w:val="00B51090"/>
    <w:rsid w:val="00B5191A"/>
    <w:rsid w:val="00B519B6"/>
    <w:rsid w:val="00B519CD"/>
    <w:rsid w:val="00B51E46"/>
    <w:rsid w:val="00B52342"/>
    <w:rsid w:val="00B5254F"/>
    <w:rsid w:val="00B5256D"/>
    <w:rsid w:val="00B526CB"/>
    <w:rsid w:val="00B5278A"/>
    <w:rsid w:val="00B52984"/>
    <w:rsid w:val="00B52CA5"/>
    <w:rsid w:val="00B52DC2"/>
    <w:rsid w:val="00B532F8"/>
    <w:rsid w:val="00B53638"/>
    <w:rsid w:val="00B5375B"/>
    <w:rsid w:val="00B538B8"/>
    <w:rsid w:val="00B53B55"/>
    <w:rsid w:val="00B53C5D"/>
    <w:rsid w:val="00B53CB7"/>
    <w:rsid w:val="00B53DA3"/>
    <w:rsid w:val="00B53E95"/>
    <w:rsid w:val="00B5417F"/>
    <w:rsid w:val="00B549CF"/>
    <w:rsid w:val="00B54A98"/>
    <w:rsid w:val="00B54BC3"/>
    <w:rsid w:val="00B54E91"/>
    <w:rsid w:val="00B551AF"/>
    <w:rsid w:val="00B5563F"/>
    <w:rsid w:val="00B55AD1"/>
    <w:rsid w:val="00B55B5C"/>
    <w:rsid w:val="00B55B5D"/>
    <w:rsid w:val="00B5617E"/>
    <w:rsid w:val="00B562BB"/>
    <w:rsid w:val="00B56356"/>
    <w:rsid w:val="00B565BF"/>
    <w:rsid w:val="00B568D8"/>
    <w:rsid w:val="00B56DF0"/>
    <w:rsid w:val="00B56DF7"/>
    <w:rsid w:val="00B571B9"/>
    <w:rsid w:val="00B57236"/>
    <w:rsid w:val="00B57513"/>
    <w:rsid w:val="00B5755A"/>
    <w:rsid w:val="00B57950"/>
    <w:rsid w:val="00B57CD3"/>
    <w:rsid w:val="00B57D24"/>
    <w:rsid w:val="00B57E25"/>
    <w:rsid w:val="00B57EFB"/>
    <w:rsid w:val="00B60122"/>
    <w:rsid w:val="00B602C0"/>
    <w:rsid w:val="00B6036D"/>
    <w:rsid w:val="00B6047B"/>
    <w:rsid w:val="00B605D8"/>
    <w:rsid w:val="00B6121C"/>
    <w:rsid w:val="00B617A2"/>
    <w:rsid w:val="00B61877"/>
    <w:rsid w:val="00B6187C"/>
    <w:rsid w:val="00B61CC6"/>
    <w:rsid w:val="00B61D6E"/>
    <w:rsid w:val="00B62202"/>
    <w:rsid w:val="00B6229F"/>
    <w:rsid w:val="00B6250A"/>
    <w:rsid w:val="00B631B7"/>
    <w:rsid w:val="00B6352D"/>
    <w:rsid w:val="00B636B6"/>
    <w:rsid w:val="00B638F7"/>
    <w:rsid w:val="00B6390F"/>
    <w:rsid w:val="00B64264"/>
    <w:rsid w:val="00B642A2"/>
    <w:rsid w:val="00B642F5"/>
    <w:rsid w:val="00B64475"/>
    <w:rsid w:val="00B64714"/>
    <w:rsid w:val="00B647CE"/>
    <w:rsid w:val="00B6495A"/>
    <w:rsid w:val="00B6499D"/>
    <w:rsid w:val="00B64A34"/>
    <w:rsid w:val="00B64AC1"/>
    <w:rsid w:val="00B64D7A"/>
    <w:rsid w:val="00B6545F"/>
    <w:rsid w:val="00B6558B"/>
    <w:rsid w:val="00B65A54"/>
    <w:rsid w:val="00B65D8A"/>
    <w:rsid w:val="00B65D8C"/>
    <w:rsid w:val="00B65F65"/>
    <w:rsid w:val="00B661ED"/>
    <w:rsid w:val="00B66373"/>
    <w:rsid w:val="00B666D8"/>
    <w:rsid w:val="00B669EB"/>
    <w:rsid w:val="00B66D02"/>
    <w:rsid w:val="00B66DB1"/>
    <w:rsid w:val="00B66E51"/>
    <w:rsid w:val="00B66F9C"/>
    <w:rsid w:val="00B6729E"/>
    <w:rsid w:val="00B67436"/>
    <w:rsid w:val="00B677B8"/>
    <w:rsid w:val="00B67DAE"/>
    <w:rsid w:val="00B67E6D"/>
    <w:rsid w:val="00B67E7F"/>
    <w:rsid w:val="00B70216"/>
    <w:rsid w:val="00B702C6"/>
    <w:rsid w:val="00B7043B"/>
    <w:rsid w:val="00B704B0"/>
    <w:rsid w:val="00B704CF"/>
    <w:rsid w:val="00B705B1"/>
    <w:rsid w:val="00B70797"/>
    <w:rsid w:val="00B707B2"/>
    <w:rsid w:val="00B708AF"/>
    <w:rsid w:val="00B708E8"/>
    <w:rsid w:val="00B709D2"/>
    <w:rsid w:val="00B70AAC"/>
    <w:rsid w:val="00B70B66"/>
    <w:rsid w:val="00B70F01"/>
    <w:rsid w:val="00B7109A"/>
    <w:rsid w:val="00B710E3"/>
    <w:rsid w:val="00B71107"/>
    <w:rsid w:val="00B7114E"/>
    <w:rsid w:val="00B7127D"/>
    <w:rsid w:val="00B712E9"/>
    <w:rsid w:val="00B7155D"/>
    <w:rsid w:val="00B7183D"/>
    <w:rsid w:val="00B718F2"/>
    <w:rsid w:val="00B718FF"/>
    <w:rsid w:val="00B71B46"/>
    <w:rsid w:val="00B71B80"/>
    <w:rsid w:val="00B71DAD"/>
    <w:rsid w:val="00B72058"/>
    <w:rsid w:val="00B720AC"/>
    <w:rsid w:val="00B721A4"/>
    <w:rsid w:val="00B72522"/>
    <w:rsid w:val="00B725CB"/>
    <w:rsid w:val="00B72BF5"/>
    <w:rsid w:val="00B72C2F"/>
    <w:rsid w:val="00B72EB8"/>
    <w:rsid w:val="00B72FB9"/>
    <w:rsid w:val="00B731E5"/>
    <w:rsid w:val="00B73664"/>
    <w:rsid w:val="00B736D0"/>
    <w:rsid w:val="00B737BB"/>
    <w:rsid w:val="00B7394E"/>
    <w:rsid w:val="00B73B8E"/>
    <w:rsid w:val="00B73DFB"/>
    <w:rsid w:val="00B73FF8"/>
    <w:rsid w:val="00B74365"/>
    <w:rsid w:val="00B74513"/>
    <w:rsid w:val="00B749B4"/>
    <w:rsid w:val="00B749F9"/>
    <w:rsid w:val="00B74C0E"/>
    <w:rsid w:val="00B74D2E"/>
    <w:rsid w:val="00B7502F"/>
    <w:rsid w:val="00B7504F"/>
    <w:rsid w:val="00B7514D"/>
    <w:rsid w:val="00B7548A"/>
    <w:rsid w:val="00B758A8"/>
    <w:rsid w:val="00B7595C"/>
    <w:rsid w:val="00B759F4"/>
    <w:rsid w:val="00B75B65"/>
    <w:rsid w:val="00B75C1A"/>
    <w:rsid w:val="00B75D1A"/>
    <w:rsid w:val="00B75DE2"/>
    <w:rsid w:val="00B763CE"/>
    <w:rsid w:val="00B764A2"/>
    <w:rsid w:val="00B76675"/>
    <w:rsid w:val="00B7668C"/>
    <w:rsid w:val="00B76941"/>
    <w:rsid w:val="00B76A60"/>
    <w:rsid w:val="00B76AB2"/>
    <w:rsid w:val="00B76D9A"/>
    <w:rsid w:val="00B77475"/>
    <w:rsid w:val="00B77673"/>
    <w:rsid w:val="00B777A2"/>
    <w:rsid w:val="00B778D6"/>
    <w:rsid w:val="00B77971"/>
    <w:rsid w:val="00B77A1F"/>
    <w:rsid w:val="00B77C6D"/>
    <w:rsid w:val="00B77C95"/>
    <w:rsid w:val="00B77CCB"/>
    <w:rsid w:val="00B77DE1"/>
    <w:rsid w:val="00B77FE6"/>
    <w:rsid w:val="00B8038B"/>
    <w:rsid w:val="00B803D6"/>
    <w:rsid w:val="00B80583"/>
    <w:rsid w:val="00B8095D"/>
    <w:rsid w:val="00B80C06"/>
    <w:rsid w:val="00B80CE9"/>
    <w:rsid w:val="00B80D98"/>
    <w:rsid w:val="00B80D9C"/>
    <w:rsid w:val="00B80DA5"/>
    <w:rsid w:val="00B8128E"/>
    <w:rsid w:val="00B81295"/>
    <w:rsid w:val="00B813E6"/>
    <w:rsid w:val="00B8148F"/>
    <w:rsid w:val="00B81536"/>
    <w:rsid w:val="00B81581"/>
    <w:rsid w:val="00B81A59"/>
    <w:rsid w:val="00B81A74"/>
    <w:rsid w:val="00B81CB0"/>
    <w:rsid w:val="00B81DC2"/>
    <w:rsid w:val="00B81EA6"/>
    <w:rsid w:val="00B81FAF"/>
    <w:rsid w:val="00B821C8"/>
    <w:rsid w:val="00B82634"/>
    <w:rsid w:val="00B82E33"/>
    <w:rsid w:val="00B82EF3"/>
    <w:rsid w:val="00B83184"/>
    <w:rsid w:val="00B83315"/>
    <w:rsid w:val="00B83B9B"/>
    <w:rsid w:val="00B83FEE"/>
    <w:rsid w:val="00B84117"/>
    <w:rsid w:val="00B84234"/>
    <w:rsid w:val="00B84B9C"/>
    <w:rsid w:val="00B8509C"/>
    <w:rsid w:val="00B852F7"/>
    <w:rsid w:val="00B856CB"/>
    <w:rsid w:val="00B85980"/>
    <w:rsid w:val="00B85A83"/>
    <w:rsid w:val="00B85B05"/>
    <w:rsid w:val="00B85B0B"/>
    <w:rsid w:val="00B86268"/>
    <w:rsid w:val="00B863C3"/>
    <w:rsid w:val="00B86457"/>
    <w:rsid w:val="00B86CC7"/>
    <w:rsid w:val="00B86E84"/>
    <w:rsid w:val="00B8719D"/>
    <w:rsid w:val="00B87345"/>
    <w:rsid w:val="00B8737C"/>
    <w:rsid w:val="00B873AB"/>
    <w:rsid w:val="00B8746B"/>
    <w:rsid w:val="00B8788D"/>
    <w:rsid w:val="00B90020"/>
    <w:rsid w:val="00B91007"/>
    <w:rsid w:val="00B911D2"/>
    <w:rsid w:val="00B911ED"/>
    <w:rsid w:val="00B91239"/>
    <w:rsid w:val="00B913DD"/>
    <w:rsid w:val="00B91599"/>
    <w:rsid w:val="00B91609"/>
    <w:rsid w:val="00B919CF"/>
    <w:rsid w:val="00B91AB1"/>
    <w:rsid w:val="00B91FF7"/>
    <w:rsid w:val="00B92005"/>
    <w:rsid w:val="00B9217A"/>
    <w:rsid w:val="00B92205"/>
    <w:rsid w:val="00B922EF"/>
    <w:rsid w:val="00B924F7"/>
    <w:rsid w:val="00B9270A"/>
    <w:rsid w:val="00B9284D"/>
    <w:rsid w:val="00B92895"/>
    <w:rsid w:val="00B92924"/>
    <w:rsid w:val="00B92ADF"/>
    <w:rsid w:val="00B92DF5"/>
    <w:rsid w:val="00B92E44"/>
    <w:rsid w:val="00B92E4A"/>
    <w:rsid w:val="00B92F36"/>
    <w:rsid w:val="00B933C3"/>
    <w:rsid w:val="00B939CD"/>
    <w:rsid w:val="00B93C5A"/>
    <w:rsid w:val="00B93CDC"/>
    <w:rsid w:val="00B93E22"/>
    <w:rsid w:val="00B94131"/>
    <w:rsid w:val="00B9418B"/>
    <w:rsid w:val="00B94ADB"/>
    <w:rsid w:val="00B94B46"/>
    <w:rsid w:val="00B94CA7"/>
    <w:rsid w:val="00B94DAB"/>
    <w:rsid w:val="00B94E5A"/>
    <w:rsid w:val="00B9533F"/>
    <w:rsid w:val="00B955B6"/>
    <w:rsid w:val="00B957C4"/>
    <w:rsid w:val="00B9592D"/>
    <w:rsid w:val="00B959B8"/>
    <w:rsid w:val="00B95C10"/>
    <w:rsid w:val="00B95C1D"/>
    <w:rsid w:val="00B95D5E"/>
    <w:rsid w:val="00B95F29"/>
    <w:rsid w:val="00B96002"/>
    <w:rsid w:val="00B960E9"/>
    <w:rsid w:val="00B96B0E"/>
    <w:rsid w:val="00B96D39"/>
    <w:rsid w:val="00B96FE3"/>
    <w:rsid w:val="00B97092"/>
    <w:rsid w:val="00B97800"/>
    <w:rsid w:val="00B978AC"/>
    <w:rsid w:val="00B97CE3"/>
    <w:rsid w:val="00B97F4B"/>
    <w:rsid w:val="00B97F58"/>
    <w:rsid w:val="00BA0296"/>
    <w:rsid w:val="00BA056D"/>
    <w:rsid w:val="00BA0789"/>
    <w:rsid w:val="00BA081C"/>
    <w:rsid w:val="00BA0955"/>
    <w:rsid w:val="00BA09C4"/>
    <w:rsid w:val="00BA0E0A"/>
    <w:rsid w:val="00BA1210"/>
    <w:rsid w:val="00BA1232"/>
    <w:rsid w:val="00BA13A3"/>
    <w:rsid w:val="00BA144C"/>
    <w:rsid w:val="00BA16AE"/>
    <w:rsid w:val="00BA1D2D"/>
    <w:rsid w:val="00BA2155"/>
    <w:rsid w:val="00BA25E0"/>
    <w:rsid w:val="00BA2753"/>
    <w:rsid w:val="00BA2CB3"/>
    <w:rsid w:val="00BA2F80"/>
    <w:rsid w:val="00BA32DF"/>
    <w:rsid w:val="00BA336A"/>
    <w:rsid w:val="00BA33FB"/>
    <w:rsid w:val="00BA348B"/>
    <w:rsid w:val="00BA34A5"/>
    <w:rsid w:val="00BA3516"/>
    <w:rsid w:val="00BA3881"/>
    <w:rsid w:val="00BA3E33"/>
    <w:rsid w:val="00BA3F90"/>
    <w:rsid w:val="00BA4238"/>
    <w:rsid w:val="00BA440F"/>
    <w:rsid w:val="00BA4430"/>
    <w:rsid w:val="00BA4532"/>
    <w:rsid w:val="00BA47DD"/>
    <w:rsid w:val="00BA48E2"/>
    <w:rsid w:val="00BA4948"/>
    <w:rsid w:val="00BA4A78"/>
    <w:rsid w:val="00BA4A99"/>
    <w:rsid w:val="00BA4AC2"/>
    <w:rsid w:val="00BA4C9B"/>
    <w:rsid w:val="00BA4E24"/>
    <w:rsid w:val="00BA505A"/>
    <w:rsid w:val="00BA54BE"/>
    <w:rsid w:val="00BA54F3"/>
    <w:rsid w:val="00BA5513"/>
    <w:rsid w:val="00BA590D"/>
    <w:rsid w:val="00BA5C69"/>
    <w:rsid w:val="00BA5D57"/>
    <w:rsid w:val="00BA6128"/>
    <w:rsid w:val="00BA62E7"/>
    <w:rsid w:val="00BA6438"/>
    <w:rsid w:val="00BA6531"/>
    <w:rsid w:val="00BA679B"/>
    <w:rsid w:val="00BA6936"/>
    <w:rsid w:val="00BA69CC"/>
    <w:rsid w:val="00BA6C7F"/>
    <w:rsid w:val="00BA6D7A"/>
    <w:rsid w:val="00BA6FEC"/>
    <w:rsid w:val="00BA724C"/>
    <w:rsid w:val="00BA7299"/>
    <w:rsid w:val="00BA739C"/>
    <w:rsid w:val="00BA74DA"/>
    <w:rsid w:val="00BA76B8"/>
    <w:rsid w:val="00BA78DB"/>
    <w:rsid w:val="00BA78E5"/>
    <w:rsid w:val="00BB01AE"/>
    <w:rsid w:val="00BB0738"/>
    <w:rsid w:val="00BB0757"/>
    <w:rsid w:val="00BB07DA"/>
    <w:rsid w:val="00BB0B42"/>
    <w:rsid w:val="00BB0E10"/>
    <w:rsid w:val="00BB10ED"/>
    <w:rsid w:val="00BB13BB"/>
    <w:rsid w:val="00BB1440"/>
    <w:rsid w:val="00BB14BF"/>
    <w:rsid w:val="00BB16D6"/>
    <w:rsid w:val="00BB18F8"/>
    <w:rsid w:val="00BB1E76"/>
    <w:rsid w:val="00BB1F51"/>
    <w:rsid w:val="00BB20FB"/>
    <w:rsid w:val="00BB22C3"/>
    <w:rsid w:val="00BB2918"/>
    <w:rsid w:val="00BB2A3C"/>
    <w:rsid w:val="00BB2C47"/>
    <w:rsid w:val="00BB2CA1"/>
    <w:rsid w:val="00BB2DF2"/>
    <w:rsid w:val="00BB3A56"/>
    <w:rsid w:val="00BB3D5F"/>
    <w:rsid w:val="00BB3DFF"/>
    <w:rsid w:val="00BB41EA"/>
    <w:rsid w:val="00BB42FA"/>
    <w:rsid w:val="00BB4629"/>
    <w:rsid w:val="00BB5084"/>
    <w:rsid w:val="00BB5114"/>
    <w:rsid w:val="00BB5179"/>
    <w:rsid w:val="00BB528E"/>
    <w:rsid w:val="00BB546B"/>
    <w:rsid w:val="00BB54B6"/>
    <w:rsid w:val="00BB54CE"/>
    <w:rsid w:val="00BB579F"/>
    <w:rsid w:val="00BB582C"/>
    <w:rsid w:val="00BB5847"/>
    <w:rsid w:val="00BB59B9"/>
    <w:rsid w:val="00BB5A04"/>
    <w:rsid w:val="00BB5F2A"/>
    <w:rsid w:val="00BB6078"/>
    <w:rsid w:val="00BB66F0"/>
    <w:rsid w:val="00BB6A70"/>
    <w:rsid w:val="00BB6ABD"/>
    <w:rsid w:val="00BB70BE"/>
    <w:rsid w:val="00BB7536"/>
    <w:rsid w:val="00BB75E6"/>
    <w:rsid w:val="00BB767A"/>
    <w:rsid w:val="00BB77A8"/>
    <w:rsid w:val="00BB7965"/>
    <w:rsid w:val="00BB7A30"/>
    <w:rsid w:val="00BB7A31"/>
    <w:rsid w:val="00BB7B5C"/>
    <w:rsid w:val="00BB7E24"/>
    <w:rsid w:val="00BC026B"/>
    <w:rsid w:val="00BC028B"/>
    <w:rsid w:val="00BC0AFF"/>
    <w:rsid w:val="00BC0C42"/>
    <w:rsid w:val="00BC0FBA"/>
    <w:rsid w:val="00BC10D4"/>
    <w:rsid w:val="00BC10F5"/>
    <w:rsid w:val="00BC1201"/>
    <w:rsid w:val="00BC13B5"/>
    <w:rsid w:val="00BC141E"/>
    <w:rsid w:val="00BC14E9"/>
    <w:rsid w:val="00BC1567"/>
    <w:rsid w:val="00BC1694"/>
    <w:rsid w:val="00BC1800"/>
    <w:rsid w:val="00BC1869"/>
    <w:rsid w:val="00BC1B98"/>
    <w:rsid w:val="00BC1C92"/>
    <w:rsid w:val="00BC1D9F"/>
    <w:rsid w:val="00BC2314"/>
    <w:rsid w:val="00BC234B"/>
    <w:rsid w:val="00BC243C"/>
    <w:rsid w:val="00BC24A1"/>
    <w:rsid w:val="00BC2533"/>
    <w:rsid w:val="00BC266E"/>
    <w:rsid w:val="00BC29A3"/>
    <w:rsid w:val="00BC2F74"/>
    <w:rsid w:val="00BC33BD"/>
    <w:rsid w:val="00BC348D"/>
    <w:rsid w:val="00BC352A"/>
    <w:rsid w:val="00BC36C5"/>
    <w:rsid w:val="00BC3740"/>
    <w:rsid w:val="00BC3780"/>
    <w:rsid w:val="00BC3796"/>
    <w:rsid w:val="00BC382A"/>
    <w:rsid w:val="00BC43C3"/>
    <w:rsid w:val="00BC4856"/>
    <w:rsid w:val="00BC4B13"/>
    <w:rsid w:val="00BC4B30"/>
    <w:rsid w:val="00BC508C"/>
    <w:rsid w:val="00BC50EB"/>
    <w:rsid w:val="00BC567C"/>
    <w:rsid w:val="00BC56FB"/>
    <w:rsid w:val="00BC5725"/>
    <w:rsid w:val="00BC583A"/>
    <w:rsid w:val="00BC5C33"/>
    <w:rsid w:val="00BC610B"/>
    <w:rsid w:val="00BC6141"/>
    <w:rsid w:val="00BC634C"/>
    <w:rsid w:val="00BC669E"/>
    <w:rsid w:val="00BC6732"/>
    <w:rsid w:val="00BC67BA"/>
    <w:rsid w:val="00BC6895"/>
    <w:rsid w:val="00BC6C0E"/>
    <w:rsid w:val="00BC6CF7"/>
    <w:rsid w:val="00BC6D47"/>
    <w:rsid w:val="00BC6F15"/>
    <w:rsid w:val="00BC70C0"/>
    <w:rsid w:val="00BC713C"/>
    <w:rsid w:val="00BC7291"/>
    <w:rsid w:val="00BC7520"/>
    <w:rsid w:val="00BC775D"/>
    <w:rsid w:val="00BD002B"/>
    <w:rsid w:val="00BD0163"/>
    <w:rsid w:val="00BD03F0"/>
    <w:rsid w:val="00BD0454"/>
    <w:rsid w:val="00BD0515"/>
    <w:rsid w:val="00BD0BEA"/>
    <w:rsid w:val="00BD0CD0"/>
    <w:rsid w:val="00BD1133"/>
    <w:rsid w:val="00BD1278"/>
    <w:rsid w:val="00BD13D8"/>
    <w:rsid w:val="00BD1AE7"/>
    <w:rsid w:val="00BD20A1"/>
    <w:rsid w:val="00BD20EC"/>
    <w:rsid w:val="00BD20F3"/>
    <w:rsid w:val="00BD2115"/>
    <w:rsid w:val="00BD242F"/>
    <w:rsid w:val="00BD2535"/>
    <w:rsid w:val="00BD2702"/>
    <w:rsid w:val="00BD278B"/>
    <w:rsid w:val="00BD32F7"/>
    <w:rsid w:val="00BD3468"/>
    <w:rsid w:val="00BD3546"/>
    <w:rsid w:val="00BD3909"/>
    <w:rsid w:val="00BD390E"/>
    <w:rsid w:val="00BD3B42"/>
    <w:rsid w:val="00BD3BA9"/>
    <w:rsid w:val="00BD404E"/>
    <w:rsid w:val="00BD42D7"/>
    <w:rsid w:val="00BD433A"/>
    <w:rsid w:val="00BD43AD"/>
    <w:rsid w:val="00BD4942"/>
    <w:rsid w:val="00BD4BE0"/>
    <w:rsid w:val="00BD4D12"/>
    <w:rsid w:val="00BD5449"/>
    <w:rsid w:val="00BD54BD"/>
    <w:rsid w:val="00BD56A4"/>
    <w:rsid w:val="00BD5FFA"/>
    <w:rsid w:val="00BD60C6"/>
    <w:rsid w:val="00BD60C8"/>
    <w:rsid w:val="00BD62BF"/>
    <w:rsid w:val="00BD6537"/>
    <w:rsid w:val="00BD66C6"/>
    <w:rsid w:val="00BD6ABE"/>
    <w:rsid w:val="00BD6CCD"/>
    <w:rsid w:val="00BD6F46"/>
    <w:rsid w:val="00BD6FFD"/>
    <w:rsid w:val="00BD7016"/>
    <w:rsid w:val="00BD75E2"/>
    <w:rsid w:val="00BD7B80"/>
    <w:rsid w:val="00BD7CF3"/>
    <w:rsid w:val="00BD7EBF"/>
    <w:rsid w:val="00BD7FDB"/>
    <w:rsid w:val="00BE01AD"/>
    <w:rsid w:val="00BE0376"/>
    <w:rsid w:val="00BE0935"/>
    <w:rsid w:val="00BE09C0"/>
    <w:rsid w:val="00BE0A5C"/>
    <w:rsid w:val="00BE0ABA"/>
    <w:rsid w:val="00BE0B39"/>
    <w:rsid w:val="00BE0C7C"/>
    <w:rsid w:val="00BE0E47"/>
    <w:rsid w:val="00BE0EEC"/>
    <w:rsid w:val="00BE0FB6"/>
    <w:rsid w:val="00BE10EA"/>
    <w:rsid w:val="00BE12CC"/>
    <w:rsid w:val="00BE17B2"/>
    <w:rsid w:val="00BE191B"/>
    <w:rsid w:val="00BE1CFD"/>
    <w:rsid w:val="00BE1E0B"/>
    <w:rsid w:val="00BE1F3A"/>
    <w:rsid w:val="00BE2129"/>
    <w:rsid w:val="00BE2393"/>
    <w:rsid w:val="00BE2505"/>
    <w:rsid w:val="00BE2798"/>
    <w:rsid w:val="00BE27FD"/>
    <w:rsid w:val="00BE2A78"/>
    <w:rsid w:val="00BE2CFD"/>
    <w:rsid w:val="00BE2ED9"/>
    <w:rsid w:val="00BE2EF0"/>
    <w:rsid w:val="00BE2F7F"/>
    <w:rsid w:val="00BE3BEE"/>
    <w:rsid w:val="00BE3E15"/>
    <w:rsid w:val="00BE4105"/>
    <w:rsid w:val="00BE437F"/>
    <w:rsid w:val="00BE448C"/>
    <w:rsid w:val="00BE4640"/>
    <w:rsid w:val="00BE4893"/>
    <w:rsid w:val="00BE4A0B"/>
    <w:rsid w:val="00BE4E01"/>
    <w:rsid w:val="00BE50FB"/>
    <w:rsid w:val="00BE5B70"/>
    <w:rsid w:val="00BE5C8D"/>
    <w:rsid w:val="00BE5F17"/>
    <w:rsid w:val="00BE5F4D"/>
    <w:rsid w:val="00BE6364"/>
    <w:rsid w:val="00BE64E5"/>
    <w:rsid w:val="00BE68AD"/>
    <w:rsid w:val="00BE6ADF"/>
    <w:rsid w:val="00BE6CBA"/>
    <w:rsid w:val="00BE6D10"/>
    <w:rsid w:val="00BE6DF0"/>
    <w:rsid w:val="00BE6DFD"/>
    <w:rsid w:val="00BE7101"/>
    <w:rsid w:val="00BE71D5"/>
    <w:rsid w:val="00BE7887"/>
    <w:rsid w:val="00BE7C86"/>
    <w:rsid w:val="00BE7E68"/>
    <w:rsid w:val="00BF02F0"/>
    <w:rsid w:val="00BF06DC"/>
    <w:rsid w:val="00BF0805"/>
    <w:rsid w:val="00BF08CC"/>
    <w:rsid w:val="00BF0A67"/>
    <w:rsid w:val="00BF0C79"/>
    <w:rsid w:val="00BF1209"/>
    <w:rsid w:val="00BF127E"/>
    <w:rsid w:val="00BF13C4"/>
    <w:rsid w:val="00BF15B9"/>
    <w:rsid w:val="00BF174F"/>
    <w:rsid w:val="00BF17AE"/>
    <w:rsid w:val="00BF1BAA"/>
    <w:rsid w:val="00BF1D32"/>
    <w:rsid w:val="00BF220E"/>
    <w:rsid w:val="00BF254E"/>
    <w:rsid w:val="00BF25E6"/>
    <w:rsid w:val="00BF2BF2"/>
    <w:rsid w:val="00BF2ECD"/>
    <w:rsid w:val="00BF32B4"/>
    <w:rsid w:val="00BF34C6"/>
    <w:rsid w:val="00BF370D"/>
    <w:rsid w:val="00BF3BE8"/>
    <w:rsid w:val="00BF3CCF"/>
    <w:rsid w:val="00BF3D27"/>
    <w:rsid w:val="00BF40B3"/>
    <w:rsid w:val="00BF412B"/>
    <w:rsid w:val="00BF41B3"/>
    <w:rsid w:val="00BF4436"/>
    <w:rsid w:val="00BF4560"/>
    <w:rsid w:val="00BF45AD"/>
    <w:rsid w:val="00BF46CE"/>
    <w:rsid w:val="00BF47ED"/>
    <w:rsid w:val="00BF4B09"/>
    <w:rsid w:val="00BF4B6E"/>
    <w:rsid w:val="00BF4BE2"/>
    <w:rsid w:val="00BF4BEE"/>
    <w:rsid w:val="00BF50A3"/>
    <w:rsid w:val="00BF5264"/>
    <w:rsid w:val="00BF52C7"/>
    <w:rsid w:val="00BF52F0"/>
    <w:rsid w:val="00BF53B5"/>
    <w:rsid w:val="00BF53BB"/>
    <w:rsid w:val="00BF5547"/>
    <w:rsid w:val="00BF56BF"/>
    <w:rsid w:val="00BF5800"/>
    <w:rsid w:val="00BF599B"/>
    <w:rsid w:val="00BF5BDA"/>
    <w:rsid w:val="00BF5C2A"/>
    <w:rsid w:val="00BF6023"/>
    <w:rsid w:val="00BF610B"/>
    <w:rsid w:val="00BF660C"/>
    <w:rsid w:val="00BF6656"/>
    <w:rsid w:val="00BF6809"/>
    <w:rsid w:val="00BF68D9"/>
    <w:rsid w:val="00BF6983"/>
    <w:rsid w:val="00BF6989"/>
    <w:rsid w:val="00BF6A8E"/>
    <w:rsid w:val="00BF6B15"/>
    <w:rsid w:val="00BF6D31"/>
    <w:rsid w:val="00BF6DB0"/>
    <w:rsid w:val="00BF6F0B"/>
    <w:rsid w:val="00BF705B"/>
    <w:rsid w:val="00BF722B"/>
    <w:rsid w:val="00BF7875"/>
    <w:rsid w:val="00BF7878"/>
    <w:rsid w:val="00BF789E"/>
    <w:rsid w:val="00BF7AAE"/>
    <w:rsid w:val="00BF7B0C"/>
    <w:rsid w:val="00BF7C8F"/>
    <w:rsid w:val="00BF7D42"/>
    <w:rsid w:val="00C0009B"/>
    <w:rsid w:val="00C000D9"/>
    <w:rsid w:val="00C00736"/>
    <w:rsid w:val="00C00921"/>
    <w:rsid w:val="00C00935"/>
    <w:rsid w:val="00C009DE"/>
    <w:rsid w:val="00C00A03"/>
    <w:rsid w:val="00C00BDD"/>
    <w:rsid w:val="00C00D00"/>
    <w:rsid w:val="00C00F3D"/>
    <w:rsid w:val="00C01689"/>
    <w:rsid w:val="00C0169B"/>
    <w:rsid w:val="00C017F9"/>
    <w:rsid w:val="00C018AC"/>
    <w:rsid w:val="00C018DD"/>
    <w:rsid w:val="00C01BED"/>
    <w:rsid w:val="00C01F4A"/>
    <w:rsid w:val="00C01FB3"/>
    <w:rsid w:val="00C0211C"/>
    <w:rsid w:val="00C02ADB"/>
    <w:rsid w:val="00C02AF6"/>
    <w:rsid w:val="00C02B99"/>
    <w:rsid w:val="00C02C9D"/>
    <w:rsid w:val="00C02DA8"/>
    <w:rsid w:val="00C02F97"/>
    <w:rsid w:val="00C02F9C"/>
    <w:rsid w:val="00C03010"/>
    <w:rsid w:val="00C03123"/>
    <w:rsid w:val="00C031A5"/>
    <w:rsid w:val="00C031F9"/>
    <w:rsid w:val="00C0398F"/>
    <w:rsid w:val="00C03DEC"/>
    <w:rsid w:val="00C041D0"/>
    <w:rsid w:val="00C04618"/>
    <w:rsid w:val="00C0475F"/>
    <w:rsid w:val="00C04A2B"/>
    <w:rsid w:val="00C04C34"/>
    <w:rsid w:val="00C04D84"/>
    <w:rsid w:val="00C04E68"/>
    <w:rsid w:val="00C052CD"/>
    <w:rsid w:val="00C0569E"/>
    <w:rsid w:val="00C05A39"/>
    <w:rsid w:val="00C05B70"/>
    <w:rsid w:val="00C0616F"/>
    <w:rsid w:val="00C06333"/>
    <w:rsid w:val="00C065FB"/>
    <w:rsid w:val="00C0674C"/>
    <w:rsid w:val="00C06850"/>
    <w:rsid w:val="00C0691D"/>
    <w:rsid w:val="00C06D8D"/>
    <w:rsid w:val="00C06EAF"/>
    <w:rsid w:val="00C07238"/>
    <w:rsid w:val="00C074DE"/>
    <w:rsid w:val="00C07A7E"/>
    <w:rsid w:val="00C07C42"/>
    <w:rsid w:val="00C07CA3"/>
    <w:rsid w:val="00C07CA5"/>
    <w:rsid w:val="00C101B1"/>
    <w:rsid w:val="00C104AA"/>
    <w:rsid w:val="00C10601"/>
    <w:rsid w:val="00C1064B"/>
    <w:rsid w:val="00C1065C"/>
    <w:rsid w:val="00C10676"/>
    <w:rsid w:val="00C10B99"/>
    <w:rsid w:val="00C10BAE"/>
    <w:rsid w:val="00C1118D"/>
    <w:rsid w:val="00C1143D"/>
    <w:rsid w:val="00C116D4"/>
    <w:rsid w:val="00C11AAF"/>
    <w:rsid w:val="00C11ADD"/>
    <w:rsid w:val="00C11F4A"/>
    <w:rsid w:val="00C121D0"/>
    <w:rsid w:val="00C1235A"/>
    <w:rsid w:val="00C124B7"/>
    <w:rsid w:val="00C12692"/>
    <w:rsid w:val="00C1297F"/>
    <w:rsid w:val="00C129BE"/>
    <w:rsid w:val="00C12C04"/>
    <w:rsid w:val="00C12F84"/>
    <w:rsid w:val="00C132A2"/>
    <w:rsid w:val="00C132D6"/>
    <w:rsid w:val="00C1333D"/>
    <w:rsid w:val="00C1346C"/>
    <w:rsid w:val="00C135A1"/>
    <w:rsid w:val="00C135FE"/>
    <w:rsid w:val="00C136AF"/>
    <w:rsid w:val="00C13983"/>
    <w:rsid w:val="00C13AA2"/>
    <w:rsid w:val="00C13B23"/>
    <w:rsid w:val="00C13DCD"/>
    <w:rsid w:val="00C1400A"/>
    <w:rsid w:val="00C14046"/>
    <w:rsid w:val="00C14056"/>
    <w:rsid w:val="00C14128"/>
    <w:rsid w:val="00C14218"/>
    <w:rsid w:val="00C142C2"/>
    <w:rsid w:val="00C14609"/>
    <w:rsid w:val="00C14866"/>
    <w:rsid w:val="00C14A0C"/>
    <w:rsid w:val="00C14D28"/>
    <w:rsid w:val="00C1506D"/>
    <w:rsid w:val="00C152C6"/>
    <w:rsid w:val="00C15356"/>
    <w:rsid w:val="00C1546C"/>
    <w:rsid w:val="00C1564B"/>
    <w:rsid w:val="00C15749"/>
    <w:rsid w:val="00C158BE"/>
    <w:rsid w:val="00C158F0"/>
    <w:rsid w:val="00C15C48"/>
    <w:rsid w:val="00C15C5B"/>
    <w:rsid w:val="00C15D0E"/>
    <w:rsid w:val="00C15E41"/>
    <w:rsid w:val="00C1606B"/>
    <w:rsid w:val="00C1617F"/>
    <w:rsid w:val="00C161A8"/>
    <w:rsid w:val="00C167F1"/>
    <w:rsid w:val="00C168EA"/>
    <w:rsid w:val="00C16B28"/>
    <w:rsid w:val="00C16B7E"/>
    <w:rsid w:val="00C16C19"/>
    <w:rsid w:val="00C16C32"/>
    <w:rsid w:val="00C16F4E"/>
    <w:rsid w:val="00C16FEB"/>
    <w:rsid w:val="00C170A7"/>
    <w:rsid w:val="00C173A5"/>
    <w:rsid w:val="00C17755"/>
    <w:rsid w:val="00C179E7"/>
    <w:rsid w:val="00C17CAD"/>
    <w:rsid w:val="00C17E9A"/>
    <w:rsid w:val="00C17ED0"/>
    <w:rsid w:val="00C200BC"/>
    <w:rsid w:val="00C2016A"/>
    <w:rsid w:val="00C20246"/>
    <w:rsid w:val="00C20383"/>
    <w:rsid w:val="00C20859"/>
    <w:rsid w:val="00C20ADB"/>
    <w:rsid w:val="00C20E83"/>
    <w:rsid w:val="00C21034"/>
    <w:rsid w:val="00C21826"/>
    <w:rsid w:val="00C218CE"/>
    <w:rsid w:val="00C21A5F"/>
    <w:rsid w:val="00C21C87"/>
    <w:rsid w:val="00C21C8A"/>
    <w:rsid w:val="00C21D5A"/>
    <w:rsid w:val="00C21E61"/>
    <w:rsid w:val="00C22123"/>
    <w:rsid w:val="00C22167"/>
    <w:rsid w:val="00C22B83"/>
    <w:rsid w:val="00C22B95"/>
    <w:rsid w:val="00C23595"/>
    <w:rsid w:val="00C237C0"/>
    <w:rsid w:val="00C23C18"/>
    <w:rsid w:val="00C24152"/>
    <w:rsid w:val="00C243D9"/>
    <w:rsid w:val="00C24822"/>
    <w:rsid w:val="00C24B20"/>
    <w:rsid w:val="00C24DBC"/>
    <w:rsid w:val="00C2517C"/>
    <w:rsid w:val="00C2529F"/>
    <w:rsid w:val="00C2553D"/>
    <w:rsid w:val="00C25593"/>
    <w:rsid w:val="00C255BE"/>
    <w:rsid w:val="00C25665"/>
    <w:rsid w:val="00C25913"/>
    <w:rsid w:val="00C260CA"/>
    <w:rsid w:val="00C260D1"/>
    <w:rsid w:val="00C261C4"/>
    <w:rsid w:val="00C261CF"/>
    <w:rsid w:val="00C26382"/>
    <w:rsid w:val="00C264AF"/>
    <w:rsid w:val="00C26543"/>
    <w:rsid w:val="00C26570"/>
    <w:rsid w:val="00C26611"/>
    <w:rsid w:val="00C26A1E"/>
    <w:rsid w:val="00C26B5C"/>
    <w:rsid w:val="00C26C37"/>
    <w:rsid w:val="00C27507"/>
    <w:rsid w:val="00C275AC"/>
    <w:rsid w:val="00C27709"/>
    <w:rsid w:val="00C27724"/>
    <w:rsid w:val="00C277F1"/>
    <w:rsid w:val="00C27949"/>
    <w:rsid w:val="00C27B77"/>
    <w:rsid w:val="00C3030D"/>
    <w:rsid w:val="00C3081B"/>
    <w:rsid w:val="00C30A5D"/>
    <w:rsid w:val="00C30DED"/>
    <w:rsid w:val="00C30EDE"/>
    <w:rsid w:val="00C31210"/>
    <w:rsid w:val="00C313FA"/>
    <w:rsid w:val="00C317D6"/>
    <w:rsid w:val="00C31972"/>
    <w:rsid w:val="00C31A0A"/>
    <w:rsid w:val="00C31B33"/>
    <w:rsid w:val="00C31BE5"/>
    <w:rsid w:val="00C31D22"/>
    <w:rsid w:val="00C31D9C"/>
    <w:rsid w:val="00C320BB"/>
    <w:rsid w:val="00C32536"/>
    <w:rsid w:val="00C328EB"/>
    <w:rsid w:val="00C32919"/>
    <w:rsid w:val="00C32987"/>
    <w:rsid w:val="00C32A39"/>
    <w:rsid w:val="00C32D77"/>
    <w:rsid w:val="00C33133"/>
    <w:rsid w:val="00C3337D"/>
    <w:rsid w:val="00C334D5"/>
    <w:rsid w:val="00C33687"/>
    <w:rsid w:val="00C336CA"/>
    <w:rsid w:val="00C33836"/>
    <w:rsid w:val="00C33CE1"/>
    <w:rsid w:val="00C340FD"/>
    <w:rsid w:val="00C341CB"/>
    <w:rsid w:val="00C346E3"/>
    <w:rsid w:val="00C34795"/>
    <w:rsid w:val="00C34C68"/>
    <w:rsid w:val="00C34FB2"/>
    <w:rsid w:val="00C3523F"/>
    <w:rsid w:val="00C352FC"/>
    <w:rsid w:val="00C3541C"/>
    <w:rsid w:val="00C3541E"/>
    <w:rsid w:val="00C354E3"/>
    <w:rsid w:val="00C35A9E"/>
    <w:rsid w:val="00C35FAD"/>
    <w:rsid w:val="00C36008"/>
    <w:rsid w:val="00C3665A"/>
    <w:rsid w:val="00C3676E"/>
    <w:rsid w:val="00C36F2F"/>
    <w:rsid w:val="00C371B6"/>
    <w:rsid w:val="00C37269"/>
    <w:rsid w:val="00C37306"/>
    <w:rsid w:val="00C374B4"/>
    <w:rsid w:val="00C374ED"/>
    <w:rsid w:val="00C3751B"/>
    <w:rsid w:val="00C37922"/>
    <w:rsid w:val="00C3797F"/>
    <w:rsid w:val="00C37990"/>
    <w:rsid w:val="00C37EC7"/>
    <w:rsid w:val="00C4021C"/>
    <w:rsid w:val="00C4057E"/>
    <w:rsid w:val="00C40688"/>
    <w:rsid w:val="00C407AB"/>
    <w:rsid w:val="00C40F2D"/>
    <w:rsid w:val="00C40FFC"/>
    <w:rsid w:val="00C4171E"/>
    <w:rsid w:val="00C41A45"/>
    <w:rsid w:val="00C41ACF"/>
    <w:rsid w:val="00C41CB7"/>
    <w:rsid w:val="00C41E4C"/>
    <w:rsid w:val="00C422F8"/>
    <w:rsid w:val="00C42515"/>
    <w:rsid w:val="00C4274A"/>
    <w:rsid w:val="00C428DA"/>
    <w:rsid w:val="00C42B76"/>
    <w:rsid w:val="00C43403"/>
    <w:rsid w:val="00C43739"/>
    <w:rsid w:val="00C43F2A"/>
    <w:rsid w:val="00C44111"/>
    <w:rsid w:val="00C44184"/>
    <w:rsid w:val="00C44276"/>
    <w:rsid w:val="00C449CC"/>
    <w:rsid w:val="00C44A95"/>
    <w:rsid w:val="00C44F6F"/>
    <w:rsid w:val="00C45003"/>
    <w:rsid w:val="00C45075"/>
    <w:rsid w:val="00C45285"/>
    <w:rsid w:val="00C45397"/>
    <w:rsid w:val="00C45402"/>
    <w:rsid w:val="00C456ED"/>
    <w:rsid w:val="00C45EA8"/>
    <w:rsid w:val="00C46137"/>
    <w:rsid w:val="00C466D1"/>
    <w:rsid w:val="00C46719"/>
    <w:rsid w:val="00C468FC"/>
    <w:rsid w:val="00C46A52"/>
    <w:rsid w:val="00C46AB5"/>
    <w:rsid w:val="00C46C6C"/>
    <w:rsid w:val="00C46F6F"/>
    <w:rsid w:val="00C47112"/>
    <w:rsid w:val="00C4728E"/>
    <w:rsid w:val="00C4757E"/>
    <w:rsid w:val="00C47720"/>
    <w:rsid w:val="00C479D6"/>
    <w:rsid w:val="00C47A26"/>
    <w:rsid w:val="00C47F78"/>
    <w:rsid w:val="00C50352"/>
    <w:rsid w:val="00C50ACD"/>
    <w:rsid w:val="00C50B72"/>
    <w:rsid w:val="00C50BFC"/>
    <w:rsid w:val="00C50C92"/>
    <w:rsid w:val="00C50CFC"/>
    <w:rsid w:val="00C50F8C"/>
    <w:rsid w:val="00C50FB3"/>
    <w:rsid w:val="00C51345"/>
    <w:rsid w:val="00C514E0"/>
    <w:rsid w:val="00C5152E"/>
    <w:rsid w:val="00C51A0B"/>
    <w:rsid w:val="00C51B5B"/>
    <w:rsid w:val="00C51E07"/>
    <w:rsid w:val="00C52275"/>
    <w:rsid w:val="00C524C2"/>
    <w:rsid w:val="00C5252F"/>
    <w:rsid w:val="00C52741"/>
    <w:rsid w:val="00C5280A"/>
    <w:rsid w:val="00C52857"/>
    <w:rsid w:val="00C5286C"/>
    <w:rsid w:val="00C52BA5"/>
    <w:rsid w:val="00C52BCD"/>
    <w:rsid w:val="00C52FE0"/>
    <w:rsid w:val="00C52FE4"/>
    <w:rsid w:val="00C5305B"/>
    <w:rsid w:val="00C53296"/>
    <w:rsid w:val="00C53327"/>
    <w:rsid w:val="00C53384"/>
    <w:rsid w:val="00C5340E"/>
    <w:rsid w:val="00C534FF"/>
    <w:rsid w:val="00C53507"/>
    <w:rsid w:val="00C535FE"/>
    <w:rsid w:val="00C53645"/>
    <w:rsid w:val="00C53783"/>
    <w:rsid w:val="00C537BF"/>
    <w:rsid w:val="00C537F3"/>
    <w:rsid w:val="00C53B98"/>
    <w:rsid w:val="00C53E92"/>
    <w:rsid w:val="00C53FCB"/>
    <w:rsid w:val="00C54073"/>
    <w:rsid w:val="00C54085"/>
    <w:rsid w:val="00C541D2"/>
    <w:rsid w:val="00C54473"/>
    <w:rsid w:val="00C54AD9"/>
    <w:rsid w:val="00C54D98"/>
    <w:rsid w:val="00C54ED8"/>
    <w:rsid w:val="00C55013"/>
    <w:rsid w:val="00C554AD"/>
    <w:rsid w:val="00C55960"/>
    <w:rsid w:val="00C55AA1"/>
    <w:rsid w:val="00C55AD6"/>
    <w:rsid w:val="00C55B2F"/>
    <w:rsid w:val="00C55CED"/>
    <w:rsid w:val="00C55E25"/>
    <w:rsid w:val="00C56A28"/>
    <w:rsid w:val="00C56A51"/>
    <w:rsid w:val="00C56AC1"/>
    <w:rsid w:val="00C570BA"/>
    <w:rsid w:val="00C571AF"/>
    <w:rsid w:val="00C57566"/>
    <w:rsid w:val="00C576BE"/>
    <w:rsid w:val="00C579B6"/>
    <w:rsid w:val="00C57B6D"/>
    <w:rsid w:val="00C57DF2"/>
    <w:rsid w:val="00C57E47"/>
    <w:rsid w:val="00C600FC"/>
    <w:rsid w:val="00C601B7"/>
    <w:rsid w:val="00C6080C"/>
    <w:rsid w:val="00C60850"/>
    <w:rsid w:val="00C608A5"/>
    <w:rsid w:val="00C60A26"/>
    <w:rsid w:val="00C60F98"/>
    <w:rsid w:val="00C610A3"/>
    <w:rsid w:val="00C610DB"/>
    <w:rsid w:val="00C611F1"/>
    <w:rsid w:val="00C6131C"/>
    <w:rsid w:val="00C6156C"/>
    <w:rsid w:val="00C616FE"/>
    <w:rsid w:val="00C61910"/>
    <w:rsid w:val="00C6191D"/>
    <w:rsid w:val="00C61997"/>
    <w:rsid w:val="00C61D0F"/>
    <w:rsid w:val="00C61D28"/>
    <w:rsid w:val="00C61D29"/>
    <w:rsid w:val="00C61D9D"/>
    <w:rsid w:val="00C61EF3"/>
    <w:rsid w:val="00C62994"/>
    <w:rsid w:val="00C6300E"/>
    <w:rsid w:val="00C631AC"/>
    <w:rsid w:val="00C63304"/>
    <w:rsid w:val="00C6338B"/>
    <w:rsid w:val="00C6398B"/>
    <w:rsid w:val="00C64386"/>
    <w:rsid w:val="00C64476"/>
    <w:rsid w:val="00C64633"/>
    <w:rsid w:val="00C647A6"/>
    <w:rsid w:val="00C64B07"/>
    <w:rsid w:val="00C64D37"/>
    <w:rsid w:val="00C64DF8"/>
    <w:rsid w:val="00C64F19"/>
    <w:rsid w:val="00C65167"/>
    <w:rsid w:val="00C651FF"/>
    <w:rsid w:val="00C65521"/>
    <w:rsid w:val="00C656D1"/>
    <w:rsid w:val="00C6584B"/>
    <w:rsid w:val="00C65AD3"/>
    <w:rsid w:val="00C65BFD"/>
    <w:rsid w:val="00C65DC0"/>
    <w:rsid w:val="00C6602F"/>
    <w:rsid w:val="00C6609C"/>
    <w:rsid w:val="00C6609D"/>
    <w:rsid w:val="00C661B9"/>
    <w:rsid w:val="00C664DD"/>
    <w:rsid w:val="00C66619"/>
    <w:rsid w:val="00C670D4"/>
    <w:rsid w:val="00C671B5"/>
    <w:rsid w:val="00C6733D"/>
    <w:rsid w:val="00C6739B"/>
    <w:rsid w:val="00C67975"/>
    <w:rsid w:val="00C67DC1"/>
    <w:rsid w:val="00C7005B"/>
    <w:rsid w:val="00C70225"/>
    <w:rsid w:val="00C70367"/>
    <w:rsid w:val="00C7037F"/>
    <w:rsid w:val="00C70634"/>
    <w:rsid w:val="00C7063E"/>
    <w:rsid w:val="00C70756"/>
    <w:rsid w:val="00C708A2"/>
    <w:rsid w:val="00C70B03"/>
    <w:rsid w:val="00C70E93"/>
    <w:rsid w:val="00C70EEA"/>
    <w:rsid w:val="00C70EF9"/>
    <w:rsid w:val="00C70FE4"/>
    <w:rsid w:val="00C710AA"/>
    <w:rsid w:val="00C710EE"/>
    <w:rsid w:val="00C71187"/>
    <w:rsid w:val="00C71427"/>
    <w:rsid w:val="00C71441"/>
    <w:rsid w:val="00C71B9E"/>
    <w:rsid w:val="00C71D5E"/>
    <w:rsid w:val="00C71EF2"/>
    <w:rsid w:val="00C7208C"/>
    <w:rsid w:val="00C72212"/>
    <w:rsid w:val="00C7226F"/>
    <w:rsid w:val="00C72317"/>
    <w:rsid w:val="00C72B39"/>
    <w:rsid w:val="00C72C09"/>
    <w:rsid w:val="00C72E80"/>
    <w:rsid w:val="00C72E98"/>
    <w:rsid w:val="00C72EA6"/>
    <w:rsid w:val="00C731E4"/>
    <w:rsid w:val="00C7387E"/>
    <w:rsid w:val="00C73914"/>
    <w:rsid w:val="00C739B2"/>
    <w:rsid w:val="00C73B10"/>
    <w:rsid w:val="00C73BEB"/>
    <w:rsid w:val="00C73DAC"/>
    <w:rsid w:val="00C740BD"/>
    <w:rsid w:val="00C74400"/>
    <w:rsid w:val="00C7446A"/>
    <w:rsid w:val="00C744CB"/>
    <w:rsid w:val="00C74540"/>
    <w:rsid w:val="00C74829"/>
    <w:rsid w:val="00C74AEF"/>
    <w:rsid w:val="00C74BDF"/>
    <w:rsid w:val="00C74E34"/>
    <w:rsid w:val="00C74F50"/>
    <w:rsid w:val="00C75552"/>
    <w:rsid w:val="00C75643"/>
    <w:rsid w:val="00C75C25"/>
    <w:rsid w:val="00C75CE5"/>
    <w:rsid w:val="00C75DBA"/>
    <w:rsid w:val="00C76330"/>
    <w:rsid w:val="00C7647A"/>
    <w:rsid w:val="00C76480"/>
    <w:rsid w:val="00C76586"/>
    <w:rsid w:val="00C765BC"/>
    <w:rsid w:val="00C768A7"/>
    <w:rsid w:val="00C76DDC"/>
    <w:rsid w:val="00C775C6"/>
    <w:rsid w:val="00C77656"/>
    <w:rsid w:val="00C77A17"/>
    <w:rsid w:val="00C77CF6"/>
    <w:rsid w:val="00C77E33"/>
    <w:rsid w:val="00C77F39"/>
    <w:rsid w:val="00C80326"/>
    <w:rsid w:val="00C80390"/>
    <w:rsid w:val="00C80504"/>
    <w:rsid w:val="00C8071C"/>
    <w:rsid w:val="00C807A4"/>
    <w:rsid w:val="00C8096E"/>
    <w:rsid w:val="00C80A6A"/>
    <w:rsid w:val="00C80DE0"/>
    <w:rsid w:val="00C80DE2"/>
    <w:rsid w:val="00C81047"/>
    <w:rsid w:val="00C815F2"/>
    <w:rsid w:val="00C81711"/>
    <w:rsid w:val="00C818F2"/>
    <w:rsid w:val="00C81BA8"/>
    <w:rsid w:val="00C81D67"/>
    <w:rsid w:val="00C820B2"/>
    <w:rsid w:val="00C820D9"/>
    <w:rsid w:val="00C821BA"/>
    <w:rsid w:val="00C821FA"/>
    <w:rsid w:val="00C82565"/>
    <w:rsid w:val="00C8274D"/>
    <w:rsid w:val="00C82A30"/>
    <w:rsid w:val="00C82ABB"/>
    <w:rsid w:val="00C83100"/>
    <w:rsid w:val="00C83150"/>
    <w:rsid w:val="00C83666"/>
    <w:rsid w:val="00C836BB"/>
    <w:rsid w:val="00C83BEA"/>
    <w:rsid w:val="00C83C28"/>
    <w:rsid w:val="00C83D9F"/>
    <w:rsid w:val="00C83E2C"/>
    <w:rsid w:val="00C842A5"/>
    <w:rsid w:val="00C84980"/>
    <w:rsid w:val="00C84ADF"/>
    <w:rsid w:val="00C84E77"/>
    <w:rsid w:val="00C84F7A"/>
    <w:rsid w:val="00C84FFD"/>
    <w:rsid w:val="00C851E3"/>
    <w:rsid w:val="00C85370"/>
    <w:rsid w:val="00C8538E"/>
    <w:rsid w:val="00C853AC"/>
    <w:rsid w:val="00C85725"/>
    <w:rsid w:val="00C85A51"/>
    <w:rsid w:val="00C85CEF"/>
    <w:rsid w:val="00C860DC"/>
    <w:rsid w:val="00C86AED"/>
    <w:rsid w:val="00C86B8E"/>
    <w:rsid w:val="00C86FF4"/>
    <w:rsid w:val="00C87215"/>
    <w:rsid w:val="00C87283"/>
    <w:rsid w:val="00C87BE8"/>
    <w:rsid w:val="00C90112"/>
    <w:rsid w:val="00C902A8"/>
    <w:rsid w:val="00C904B6"/>
    <w:rsid w:val="00C9071A"/>
    <w:rsid w:val="00C908C1"/>
    <w:rsid w:val="00C90B21"/>
    <w:rsid w:val="00C90B97"/>
    <w:rsid w:val="00C90CBB"/>
    <w:rsid w:val="00C90DCB"/>
    <w:rsid w:val="00C9111C"/>
    <w:rsid w:val="00C911E1"/>
    <w:rsid w:val="00C9123A"/>
    <w:rsid w:val="00C9124E"/>
    <w:rsid w:val="00C913AC"/>
    <w:rsid w:val="00C91424"/>
    <w:rsid w:val="00C91702"/>
    <w:rsid w:val="00C919F2"/>
    <w:rsid w:val="00C91C12"/>
    <w:rsid w:val="00C922A5"/>
    <w:rsid w:val="00C92B44"/>
    <w:rsid w:val="00C92BFB"/>
    <w:rsid w:val="00C9331D"/>
    <w:rsid w:val="00C9332B"/>
    <w:rsid w:val="00C9368F"/>
    <w:rsid w:val="00C93824"/>
    <w:rsid w:val="00C93D47"/>
    <w:rsid w:val="00C944A0"/>
    <w:rsid w:val="00C945DA"/>
    <w:rsid w:val="00C94876"/>
    <w:rsid w:val="00C94ABB"/>
    <w:rsid w:val="00C94AC9"/>
    <w:rsid w:val="00C94C52"/>
    <w:rsid w:val="00C94ECD"/>
    <w:rsid w:val="00C9500B"/>
    <w:rsid w:val="00C95216"/>
    <w:rsid w:val="00C952B8"/>
    <w:rsid w:val="00C954D4"/>
    <w:rsid w:val="00C95623"/>
    <w:rsid w:val="00C9566D"/>
    <w:rsid w:val="00C95B1D"/>
    <w:rsid w:val="00C95C5C"/>
    <w:rsid w:val="00C95EA1"/>
    <w:rsid w:val="00C96006"/>
    <w:rsid w:val="00C96031"/>
    <w:rsid w:val="00C961A1"/>
    <w:rsid w:val="00C9621B"/>
    <w:rsid w:val="00C96732"/>
    <w:rsid w:val="00C967F6"/>
    <w:rsid w:val="00C96930"/>
    <w:rsid w:val="00C96966"/>
    <w:rsid w:val="00C96E9C"/>
    <w:rsid w:val="00C96FAE"/>
    <w:rsid w:val="00C96FCD"/>
    <w:rsid w:val="00C97460"/>
    <w:rsid w:val="00C977EF"/>
    <w:rsid w:val="00C97E1C"/>
    <w:rsid w:val="00CA0477"/>
    <w:rsid w:val="00CA05C7"/>
    <w:rsid w:val="00CA0813"/>
    <w:rsid w:val="00CA0B18"/>
    <w:rsid w:val="00CA1537"/>
    <w:rsid w:val="00CA1A91"/>
    <w:rsid w:val="00CA1CBD"/>
    <w:rsid w:val="00CA1D9C"/>
    <w:rsid w:val="00CA1E1F"/>
    <w:rsid w:val="00CA2111"/>
    <w:rsid w:val="00CA2173"/>
    <w:rsid w:val="00CA220E"/>
    <w:rsid w:val="00CA24B8"/>
    <w:rsid w:val="00CA25ED"/>
    <w:rsid w:val="00CA26CC"/>
    <w:rsid w:val="00CA26E6"/>
    <w:rsid w:val="00CA27DD"/>
    <w:rsid w:val="00CA2A9C"/>
    <w:rsid w:val="00CA2E35"/>
    <w:rsid w:val="00CA2E3A"/>
    <w:rsid w:val="00CA2EDF"/>
    <w:rsid w:val="00CA3082"/>
    <w:rsid w:val="00CA361E"/>
    <w:rsid w:val="00CA3670"/>
    <w:rsid w:val="00CA36FD"/>
    <w:rsid w:val="00CA3A0A"/>
    <w:rsid w:val="00CA3B37"/>
    <w:rsid w:val="00CA3B9B"/>
    <w:rsid w:val="00CA3D38"/>
    <w:rsid w:val="00CA47BB"/>
    <w:rsid w:val="00CA4896"/>
    <w:rsid w:val="00CA490F"/>
    <w:rsid w:val="00CA4C48"/>
    <w:rsid w:val="00CA4E35"/>
    <w:rsid w:val="00CA5001"/>
    <w:rsid w:val="00CA5307"/>
    <w:rsid w:val="00CA5740"/>
    <w:rsid w:val="00CA58D4"/>
    <w:rsid w:val="00CA613F"/>
    <w:rsid w:val="00CA6647"/>
    <w:rsid w:val="00CA673B"/>
    <w:rsid w:val="00CA6903"/>
    <w:rsid w:val="00CA6988"/>
    <w:rsid w:val="00CA6B32"/>
    <w:rsid w:val="00CA6CE2"/>
    <w:rsid w:val="00CA7001"/>
    <w:rsid w:val="00CA73B2"/>
    <w:rsid w:val="00CA75A0"/>
    <w:rsid w:val="00CA7737"/>
    <w:rsid w:val="00CA7857"/>
    <w:rsid w:val="00CA7899"/>
    <w:rsid w:val="00CA7A39"/>
    <w:rsid w:val="00CA7A54"/>
    <w:rsid w:val="00CA7F56"/>
    <w:rsid w:val="00CB008B"/>
    <w:rsid w:val="00CB03D4"/>
    <w:rsid w:val="00CB05CE"/>
    <w:rsid w:val="00CB0A34"/>
    <w:rsid w:val="00CB0DE0"/>
    <w:rsid w:val="00CB103E"/>
    <w:rsid w:val="00CB1255"/>
    <w:rsid w:val="00CB13ED"/>
    <w:rsid w:val="00CB160A"/>
    <w:rsid w:val="00CB1B5F"/>
    <w:rsid w:val="00CB1BE2"/>
    <w:rsid w:val="00CB1E1A"/>
    <w:rsid w:val="00CB1F55"/>
    <w:rsid w:val="00CB208D"/>
    <w:rsid w:val="00CB225B"/>
    <w:rsid w:val="00CB23A1"/>
    <w:rsid w:val="00CB248F"/>
    <w:rsid w:val="00CB2534"/>
    <w:rsid w:val="00CB263B"/>
    <w:rsid w:val="00CB2846"/>
    <w:rsid w:val="00CB285C"/>
    <w:rsid w:val="00CB2EF0"/>
    <w:rsid w:val="00CB3531"/>
    <w:rsid w:val="00CB3870"/>
    <w:rsid w:val="00CB4101"/>
    <w:rsid w:val="00CB4167"/>
    <w:rsid w:val="00CB41EC"/>
    <w:rsid w:val="00CB45A9"/>
    <w:rsid w:val="00CB46D9"/>
    <w:rsid w:val="00CB4C42"/>
    <w:rsid w:val="00CB4E07"/>
    <w:rsid w:val="00CB4F45"/>
    <w:rsid w:val="00CB528B"/>
    <w:rsid w:val="00CB53FB"/>
    <w:rsid w:val="00CB56F8"/>
    <w:rsid w:val="00CB5776"/>
    <w:rsid w:val="00CB5882"/>
    <w:rsid w:val="00CB5A59"/>
    <w:rsid w:val="00CB63FF"/>
    <w:rsid w:val="00CB6416"/>
    <w:rsid w:val="00CB6476"/>
    <w:rsid w:val="00CB6510"/>
    <w:rsid w:val="00CB658E"/>
    <w:rsid w:val="00CB66C5"/>
    <w:rsid w:val="00CB69C7"/>
    <w:rsid w:val="00CB6A2E"/>
    <w:rsid w:val="00CB6A91"/>
    <w:rsid w:val="00CB6E21"/>
    <w:rsid w:val="00CB6FC9"/>
    <w:rsid w:val="00CB7023"/>
    <w:rsid w:val="00CB7991"/>
    <w:rsid w:val="00CB7BA9"/>
    <w:rsid w:val="00CB7C70"/>
    <w:rsid w:val="00CB7CAA"/>
    <w:rsid w:val="00CB7D5F"/>
    <w:rsid w:val="00CB7E3C"/>
    <w:rsid w:val="00CC0070"/>
    <w:rsid w:val="00CC007F"/>
    <w:rsid w:val="00CC0330"/>
    <w:rsid w:val="00CC0335"/>
    <w:rsid w:val="00CC03A0"/>
    <w:rsid w:val="00CC03A4"/>
    <w:rsid w:val="00CC0629"/>
    <w:rsid w:val="00CC0C5E"/>
    <w:rsid w:val="00CC0EF2"/>
    <w:rsid w:val="00CC188A"/>
    <w:rsid w:val="00CC18B1"/>
    <w:rsid w:val="00CC19A8"/>
    <w:rsid w:val="00CC1A50"/>
    <w:rsid w:val="00CC1A7C"/>
    <w:rsid w:val="00CC20B2"/>
    <w:rsid w:val="00CC2509"/>
    <w:rsid w:val="00CC2541"/>
    <w:rsid w:val="00CC2A38"/>
    <w:rsid w:val="00CC2B7A"/>
    <w:rsid w:val="00CC2BBB"/>
    <w:rsid w:val="00CC2C60"/>
    <w:rsid w:val="00CC2DD0"/>
    <w:rsid w:val="00CC3124"/>
    <w:rsid w:val="00CC32D3"/>
    <w:rsid w:val="00CC3445"/>
    <w:rsid w:val="00CC351B"/>
    <w:rsid w:val="00CC3576"/>
    <w:rsid w:val="00CC3598"/>
    <w:rsid w:val="00CC3C6C"/>
    <w:rsid w:val="00CC4028"/>
    <w:rsid w:val="00CC4154"/>
    <w:rsid w:val="00CC41D8"/>
    <w:rsid w:val="00CC43D7"/>
    <w:rsid w:val="00CC46F5"/>
    <w:rsid w:val="00CC4C8D"/>
    <w:rsid w:val="00CC5394"/>
    <w:rsid w:val="00CC54BF"/>
    <w:rsid w:val="00CC553A"/>
    <w:rsid w:val="00CC55CC"/>
    <w:rsid w:val="00CC56B2"/>
    <w:rsid w:val="00CC5731"/>
    <w:rsid w:val="00CC5858"/>
    <w:rsid w:val="00CC5E5A"/>
    <w:rsid w:val="00CC5F34"/>
    <w:rsid w:val="00CC6075"/>
    <w:rsid w:val="00CC61B2"/>
    <w:rsid w:val="00CC642B"/>
    <w:rsid w:val="00CC645F"/>
    <w:rsid w:val="00CC65E9"/>
    <w:rsid w:val="00CC66ED"/>
    <w:rsid w:val="00CC697F"/>
    <w:rsid w:val="00CC6B52"/>
    <w:rsid w:val="00CC6ED9"/>
    <w:rsid w:val="00CC72E0"/>
    <w:rsid w:val="00CC7342"/>
    <w:rsid w:val="00CC766E"/>
    <w:rsid w:val="00CC79E4"/>
    <w:rsid w:val="00CC7A2F"/>
    <w:rsid w:val="00CC7B93"/>
    <w:rsid w:val="00CC7DDC"/>
    <w:rsid w:val="00CC7E25"/>
    <w:rsid w:val="00CC7F6A"/>
    <w:rsid w:val="00CD0412"/>
    <w:rsid w:val="00CD0652"/>
    <w:rsid w:val="00CD077E"/>
    <w:rsid w:val="00CD097A"/>
    <w:rsid w:val="00CD09D4"/>
    <w:rsid w:val="00CD0A30"/>
    <w:rsid w:val="00CD0B1C"/>
    <w:rsid w:val="00CD0D35"/>
    <w:rsid w:val="00CD0FA1"/>
    <w:rsid w:val="00CD0FE3"/>
    <w:rsid w:val="00CD12BD"/>
    <w:rsid w:val="00CD14C3"/>
    <w:rsid w:val="00CD1E8C"/>
    <w:rsid w:val="00CD1ECE"/>
    <w:rsid w:val="00CD2100"/>
    <w:rsid w:val="00CD222F"/>
    <w:rsid w:val="00CD2820"/>
    <w:rsid w:val="00CD28F5"/>
    <w:rsid w:val="00CD292B"/>
    <w:rsid w:val="00CD2961"/>
    <w:rsid w:val="00CD29C4"/>
    <w:rsid w:val="00CD2A1A"/>
    <w:rsid w:val="00CD2E5F"/>
    <w:rsid w:val="00CD3087"/>
    <w:rsid w:val="00CD310A"/>
    <w:rsid w:val="00CD3374"/>
    <w:rsid w:val="00CD3D7D"/>
    <w:rsid w:val="00CD3FEE"/>
    <w:rsid w:val="00CD404C"/>
    <w:rsid w:val="00CD472F"/>
    <w:rsid w:val="00CD4FB6"/>
    <w:rsid w:val="00CD5176"/>
    <w:rsid w:val="00CD54A5"/>
    <w:rsid w:val="00CD54B5"/>
    <w:rsid w:val="00CD570C"/>
    <w:rsid w:val="00CD57A9"/>
    <w:rsid w:val="00CD5A20"/>
    <w:rsid w:val="00CD5B0D"/>
    <w:rsid w:val="00CD5CBC"/>
    <w:rsid w:val="00CD607B"/>
    <w:rsid w:val="00CD6392"/>
    <w:rsid w:val="00CD647F"/>
    <w:rsid w:val="00CD667B"/>
    <w:rsid w:val="00CD6799"/>
    <w:rsid w:val="00CD687D"/>
    <w:rsid w:val="00CD6CFF"/>
    <w:rsid w:val="00CD6ED4"/>
    <w:rsid w:val="00CD705D"/>
    <w:rsid w:val="00CD75A5"/>
    <w:rsid w:val="00CD7C0D"/>
    <w:rsid w:val="00CD7C7C"/>
    <w:rsid w:val="00CE00CF"/>
    <w:rsid w:val="00CE05B1"/>
    <w:rsid w:val="00CE085C"/>
    <w:rsid w:val="00CE097E"/>
    <w:rsid w:val="00CE0A15"/>
    <w:rsid w:val="00CE0A91"/>
    <w:rsid w:val="00CE0B80"/>
    <w:rsid w:val="00CE0BD2"/>
    <w:rsid w:val="00CE0DA6"/>
    <w:rsid w:val="00CE0E18"/>
    <w:rsid w:val="00CE1650"/>
    <w:rsid w:val="00CE174E"/>
    <w:rsid w:val="00CE1827"/>
    <w:rsid w:val="00CE1910"/>
    <w:rsid w:val="00CE1B86"/>
    <w:rsid w:val="00CE1B8B"/>
    <w:rsid w:val="00CE1BCF"/>
    <w:rsid w:val="00CE1E56"/>
    <w:rsid w:val="00CE21FA"/>
    <w:rsid w:val="00CE2325"/>
    <w:rsid w:val="00CE267E"/>
    <w:rsid w:val="00CE275F"/>
    <w:rsid w:val="00CE27AA"/>
    <w:rsid w:val="00CE2A26"/>
    <w:rsid w:val="00CE2B21"/>
    <w:rsid w:val="00CE3346"/>
    <w:rsid w:val="00CE391D"/>
    <w:rsid w:val="00CE3C8D"/>
    <w:rsid w:val="00CE3E26"/>
    <w:rsid w:val="00CE41E3"/>
    <w:rsid w:val="00CE42AC"/>
    <w:rsid w:val="00CE4897"/>
    <w:rsid w:val="00CE5055"/>
    <w:rsid w:val="00CE51DA"/>
    <w:rsid w:val="00CE547D"/>
    <w:rsid w:val="00CE54FA"/>
    <w:rsid w:val="00CE58A5"/>
    <w:rsid w:val="00CE5A64"/>
    <w:rsid w:val="00CE5B02"/>
    <w:rsid w:val="00CE5E4B"/>
    <w:rsid w:val="00CE641E"/>
    <w:rsid w:val="00CE65AA"/>
    <w:rsid w:val="00CE66AB"/>
    <w:rsid w:val="00CE6704"/>
    <w:rsid w:val="00CE6738"/>
    <w:rsid w:val="00CE6886"/>
    <w:rsid w:val="00CE6F3A"/>
    <w:rsid w:val="00CE724C"/>
    <w:rsid w:val="00CE72CB"/>
    <w:rsid w:val="00CE760D"/>
    <w:rsid w:val="00CE7756"/>
    <w:rsid w:val="00CE7877"/>
    <w:rsid w:val="00CE7882"/>
    <w:rsid w:val="00CE78E5"/>
    <w:rsid w:val="00CE7A0D"/>
    <w:rsid w:val="00CE7AE6"/>
    <w:rsid w:val="00CE7B00"/>
    <w:rsid w:val="00CE7B4B"/>
    <w:rsid w:val="00CE7B54"/>
    <w:rsid w:val="00CE7C9A"/>
    <w:rsid w:val="00CE7CB4"/>
    <w:rsid w:val="00CE7ECE"/>
    <w:rsid w:val="00CE7F67"/>
    <w:rsid w:val="00CE7FAF"/>
    <w:rsid w:val="00CF00CA"/>
    <w:rsid w:val="00CF010A"/>
    <w:rsid w:val="00CF022E"/>
    <w:rsid w:val="00CF029E"/>
    <w:rsid w:val="00CF0624"/>
    <w:rsid w:val="00CF087C"/>
    <w:rsid w:val="00CF108E"/>
    <w:rsid w:val="00CF119B"/>
    <w:rsid w:val="00CF1258"/>
    <w:rsid w:val="00CF1537"/>
    <w:rsid w:val="00CF1A5B"/>
    <w:rsid w:val="00CF1DCE"/>
    <w:rsid w:val="00CF1E0D"/>
    <w:rsid w:val="00CF1EFA"/>
    <w:rsid w:val="00CF1F42"/>
    <w:rsid w:val="00CF21F8"/>
    <w:rsid w:val="00CF2474"/>
    <w:rsid w:val="00CF24A0"/>
    <w:rsid w:val="00CF24B2"/>
    <w:rsid w:val="00CF27B9"/>
    <w:rsid w:val="00CF2928"/>
    <w:rsid w:val="00CF29D4"/>
    <w:rsid w:val="00CF2AB1"/>
    <w:rsid w:val="00CF2E8E"/>
    <w:rsid w:val="00CF2F63"/>
    <w:rsid w:val="00CF31BF"/>
    <w:rsid w:val="00CF3521"/>
    <w:rsid w:val="00CF35B8"/>
    <w:rsid w:val="00CF367A"/>
    <w:rsid w:val="00CF378A"/>
    <w:rsid w:val="00CF3BB1"/>
    <w:rsid w:val="00CF3DD3"/>
    <w:rsid w:val="00CF3F6B"/>
    <w:rsid w:val="00CF4610"/>
    <w:rsid w:val="00CF465D"/>
    <w:rsid w:val="00CF4ACF"/>
    <w:rsid w:val="00CF4D3E"/>
    <w:rsid w:val="00CF4FB2"/>
    <w:rsid w:val="00CF57A4"/>
    <w:rsid w:val="00CF591C"/>
    <w:rsid w:val="00CF5B8C"/>
    <w:rsid w:val="00CF5C2C"/>
    <w:rsid w:val="00CF5E6C"/>
    <w:rsid w:val="00CF5F32"/>
    <w:rsid w:val="00CF6023"/>
    <w:rsid w:val="00CF6459"/>
    <w:rsid w:val="00CF686D"/>
    <w:rsid w:val="00CF68EA"/>
    <w:rsid w:val="00CF6C67"/>
    <w:rsid w:val="00CF774B"/>
    <w:rsid w:val="00CF7BA1"/>
    <w:rsid w:val="00CF7FA0"/>
    <w:rsid w:val="00D00132"/>
    <w:rsid w:val="00D0017B"/>
    <w:rsid w:val="00D00634"/>
    <w:rsid w:val="00D0099C"/>
    <w:rsid w:val="00D00BE2"/>
    <w:rsid w:val="00D00CDA"/>
    <w:rsid w:val="00D01020"/>
    <w:rsid w:val="00D0106F"/>
    <w:rsid w:val="00D010BC"/>
    <w:rsid w:val="00D01142"/>
    <w:rsid w:val="00D01348"/>
    <w:rsid w:val="00D013E0"/>
    <w:rsid w:val="00D01644"/>
    <w:rsid w:val="00D0167A"/>
    <w:rsid w:val="00D01708"/>
    <w:rsid w:val="00D01C1A"/>
    <w:rsid w:val="00D01C9E"/>
    <w:rsid w:val="00D01D0E"/>
    <w:rsid w:val="00D01D66"/>
    <w:rsid w:val="00D01DFF"/>
    <w:rsid w:val="00D01FDD"/>
    <w:rsid w:val="00D023AA"/>
    <w:rsid w:val="00D02634"/>
    <w:rsid w:val="00D0278E"/>
    <w:rsid w:val="00D02847"/>
    <w:rsid w:val="00D02D19"/>
    <w:rsid w:val="00D02DCB"/>
    <w:rsid w:val="00D03071"/>
    <w:rsid w:val="00D03207"/>
    <w:rsid w:val="00D032A3"/>
    <w:rsid w:val="00D03ECD"/>
    <w:rsid w:val="00D03F9D"/>
    <w:rsid w:val="00D04274"/>
    <w:rsid w:val="00D04360"/>
    <w:rsid w:val="00D04539"/>
    <w:rsid w:val="00D0453F"/>
    <w:rsid w:val="00D045CA"/>
    <w:rsid w:val="00D04742"/>
    <w:rsid w:val="00D047F2"/>
    <w:rsid w:val="00D04B4E"/>
    <w:rsid w:val="00D04F98"/>
    <w:rsid w:val="00D05949"/>
    <w:rsid w:val="00D05C1E"/>
    <w:rsid w:val="00D06043"/>
    <w:rsid w:val="00D06D77"/>
    <w:rsid w:val="00D06E0D"/>
    <w:rsid w:val="00D06F5B"/>
    <w:rsid w:val="00D06F8D"/>
    <w:rsid w:val="00D0700C"/>
    <w:rsid w:val="00D0727E"/>
    <w:rsid w:val="00D07A03"/>
    <w:rsid w:val="00D07A9C"/>
    <w:rsid w:val="00D10293"/>
    <w:rsid w:val="00D10477"/>
    <w:rsid w:val="00D104A8"/>
    <w:rsid w:val="00D10545"/>
    <w:rsid w:val="00D10A6E"/>
    <w:rsid w:val="00D10B4E"/>
    <w:rsid w:val="00D10C24"/>
    <w:rsid w:val="00D1112B"/>
    <w:rsid w:val="00D11221"/>
    <w:rsid w:val="00D11277"/>
    <w:rsid w:val="00D11364"/>
    <w:rsid w:val="00D1139A"/>
    <w:rsid w:val="00D11606"/>
    <w:rsid w:val="00D117F9"/>
    <w:rsid w:val="00D11818"/>
    <w:rsid w:val="00D11A03"/>
    <w:rsid w:val="00D11FDA"/>
    <w:rsid w:val="00D121E4"/>
    <w:rsid w:val="00D124C6"/>
    <w:rsid w:val="00D12566"/>
    <w:rsid w:val="00D12615"/>
    <w:rsid w:val="00D12619"/>
    <w:rsid w:val="00D12B97"/>
    <w:rsid w:val="00D12C20"/>
    <w:rsid w:val="00D12DA5"/>
    <w:rsid w:val="00D130BD"/>
    <w:rsid w:val="00D13408"/>
    <w:rsid w:val="00D13686"/>
    <w:rsid w:val="00D13854"/>
    <w:rsid w:val="00D13953"/>
    <w:rsid w:val="00D13A20"/>
    <w:rsid w:val="00D13C70"/>
    <w:rsid w:val="00D13D8F"/>
    <w:rsid w:val="00D13DD7"/>
    <w:rsid w:val="00D140BD"/>
    <w:rsid w:val="00D141B7"/>
    <w:rsid w:val="00D1428C"/>
    <w:rsid w:val="00D146AE"/>
    <w:rsid w:val="00D1475A"/>
    <w:rsid w:val="00D14C65"/>
    <w:rsid w:val="00D14C99"/>
    <w:rsid w:val="00D14DE3"/>
    <w:rsid w:val="00D15235"/>
    <w:rsid w:val="00D1529F"/>
    <w:rsid w:val="00D156FC"/>
    <w:rsid w:val="00D158C7"/>
    <w:rsid w:val="00D1596D"/>
    <w:rsid w:val="00D15D76"/>
    <w:rsid w:val="00D16017"/>
    <w:rsid w:val="00D16256"/>
    <w:rsid w:val="00D1633D"/>
    <w:rsid w:val="00D16398"/>
    <w:rsid w:val="00D16440"/>
    <w:rsid w:val="00D1677D"/>
    <w:rsid w:val="00D168A6"/>
    <w:rsid w:val="00D1690E"/>
    <w:rsid w:val="00D16B87"/>
    <w:rsid w:val="00D16E46"/>
    <w:rsid w:val="00D171E9"/>
    <w:rsid w:val="00D174B4"/>
    <w:rsid w:val="00D17742"/>
    <w:rsid w:val="00D177BB"/>
    <w:rsid w:val="00D17990"/>
    <w:rsid w:val="00D17A23"/>
    <w:rsid w:val="00D17F9F"/>
    <w:rsid w:val="00D206AC"/>
    <w:rsid w:val="00D20779"/>
    <w:rsid w:val="00D20D93"/>
    <w:rsid w:val="00D20D98"/>
    <w:rsid w:val="00D216C6"/>
    <w:rsid w:val="00D21BC8"/>
    <w:rsid w:val="00D21C0F"/>
    <w:rsid w:val="00D22099"/>
    <w:rsid w:val="00D22428"/>
    <w:rsid w:val="00D22448"/>
    <w:rsid w:val="00D2256D"/>
    <w:rsid w:val="00D22592"/>
    <w:rsid w:val="00D22640"/>
    <w:rsid w:val="00D22728"/>
    <w:rsid w:val="00D22B41"/>
    <w:rsid w:val="00D22C7C"/>
    <w:rsid w:val="00D22EEE"/>
    <w:rsid w:val="00D22EFF"/>
    <w:rsid w:val="00D23199"/>
    <w:rsid w:val="00D231F1"/>
    <w:rsid w:val="00D23467"/>
    <w:rsid w:val="00D234E0"/>
    <w:rsid w:val="00D23793"/>
    <w:rsid w:val="00D23E30"/>
    <w:rsid w:val="00D23EE4"/>
    <w:rsid w:val="00D244F8"/>
    <w:rsid w:val="00D24529"/>
    <w:rsid w:val="00D245A2"/>
    <w:rsid w:val="00D245C1"/>
    <w:rsid w:val="00D24C23"/>
    <w:rsid w:val="00D24CC4"/>
    <w:rsid w:val="00D24E6C"/>
    <w:rsid w:val="00D24F13"/>
    <w:rsid w:val="00D24F7D"/>
    <w:rsid w:val="00D25018"/>
    <w:rsid w:val="00D251A8"/>
    <w:rsid w:val="00D252BF"/>
    <w:rsid w:val="00D25333"/>
    <w:rsid w:val="00D2569C"/>
    <w:rsid w:val="00D25933"/>
    <w:rsid w:val="00D25994"/>
    <w:rsid w:val="00D25BC5"/>
    <w:rsid w:val="00D25C2E"/>
    <w:rsid w:val="00D25E76"/>
    <w:rsid w:val="00D266A9"/>
    <w:rsid w:val="00D26F57"/>
    <w:rsid w:val="00D2722F"/>
    <w:rsid w:val="00D27268"/>
    <w:rsid w:val="00D27630"/>
    <w:rsid w:val="00D27635"/>
    <w:rsid w:val="00D27EB5"/>
    <w:rsid w:val="00D300AC"/>
    <w:rsid w:val="00D301A9"/>
    <w:rsid w:val="00D301FE"/>
    <w:rsid w:val="00D305ED"/>
    <w:rsid w:val="00D306D4"/>
    <w:rsid w:val="00D30870"/>
    <w:rsid w:val="00D3087E"/>
    <w:rsid w:val="00D308EB"/>
    <w:rsid w:val="00D309E8"/>
    <w:rsid w:val="00D30C79"/>
    <w:rsid w:val="00D30FF3"/>
    <w:rsid w:val="00D310F2"/>
    <w:rsid w:val="00D31325"/>
    <w:rsid w:val="00D31448"/>
    <w:rsid w:val="00D31607"/>
    <w:rsid w:val="00D316C6"/>
    <w:rsid w:val="00D31BC2"/>
    <w:rsid w:val="00D31E0B"/>
    <w:rsid w:val="00D31EBA"/>
    <w:rsid w:val="00D31F44"/>
    <w:rsid w:val="00D3202B"/>
    <w:rsid w:val="00D3203F"/>
    <w:rsid w:val="00D320F4"/>
    <w:rsid w:val="00D3216A"/>
    <w:rsid w:val="00D321EF"/>
    <w:rsid w:val="00D32273"/>
    <w:rsid w:val="00D32319"/>
    <w:rsid w:val="00D32991"/>
    <w:rsid w:val="00D329FC"/>
    <w:rsid w:val="00D32A8E"/>
    <w:rsid w:val="00D3317D"/>
    <w:rsid w:val="00D333F5"/>
    <w:rsid w:val="00D33404"/>
    <w:rsid w:val="00D33466"/>
    <w:rsid w:val="00D33639"/>
    <w:rsid w:val="00D336D6"/>
    <w:rsid w:val="00D33A46"/>
    <w:rsid w:val="00D33D25"/>
    <w:rsid w:val="00D33DF6"/>
    <w:rsid w:val="00D33FE0"/>
    <w:rsid w:val="00D33FF6"/>
    <w:rsid w:val="00D3405C"/>
    <w:rsid w:val="00D341AF"/>
    <w:rsid w:val="00D34215"/>
    <w:rsid w:val="00D342A7"/>
    <w:rsid w:val="00D342C1"/>
    <w:rsid w:val="00D3444A"/>
    <w:rsid w:val="00D34808"/>
    <w:rsid w:val="00D34865"/>
    <w:rsid w:val="00D34C9A"/>
    <w:rsid w:val="00D34F6E"/>
    <w:rsid w:val="00D35057"/>
    <w:rsid w:val="00D35091"/>
    <w:rsid w:val="00D35284"/>
    <w:rsid w:val="00D3541F"/>
    <w:rsid w:val="00D3563B"/>
    <w:rsid w:val="00D35945"/>
    <w:rsid w:val="00D35AAF"/>
    <w:rsid w:val="00D35AC7"/>
    <w:rsid w:val="00D35D18"/>
    <w:rsid w:val="00D35DC8"/>
    <w:rsid w:val="00D35FD7"/>
    <w:rsid w:val="00D361D3"/>
    <w:rsid w:val="00D36387"/>
    <w:rsid w:val="00D366A7"/>
    <w:rsid w:val="00D369FB"/>
    <w:rsid w:val="00D36BE8"/>
    <w:rsid w:val="00D36C32"/>
    <w:rsid w:val="00D3711A"/>
    <w:rsid w:val="00D371CB"/>
    <w:rsid w:val="00D37259"/>
    <w:rsid w:val="00D3753F"/>
    <w:rsid w:val="00D375E7"/>
    <w:rsid w:val="00D37637"/>
    <w:rsid w:val="00D377C7"/>
    <w:rsid w:val="00D377E0"/>
    <w:rsid w:val="00D3788F"/>
    <w:rsid w:val="00D4024F"/>
    <w:rsid w:val="00D40344"/>
    <w:rsid w:val="00D403EE"/>
    <w:rsid w:val="00D40F30"/>
    <w:rsid w:val="00D410F3"/>
    <w:rsid w:val="00D41155"/>
    <w:rsid w:val="00D414E0"/>
    <w:rsid w:val="00D4150B"/>
    <w:rsid w:val="00D4160B"/>
    <w:rsid w:val="00D41BF5"/>
    <w:rsid w:val="00D41CFB"/>
    <w:rsid w:val="00D4232C"/>
    <w:rsid w:val="00D425F9"/>
    <w:rsid w:val="00D4278A"/>
    <w:rsid w:val="00D4281C"/>
    <w:rsid w:val="00D42861"/>
    <w:rsid w:val="00D42938"/>
    <w:rsid w:val="00D42A60"/>
    <w:rsid w:val="00D42B0B"/>
    <w:rsid w:val="00D42C18"/>
    <w:rsid w:val="00D42C35"/>
    <w:rsid w:val="00D42DD3"/>
    <w:rsid w:val="00D42E25"/>
    <w:rsid w:val="00D42F05"/>
    <w:rsid w:val="00D430A7"/>
    <w:rsid w:val="00D431F8"/>
    <w:rsid w:val="00D43335"/>
    <w:rsid w:val="00D433DE"/>
    <w:rsid w:val="00D435A3"/>
    <w:rsid w:val="00D437FD"/>
    <w:rsid w:val="00D4399E"/>
    <w:rsid w:val="00D43B20"/>
    <w:rsid w:val="00D43C49"/>
    <w:rsid w:val="00D44379"/>
    <w:rsid w:val="00D44430"/>
    <w:rsid w:val="00D44811"/>
    <w:rsid w:val="00D44937"/>
    <w:rsid w:val="00D449D4"/>
    <w:rsid w:val="00D44A6B"/>
    <w:rsid w:val="00D44BC4"/>
    <w:rsid w:val="00D44D53"/>
    <w:rsid w:val="00D44F74"/>
    <w:rsid w:val="00D4527A"/>
    <w:rsid w:val="00D45337"/>
    <w:rsid w:val="00D45396"/>
    <w:rsid w:val="00D4541D"/>
    <w:rsid w:val="00D45508"/>
    <w:rsid w:val="00D45715"/>
    <w:rsid w:val="00D45A6D"/>
    <w:rsid w:val="00D45E12"/>
    <w:rsid w:val="00D461A5"/>
    <w:rsid w:val="00D46293"/>
    <w:rsid w:val="00D462E3"/>
    <w:rsid w:val="00D46433"/>
    <w:rsid w:val="00D465AD"/>
    <w:rsid w:val="00D4671C"/>
    <w:rsid w:val="00D46742"/>
    <w:rsid w:val="00D4678B"/>
    <w:rsid w:val="00D46BD5"/>
    <w:rsid w:val="00D46BF6"/>
    <w:rsid w:val="00D46CEE"/>
    <w:rsid w:val="00D4702A"/>
    <w:rsid w:val="00D470D8"/>
    <w:rsid w:val="00D47202"/>
    <w:rsid w:val="00D472FF"/>
    <w:rsid w:val="00D47363"/>
    <w:rsid w:val="00D47641"/>
    <w:rsid w:val="00D476E4"/>
    <w:rsid w:val="00D47EFB"/>
    <w:rsid w:val="00D47F72"/>
    <w:rsid w:val="00D50064"/>
    <w:rsid w:val="00D500A9"/>
    <w:rsid w:val="00D500D1"/>
    <w:rsid w:val="00D5017C"/>
    <w:rsid w:val="00D502A3"/>
    <w:rsid w:val="00D505E1"/>
    <w:rsid w:val="00D5060A"/>
    <w:rsid w:val="00D506AA"/>
    <w:rsid w:val="00D5090B"/>
    <w:rsid w:val="00D50A44"/>
    <w:rsid w:val="00D50A83"/>
    <w:rsid w:val="00D50FB8"/>
    <w:rsid w:val="00D51CD4"/>
    <w:rsid w:val="00D51DF1"/>
    <w:rsid w:val="00D51EAB"/>
    <w:rsid w:val="00D5251E"/>
    <w:rsid w:val="00D52B02"/>
    <w:rsid w:val="00D52C9A"/>
    <w:rsid w:val="00D53145"/>
    <w:rsid w:val="00D53233"/>
    <w:rsid w:val="00D533E8"/>
    <w:rsid w:val="00D537F7"/>
    <w:rsid w:val="00D53A30"/>
    <w:rsid w:val="00D53AE4"/>
    <w:rsid w:val="00D53E09"/>
    <w:rsid w:val="00D53E13"/>
    <w:rsid w:val="00D541B7"/>
    <w:rsid w:val="00D54538"/>
    <w:rsid w:val="00D54877"/>
    <w:rsid w:val="00D54A3D"/>
    <w:rsid w:val="00D54A97"/>
    <w:rsid w:val="00D54B8C"/>
    <w:rsid w:val="00D54C1C"/>
    <w:rsid w:val="00D54C7A"/>
    <w:rsid w:val="00D54F79"/>
    <w:rsid w:val="00D55020"/>
    <w:rsid w:val="00D5526C"/>
    <w:rsid w:val="00D55348"/>
    <w:rsid w:val="00D5568C"/>
    <w:rsid w:val="00D55CD6"/>
    <w:rsid w:val="00D55E68"/>
    <w:rsid w:val="00D55EFB"/>
    <w:rsid w:val="00D56228"/>
    <w:rsid w:val="00D5622C"/>
    <w:rsid w:val="00D56388"/>
    <w:rsid w:val="00D56708"/>
    <w:rsid w:val="00D569D5"/>
    <w:rsid w:val="00D56CD1"/>
    <w:rsid w:val="00D5718E"/>
    <w:rsid w:val="00D572A7"/>
    <w:rsid w:val="00D574C2"/>
    <w:rsid w:val="00D574E1"/>
    <w:rsid w:val="00D578BD"/>
    <w:rsid w:val="00D60077"/>
    <w:rsid w:val="00D60190"/>
    <w:rsid w:val="00D60425"/>
    <w:rsid w:val="00D60579"/>
    <w:rsid w:val="00D60762"/>
    <w:rsid w:val="00D60990"/>
    <w:rsid w:val="00D6099E"/>
    <w:rsid w:val="00D60A5B"/>
    <w:rsid w:val="00D60E78"/>
    <w:rsid w:val="00D60FEA"/>
    <w:rsid w:val="00D6107A"/>
    <w:rsid w:val="00D6109D"/>
    <w:rsid w:val="00D61A35"/>
    <w:rsid w:val="00D61CF9"/>
    <w:rsid w:val="00D61FD6"/>
    <w:rsid w:val="00D6210A"/>
    <w:rsid w:val="00D6211E"/>
    <w:rsid w:val="00D623D9"/>
    <w:rsid w:val="00D62504"/>
    <w:rsid w:val="00D62A0B"/>
    <w:rsid w:val="00D62A6D"/>
    <w:rsid w:val="00D62A96"/>
    <w:rsid w:val="00D62D3C"/>
    <w:rsid w:val="00D62E2A"/>
    <w:rsid w:val="00D62EA4"/>
    <w:rsid w:val="00D631F1"/>
    <w:rsid w:val="00D63452"/>
    <w:rsid w:val="00D6357E"/>
    <w:rsid w:val="00D635AF"/>
    <w:rsid w:val="00D636F0"/>
    <w:rsid w:val="00D639DF"/>
    <w:rsid w:val="00D64024"/>
    <w:rsid w:val="00D640D0"/>
    <w:rsid w:val="00D6432A"/>
    <w:rsid w:val="00D646A4"/>
    <w:rsid w:val="00D64BD9"/>
    <w:rsid w:val="00D65DD9"/>
    <w:rsid w:val="00D65E5D"/>
    <w:rsid w:val="00D65E73"/>
    <w:rsid w:val="00D65F39"/>
    <w:rsid w:val="00D65FE7"/>
    <w:rsid w:val="00D663F9"/>
    <w:rsid w:val="00D6645F"/>
    <w:rsid w:val="00D664B3"/>
    <w:rsid w:val="00D666DA"/>
    <w:rsid w:val="00D66EF3"/>
    <w:rsid w:val="00D6706F"/>
    <w:rsid w:val="00D6733B"/>
    <w:rsid w:val="00D674AD"/>
    <w:rsid w:val="00D67540"/>
    <w:rsid w:val="00D6768B"/>
    <w:rsid w:val="00D677CD"/>
    <w:rsid w:val="00D67888"/>
    <w:rsid w:val="00D679D0"/>
    <w:rsid w:val="00D67BE4"/>
    <w:rsid w:val="00D67D77"/>
    <w:rsid w:val="00D701EB"/>
    <w:rsid w:val="00D70579"/>
    <w:rsid w:val="00D70975"/>
    <w:rsid w:val="00D70A49"/>
    <w:rsid w:val="00D70C15"/>
    <w:rsid w:val="00D70C9B"/>
    <w:rsid w:val="00D70D27"/>
    <w:rsid w:val="00D70E04"/>
    <w:rsid w:val="00D710BF"/>
    <w:rsid w:val="00D71303"/>
    <w:rsid w:val="00D714BA"/>
    <w:rsid w:val="00D715B7"/>
    <w:rsid w:val="00D716E1"/>
    <w:rsid w:val="00D7187B"/>
    <w:rsid w:val="00D71A5D"/>
    <w:rsid w:val="00D71C3B"/>
    <w:rsid w:val="00D71E26"/>
    <w:rsid w:val="00D71F7A"/>
    <w:rsid w:val="00D72528"/>
    <w:rsid w:val="00D72537"/>
    <w:rsid w:val="00D72751"/>
    <w:rsid w:val="00D7292E"/>
    <w:rsid w:val="00D72AA6"/>
    <w:rsid w:val="00D72B98"/>
    <w:rsid w:val="00D72D30"/>
    <w:rsid w:val="00D72D35"/>
    <w:rsid w:val="00D72E95"/>
    <w:rsid w:val="00D72EA0"/>
    <w:rsid w:val="00D72EBC"/>
    <w:rsid w:val="00D72EF1"/>
    <w:rsid w:val="00D73434"/>
    <w:rsid w:val="00D73840"/>
    <w:rsid w:val="00D73AC5"/>
    <w:rsid w:val="00D73C5D"/>
    <w:rsid w:val="00D73F2C"/>
    <w:rsid w:val="00D74279"/>
    <w:rsid w:val="00D7467E"/>
    <w:rsid w:val="00D7477A"/>
    <w:rsid w:val="00D747AE"/>
    <w:rsid w:val="00D74B6D"/>
    <w:rsid w:val="00D74F0A"/>
    <w:rsid w:val="00D75060"/>
    <w:rsid w:val="00D751C4"/>
    <w:rsid w:val="00D7568D"/>
    <w:rsid w:val="00D7574D"/>
    <w:rsid w:val="00D75774"/>
    <w:rsid w:val="00D757F0"/>
    <w:rsid w:val="00D758CC"/>
    <w:rsid w:val="00D7595B"/>
    <w:rsid w:val="00D75ABD"/>
    <w:rsid w:val="00D75B3E"/>
    <w:rsid w:val="00D75F00"/>
    <w:rsid w:val="00D75F6A"/>
    <w:rsid w:val="00D7611C"/>
    <w:rsid w:val="00D76359"/>
    <w:rsid w:val="00D76392"/>
    <w:rsid w:val="00D767CE"/>
    <w:rsid w:val="00D76C3C"/>
    <w:rsid w:val="00D76F02"/>
    <w:rsid w:val="00D77013"/>
    <w:rsid w:val="00D77020"/>
    <w:rsid w:val="00D773F8"/>
    <w:rsid w:val="00D7749F"/>
    <w:rsid w:val="00D774A5"/>
    <w:rsid w:val="00D77622"/>
    <w:rsid w:val="00D77713"/>
    <w:rsid w:val="00D77813"/>
    <w:rsid w:val="00D778BE"/>
    <w:rsid w:val="00D800A4"/>
    <w:rsid w:val="00D804C4"/>
    <w:rsid w:val="00D804FC"/>
    <w:rsid w:val="00D80559"/>
    <w:rsid w:val="00D805DD"/>
    <w:rsid w:val="00D805E5"/>
    <w:rsid w:val="00D80649"/>
    <w:rsid w:val="00D8081C"/>
    <w:rsid w:val="00D80C4F"/>
    <w:rsid w:val="00D812DB"/>
    <w:rsid w:val="00D81802"/>
    <w:rsid w:val="00D81C1E"/>
    <w:rsid w:val="00D81E41"/>
    <w:rsid w:val="00D81E60"/>
    <w:rsid w:val="00D81F03"/>
    <w:rsid w:val="00D81FA9"/>
    <w:rsid w:val="00D8203E"/>
    <w:rsid w:val="00D82611"/>
    <w:rsid w:val="00D8294B"/>
    <w:rsid w:val="00D82CE0"/>
    <w:rsid w:val="00D82DA2"/>
    <w:rsid w:val="00D82EAC"/>
    <w:rsid w:val="00D83098"/>
    <w:rsid w:val="00D8330B"/>
    <w:rsid w:val="00D83450"/>
    <w:rsid w:val="00D8350E"/>
    <w:rsid w:val="00D83724"/>
    <w:rsid w:val="00D83C70"/>
    <w:rsid w:val="00D84159"/>
    <w:rsid w:val="00D843B9"/>
    <w:rsid w:val="00D8471C"/>
    <w:rsid w:val="00D84812"/>
    <w:rsid w:val="00D848D6"/>
    <w:rsid w:val="00D84D36"/>
    <w:rsid w:val="00D84DCC"/>
    <w:rsid w:val="00D85220"/>
    <w:rsid w:val="00D85232"/>
    <w:rsid w:val="00D853F4"/>
    <w:rsid w:val="00D85482"/>
    <w:rsid w:val="00D8552D"/>
    <w:rsid w:val="00D85698"/>
    <w:rsid w:val="00D857F5"/>
    <w:rsid w:val="00D85C3E"/>
    <w:rsid w:val="00D85EFD"/>
    <w:rsid w:val="00D861C9"/>
    <w:rsid w:val="00D86B3F"/>
    <w:rsid w:val="00D86C10"/>
    <w:rsid w:val="00D86CBE"/>
    <w:rsid w:val="00D874E9"/>
    <w:rsid w:val="00D87FB7"/>
    <w:rsid w:val="00D900B4"/>
    <w:rsid w:val="00D900C6"/>
    <w:rsid w:val="00D903AE"/>
    <w:rsid w:val="00D9083F"/>
    <w:rsid w:val="00D90923"/>
    <w:rsid w:val="00D90933"/>
    <w:rsid w:val="00D90B16"/>
    <w:rsid w:val="00D90C86"/>
    <w:rsid w:val="00D90DF8"/>
    <w:rsid w:val="00D90E6F"/>
    <w:rsid w:val="00D910ED"/>
    <w:rsid w:val="00D9149D"/>
    <w:rsid w:val="00D914E9"/>
    <w:rsid w:val="00D915F6"/>
    <w:rsid w:val="00D91912"/>
    <w:rsid w:val="00D91BE7"/>
    <w:rsid w:val="00D91D07"/>
    <w:rsid w:val="00D91D1C"/>
    <w:rsid w:val="00D91E64"/>
    <w:rsid w:val="00D920E2"/>
    <w:rsid w:val="00D92212"/>
    <w:rsid w:val="00D92481"/>
    <w:rsid w:val="00D9295D"/>
    <w:rsid w:val="00D92A12"/>
    <w:rsid w:val="00D92ACA"/>
    <w:rsid w:val="00D92B88"/>
    <w:rsid w:val="00D93157"/>
    <w:rsid w:val="00D93422"/>
    <w:rsid w:val="00D9397D"/>
    <w:rsid w:val="00D93A52"/>
    <w:rsid w:val="00D93ACF"/>
    <w:rsid w:val="00D93B91"/>
    <w:rsid w:val="00D9402A"/>
    <w:rsid w:val="00D9427C"/>
    <w:rsid w:val="00D9450E"/>
    <w:rsid w:val="00D94581"/>
    <w:rsid w:val="00D94689"/>
    <w:rsid w:val="00D947C0"/>
    <w:rsid w:val="00D94A2C"/>
    <w:rsid w:val="00D94B1A"/>
    <w:rsid w:val="00D94E1B"/>
    <w:rsid w:val="00D95236"/>
    <w:rsid w:val="00D95376"/>
    <w:rsid w:val="00D9539B"/>
    <w:rsid w:val="00D95969"/>
    <w:rsid w:val="00D95997"/>
    <w:rsid w:val="00D95B9A"/>
    <w:rsid w:val="00D95EC1"/>
    <w:rsid w:val="00D95F54"/>
    <w:rsid w:val="00D95F9C"/>
    <w:rsid w:val="00D95FF7"/>
    <w:rsid w:val="00D96446"/>
    <w:rsid w:val="00D96CD2"/>
    <w:rsid w:val="00D97420"/>
    <w:rsid w:val="00D9770D"/>
    <w:rsid w:val="00D97729"/>
    <w:rsid w:val="00D97749"/>
    <w:rsid w:val="00DA0645"/>
    <w:rsid w:val="00DA08AF"/>
    <w:rsid w:val="00DA0B9B"/>
    <w:rsid w:val="00DA0C67"/>
    <w:rsid w:val="00DA0D88"/>
    <w:rsid w:val="00DA13BA"/>
    <w:rsid w:val="00DA16FD"/>
    <w:rsid w:val="00DA1821"/>
    <w:rsid w:val="00DA190E"/>
    <w:rsid w:val="00DA1A3A"/>
    <w:rsid w:val="00DA1CBA"/>
    <w:rsid w:val="00DA203D"/>
    <w:rsid w:val="00DA2165"/>
    <w:rsid w:val="00DA2210"/>
    <w:rsid w:val="00DA22F3"/>
    <w:rsid w:val="00DA236E"/>
    <w:rsid w:val="00DA239E"/>
    <w:rsid w:val="00DA2529"/>
    <w:rsid w:val="00DA257B"/>
    <w:rsid w:val="00DA2765"/>
    <w:rsid w:val="00DA27E4"/>
    <w:rsid w:val="00DA287A"/>
    <w:rsid w:val="00DA2A63"/>
    <w:rsid w:val="00DA2C4A"/>
    <w:rsid w:val="00DA3156"/>
    <w:rsid w:val="00DA3253"/>
    <w:rsid w:val="00DA32DC"/>
    <w:rsid w:val="00DA3426"/>
    <w:rsid w:val="00DA3658"/>
    <w:rsid w:val="00DA36F2"/>
    <w:rsid w:val="00DA3844"/>
    <w:rsid w:val="00DA3ADF"/>
    <w:rsid w:val="00DA40D9"/>
    <w:rsid w:val="00DA416C"/>
    <w:rsid w:val="00DA4BF8"/>
    <w:rsid w:val="00DA50D3"/>
    <w:rsid w:val="00DA5231"/>
    <w:rsid w:val="00DA5678"/>
    <w:rsid w:val="00DA58ED"/>
    <w:rsid w:val="00DA5B8F"/>
    <w:rsid w:val="00DA634B"/>
    <w:rsid w:val="00DA65E8"/>
    <w:rsid w:val="00DA687C"/>
    <w:rsid w:val="00DA6880"/>
    <w:rsid w:val="00DA69EA"/>
    <w:rsid w:val="00DA7065"/>
    <w:rsid w:val="00DA7460"/>
    <w:rsid w:val="00DA76C2"/>
    <w:rsid w:val="00DA76F0"/>
    <w:rsid w:val="00DA792A"/>
    <w:rsid w:val="00DA797E"/>
    <w:rsid w:val="00DA7AE0"/>
    <w:rsid w:val="00DA7D12"/>
    <w:rsid w:val="00DB0283"/>
    <w:rsid w:val="00DB038A"/>
    <w:rsid w:val="00DB03A7"/>
    <w:rsid w:val="00DB0414"/>
    <w:rsid w:val="00DB0686"/>
    <w:rsid w:val="00DB0945"/>
    <w:rsid w:val="00DB0C2C"/>
    <w:rsid w:val="00DB0C6A"/>
    <w:rsid w:val="00DB12E8"/>
    <w:rsid w:val="00DB1A86"/>
    <w:rsid w:val="00DB1ACA"/>
    <w:rsid w:val="00DB1B69"/>
    <w:rsid w:val="00DB1FDD"/>
    <w:rsid w:val="00DB2258"/>
    <w:rsid w:val="00DB226C"/>
    <w:rsid w:val="00DB236B"/>
    <w:rsid w:val="00DB276F"/>
    <w:rsid w:val="00DB29A5"/>
    <w:rsid w:val="00DB29DC"/>
    <w:rsid w:val="00DB2CC0"/>
    <w:rsid w:val="00DB2EDC"/>
    <w:rsid w:val="00DB2F74"/>
    <w:rsid w:val="00DB370D"/>
    <w:rsid w:val="00DB3A4F"/>
    <w:rsid w:val="00DB40AB"/>
    <w:rsid w:val="00DB42B0"/>
    <w:rsid w:val="00DB4345"/>
    <w:rsid w:val="00DB43C1"/>
    <w:rsid w:val="00DB4517"/>
    <w:rsid w:val="00DB454D"/>
    <w:rsid w:val="00DB4777"/>
    <w:rsid w:val="00DB4ACE"/>
    <w:rsid w:val="00DB4BB3"/>
    <w:rsid w:val="00DB4CF9"/>
    <w:rsid w:val="00DB4F86"/>
    <w:rsid w:val="00DB4FC2"/>
    <w:rsid w:val="00DB5505"/>
    <w:rsid w:val="00DB5588"/>
    <w:rsid w:val="00DB56EC"/>
    <w:rsid w:val="00DB5B85"/>
    <w:rsid w:val="00DB5CB9"/>
    <w:rsid w:val="00DB5D4A"/>
    <w:rsid w:val="00DB5F33"/>
    <w:rsid w:val="00DB626E"/>
    <w:rsid w:val="00DB62AC"/>
    <w:rsid w:val="00DB6379"/>
    <w:rsid w:val="00DB646A"/>
    <w:rsid w:val="00DB6671"/>
    <w:rsid w:val="00DB6717"/>
    <w:rsid w:val="00DB67FE"/>
    <w:rsid w:val="00DB6CDF"/>
    <w:rsid w:val="00DB6DCA"/>
    <w:rsid w:val="00DB6FFB"/>
    <w:rsid w:val="00DB703D"/>
    <w:rsid w:val="00DB755C"/>
    <w:rsid w:val="00DB7621"/>
    <w:rsid w:val="00DB79EF"/>
    <w:rsid w:val="00DB7A72"/>
    <w:rsid w:val="00DB7CD3"/>
    <w:rsid w:val="00DB7D8C"/>
    <w:rsid w:val="00DB7E3A"/>
    <w:rsid w:val="00DC03F2"/>
    <w:rsid w:val="00DC057E"/>
    <w:rsid w:val="00DC074E"/>
    <w:rsid w:val="00DC09A0"/>
    <w:rsid w:val="00DC0B41"/>
    <w:rsid w:val="00DC0C17"/>
    <w:rsid w:val="00DC0D59"/>
    <w:rsid w:val="00DC10E4"/>
    <w:rsid w:val="00DC116B"/>
    <w:rsid w:val="00DC13DC"/>
    <w:rsid w:val="00DC1654"/>
    <w:rsid w:val="00DC1767"/>
    <w:rsid w:val="00DC176E"/>
    <w:rsid w:val="00DC1A71"/>
    <w:rsid w:val="00DC2063"/>
    <w:rsid w:val="00DC23ED"/>
    <w:rsid w:val="00DC2523"/>
    <w:rsid w:val="00DC255F"/>
    <w:rsid w:val="00DC27FF"/>
    <w:rsid w:val="00DC2816"/>
    <w:rsid w:val="00DC2988"/>
    <w:rsid w:val="00DC2D4C"/>
    <w:rsid w:val="00DC2ED7"/>
    <w:rsid w:val="00DC305B"/>
    <w:rsid w:val="00DC3527"/>
    <w:rsid w:val="00DC35C6"/>
    <w:rsid w:val="00DC3741"/>
    <w:rsid w:val="00DC381B"/>
    <w:rsid w:val="00DC3CA4"/>
    <w:rsid w:val="00DC4109"/>
    <w:rsid w:val="00DC41F4"/>
    <w:rsid w:val="00DC48E8"/>
    <w:rsid w:val="00DC49C3"/>
    <w:rsid w:val="00DC4AD9"/>
    <w:rsid w:val="00DC4C9D"/>
    <w:rsid w:val="00DC4FC4"/>
    <w:rsid w:val="00DC5394"/>
    <w:rsid w:val="00DC58A2"/>
    <w:rsid w:val="00DC5974"/>
    <w:rsid w:val="00DC598B"/>
    <w:rsid w:val="00DC59F6"/>
    <w:rsid w:val="00DC5E15"/>
    <w:rsid w:val="00DC6056"/>
    <w:rsid w:val="00DC60AD"/>
    <w:rsid w:val="00DC61EF"/>
    <w:rsid w:val="00DC64DC"/>
    <w:rsid w:val="00DC66A9"/>
    <w:rsid w:val="00DC6A42"/>
    <w:rsid w:val="00DC6BC5"/>
    <w:rsid w:val="00DC70A7"/>
    <w:rsid w:val="00DC71CC"/>
    <w:rsid w:val="00DC747F"/>
    <w:rsid w:val="00DC769A"/>
    <w:rsid w:val="00DC7D40"/>
    <w:rsid w:val="00DD000F"/>
    <w:rsid w:val="00DD0014"/>
    <w:rsid w:val="00DD015C"/>
    <w:rsid w:val="00DD034C"/>
    <w:rsid w:val="00DD0403"/>
    <w:rsid w:val="00DD0E8E"/>
    <w:rsid w:val="00DD1474"/>
    <w:rsid w:val="00DD174F"/>
    <w:rsid w:val="00DD1A78"/>
    <w:rsid w:val="00DD1C0D"/>
    <w:rsid w:val="00DD1F2C"/>
    <w:rsid w:val="00DD26C4"/>
    <w:rsid w:val="00DD2B1D"/>
    <w:rsid w:val="00DD2E21"/>
    <w:rsid w:val="00DD2ED9"/>
    <w:rsid w:val="00DD3410"/>
    <w:rsid w:val="00DD3593"/>
    <w:rsid w:val="00DD3898"/>
    <w:rsid w:val="00DD3924"/>
    <w:rsid w:val="00DD3A9D"/>
    <w:rsid w:val="00DD3AE4"/>
    <w:rsid w:val="00DD3C7F"/>
    <w:rsid w:val="00DD3F96"/>
    <w:rsid w:val="00DD40D2"/>
    <w:rsid w:val="00DD418D"/>
    <w:rsid w:val="00DD4615"/>
    <w:rsid w:val="00DD471F"/>
    <w:rsid w:val="00DD4A11"/>
    <w:rsid w:val="00DD4B90"/>
    <w:rsid w:val="00DD5115"/>
    <w:rsid w:val="00DD54C4"/>
    <w:rsid w:val="00DD56B6"/>
    <w:rsid w:val="00DD5861"/>
    <w:rsid w:val="00DD5AA9"/>
    <w:rsid w:val="00DD5C29"/>
    <w:rsid w:val="00DD5D2B"/>
    <w:rsid w:val="00DD5D45"/>
    <w:rsid w:val="00DD60B9"/>
    <w:rsid w:val="00DD630C"/>
    <w:rsid w:val="00DD6598"/>
    <w:rsid w:val="00DD67F6"/>
    <w:rsid w:val="00DD6930"/>
    <w:rsid w:val="00DD6A13"/>
    <w:rsid w:val="00DD6A20"/>
    <w:rsid w:val="00DD6A2C"/>
    <w:rsid w:val="00DD6A7A"/>
    <w:rsid w:val="00DD6C19"/>
    <w:rsid w:val="00DD7000"/>
    <w:rsid w:val="00DD7011"/>
    <w:rsid w:val="00DD719B"/>
    <w:rsid w:val="00DD73B7"/>
    <w:rsid w:val="00DD73D2"/>
    <w:rsid w:val="00DD7BC2"/>
    <w:rsid w:val="00DD7D4C"/>
    <w:rsid w:val="00DE054C"/>
    <w:rsid w:val="00DE0643"/>
    <w:rsid w:val="00DE0773"/>
    <w:rsid w:val="00DE0A9B"/>
    <w:rsid w:val="00DE0AC5"/>
    <w:rsid w:val="00DE0F04"/>
    <w:rsid w:val="00DE0FBA"/>
    <w:rsid w:val="00DE1033"/>
    <w:rsid w:val="00DE1773"/>
    <w:rsid w:val="00DE17B4"/>
    <w:rsid w:val="00DE1A34"/>
    <w:rsid w:val="00DE1A55"/>
    <w:rsid w:val="00DE1B09"/>
    <w:rsid w:val="00DE1D23"/>
    <w:rsid w:val="00DE1D24"/>
    <w:rsid w:val="00DE1E83"/>
    <w:rsid w:val="00DE21FE"/>
    <w:rsid w:val="00DE2386"/>
    <w:rsid w:val="00DE2394"/>
    <w:rsid w:val="00DE24E1"/>
    <w:rsid w:val="00DE2962"/>
    <w:rsid w:val="00DE29AB"/>
    <w:rsid w:val="00DE2CF6"/>
    <w:rsid w:val="00DE2F11"/>
    <w:rsid w:val="00DE3345"/>
    <w:rsid w:val="00DE34A4"/>
    <w:rsid w:val="00DE34B4"/>
    <w:rsid w:val="00DE36CD"/>
    <w:rsid w:val="00DE3751"/>
    <w:rsid w:val="00DE37D9"/>
    <w:rsid w:val="00DE38A1"/>
    <w:rsid w:val="00DE390D"/>
    <w:rsid w:val="00DE3B1E"/>
    <w:rsid w:val="00DE40B5"/>
    <w:rsid w:val="00DE429C"/>
    <w:rsid w:val="00DE42C0"/>
    <w:rsid w:val="00DE47D5"/>
    <w:rsid w:val="00DE49DB"/>
    <w:rsid w:val="00DE4E1C"/>
    <w:rsid w:val="00DE5044"/>
    <w:rsid w:val="00DE51D1"/>
    <w:rsid w:val="00DE525C"/>
    <w:rsid w:val="00DE52D7"/>
    <w:rsid w:val="00DE5767"/>
    <w:rsid w:val="00DE5BA9"/>
    <w:rsid w:val="00DE5E5E"/>
    <w:rsid w:val="00DE605D"/>
    <w:rsid w:val="00DE6167"/>
    <w:rsid w:val="00DE62F4"/>
    <w:rsid w:val="00DE6983"/>
    <w:rsid w:val="00DE6A5E"/>
    <w:rsid w:val="00DE6DDB"/>
    <w:rsid w:val="00DE70C9"/>
    <w:rsid w:val="00DE71C4"/>
    <w:rsid w:val="00DE7362"/>
    <w:rsid w:val="00DE74CF"/>
    <w:rsid w:val="00DE7756"/>
    <w:rsid w:val="00DE7E9C"/>
    <w:rsid w:val="00DE7F00"/>
    <w:rsid w:val="00DF01FF"/>
    <w:rsid w:val="00DF0240"/>
    <w:rsid w:val="00DF0281"/>
    <w:rsid w:val="00DF029D"/>
    <w:rsid w:val="00DF049B"/>
    <w:rsid w:val="00DF0652"/>
    <w:rsid w:val="00DF07BB"/>
    <w:rsid w:val="00DF0889"/>
    <w:rsid w:val="00DF0911"/>
    <w:rsid w:val="00DF0AD6"/>
    <w:rsid w:val="00DF0BDD"/>
    <w:rsid w:val="00DF118B"/>
    <w:rsid w:val="00DF1671"/>
    <w:rsid w:val="00DF1965"/>
    <w:rsid w:val="00DF198F"/>
    <w:rsid w:val="00DF1A13"/>
    <w:rsid w:val="00DF1E15"/>
    <w:rsid w:val="00DF20B8"/>
    <w:rsid w:val="00DF22F9"/>
    <w:rsid w:val="00DF255B"/>
    <w:rsid w:val="00DF25EC"/>
    <w:rsid w:val="00DF280F"/>
    <w:rsid w:val="00DF2AF3"/>
    <w:rsid w:val="00DF2C50"/>
    <w:rsid w:val="00DF2E56"/>
    <w:rsid w:val="00DF36AB"/>
    <w:rsid w:val="00DF3A5B"/>
    <w:rsid w:val="00DF3BBD"/>
    <w:rsid w:val="00DF3C18"/>
    <w:rsid w:val="00DF3C38"/>
    <w:rsid w:val="00DF3D69"/>
    <w:rsid w:val="00DF3D93"/>
    <w:rsid w:val="00DF3F29"/>
    <w:rsid w:val="00DF3F93"/>
    <w:rsid w:val="00DF40F0"/>
    <w:rsid w:val="00DF4255"/>
    <w:rsid w:val="00DF43C3"/>
    <w:rsid w:val="00DF46C9"/>
    <w:rsid w:val="00DF46F4"/>
    <w:rsid w:val="00DF48BD"/>
    <w:rsid w:val="00DF4E71"/>
    <w:rsid w:val="00DF4E8C"/>
    <w:rsid w:val="00DF4F3D"/>
    <w:rsid w:val="00DF4F7B"/>
    <w:rsid w:val="00DF5349"/>
    <w:rsid w:val="00DF5D00"/>
    <w:rsid w:val="00DF5E5D"/>
    <w:rsid w:val="00DF609E"/>
    <w:rsid w:val="00DF6384"/>
    <w:rsid w:val="00DF639E"/>
    <w:rsid w:val="00DF6650"/>
    <w:rsid w:val="00DF6757"/>
    <w:rsid w:val="00DF6784"/>
    <w:rsid w:val="00DF67BE"/>
    <w:rsid w:val="00DF6904"/>
    <w:rsid w:val="00DF6A82"/>
    <w:rsid w:val="00DF6B6B"/>
    <w:rsid w:val="00DF6BB3"/>
    <w:rsid w:val="00DF6F67"/>
    <w:rsid w:val="00DF71C6"/>
    <w:rsid w:val="00DF7203"/>
    <w:rsid w:val="00DF74C0"/>
    <w:rsid w:val="00DF750E"/>
    <w:rsid w:val="00DF7F4A"/>
    <w:rsid w:val="00E0086B"/>
    <w:rsid w:val="00E0089B"/>
    <w:rsid w:val="00E00932"/>
    <w:rsid w:val="00E00CAF"/>
    <w:rsid w:val="00E00CF7"/>
    <w:rsid w:val="00E00D60"/>
    <w:rsid w:val="00E00DDA"/>
    <w:rsid w:val="00E00E5E"/>
    <w:rsid w:val="00E0116A"/>
    <w:rsid w:val="00E014B8"/>
    <w:rsid w:val="00E01564"/>
    <w:rsid w:val="00E01D5C"/>
    <w:rsid w:val="00E01E8D"/>
    <w:rsid w:val="00E0233A"/>
    <w:rsid w:val="00E023F1"/>
    <w:rsid w:val="00E024BE"/>
    <w:rsid w:val="00E024C6"/>
    <w:rsid w:val="00E0298E"/>
    <w:rsid w:val="00E02A0B"/>
    <w:rsid w:val="00E02AF1"/>
    <w:rsid w:val="00E02DDE"/>
    <w:rsid w:val="00E02EF5"/>
    <w:rsid w:val="00E02EF7"/>
    <w:rsid w:val="00E02F52"/>
    <w:rsid w:val="00E03922"/>
    <w:rsid w:val="00E03C38"/>
    <w:rsid w:val="00E04D39"/>
    <w:rsid w:val="00E04DA8"/>
    <w:rsid w:val="00E04DC5"/>
    <w:rsid w:val="00E04E11"/>
    <w:rsid w:val="00E04EF3"/>
    <w:rsid w:val="00E04FA0"/>
    <w:rsid w:val="00E05487"/>
    <w:rsid w:val="00E05586"/>
    <w:rsid w:val="00E05658"/>
    <w:rsid w:val="00E05AAA"/>
    <w:rsid w:val="00E05AD7"/>
    <w:rsid w:val="00E05E21"/>
    <w:rsid w:val="00E05E37"/>
    <w:rsid w:val="00E06037"/>
    <w:rsid w:val="00E062CC"/>
    <w:rsid w:val="00E06380"/>
    <w:rsid w:val="00E06573"/>
    <w:rsid w:val="00E06E06"/>
    <w:rsid w:val="00E07398"/>
    <w:rsid w:val="00E0760C"/>
    <w:rsid w:val="00E07684"/>
    <w:rsid w:val="00E07870"/>
    <w:rsid w:val="00E07DA8"/>
    <w:rsid w:val="00E1019A"/>
    <w:rsid w:val="00E104AA"/>
    <w:rsid w:val="00E107C6"/>
    <w:rsid w:val="00E107E3"/>
    <w:rsid w:val="00E10B82"/>
    <w:rsid w:val="00E10CF2"/>
    <w:rsid w:val="00E10D88"/>
    <w:rsid w:val="00E10FF4"/>
    <w:rsid w:val="00E11726"/>
    <w:rsid w:val="00E11858"/>
    <w:rsid w:val="00E11A0B"/>
    <w:rsid w:val="00E11BB1"/>
    <w:rsid w:val="00E11C19"/>
    <w:rsid w:val="00E11DF7"/>
    <w:rsid w:val="00E1200F"/>
    <w:rsid w:val="00E1207D"/>
    <w:rsid w:val="00E12150"/>
    <w:rsid w:val="00E124AB"/>
    <w:rsid w:val="00E1267B"/>
    <w:rsid w:val="00E12F3B"/>
    <w:rsid w:val="00E130DB"/>
    <w:rsid w:val="00E13738"/>
    <w:rsid w:val="00E1377E"/>
    <w:rsid w:val="00E138EE"/>
    <w:rsid w:val="00E1396E"/>
    <w:rsid w:val="00E13A28"/>
    <w:rsid w:val="00E13B51"/>
    <w:rsid w:val="00E13E03"/>
    <w:rsid w:val="00E14065"/>
    <w:rsid w:val="00E140B9"/>
    <w:rsid w:val="00E14135"/>
    <w:rsid w:val="00E142E0"/>
    <w:rsid w:val="00E143EC"/>
    <w:rsid w:val="00E145C3"/>
    <w:rsid w:val="00E146C0"/>
    <w:rsid w:val="00E146FB"/>
    <w:rsid w:val="00E14966"/>
    <w:rsid w:val="00E14E1A"/>
    <w:rsid w:val="00E1536E"/>
    <w:rsid w:val="00E15388"/>
    <w:rsid w:val="00E15877"/>
    <w:rsid w:val="00E15C1C"/>
    <w:rsid w:val="00E16234"/>
    <w:rsid w:val="00E163C3"/>
    <w:rsid w:val="00E1640A"/>
    <w:rsid w:val="00E164D4"/>
    <w:rsid w:val="00E16686"/>
    <w:rsid w:val="00E16A87"/>
    <w:rsid w:val="00E16AAF"/>
    <w:rsid w:val="00E16B06"/>
    <w:rsid w:val="00E16B60"/>
    <w:rsid w:val="00E16E56"/>
    <w:rsid w:val="00E17103"/>
    <w:rsid w:val="00E1740D"/>
    <w:rsid w:val="00E175C8"/>
    <w:rsid w:val="00E179DC"/>
    <w:rsid w:val="00E203C8"/>
    <w:rsid w:val="00E20928"/>
    <w:rsid w:val="00E20B3E"/>
    <w:rsid w:val="00E20D64"/>
    <w:rsid w:val="00E20D68"/>
    <w:rsid w:val="00E20DD4"/>
    <w:rsid w:val="00E2134D"/>
    <w:rsid w:val="00E21638"/>
    <w:rsid w:val="00E2171A"/>
    <w:rsid w:val="00E218D5"/>
    <w:rsid w:val="00E21AAE"/>
    <w:rsid w:val="00E21CF1"/>
    <w:rsid w:val="00E21E2D"/>
    <w:rsid w:val="00E22329"/>
    <w:rsid w:val="00E223AA"/>
    <w:rsid w:val="00E225EA"/>
    <w:rsid w:val="00E226A7"/>
    <w:rsid w:val="00E22B29"/>
    <w:rsid w:val="00E22CD0"/>
    <w:rsid w:val="00E22F37"/>
    <w:rsid w:val="00E2312F"/>
    <w:rsid w:val="00E231C3"/>
    <w:rsid w:val="00E233C8"/>
    <w:rsid w:val="00E23517"/>
    <w:rsid w:val="00E23792"/>
    <w:rsid w:val="00E23B11"/>
    <w:rsid w:val="00E23C83"/>
    <w:rsid w:val="00E23F1B"/>
    <w:rsid w:val="00E24557"/>
    <w:rsid w:val="00E246AF"/>
    <w:rsid w:val="00E246CA"/>
    <w:rsid w:val="00E24BFE"/>
    <w:rsid w:val="00E24FFF"/>
    <w:rsid w:val="00E250AB"/>
    <w:rsid w:val="00E251ED"/>
    <w:rsid w:val="00E25239"/>
    <w:rsid w:val="00E254E7"/>
    <w:rsid w:val="00E258C0"/>
    <w:rsid w:val="00E25918"/>
    <w:rsid w:val="00E25A59"/>
    <w:rsid w:val="00E25C03"/>
    <w:rsid w:val="00E25EC7"/>
    <w:rsid w:val="00E25F6D"/>
    <w:rsid w:val="00E26382"/>
    <w:rsid w:val="00E2648C"/>
    <w:rsid w:val="00E26856"/>
    <w:rsid w:val="00E26E7E"/>
    <w:rsid w:val="00E26EB7"/>
    <w:rsid w:val="00E271E2"/>
    <w:rsid w:val="00E272C5"/>
    <w:rsid w:val="00E27377"/>
    <w:rsid w:val="00E27513"/>
    <w:rsid w:val="00E2752B"/>
    <w:rsid w:val="00E2778B"/>
    <w:rsid w:val="00E2787F"/>
    <w:rsid w:val="00E2793C"/>
    <w:rsid w:val="00E27BD5"/>
    <w:rsid w:val="00E27EC2"/>
    <w:rsid w:val="00E3006D"/>
    <w:rsid w:val="00E300BA"/>
    <w:rsid w:val="00E300E4"/>
    <w:rsid w:val="00E303CD"/>
    <w:rsid w:val="00E30825"/>
    <w:rsid w:val="00E30893"/>
    <w:rsid w:val="00E31023"/>
    <w:rsid w:val="00E31057"/>
    <w:rsid w:val="00E31227"/>
    <w:rsid w:val="00E31445"/>
    <w:rsid w:val="00E31591"/>
    <w:rsid w:val="00E3169C"/>
    <w:rsid w:val="00E316D0"/>
    <w:rsid w:val="00E317AA"/>
    <w:rsid w:val="00E31A5E"/>
    <w:rsid w:val="00E31E0B"/>
    <w:rsid w:val="00E320A5"/>
    <w:rsid w:val="00E321AC"/>
    <w:rsid w:val="00E321E9"/>
    <w:rsid w:val="00E3232D"/>
    <w:rsid w:val="00E3235A"/>
    <w:rsid w:val="00E3238C"/>
    <w:rsid w:val="00E323A2"/>
    <w:rsid w:val="00E323B6"/>
    <w:rsid w:val="00E32562"/>
    <w:rsid w:val="00E329C3"/>
    <w:rsid w:val="00E32D86"/>
    <w:rsid w:val="00E32F2A"/>
    <w:rsid w:val="00E331E1"/>
    <w:rsid w:val="00E332A2"/>
    <w:rsid w:val="00E332BF"/>
    <w:rsid w:val="00E3342D"/>
    <w:rsid w:val="00E3346B"/>
    <w:rsid w:val="00E33487"/>
    <w:rsid w:val="00E335BF"/>
    <w:rsid w:val="00E33680"/>
    <w:rsid w:val="00E33A51"/>
    <w:rsid w:val="00E33E30"/>
    <w:rsid w:val="00E340BB"/>
    <w:rsid w:val="00E34135"/>
    <w:rsid w:val="00E344B1"/>
    <w:rsid w:val="00E34538"/>
    <w:rsid w:val="00E346AF"/>
    <w:rsid w:val="00E3486C"/>
    <w:rsid w:val="00E34912"/>
    <w:rsid w:val="00E34AA3"/>
    <w:rsid w:val="00E34AF7"/>
    <w:rsid w:val="00E34B01"/>
    <w:rsid w:val="00E3508D"/>
    <w:rsid w:val="00E35289"/>
    <w:rsid w:val="00E352DC"/>
    <w:rsid w:val="00E358B8"/>
    <w:rsid w:val="00E35CBA"/>
    <w:rsid w:val="00E35F2C"/>
    <w:rsid w:val="00E361ED"/>
    <w:rsid w:val="00E363C1"/>
    <w:rsid w:val="00E36EA7"/>
    <w:rsid w:val="00E37165"/>
    <w:rsid w:val="00E371E8"/>
    <w:rsid w:val="00E37331"/>
    <w:rsid w:val="00E373A8"/>
    <w:rsid w:val="00E37588"/>
    <w:rsid w:val="00E37758"/>
    <w:rsid w:val="00E37B59"/>
    <w:rsid w:val="00E37ED4"/>
    <w:rsid w:val="00E400E5"/>
    <w:rsid w:val="00E405F1"/>
    <w:rsid w:val="00E406EC"/>
    <w:rsid w:val="00E406F5"/>
    <w:rsid w:val="00E40A99"/>
    <w:rsid w:val="00E40C99"/>
    <w:rsid w:val="00E40CAE"/>
    <w:rsid w:val="00E40E17"/>
    <w:rsid w:val="00E40EFF"/>
    <w:rsid w:val="00E41047"/>
    <w:rsid w:val="00E412C9"/>
    <w:rsid w:val="00E41A5F"/>
    <w:rsid w:val="00E42146"/>
    <w:rsid w:val="00E42591"/>
    <w:rsid w:val="00E42659"/>
    <w:rsid w:val="00E42677"/>
    <w:rsid w:val="00E428FC"/>
    <w:rsid w:val="00E42BAE"/>
    <w:rsid w:val="00E4306D"/>
    <w:rsid w:val="00E4317F"/>
    <w:rsid w:val="00E435C6"/>
    <w:rsid w:val="00E436C5"/>
    <w:rsid w:val="00E43976"/>
    <w:rsid w:val="00E439DF"/>
    <w:rsid w:val="00E43A70"/>
    <w:rsid w:val="00E43DFA"/>
    <w:rsid w:val="00E43E09"/>
    <w:rsid w:val="00E440C4"/>
    <w:rsid w:val="00E44749"/>
    <w:rsid w:val="00E44CC7"/>
    <w:rsid w:val="00E4506B"/>
    <w:rsid w:val="00E4536C"/>
    <w:rsid w:val="00E4546F"/>
    <w:rsid w:val="00E4548A"/>
    <w:rsid w:val="00E454AD"/>
    <w:rsid w:val="00E456B3"/>
    <w:rsid w:val="00E457F9"/>
    <w:rsid w:val="00E45895"/>
    <w:rsid w:val="00E45A15"/>
    <w:rsid w:val="00E45AC5"/>
    <w:rsid w:val="00E45B43"/>
    <w:rsid w:val="00E45B9D"/>
    <w:rsid w:val="00E45C4D"/>
    <w:rsid w:val="00E45C79"/>
    <w:rsid w:val="00E45D7F"/>
    <w:rsid w:val="00E45E55"/>
    <w:rsid w:val="00E45EDA"/>
    <w:rsid w:val="00E45F5B"/>
    <w:rsid w:val="00E46225"/>
    <w:rsid w:val="00E46386"/>
    <w:rsid w:val="00E467F3"/>
    <w:rsid w:val="00E4680F"/>
    <w:rsid w:val="00E46C69"/>
    <w:rsid w:val="00E46F4E"/>
    <w:rsid w:val="00E47166"/>
    <w:rsid w:val="00E47188"/>
    <w:rsid w:val="00E473C6"/>
    <w:rsid w:val="00E475F5"/>
    <w:rsid w:val="00E47634"/>
    <w:rsid w:val="00E479C9"/>
    <w:rsid w:val="00E47A66"/>
    <w:rsid w:val="00E47AF4"/>
    <w:rsid w:val="00E47AF6"/>
    <w:rsid w:val="00E47C50"/>
    <w:rsid w:val="00E47E8F"/>
    <w:rsid w:val="00E50560"/>
    <w:rsid w:val="00E50C13"/>
    <w:rsid w:val="00E50E09"/>
    <w:rsid w:val="00E50E49"/>
    <w:rsid w:val="00E51028"/>
    <w:rsid w:val="00E51187"/>
    <w:rsid w:val="00E514A1"/>
    <w:rsid w:val="00E51ADF"/>
    <w:rsid w:val="00E51CF7"/>
    <w:rsid w:val="00E51FCF"/>
    <w:rsid w:val="00E5239B"/>
    <w:rsid w:val="00E5269A"/>
    <w:rsid w:val="00E527CD"/>
    <w:rsid w:val="00E5287E"/>
    <w:rsid w:val="00E52B0F"/>
    <w:rsid w:val="00E52C04"/>
    <w:rsid w:val="00E52CD0"/>
    <w:rsid w:val="00E52E25"/>
    <w:rsid w:val="00E52E7A"/>
    <w:rsid w:val="00E52EE0"/>
    <w:rsid w:val="00E52F29"/>
    <w:rsid w:val="00E5308E"/>
    <w:rsid w:val="00E53335"/>
    <w:rsid w:val="00E53372"/>
    <w:rsid w:val="00E5341E"/>
    <w:rsid w:val="00E53420"/>
    <w:rsid w:val="00E53668"/>
    <w:rsid w:val="00E5375B"/>
    <w:rsid w:val="00E53837"/>
    <w:rsid w:val="00E53A98"/>
    <w:rsid w:val="00E53F2F"/>
    <w:rsid w:val="00E5426A"/>
    <w:rsid w:val="00E543BB"/>
    <w:rsid w:val="00E54560"/>
    <w:rsid w:val="00E546D6"/>
    <w:rsid w:val="00E54955"/>
    <w:rsid w:val="00E54A3F"/>
    <w:rsid w:val="00E54C04"/>
    <w:rsid w:val="00E54C4C"/>
    <w:rsid w:val="00E54C9E"/>
    <w:rsid w:val="00E54CDA"/>
    <w:rsid w:val="00E54DFE"/>
    <w:rsid w:val="00E55010"/>
    <w:rsid w:val="00E5592E"/>
    <w:rsid w:val="00E55AC0"/>
    <w:rsid w:val="00E55BAB"/>
    <w:rsid w:val="00E55BD7"/>
    <w:rsid w:val="00E55E4F"/>
    <w:rsid w:val="00E56435"/>
    <w:rsid w:val="00E56493"/>
    <w:rsid w:val="00E56807"/>
    <w:rsid w:val="00E568E9"/>
    <w:rsid w:val="00E5692E"/>
    <w:rsid w:val="00E56930"/>
    <w:rsid w:val="00E5713E"/>
    <w:rsid w:val="00E5724B"/>
    <w:rsid w:val="00E572AC"/>
    <w:rsid w:val="00E57368"/>
    <w:rsid w:val="00E5752C"/>
    <w:rsid w:val="00E575D8"/>
    <w:rsid w:val="00E576DD"/>
    <w:rsid w:val="00E57E21"/>
    <w:rsid w:val="00E6022A"/>
    <w:rsid w:val="00E60361"/>
    <w:rsid w:val="00E605AD"/>
    <w:rsid w:val="00E6075C"/>
    <w:rsid w:val="00E60922"/>
    <w:rsid w:val="00E60A78"/>
    <w:rsid w:val="00E60A85"/>
    <w:rsid w:val="00E60A88"/>
    <w:rsid w:val="00E60BAB"/>
    <w:rsid w:val="00E60D57"/>
    <w:rsid w:val="00E60F87"/>
    <w:rsid w:val="00E611E6"/>
    <w:rsid w:val="00E613D3"/>
    <w:rsid w:val="00E61690"/>
    <w:rsid w:val="00E6169C"/>
    <w:rsid w:val="00E61774"/>
    <w:rsid w:val="00E61884"/>
    <w:rsid w:val="00E619D5"/>
    <w:rsid w:val="00E61A54"/>
    <w:rsid w:val="00E61A74"/>
    <w:rsid w:val="00E61E43"/>
    <w:rsid w:val="00E61EB6"/>
    <w:rsid w:val="00E61F5E"/>
    <w:rsid w:val="00E625E9"/>
    <w:rsid w:val="00E6286E"/>
    <w:rsid w:val="00E62904"/>
    <w:rsid w:val="00E62931"/>
    <w:rsid w:val="00E63109"/>
    <w:rsid w:val="00E633F8"/>
    <w:rsid w:val="00E635F0"/>
    <w:rsid w:val="00E63B97"/>
    <w:rsid w:val="00E63DB4"/>
    <w:rsid w:val="00E64028"/>
    <w:rsid w:val="00E6433A"/>
    <w:rsid w:val="00E64565"/>
    <w:rsid w:val="00E64807"/>
    <w:rsid w:val="00E64864"/>
    <w:rsid w:val="00E64E9C"/>
    <w:rsid w:val="00E64F96"/>
    <w:rsid w:val="00E650F7"/>
    <w:rsid w:val="00E65679"/>
    <w:rsid w:val="00E65BD8"/>
    <w:rsid w:val="00E65DB7"/>
    <w:rsid w:val="00E6601A"/>
    <w:rsid w:val="00E6603F"/>
    <w:rsid w:val="00E6677F"/>
    <w:rsid w:val="00E66874"/>
    <w:rsid w:val="00E66B5D"/>
    <w:rsid w:val="00E66E0C"/>
    <w:rsid w:val="00E66E81"/>
    <w:rsid w:val="00E66E98"/>
    <w:rsid w:val="00E677AB"/>
    <w:rsid w:val="00E67819"/>
    <w:rsid w:val="00E67CCD"/>
    <w:rsid w:val="00E67D61"/>
    <w:rsid w:val="00E67DDD"/>
    <w:rsid w:val="00E67FB6"/>
    <w:rsid w:val="00E705CB"/>
    <w:rsid w:val="00E70B3B"/>
    <w:rsid w:val="00E70EE5"/>
    <w:rsid w:val="00E717AE"/>
    <w:rsid w:val="00E7191E"/>
    <w:rsid w:val="00E71AFD"/>
    <w:rsid w:val="00E71B71"/>
    <w:rsid w:val="00E71F21"/>
    <w:rsid w:val="00E71F35"/>
    <w:rsid w:val="00E71FC0"/>
    <w:rsid w:val="00E72136"/>
    <w:rsid w:val="00E72154"/>
    <w:rsid w:val="00E722D6"/>
    <w:rsid w:val="00E723A8"/>
    <w:rsid w:val="00E72B33"/>
    <w:rsid w:val="00E72B8A"/>
    <w:rsid w:val="00E730D8"/>
    <w:rsid w:val="00E73426"/>
    <w:rsid w:val="00E7346A"/>
    <w:rsid w:val="00E73491"/>
    <w:rsid w:val="00E734CE"/>
    <w:rsid w:val="00E73AA8"/>
    <w:rsid w:val="00E73B0C"/>
    <w:rsid w:val="00E73E94"/>
    <w:rsid w:val="00E73ED0"/>
    <w:rsid w:val="00E73F76"/>
    <w:rsid w:val="00E7403B"/>
    <w:rsid w:val="00E740F2"/>
    <w:rsid w:val="00E74276"/>
    <w:rsid w:val="00E74C3E"/>
    <w:rsid w:val="00E74DD3"/>
    <w:rsid w:val="00E74FEB"/>
    <w:rsid w:val="00E750E5"/>
    <w:rsid w:val="00E752A6"/>
    <w:rsid w:val="00E753A0"/>
    <w:rsid w:val="00E758B0"/>
    <w:rsid w:val="00E75BDD"/>
    <w:rsid w:val="00E75DD3"/>
    <w:rsid w:val="00E75E1E"/>
    <w:rsid w:val="00E76250"/>
    <w:rsid w:val="00E763FC"/>
    <w:rsid w:val="00E76D25"/>
    <w:rsid w:val="00E76D5B"/>
    <w:rsid w:val="00E77069"/>
    <w:rsid w:val="00E771FB"/>
    <w:rsid w:val="00E778F3"/>
    <w:rsid w:val="00E77BFA"/>
    <w:rsid w:val="00E77C8A"/>
    <w:rsid w:val="00E77C95"/>
    <w:rsid w:val="00E77EE8"/>
    <w:rsid w:val="00E80511"/>
    <w:rsid w:val="00E80695"/>
    <w:rsid w:val="00E80A1D"/>
    <w:rsid w:val="00E80C36"/>
    <w:rsid w:val="00E80D37"/>
    <w:rsid w:val="00E8103C"/>
    <w:rsid w:val="00E810C5"/>
    <w:rsid w:val="00E819AF"/>
    <w:rsid w:val="00E81B61"/>
    <w:rsid w:val="00E81E1A"/>
    <w:rsid w:val="00E81E42"/>
    <w:rsid w:val="00E81E63"/>
    <w:rsid w:val="00E820C6"/>
    <w:rsid w:val="00E823F9"/>
    <w:rsid w:val="00E825D3"/>
    <w:rsid w:val="00E828A3"/>
    <w:rsid w:val="00E82C95"/>
    <w:rsid w:val="00E82CC6"/>
    <w:rsid w:val="00E82EBC"/>
    <w:rsid w:val="00E8307A"/>
    <w:rsid w:val="00E83099"/>
    <w:rsid w:val="00E8341B"/>
    <w:rsid w:val="00E83566"/>
    <w:rsid w:val="00E8367A"/>
    <w:rsid w:val="00E83CB8"/>
    <w:rsid w:val="00E83E6F"/>
    <w:rsid w:val="00E84224"/>
    <w:rsid w:val="00E8431A"/>
    <w:rsid w:val="00E8498B"/>
    <w:rsid w:val="00E84AC7"/>
    <w:rsid w:val="00E84BB6"/>
    <w:rsid w:val="00E84CF1"/>
    <w:rsid w:val="00E84F9C"/>
    <w:rsid w:val="00E85077"/>
    <w:rsid w:val="00E856AD"/>
    <w:rsid w:val="00E85A34"/>
    <w:rsid w:val="00E85B8F"/>
    <w:rsid w:val="00E85DDC"/>
    <w:rsid w:val="00E85FF1"/>
    <w:rsid w:val="00E8636B"/>
    <w:rsid w:val="00E86991"/>
    <w:rsid w:val="00E869BD"/>
    <w:rsid w:val="00E870B6"/>
    <w:rsid w:val="00E875AB"/>
    <w:rsid w:val="00E87854"/>
    <w:rsid w:val="00E87897"/>
    <w:rsid w:val="00E87B27"/>
    <w:rsid w:val="00E87BAA"/>
    <w:rsid w:val="00E87C3B"/>
    <w:rsid w:val="00E87DF6"/>
    <w:rsid w:val="00E9018C"/>
    <w:rsid w:val="00E90244"/>
    <w:rsid w:val="00E902FD"/>
    <w:rsid w:val="00E903C9"/>
    <w:rsid w:val="00E90488"/>
    <w:rsid w:val="00E904AC"/>
    <w:rsid w:val="00E90776"/>
    <w:rsid w:val="00E90874"/>
    <w:rsid w:val="00E90A5B"/>
    <w:rsid w:val="00E90FAE"/>
    <w:rsid w:val="00E911D9"/>
    <w:rsid w:val="00E9149C"/>
    <w:rsid w:val="00E91607"/>
    <w:rsid w:val="00E91863"/>
    <w:rsid w:val="00E91A4B"/>
    <w:rsid w:val="00E91C0E"/>
    <w:rsid w:val="00E91F8B"/>
    <w:rsid w:val="00E924B7"/>
    <w:rsid w:val="00E928CD"/>
    <w:rsid w:val="00E92BA3"/>
    <w:rsid w:val="00E92BA8"/>
    <w:rsid w:val="00E92EAD"/>
    <w:rsid w:val="00E93494"/>
    <w:rsid w:val="00E93607"/>
    <w:rsid w:val="00E93972"/>
    <w:rsid w:val="00E9410D"/>
    <w:rsid w:val="00E94349"/>
    <w:rsid w:val="00E9444E"/>
    <w:rsid w:val="00E9461D"/>
    <w:rsid w:val="00E950D3"/>
    <w:rsid w:val="00E956B4"/>
    <w:rsid w:val="00E958BD"/>
    <w:rsid w:val="00E95B49"/>
    <w:rsid w:val="00E95B85"/>
    <w:rsid w:val="00E962BF"/>
    <w:rsid w:val="00E97623"/>
    <w:rsid w:val="00E97B64"/>
    <w:rsid w:val="00E97DF6"/>
    <w:rsid w:val="00E97EAE"/>
    <w:rsid w:val="00E97F57"/>
    <w:rsid w:val="00EA0169"/>
    <w:rsid w:val="00EA01C6"/>
    <w:rsid w:val="00EA043A"/>
    <w:rsid w:val="00EA04F2"/>
    <w:rsid w:val="00EA074B"/>
    <w:rsid w:val="00EA07AF"/>
    <w:rsid w:val="00EA0AC1"/>
    <w:rsid w:val="00EA0DD7"/>
    <w:rsid w:val="00EA104E"/>
    <w:rsid w:val="00EA1252"/>
    <w:rsid w:val="00EA1389"/>
    <w:rsid w:val="00EA1593"/>
    <w:rsid w:val="00EA16C5"/>
    <w:rsid w:val="00EA1793"/>
    <w:rsid w:val="00EA17FE"/>
    <w:rsid w:val="00EA1B07"/>
    <w:rsid w:val="00EA1CE5"/>
    <w:rsid w:val="00EA1F33"/>
    <w:rsid w:val="00EA1FB9"/>
    <w:rsid w:val="00EA2122"/>
    <w:rsid w:val="00EA22A7"/>
    <w:rsid w:val="00EA241F"/>
    <w:rsid w:val="00EA2438"/>
    <w:rsid w:val="00EA2509"/>
    <w:rsid w:val="00EA251B"/>
    <w:rsid w:val="00EA2863"/>
    <w:rsid w:val="00EA287B"/>
    <w:rsid w:val="00EA2963"/>
    <w:rsid w:val="00EA2ADC"/>
    <w:rsid w:val="00EA3076"/>
    <w:rsid w:val="00EA318B"/>
    <w:rsid w:val="00EA34B4"/>
    <w:rsid w:val="00EA3CA4"/>
    <w:rsid w:val="00EA4115"/>
    <w:rsid w:val="00EA43F2"/>
    <w:rsid w:val="00EA45EA"/>
    <w:rsid w:val="00EA4624"/>
    <w:rsid w:val="00EA46FA"/>
    <w:rsid w:val="00EA4A80"/>
    <w:rsid w:val="00EA4D81"/>
    <w:rsid w:val="00EA4F4D"/>
    <w:rsid w:val="00EA4FAD"/>
    <w:rsid w:val="00EA50E2"/>
    <w:rsid w:val="00EA529A"/>
    <w:rsid w:val="00EA5389"/>
    <w:rsid w:val="00EA53C4"/>
    <w:rsid w:val="00EA54C3"/>
    <w:rsid w:val="00EA5A43"/>
    <w:rsid w:val="00EA5C93"/>
    <w:rsid w:val="00EA6079"/>
    <w:rsid w:val="00EA60B7"/>
    <w:rsid w:val="00EA6160"/>
    <w:rsid w:val="00EA6228"/>
    <w:rsid w:val="00EA65FD"/>
    <w:rsid w:val="00EA6612"/>
    <w:rsid w:val="00EA67EE"/>
    <w:rsid w:val="00EA69A8"/>
    <w:rsid w:val="00EA69D2"/>
    <w:rsid w:val="00EA6CEE"/>
    <w:rsid w:val="00EA724D"/>
    <w:rsid w:val="00EA72F7"/>
    <w:rsid w:val="00EA7351"/>
    <w:rsid w:val="00EA7589"/>
    <w:rsid w:val="00EA76C3"/>
    <w:rsid w:val="00EA7B10"/>
    <w:rsid w:val="00EB0071"/>
    <w:rsid w:val="00EB00AA"/>
    <w:rsid w:val="00EB0130"/>
    <w:rsid w:val="00EB018A"/>
    <w:rsid w:val="00EB035A"/>
    <w:rsid w:val="00EB0366"/>
    <w:rsid w:val="00EB06A7"/>
    <w:rsid w:val="00EB06F0"/>
    <w:rsid w:val="00EB089E"/>
    <w:rsid w:val="00EB09D3"/>
    <w:rsid w:val="00EB0A2F"/>
    <w:rsid w:val="00EB0D6F"/>
    <w:rsid w:val="00EB1146"/>
    <w:rsid w:val="00EB12DA"/>
    <w:rsid w:val="00EB1380"/>
    <w:rsid w:val="00EB138F"/>
    <w:rsid w:val="00EB145A"/>
    <w:rsid w:val="00EB160F"/>
    <w:rsid w:val="00EB1897"/>
    <w:rsid w:val="00EB1C49"/>
    <w:rsid w:val="00EB1D92"/>
    <w:rsid w:val="00EB1DE7"/>
    <w:rsid w:val="00EB1E7B"/>
    <w:rsid w:val="00EB1F5F"/>
    <w:rsid w:val="00EB2117"/>
    <w:rsid w:val="00EB233D"/>
    <w:rsid w:val="00EB23FF"/>
    <w:rsid w:val="00EB242A"/>
    <w:rsid w:val="00EB24DE"/>
    <w:rsid w:val="00EB2675"/>
    <w:rsid w:val="00EB2C58"/>
    <w:rsid w:val="00EB2D98"/>
    <w:rsid w:val="00EB2F77"/>
    <w:rsid w:val="00EB3183"/>
    <w:rsid w:val="00EB330D"/>
    <w:rsid w:val="00EB3704"/>
    <w:rsid w:val="00EB382F"/>
    <w:rsid w:val="00EB3AE1"/>
    <w:rsid w:val="00EB3BAD"/>
    <w:rsid w:val="00EB3C41"/>
    <w:rsid w:val="00EB3E2F"/>
    <w:rsid w:val="00EB430B"/>
    <w:rsid w:val="00EB45D5"/>
    <w:rsid w:val="00EB4D5B"/>
    <w:rsid w:val="00EB4DBE"/>
    <w:rsid w:val="00EB4F96"/>
    <w:rsid w:val="00EB526F"/>
    <w:rsid w:val="00EB538D"/>
    <w:rsid w:val="00EB547F"/>
    <w:rsid w:val="00EB5483"/>
    <w:rsid w:val="00EB5B55"/>
    <w:rsid w:val="00EB5CEC"/>
    <w:rsid w:val="00EB5CF8"/>
    <w:rsid w:val="00EB5D0F"/>
    <w:rsid w:val="00EB5DF2"/>
    <w:rsid w:val="00EB629C"/>
    <w:rsid w:val="00EB642D"/>
    <w:rsid w:val="00EB6433"/>
    <w:rsid w:val="00EB675D"/>
    <w:rsid w:val="00EB67A8"/>
    <w:rsid w:val="00EB6CD6"/>
    <w:rsid w:val="00EB6DBC"/>
    <w:rsid w:val="00EB6E1F"/>
    <w:rsid w:val="00EB70CA"/>
    <w:rsid w:val="00EB71C3"/>
    <w:rsid w:val="00EB74B1"/>
    <w:rsid w:val="00EC00CE"/>
    <w:rsid w:val="00EC032E"/>
    <w:rsid w:val="00EC0366"/>
    <w:rsid w:val="00EC03E2"/>
    <w:rsid w:val="00EC0438"/>
    <w:rsid w:val="00EC0689"/>
    <w:rsid w:val="00EC0884"/>
    <w:rsid w:val="00EC0A0E"/>
    <w:rsid w:val="00EC0BCC"/>
    <w:rsid w:val="00EC0DE3"/>
    <w:rsid w:val="00EC0E28"/>
    <w:rsid w:val="00EC13E5"/>
    <w:rsid w:val="00EC1725"/>
    <w:rsid w:val="00EC1A88"/>
    <w:rsid w:val="00EC1ACB"/>
    <w:rsid w:val="00EC1C36"/>
    <w:rsid w:val="00EC1CD9"/>
    <w:rsid w:val="00EC1D1A"/>
    <w:rsid w:val="00EC279C"/>
    <w:rsid w:val="00EC2E50"/>
    <w:rsid w:val="00EC31CF"/>
    <w:rsid w:val="00EC32DA"/>
    <w:rsid w:val="00EC3444"/>
    <w:rsid w:val="00EC38B0"/>
    <w:rsid w:val="00EC39EE"/>
    <w:rsid w:val="00EC3AC4"/>
    <w:rsid w:val="00EC3DB7"/>
    <w:rsid w:val="00EC3E5A"/>
    <w:rsid w:val="00EC3F7F"/>
    <w:rsid w:val="00EC40A3"/>
    <w:rsid w:val="00EC410F"/>
    <w:rsid w:val="00EC4408"/>
    <w:rsid w:val="00EC4893"/>
    <w:rsid w:val="00EC4C8D"/>
    <w:rsid w:val="00EC5060"/>
    <w:rsid w:val="00EC5179"/>
    <w:rsid w:val="00EC53B2"/>
    <w:rsid w:val="00EC5880"/>
    <w:rsid w:val="00EC59F9"/>
    <w:rsid w:val="00EC5C44"/>
    <w:rsid w:val="00EC5E75"/>
    <w:rsid w:val="00EC5E91"/>
    <w:rsid w:val="00EC631A"/>
    <w:rsid w:val="00EC6A32"/>
    <w:rsid w:val="00EC6ADE"/>
    <w:rsid w:val="00EC6FA3"/>
    <w:rsid w:val="00EC7026"/>
    <w:rsid w:val="00EC7192"/>
    <w:rsid w:val="00EC74C0"/>
    <w:rsid w:val="00EC74FA"/>
    <w:rsid w:val="00EC7514"/>
    <w:rsid w:val="00EC7D36"/>
    <w:rsid w:val="00EC7DC1"/>
    <w:rsid w:val="00EC7EB6"/>
    <w:rsid w:val="00ED025E"/>
    <w:rsid w:val="00ED0905"/>
    <w:rsid w:val="00ED097B"/>
    <w:rsid w:val="00ED0BAF"/>
    <w:rsid w:val="00ED0BED"/>
    <w:rsid w:val="00ED0D25"/>
    <w:rsid w:val="00ED1059"/>
    <w:rsid w:val="00ED118D"/>
    <w:rsid w:val="00ED14A1"/>
    <w:rsid w:val="00ED183A"/>
    <w:rsid w:val="00ED1DD1"/>
    <w:rsid w:val="00ED1E73"/>
    <w:rsid w:val="00ED2119"/>
    <w:rsid w:val="00ED2386"/>
    <w:rsid w:val="00ED248B"/>
    <w:rsid w:val="00ED2B04"/>
    <w:rsid w:val="00ED2B0C"/>
    <w:rsid w:val="00ED2D34"/>
    <w:rsid w:val="00ED346E"/>
    <w:rsid w:val="00ED3986"/>
    <w:rsid w:val="00ED3B16"/>
    <w:rsid w:val="00ED3D0F"/>
    <w:rsid w:val="00ED3F18"/>
    <w:rsid w:val="00ED4157"/>
    <w:rsid w:val="00ED42BC"/>
    <w:rsid w:val="00ED4EBA"/>
    <w:rsid w:val="00ED4FAE"/>
    <w:rsid w:val="00ED4FF3"/>
    <w:rsid w:val="00ED502E"/>
    <w:rsid w:val="00ED51FD"/>
    <w:rsid w:val="00ED53F2"/>
    <w:rsid w:val="00ED56AA"/>
    <w:rsid w:val="00ED58AE"/>
    <w:rsid w:val="00ED598A"/>
    <w:rsid w:val="00ED59D0"/>
    <w:rsid w:val="00ED5B85"/>
    <w:rsid w:val="00ED5B93"/>
    <w:rsid w:val="00ED5BE1"/>
    <w:rsid w:val="00ED5F4F"/>
    <w:rsid w:val="00ED637A"/>
    <w:rsid w:val="00ED63CB"/>
    <w:rsid w:val="00ED6518"/>
    <w:rsid w:val="00ED6A13"/>
    <w:rsid w:val="00ED6A44"/>
    <w:rsid w:val="00ED6B07"/>
    <w:rsid w:val="00ED6B6E"/>
    <w:rsid w:val="00ED7577"/>
    <w:rsid w:val="00ED7823"/>
    <w:rsid w:val="00ED7ABA"/>
    <w:rsid w:val="00EE0187"/>
    <w:rsid w:val="00EE0491"/>
    <w:rsid w:val="00EE0535"/>
    <w:rsid w:val="00EE0BB1"/>
    <w:rsid w:val="00EE0FB7"/>
    <w:rsid w:val="00EE10B2"/>
    <w:rsid w:val="00EE1434"/>
    <w:rsid w:val="00EE179C"/>
    <w:rsid w:val="00EE1A4A"/>
    <w:rsid w:val="00EE1BB1"/>
    <w:rsid w:val="00EE1CF3"/>
    <w:rsid w:val="00EE20E4"/>
    <w:rsid w:val="00EE21E8"/>
    <w:rsid w:val="00EE23C9"/>
    <w:rsid w:val="00EE271F"/>
    <w:rsid w:val="00EE28F9"/>
    <w:rsid w:val="00EE2A98"/>
    <w:rsid w:val="00EE2C46"/>
    <w:rsid w:val="00EE2F6E"/>
    <w:rsid w:val="00EE3004"/>
    <w:rsid w:val="00EE306C"/>
    <w:rsid w:val="00EE334C"/>
    <w:rsid w:val="00EE36D4"/>
    <w:rsid w:val="00EE372A"/>
    <w:rsid w:val="00EE3835"/>
    <w:rsid w:val="00EE3A74"/>
    <w:rsid w:val="00EE3C89"/>
    <w:rsid w:val="00EE3D43"/>
    <w:rsid w:val="00EE3F0A"/>
    <w:rsid w:val="00EE4138"/>
    <w:rsid w:val="00EE42D4"/>
    <w:rsid w:val="00EE4633"/>
    <w:rsid w:val="00EE4762"/>
    <w:rsid w:val="00EE48C7"/>
    <w:rsid w:val="00EE48D7"/>
    <w:rsid w:val="00EE4C40"/>
    <w:rsid w:val="00EE4DB2"/>
    <w:rsid w:val="00EE4DED"/>
    <w:rsid w:val="00EE51F0"/>
    <w:rsid w:val="00EE5428"/>
    <w:rsid w:val="00EE566F"/>
    <w:rsid w:val="00EE56F4"/>
    <w:rsid w:val="00EE5A70"/>
    <w:rsid w:val="00EE5B49"/>
    <w:rsid w:val="00EE5F69"/>
    <w:rsid w:val="00EE60B4"/>
    <w:rsid w:val="00EE6527"/>
    <w:rsid w:val="00EE6578"/>
    <w:rsid w:val="00EE6870"/>
    <w:rsid w:val="00EE6CD7"/>
    <w:rsid w:val="00EE6D9E"/>
    <w:rsid w:val="00EE787D"/>
    <w:rsid w:val="00EE7C6F"/>
    <w:rsid w:val="00EF0359"/>
    <w:rsid w:val="00EF050A"/>
    <w:rsid w:val="00EF06FF"/>
    <w:rsid w:val="00EF09B4"/>
    <w:rsid w:val="00EF0A2F"/>
    <w:rsid w:val="00EF0AF3"/>
    <w:rsid w:val="00EF0BD0"/>
    <w:rsid w:val="00EF0C01"/>
    <w:rsid w:val="00EF0CC7"/>
    <w:rsid w:val="00EF0E6D"/>
    <w:rsid w:val="00EF1147"/>
    <w:rsid w:val="00EF146C"/>
    <w:rsid w:val="00EF160D"/>
    <w:rsid w:val="00EF1C74"/>
    <w:rsid w:val="00EF1DFD"/>
    <w:rsid w:val="00EF2137"/>
    <w:rsid w:val="00EF256D"/>
    <w:rsid w:val="00EF25EE"/>
    <w:rsid w:val="00EF27F0"/>
    <w:rsid w:val="00EF290A"/>
    <w:rsid w:val="00EF2A81"/>
    <w:rsid w:val="00EF2F62"/>
    <w:rsid w:val="00EF3696"/>
    <w:rsid w:val="00EF38C7"/>
    <w:rsid w:val="00EF3C9E"/>
    <w:rsid w:val="00EF3CEC"/>
    <w:rsid w:val="00EF3E6C"/>
    <w:rsid w:val="00EF4222"/>
    <w:rsid w:val="00EF426F"/>
    <w:rsid w:val="00EF436B"/>
    <w:rsid w:val="00EF46D9"/>
    <w:rsid w:val="00EF48B9"/>
    <w:rsid w:val="00EF4D59"/>
    <w:rsid w:val="00EF5329"/>
    <w:rsid w:val="00EF53F3"/>
    <w:rsid w:val="00EF53FD"/>
    <w:rsid w:val="00EF5C23"/>
    <w:rsid w:val="00EF5F03"/>
    <w:rsid w:val="00EF6081"/>
    <w:rsid w:val="00EF6147"/>
    <w:rsid w:val="00EF61D5"/>
    <w:rsid w:val="00EF6916"/>
    <w:rsid w:val="00EF6F7B"/>
    <w:rsid w:val="00EF7914"/>
    <w:rsid w:val="00EF7AE1"/>
    <w:rsid w:val="00EF7B00"/>
    <w:rsid w:val="00EF7B0A"/>
    <w:rsid w:val="00EF7C77"/>
    <w:rsid w:val="00F0017D"/>
    <w:rsid w:val="00F0084D"/>
    <w:rsid w:val="00F00861"/>
    <w:rsid w:val="00F00882"/>
    <w:rsid w:val="00F00914"/>
    <w:rsid w:val="00F00B35"/>
    <w:rsid w:val="00F00E4B"/>
    <w:rsid w:val="00F01367"/>
    <w:rsid w:val="00F01409"/>
    <w:rsid w:val="00F0157E"/>
    <w:rsid w:val="00F01586"/>
    <w:rsid w:val="00F0161E"/>
    <w:rsid w:val="00F01A4D"/>
    <w:rsid w:val="00F01C7D"/>
    <w:rsid w:val="00F01D7E"/>
    <w:rsid w:val="00F021B6"/>
    <w:rsid w:val="00F02437"/>
    <w:rsid w:val="00F026C4"/>
    <w:rsid w:val="00F02726"/>
    <w:rsid w:val="00F02C1D"/>
    <w:rsid w:val="00F02CB7"/>
    <w:rsid w:val="00F03B95"/>
    <w:rsid w:val="00F03C8D"/>
    <w:rsid w:val="00F03CA9"/>
    <w:rsid w:val="00F0408A"/>
    <w:rsid w:val="00F0414F"/>
    <w:rsid w:val="00F042B7"/>
    <w:rsid w:val="00F04592"/>
    <w:rsid w:val="00F049DA"/>
    <w:rsid w:val="00F04BA6"/>
    <w:rsid w:val="00F04C9D"/>
    <w:rsid w:val="00F05039"/>
    <w:rsid w:val="00F05236"/>
    <w:rsid w:val="00F053AC"/>
    <w:rsid w:val="00F053FB"/>
    <w:rsid w:val="00F0540A"/>
    <w:rsid w:val="00F054D3"/>
    <w:rsid w:val="00F0558D"/>
    <w:rsid w:val="00F059A4"/>
    <w:rsid w:val="00F061E9"/>
    <w:rsid w:val="00F0648D"/>
    <w:rsid w:val="00F064D7"/>
    <w:rsid w:val="00F0671E"/>
    <w:rsid w:val="00F06784"/>
    <w:rsid w:val="00F06831"/>
    <w:rsid w:val="00F06D96"/>
    <w:rsid w:val="00F0715E"/>
    <w:rsid w:val="00F071E8"/>
    <w:rsid w:val="00F074BB"/>
    <w:rsid w:val="00F075A0"/>
    <w:rsid w:val="00F075E1"/>
    <w:rsid w:val="00F0760E"/>
    <w:rsid w:val="00F07B42"/>
    <w:rsid w:val="00F07EF9"/>
    <w:rsid w:val="00F103DE"/>
    <w:rsid w:val="00F10997"/>
    <w:rsid w:val="00F10B65"/>
    <w:rsid w:val="00F112A5"/>
    <w:rsid w:val="00F11528"/>
    <w:rsid w:val="00F119CA"/>
    <w:rsid w:val="00F11A02"/>
    <w:rsid w:val="00F11EC8"/>
    <w:rsid w:val="00F11EC9"/>
    <w:rsid w:val="00F11F48"/>
    <w:rsid w:val="00F12027"/>
    <w:rsid w:val="00F12139"/>
    <w:rsid w:val="00F12971"/>
    <w:rsid w:val="00F135DC"/>
    <w:rsid w:val="00F13855"/>
    <w:rsid w:val="00F13E3B"/>
    <w:rsid w:val="00F13F69"/>
    <w:rsid w:val="00F140EA"/>
    <w:rsid w:val="00F144C8"/>
    <w:rsid w:val="00F14866"/>
    <w:rsid w:val="00F14B37"/>
    <w:rsid w:val="00F14BDC"/>
    <w:rsid w:val="00F14BE7"/>
    <w:rsid w:val="00F14D79"/>
    <w:rsid w:val="00F15789"/>
    <w:rsid w:val="00F159AC"/>
    <w:rsid w:val="00F15E63"/>
    <w:rsid w:val="00F15ED3"/>
    <w:rsid w:val="00F15F43"/>
    <w:rsid w:val="00F15FCB"/>
    <w:rsid w:val="00F1610B"/>
    <w:rsid w:val="00F161D4"/>
    <w:rsid w:val="00F162BF"/>
    <w:rsid w:val="00F16489"/>
    <w:rsid w:val="00F1651A"/>
    <w:rsid w:val="00F165E6"/>
    <w:rsid w:val="00F1674F"/>
    <w:rsid w:val="00F167C2"/>
    <w:rsid w:val="00F16C8E"/>
    <w:rsid w:val="00F16D09"/>
    <w:rsid w:val="00F16DF4"/>
    <w:rsid w:val="00F16F17"/>
    <w:rsid w:val="00F16F75"/>
    <w:rsid w:val="00F17413"/>
    <w:rsid w:val="00F17470"/>
    <w:rsid w:val="00F1750B"/>
    <w:rsid w:val="00F1772D"/>
    <w:rsid w:val="00F1797B"/>
    <w:rsid w:val="00F17B17"/>
    <w:rsid w:val="00F17E6C"/>
    <w:rsid w:val="00F17F06"/>
    <w:rsid w:val="00F20232"/>
    <w:rsid w:val="00F2045F"/>
    <w:rsid w:val="00F205FF"/>
    <w:rsid w:val="00F2065D"/>
    <w:rsid w:val="00F20965"/>
    <w:rsid w:val="00F20B0F"/>
    <w:rsid w:val="00F20DD8"/>
    <w:rsid w:val="00F20E08"/>
    <w:rsid w:val="00F21147"/>
    <w:rsid w:val="00F2117C"/>
    <w:rsid w:val="00F21663"/>
    <w:rsid w:val="00F21833"/>
    <w:rsid w:val="00F21AEB"/>
    <w:rsid w:val="00F2223E"/>
    <w:rsid w:val="00F223BE"/>
    <w:rsid w:val="00F22553"/>
    <w:rsid w:val="00F229E9"/>
    <w:rsid w:val="00F22A42"/>
    <w:rsid w:val="00F230EC"/>
    <w:rsid w:val="00F231F5"/>
    <w:rsid w:val="00F23525"/>
    <w:rsid w:val="00F23844"/>
    <w:rsid w:val="00F2398E"/>
    <w:rsid w:val="00F23CEF"/>
    <w:rsid w:val="00F2429E"/>
    <w:rsid w:val="00F246BF"/>
    <w:rsid w:val="00F2482D"/>
    <w:rsid w:val="00F24ACF"/>
    <w:rsid w:val="00F24CE7"/>
    <w:rsid w:val="00F2543C"/>
    <w:rsid w:val="00F258DD"/>
    <w:rsid w:val="00F25C29"/>
    <w:rsid w:val="00F25C65"/>
    <w:rsid w:val="00F25E5E"/>
    <w:rsid w:val="00F26218"/>
    <w:rsid w:val="00F26311"/>
    <w:rsid w:val="00F2661A"/>
    <w:rsid w:val="00F26635"/>
    <w:rsid w:val="00F26801"/>
    <w:rsid w:val="00F26A41"/>
    <w:rsid w:val="00F26CC5"/>
    <w:rsid w:val="00F2778A"/>
    <w:rsid w:val="00F2778E"/>
    <w:rsid w:val="00F2782C"/>
    <w:rsid w:val="00F27D50"/>
    <w:rsid w:val="00F30007"/>
    <w:rsid w:val="00F3006F"/>
    <w:rsid w:val="00F3029A"/>
    <w:rsid w:val="00F302BE"/>
    <w:rsid w:val="00F3042B"/>
    <w:rsid w:val="00F30599"/>
    <w:rsid w:val="00F306BB"/>
    <w:rsid w:val="00F308B6"/>
    <w:rsid w:val="00F309CD"/>
    <w:rsid w:val="00F30FD0"/>
    <w:rsid w:val="00F310EA"/>
    <w:rsid w:val="00F315A8"/>
    <w:rsid w:val="00F316E9"/>
    <w:rsid w:val="00F3187D"/>
    <w:rsid w:val="00F31948"/>
    <w:rsid w:val="00F31AD5"/>
    <w:rsid w:val="00F31E54"/>
    <w:rsid w:val="00F325C3"/>
    <w:rsid w:val="00F326B7"/>
    <w:rsid w:val="00F327BE"/>
    <w:rsid w:val="00F32904"/>
    <w:rsid w:val="00F3319A"/>
    <w:rsid w:val="00F33499"/>
    <w:rsid w:val="00F33511"/>
    <w:rsid w:val="00F33F75"/>
    <w:rsid w:val="00F33FE3"/>
    <w:rsid w:val="00F34074"/>
    <w:rsid w:val="00F342F5"/>
    <w:rsid w:val="00F3466F"/>
    <w:rsid w:val="00F348C3"/>
    <w:rsid w:val="00F35B74"/>
    <w:rsid w:val="00F35B8C"/>
    <w:rsid w:val="00F35B8D"/>
    <w:rsid w:val="00F35C9B"/>
    <w:rsid w:val="00F35E22"/>
    <w:rsid w:val="00F35F9C"/>
    <w:rsid w:val="00F36162"/>
    <w:rsid w:val="00F36185"/>
    <w:rsid w:val="00F36203"/>
    <w:rsid w:val="00F3651A"/>
    <w:rsid w:val="00F3669E"/>
    <w:rsid w:val="00F3674D"/>
    <w:rsid w:val="00F369EE"/>
    <w:rsid w:val="00F36C47"/>
    <w:rsid w:val="00F36CA9"/>
    <w:rsid w:val="00F373D6"/>
    <w:rsid w:val="00F3752C"/>
    <w:rsid w:val="00F376B1"/>
    <w:rsid w:val="00F377AE"/>
    <w:rsid w:val="00F379ED"/>
    <w:rsid w:val="00F40214"/>
    <w:rsid w:val="00F40471"/>
    <w:rsid w:val="00F407F7"/>
    <w:rsid w:val="00F408DD"/>
    <w:rsid w:val="00F40A24"/>
    <w:rsid w:val="00F40BF1"/>
    <w:rsid w:val="00F40D22"/>
    <w:rsid w:val="00F40ED1"/>
    <w:rsid w:val="00F411EB"/>
    <w:rsid w:val="00F411F2"/>
    <w:rsid w:val="00F412B4"/>
    <w:rsid w:val="00F41341"/>
    <w:rsid w:val="00F417F0"/>
    <w:rsid w:val="00F4181F"/>
    <w:rsid w:val="00F42027"/>
    <w:rsid w:val="00F42183"/>
    <w:rsid w:val="00F4259F"/>
    <w:rsid w:val="00F4264F"/>
    <w:rsid w:val="00F42684"/>
    <w:rsid w:val="00F428A1"/>
    <w:rsid w:val="00F42953"/>
    <w:rsid w:val="00F429E0"/>
    <w:rsid w:val="00F42A03"/>
    <w:rsid w:val="00F42B52"/>
    <w:rsid w:val="00F43666"/>
    <w:rsid w:val="00F437B1"/>
    <w:rsid w:val="00F4387B"/>
    <w:rsid w:val="00F4388E"/>
    <w:rsid w:val="00F43D6D"/>
    <w:rsid w:val="00F44116"/>
    <w:rsid w:val="00F442AD"/>
    <w:rsid w:val="00F443C5"/>
    <w:rsid w:val="00F443FE"/>
    <w:rsid w:val="00F44521"/>
    <w:rsid w:val="00F445A0"/>
    <w:rsid w:val="00F445B7"/>
    <w:rsid w:val="00F4465A"/>
    <w:rsid w:val="00F44846"/>
    <w:rsid w:val="00F44B7B"/>
    <w:rsid w:val="00F458C3"/>
    <w:rsid w:val="00F4594E"/>
    <w:rsid w:val="00F45CAC"/>
    <w:rsid w:val="00F45E37"/>
    <w:rsid w:val="00F45EF7"/>
    <w:rsid w:val="00F45FA4"/>
    <w:rsid w:val="00F46021"/>
    <w:rsid w:val="00F464C3"/>
    <w:rsid w:val="00F465D9"/>
    <w:rsid w:val="00F4687E"/>
    <w:rsid w:val="00F46D96"/>
    <w:rsid w:val="00F46DE7"/>
    <w:rsid w:val="00F46E8D"/>
    <w:rsid w:val="00F47522"/>
    <w:rsid w:val="00F477E9"/>
    <w:rsid w:val="00F4786A"/>
    <w:rsid w:val="00F47C44"/>
    <w:rsid w:val="00F47DF0"/>
    <w:rsid w:val="00F47E63"/>
    <w:rsid w:val="00F500C5"/>
    <w:rsid w:val="00F50126"/>
    <w:rsid w:val="00F502D3"/>
    <w:rsid w:val="00F50325"/>
    <w:rsid w:val="00F50918"/>
    <w:rsid w:val="00F50BFD"/>
    <w:rsid w:val="00F50D79"/>
    <w:rsid w:val="00F51004"/>
    <w:rsid w:val="00F51015"/>
    <w:rsid w:val="00F5112B"/>
    <w:rsid w:val="00F515F8"/>
    <w:rsid w:val="00F5168F"/>
    <w:rsid w:val="00F516DF"/>
    <w:rsid w:val="00F518DF"/>
    <w:rsid w:val="00F5197F"/>
    <w:rsid w:val="00F51A0E"/>
    <w:rsid w:val="00F51D1D"/>
    <w:rsid w:val="00F51E6A"/>
    <w:rsid w:val="00F51F44"/>
    <w:rsid w:val="00F52544"/>
    <w:rsid w:val="00F527CD"/>
    <w:rsid w:val="00F529F8"/>
    <w:rsid w:val="00F52D7C"/>
    <w:rsid w:val="00F52E08"/>
    <w:rsid w:val="00F52F62"/>
    <w:rsid w:val="00F531CF"/>
    <w:rsid w:val="00F5326D"/>
    <w:rsid w:val="00F534CF"/>
    <w:rsid w:val="00F53737"/>
    <w:rsid w:val="00F5393F"/>
    <w:rsid w:val="00F53F87"/>
    <w:rsid w:val="00F54181"/>
    <w:rsid w:val="00F544DF"/>
    <w:rsid w:val="00F545E7"/>
    <w:rsid w:val="00F548AD"/>
    <w:rsid w:val="00F54B28"/>
    <w:rsid w:val="00F55147"/>
    <w:rsid w:val="00F5532C"/>
    <w:rsid w:val="00F553F2"/>
    <w:rsid w:val="00F55521"/>
    <w:rsid w:val="00F5575E"/>
    <w:rsid w:val="00F56170"/>
    <w:rsid w:val="00F564DC"/>
    <w:rsid w:val="00F5663A"/>
    <w:rsid w:val="00F5685A"/>
    <w:rsid w:val="00F5685D"/>
    <w:rsid w:val="00F56AD0"/>
    <w:rsid w:val="00F56C38"/>
    <w:rsid w:val="00F56DE3"/>
    <w:rsid w:val="00F56EF6"/>
    <w:rsid w:val="00F57243"/>
    <w:rsid w:val="00F57391"/>
    <w:rsid w:val="00F57C44"/>
    <w:rsid w:val="00F603B1"/>
    <w:rsid w:val="00F603DC"/>
    <w:rsid w:val="00F6087C"/>
    <w:rsid w:val="00F60A9F"/>
    <w:rsid w:val="00F60C40"/>
    <w:rsid w:val="00F60EE3"/>
    <w:rsid w:val="00F610E6"/>
    <w:rsid w:val="00F61359"/>
    <w:rsid w:val="00F61475"/>
    <w:rsid w:val="00F61662"/>
    <w:rsid w:val="00F61952"/>
    <w:rsid w:val="00F61954"/>
    <w:rsid w:val="00F61EDB"/>
    <w:rsid w:val="00F62232"/>
    <w:rsid w:val="00F62346"/>
    <w:rsid w:val="00F6249F"/>
    <w:rsid w:val="00F627A1"/>
    <w:rsid w:val="00F62ACC"/>
    <w:rsid w:val="00F630ED"/>
    <w:rsid w:val="00F63382"/>
    <w:rsid w:val="00F63449"/>
    <w:rsid w:val="00F63465"/>
    <w:rsid w:val="00F63529"/>
    <w:rsid w:val="00F63A9C"/>
    <w:rsid w:val="00F63B44"/>
    <w:rsid w:val="00F63C18"/>
    <w:rsid w:val="00F63C78"/>
    <w:rsid w:val="00F63CF1"/>
    <w:rsid w:val="00F641AB"/>
    <w:rsid w:val="00F6425F"/>
    <w:rsid w:val="00F6476C"/>
    <w:rsid w:val="00F6480F"/>
    <w:rsid w:val="00F64ABC"/>
    <w:rsid w:val="00F65300"/>
    <w:rsid w:val="00F6562F"/>
    <w:rsid w:val="00F65C8B"/>
    <w:rsid w:val="00F65D82"/>
    <w:rsid w:val="00F65E0D"/>
    <w:rsid w:val="00F65EA5"/>
    <w:rsid w:val="00F66202"/>
    <w:rsid w:val="00F6629D"/>
    <w:rsid w:val="00F662FC"/>
    <w:rsid w:val="00F66382"/>
    <w:rsid w:val="00F663E2"/>
    <w:rsid w:val="00F66564"/>
    <w:rsid w:val="00F668A6"/>
    <w:rsid w:val="00F668AB"/>
    <w:rsid w:val="00F669C9"/>
    <w:rsid w:val="00F66D04"/>
    <w:rsid w:val="00F66D5F"/>
    <w:rsid w:val="00F66E9C"/>
    <w:rsid w:val="00F670F9"/>
    <w:rsid w:val="00F67275"/>
    <w:rsid w:val="00F67278"/>
    <w:rsid w:val="00F67472"/>
    <w:rsid w:val="00F675BA"/>
    <w:rsid w:val="00F6764A"/>
    <w:rsid w:val="00F678DC"/>
    <w:rsid w:val="00F67A0C"/>
    <w:rsid w:val="00F67BA9"/>
    <w:rsid w:val="00F67C5C"/>
    <w:rsid w:val="00F67EBC"/>
    <w:rsid w:val="00F705D0"/>
    <w:rsid w:val="00F705D8"/>
    <w:rsid w:val="00F70B23"/>
    <w:rsid w:val="00F70B9F"/>
    <w:rsid w:val="00F70BD9"/>
    <w:rsid w:val="00F71002"/>
    <w:rsid w:val="00F7101D"/>
    <w:rsid w:val="00F7127B"/>
    <w:rsid w:val="00F713AB"/>
    <w:rsid w:val="00F714A8"/>
    <w:rsid w:val="00F714EE"/>
    <w:rsid w:val="00F71C14"/>
    <w:rsid w:val="00F71EA6"/>
    <w:rsid w:val="00F72194"/>
    <w:rsid w:val="00F722E0"/>
    <w:rsid w:val="00F724F0"/>
    <w:rsid w:val="00F725E3"/>
    <w:rsid w:val="00F7260B"/>
    <w:rsid w:val="00F72AE0"/>
    <w:rsid w:val="00F72CFD"/>
    <w:rsid w:val="00F72E8E"/>
    <w:rsid w:val="00F73106"/>
    <w:rsid w:val="00F731F3"/>
    <w:rsid w:val="00F732E4"/>
    <w:rsid w:val="00F7331B"/>
    <w:rsid w:val="00F73668"/>
    <w:rsid w:val="00F73952"/>
    <w:rsid w:val="00F73B1C"/>
    <w:rsid w:val="00F73F67"/>
    <w:rsid w:val="00F73F6D"/>
    <w:rsid w:val="00F74190"/>
    <w:rsid w:val="00F742CE"/>
    <w:rsid w:val="00F7461C"/>
    <w:rsid w:val="00F74921"/>
    <w:rsid w:val="00F74CB9"/>
    <w:rsid w:val="00F74D63"/>
    <w:rsid w:val="00F7515C"/>
    <w:rsid w:val="00F7532C"/>
    <w:rsid w:val="00F754EA"/>
    <w:rsid w:val="00F755D9"/>
    <w:rsid w:val="00F7575E"/>
    <w:rsid w:val="00F75B71"/>
    <w:rsid w:val="00F75CC5"/>
    <w:rsid w:val="00F75DF9"/>
    <w:rsid w:val="00F76477"/>
    <w:rsid w:val="00F76479"/>
    <w:rsid w:val="00F7654D"/>
    <w:rsid w:val="00F765A3"/>
    <w:rsid w:val="00F766A3"/>
    <w:rsid w:val="00F768D2"/>
    <w:rsid w:val="00F76AD0"/>
    <w:rsid w:val="00F76C9A"/>
    <w:rsid w:val="00F76CC6"/>
    <w:rsid w:val="00F76EA9"/>
    <w:rsid w:val="00F76F5C"/>
    <w:rsid w:val="00F77004"/>
    <w:rsid w:val="00F77A12"/>
    <w:rsid w:val="00F77BF4"/>
    <w:rsid w:val="00F77E43"/>
    <w:rsid w:val="00F800F5"/>
    <w:rsid w:val="00F8052C"/>
    <w:rsid w:val="00F80924"/>
    <w:rsid w:val="00F809B5"/>
    <w:rsid w:val="00F80A2D"/>
    <w:rsid w:val="00F80C83"/>
    <w:rsid w:val="00F80CF0"/>
    <w:rsid w:val="00F80E56"/>
    <w:rsid w:val="00F80F11"/>
    <w:rsid w:val="00F80F6A"/>
    <w:rsid w:val="00F81195"/>
    <w:rsid w:val="00F811B0"/>
    <w:rsid w:val="00F8139B"/>
    <w:rsid w:val="00F816D7"/>
    <w:rsid w:val="00F81785"/>
    <w:rsid w:val="00F819C1"/>
    <w:rsid w:val="00F81C36"/>
    <w:rsid w:val="00F81E3C"/>
    <w:rsid w:val="00F820A5"/>
    <w:rsid w:val="00F820D7"/>
    <w:rsid w:val="00F822B9"/>
    <w:rsid w:val="00F822F6"/>
    <w:rsid w:val="00F826D2"/>
    <w:rsid w:val="00F826EE"/>
    <w:rsid w:val="00F82C0A"/>
    <w:rsid w:val="00F82FC2"/>
    <w:rsid w:val="00F83207"/>
    <w:rsid w:val="00F8327E"/>
    <w:rsid w:val="00F835F6"/>
    <w:rsid w:val="00F8397F"/>
    <w:rsid w:val="00F83AA2"/>
    <w:rsid w:val="00F83AE4"/>
    <w:rsid w:val="00F83C9D"/>
    <w:rsid w:val="00F83FE0"/>
    <w:rsid w:val="00F8443D"/>
    <w:rsid w:val="00F84501"/>
    <w:rsid w:val="00F845E0"/>
    <w:rsid w:val="00F848CE"/>
    <w:rsid w:val="00F84A0B"/>
    <w:rsid w:val="00F84A54"/>
    <w:rsid w:val="00F84C95"/>
    <w:rsid w:val="00F84DF9"/>
    <w:rsid w:val="00F851D5"/>
    <w:rsid w:val="00F853B1"/>
    <w:rsid w:val="00F856F8"/>
    <w:rsid w:val="00F85BAF"/>
    <w:rsid w:val="00F85C31"/>
    <w:rsid w:val="00F85D0F"/>
    <w:rsid w:val="00F85EB2"/>
    <w:rsid w:val="00F8628B"/>
    <w:rsid w:val="00F862D2"/>
    <w:rsid w:val="00F864F1"/>
    <w:rsid w:val="00F86AFB"/>
    <w:rsid w:val="00F86BEC"/>
    <w:rsid w:val="00F86EAE"/>
    <w:rsid w:val="00F86F12"/>
    <w:rsid w:val="00F8727F"/>
    <w:rsid w:val="00F872D9"/>
    <w:rsid w:val="00F873A7"/>
    <w:rsid w:val="00F8748C"/>
    <w:rsid w:val="00F8793A"/>
    <w:rsid w:val="00F87B65"/>
    <w:rsid w:val="00F87F5F"/>
    <w:rsid w:val="00F902B3"/>
    <w:rsid w:val="00F90508"/>
    <w:rsid w:val="00F90A44"/>
    <w:rsid w:val="00F90B12"/>
    <w:rsid w:val="00F90D7B"/>
    <w:rsid w:val="00F9104E"/>
    <w:rsid w:val="00F9176C"/>
    <w:rsid w:val="00F91A2F"/>
    <w:rsid w:val="00F91B24"/>
    <w:rsid w:val="00F91BF4"/>
    <w:rsid w:val="00F91F0E"/>
    <w:rsid w:val="00F91FE9"/>
    <w:rsid w:val="00F9222B"/>
    <w:rsid w:val="00F9236C"/>
    <w:rsid w:val="00F92532"/>
    <w:rsid w:val="00F92557"/>
    <w:rsid w:val="00F92A4A"/>
    <w:rsid w:val="00F92BA8"/>
    <w:rsid w:val="00F92EFD"/>
    <w:rsid w:val="00F939A6"/>
    <w:rsid w:val="00F93A60"/>
    <w:rsid w:val="00F93D52"/>
    <w:rsid w:val="00F93F1F"/>
    <w:rsid w:val="00F942D9"/>
    <w:rsid w:val="00F94387"/>
    <w:rsid w:val="00F94467"/>
    <w:rsid w:val="00F94591"/>
    <w:rsid w:val="00F9478B"/>
    <w:rsid w:val="00F9482C"/>
    <w:rsid w:val="00F94866"/>
    <w:rsid w:val="00F948D5"/>
    <w:rsid w:val="00F94B83"/>
    <w:rsid w:val="00F95008"/>
    <w:rsid w:val="00F9527B"/>
    <w:rsid w:val="00F954CE"/>
    <w:rsid w:val="00F954D2"/>
    <w:rsid w:val="00F954D8"/>
    <w:rsid w:val="00F95532"/>
    <w:rsid w:val="00F95914"/>
    <w:rsid w:val="00F95918"/>
    <w:rsid w:val="00F95947"/>
    <w:rsid w:val="00F95981"/>
    <w:rsid w:val="00F95A3F"/>
    <w:rsid w:val="00F95B6D"/>
    <w:rsid w:val="00F95CDF"/>
    <w:rsid w:val="00F96071"/>
    <w:rsid w:val="00F96353"/>
    <w:rsid w:val="00F9659F"/>
    <w:rsid w:val="00F965F7"/>
    <w:rsid w:val="00F966BF"/>
    <w:rsid w:val="00F96777"/>
    <w:rsid w:val="00F96897"/>
    <w:rsid w:val="00F96BB7"/>
    <w:rsid w:val="00F96C1B"/>
    <w:rsid w:val="00F96E56"/>
    <w:rsid w:val="00F97031"/>
    <w:rsid w:val="00F9709B"/>
    <w:rsid w:val="00F972DD"/>
    <w:rsid w:val="00F97425"/>
    <w:rsid w:val="00F97480"/>
    <w:rsid w:val="00F974AA"/>
    <w:rsid w:val="00F9785B"/>
    <w:rsid w:val="00F97AC5"/>
    <w:rsid w:val="00F97AE6"/>
    <w:rsid w:val="00F97BED"/>
    <w:rsid w:val="00F97FC0"/>
    <w:rsid w:val="00FA0255"/>
    <w:rsid w:val="00FA061D"/>
    <w:rsid w:val="00FA09CE"/>
    <w:rsid w:val="00FA0A1A"/>
    <w:rsid w:val="00FA0DF0"/>
    <w:rsid w:val="00FA0F28"/>
    <w:rsid w:val="00FA0FE5"/>
    <w:rsid w:val="00FA1466"/>
    <w:rsid w:val="00FA1905"/>
    <w:rsid w:val="00FA1946"/>
    <w:rsid w:val="00FA1BD7"/>
    <w:rsid w:val="00FA249E"/>
    <w:rsid w:val="00FA24DE"/>
    <w:rsid w:val="00FA25B7"/>
    <w:rsid w:val="00FA25F3"/>
    <w:rsid w:val="00FA26D8"/>
    <w:rsid w:val="00FA28C3"/>
    <w:rsid w:val="00FA28F3"/>
    <w:rsid w:val="00FA2EF9"/>
    <w:rsid w:val="00FA2F80"/>
    <w:rsid w:val="00FA3076"/>
    <w:rsid w:val="00FA3647"/>
    <w:rsid w:val="00FA36C7"/>
    <w:rsid w:val="00FA3D15"/>
    <w:rsid w:val="00FA3D8E"/>
    <w:rsid w:val="00FA3E42"/>
    <w:rsid w:val="00FA3EF2"/>
    <w:rsid w:val="00FA414A"/>
    <w:rsid w:val="00FA424E"/>
    <w:rsid w:val="00FA43B4"/>
    <w:rsid w:val="00FA4B89"/>
    <w:rsid w:val="00FA4DD2"/>
    <w:rsid w:val="00FA4F19"/>
    <w:rsid w:val="00FA5020"/>
    <w:rsid w:val="00FA5444"/>
    <w:rsid w:val="00FA575C"/>
    <w:rsid w:val="00FA59E0"/>
    <w:rsid w:val="00FA600B"/>
    <w:rsid w:val="00FA61BD"/>
    <w:rsid w:val="00FA6475"/>
    <w:rsid w:val="00FA65D3"/>
    <w:rsid w:val="00FA68E5"/>
    <w:rsid w:val="00FA69B8"/>
    <w:rsid w:val="00FA6F32"/>
    <w:rsid w:val="00FA7292"/>
    <w:rsid w:val="00FA72A0"/>
    <w:rsid w:val="00FA74AF"/>
    <w:rsid w:val="00FA7685"/>
    <w:rsid w:val="00FA78D7"/>
    <w:rsid w:val="00FA790A"/>
    <w:rsid w:val="00FA79A2"/>
    <w:rsid w:val="00FA7A54"/>
    <w:rsid w:val="00FA7B0B"/>
    <w:rsid w:val="00FA7EAF"/>
    <w:rsid w:val="00FA7EC1"/>
    <w:rsid w:val="00FB0051"/>
    <w:rsid w:val="00FB063B"/>
    <w:rsid w:val="00FB06B1"/>
    <w:rsid w:val="00FB0852"/>
    <w:rsid w:val="00FB0C2C"/>
    <w:rsid w:val="00FB0E6C"/>
    <w:rsid w:val="00FB1453"/>
    <w:rsid w:val="00FB146B"/>
    <w:rsid w:val="00FB15AA"/>
    <w:rsid w:val="00FB172C"/>
    <w:rsid w:val="00FB174E"/>
    <w:rsid w:val="00FB1900"/>
    <w:rsid w:val="00FB2397"/>
    <w:rsid w:val="00FB24F7"/>
    <w:rsid w:val="00FB28D5"/>
    <w:rsid w:val="00FB2A0F"/>
    <w:rsid w:val="00FB2AE2"/>
    <w:rsid w:val="00FB2BB8"/>
    <w:rsid w:val="00FB2C5E"/>
    <w:rsid w:val="00FB2DFD"/>
    <w:rsid w:val="00FB3033"/>
    <w:rsid w:val="00FB36EA"/>
    <w:rsid w:val="00FB385F"/>
    <w:rsid w:val="00FB3E3F"/>
    <w:rsid w:val="00FB409F"/>
    <w:rsid w:val="00FB410D"/>
    <w:rsid w:val="00FB46BE"/>
    <w:rsid w:val="00FB47C4"/>
    <w:rsid w:val="00FB4851"/>
    <w:rsid w:val="00FB4C8B"/>
    <w:rsid w:val="00FB4DF9"/>
    <w:rsid w:val="00FB4E7A"/>
    <w:rsid w:val="00FB4E9D"/>
    <w:rsid w:val="00FB589F"/>
    <w:rsid w:val="00FB5A33"/>
    <w:rsid w:val="00FB5C3A"/>
    <w:rsid w:val="00FB5DAD"/>
    <w:rsid w:val="00FB5DCA"/>
    <w:rsid w:val="00FB5FAD"/>
    <w:rsid w:val="00FB6035"/>
    <w:rsid w:val="00FB60BA"/>
    <w:rsid w:val="00FB6376"/>
    <w:rsid w:val="00FB6693"/>
    <w:rsid w:val="00FB669A"/>
    <w:rsid w:val="00FB66FA"/>
    <w:rsid w:val="00FB673F"/>
    <w:rsid w:val="00FB677A"/>
    <w:rsid w:val="00FB68A3"/>
    <w:rsid w:val="00FB6C1D"/>
    <w:rsid w:val="00FB6F9A"/>
    <w:rsid w:val="00FB70D9"/>
    <w:rsid w:val="00FB721D"/>
    <w:rsid w:val="00FB7582"/>
    <w:rsid w:val="00FB75D2"/>
    <w:rsid w:val="00FB778A"/>
    <w:rsid w:val="00FB77A9"/>
    <w:rsid w:val="00FB77E8"/>
    <w:rsid w:val="00FB7A18"/>
    <w:rsid w:val="00FB7BD3"/>
    <w:rsid w:val="00FB7C7F"/>
    <w:rsid w:val="00FB7E14"/>
    <w:rsid w:val="00FB7EA0"/>
    <w:rsid w:val="00FB7F2F"/>
    <w:rsid w:val="00FC0155"/>
    <w:rsid w:val="00FC0443"/>
    <w:rsid w:val="00FC074C"/>
    <w:rsid w:val="00FC0867"/>
    <w:rsid w:val="00FC0EBD"/>
    <w:rsid w:val="00FC1143"/>
    <w:rsid w:val="00FC1209"/>
    <w:rsid w:val="00FC1265"/>
    <w:rsid w:val="00FC1442"/>
    <w:rsid w:val="00FC17DE"/>
    <w:rsid w:val="00FC183C"/>
    <w:rsid w:val="00FC1864"/>
    <w:rsid w:val="00FC1A35"/>
    <w:rsid w:val="00FC1A78"/>
    <w:rsid w:val="00FC1AB2"/>
    <w:rsid w:val="00FC1D23"/>
    <w:rsid w:val="00FC1E33"/>
    <w:rsid w:val="00FC20DE"/>
    <w:rsid w:val="00FC2221"/>
    <w:rsid w:val="00FC24E1"/>
    <w:rsid w:val="00FC2873"/>
    <w:rsid w:val="00FC2A13"/>
    <w:rsid w:val="00FC2C67"/>
    <w:rsid w:val="00FC3234"/>
    <w:rsid w:val="00FC3285"/>
    <w:rsid w:val="00FC32E7"/>
    <w:rsid w:val="00FC33E8"/>
    <w:rsid w:val="00FC348D"/>
    <w:rsid w:val="00FC35A2"/>
    <w:rsid w:val="00FC36A4"/>
    <w:rsid w:val="00FC376B"/>
    <w:rsid w:val="00FC383D"/>
    <w:rsid w:val="00FC3FE4"/>
    <w:rsid w:val="00FC42AC"/>
    <w:rsid w:val="00FC438C"/>
    <w:rsid w:val="00FC441C"/>
    <w:rsid w:val="00FC44BC"/>
    <w:rsid w:val="00FC4BF7"/>
    <w:rsid w:val="00FC4E3B"/>
    <w:rsid w:val="00FC4F49"/>
    <w:rsid w:val="00FC5271"/>
    <w:rsid w:val="00FC547A"/>
    <w:rsid w:val="00FC5639"/>
    <w:rsid w:val="00FC5690"/>
    <w:rsid w:val="00FC58C5"/>
    <w:rsid w:val="00FC5BE0"/>
    <w:rsid w:val="00FC5D6E"/>
    <w:rsid w:val="00FC5F59"/>
    <w:rsid w:val="00FC6590"/>
    <w:rsid w:val="00FC687C"/>
    <w:rsid w:val="00FC69C6"/>
    <w:rsid w:val="00FC6A32"/>
    <w:rsid w:val="00FC6A9D"/>
    <w:rsid w:val="00FC6B30"/>
    <w:rsid w:val="00FC6CAE"/>
    <w:rsid w:val="00FC6F22"/>
    <w:rsid w:val="00FC72AE"/>
    <w:rsid w:val="00FC72B9"/>
    <w:rsid w:val="00FC775A"/>
    <w:rsid w:val="00FC7865"/>
    <w:rsid w:val="00FC786C"/>
    <w:rsid w:val="00FC7973"/>
    <w:rsid w:val="00FC7F0F"/>
    <w:rsid w:val="00FC7F50"/>
    <w:rsid w:val="00FD018D"/>
    <w:rsid w:val="00FD02C1"/>
    <w:rsid w:val="00FD02C3"/>
    <w:rsid w:val="00FD03D7"/>
    <w:rsid w:val="00FD047B"/>
    <w:rsid w:val="00FD04D7"/>
    <w:rsid w:val="00FD05F1"/>
    <w:rsid w:val="00FD0BD8"/>
    <w:rsid w:val="00FD1232"/>
    <w:rsid w:val="00FD16BA"/>
    <w:rsid w:val="00FD1908"/>
    <w:rsid w:val="00FD214D"/>
    <w:rsid w:val="00FD22E4"/>
    <w:rsid w:val="00FD2457"/>
    <w:rsid w:val="00FD2691"/>
    <w:rsid w:val="00FD2BC5"/>
    <w:rsid w:val="00FD2C09"/>
    <w:rsid w:val="00FD2F02"/>
    <w:rsid w:val="00FD30C5"/>
    <w:rsid w:val="00FD3108"/>
    <w:rsid w:val="00FD3151"/>
    <w:rsid w:val="00FD31E5"/>
    <w:rsid w:val="00FD3436"/>
    <w:rsid w:val="00FD3687"/>
    <w:rsid w:val="00FD39A0"/>
    <w:rsid w:val="00FD3A12"/>
    <w:rsid w:val="00FD3EFE"/>
    <w:rsid w:val="00FD406F"/>
    <w:rsid w:val="00FD4475"/>
    <w:rsid w:val="00FD4506"/>
    <w:rsid w:val="00FD47D3"/>
    <w:rsid w:val="00FD4851"/>
    <w:rsid w:val="00FD4C26"/>
    <w:rsid w:val="00FD4D36"/>
    <w:rsid w:val="00FD5027"/>
    <w:rsid w:val="00FD5369"/>
    <w:rsid w:val="00FD544F"/>
    <w:rsid w:val="00FD59B9"/>
    <w:rsid w:val="00FD5B5C"/>
    <w:rsid w:val="00FD5BF1"/>
    <w:rsid w:val="00FD5E8D"/>
    <w:rsid w:val="00FD603A"/>
    <w:rsid w:val="00FD615D"/>
    <w:rsid w:val="00FD727B"/>
    <w:rsid w:val="00FD72D4"/>
    <w:rsid w:val="00FD734B"/>
    <w:rsid w:val="00FD75A0"/>
    <w:rsid w:val="00FD7730"/>
    <w:rsid w:val="00FD7890"/>
    <w:rsid w:val="00FD7AF9"/>
    <w:rsid w:val="00FD7B1D"/>
    <w:rsid w:val="00FD7E2A"/>
    <w:rsid w:val="00FE0327"/>
    <w:rsid w:val="00FE0A83"/>
    <w:rsid w:val="00FE0BCD"/>
    <w:rsid w:val="00FE0D3E"/>
    <w:rsid w:val="00FE0DEF"/>
    <w:rsid w:val="00FE1282"/>
    <w:rsid w:val="00FE1506"/>
    <w:rsid w:val="00FE1768"/>
    <w:rsid w:val="00FE19FD"/>
    <w:rsid w:val="00FE1A66"/>
    <w:rsid w:val="00FE1B31"/>
    <w:rsid w:val="00FE1F33"/>
    <w:rsid w:val="00FE2761"/>
    <w:rsid w:val="00FE2D6E"/>
    <w:rsid w:val="00FE2D74"/>
    <w:rsid w:val="00FE2FB4"/>
    <w:rsid w:val="00FE314A"/>
    <w:rsid w:val="00FE32A0"/>
    <w:rsid w:val="00FE32B5"/>
    <w:rsid w:val="00FE339F"/>
    <w:rsid w:val="00FE346F"/>
    <w:rsid w:val="00FE356A"/>
    <w:rsid w:val="00FE379D"/>
    <w:rsid w:val="00FE3D99"/>
    <w:rsid w:val="00FE410D"/>
    <w:rsid w:val="00FE473D"/>
    <w:rsid w:val="00FE4780"/>
    <w:rsid w:val="00FE47C6"/>
    <w:rsid w:val="00FE47FE"/>
    <w:rsid w:val="00FE4BB6"/>
    <w:rsid w:val="00FE51B2"/>
    <w:rsid w:val="00FE5422"/>
    <w:rsid w:val="00FE55BA"/>
    <w:rsid w:val="00FE59E5"/>
    <w:rsid w:val="00FE5DD9"/>
    <w:rsid w:val="00FE6070"/>
    <w:rsid w:val="00FE6209"/>
    <w:rsid w:val="00FE66B2"/>
    <w:rsid w:val="00FE68AF"/>
    <w:rsid w:val="00FE6C41"/>
    <w:rsid w:val="00FE7475"/>
    <w:rsid w:val="00FE7708"/>
    <w:rsid w:val="00FE779D"/>
    <w:rsid w:val="00FE77DD"/>
    <w:rsid w:val="00FE79D6"/>
    <w:rsid w:val="00FE7A28"/>
    <w:rsid w:val="00FE7BA9"/>
    <w:rsid w:val="00FE7DC0"/>
    <w:rsid w:val="00FF00B3"/>
    <w:rsid w:val="00FF05B5"/>
    <w:rsid w:val="00FF0632"/>
    <w:rsid w:val="00FF066B"/>
    <w:rsid w:val="00FF0DC3"/>
    <w:rsid w:val="00FF0E84"/>
    <w:rsid w:val="00FF1022"/>
    <w:rsid w:val="00FF1072"/>
    <w:rsid w:val="00FF154A"/>
    <w:rsid w:val="00FF156E"/>
    <w:rsid w:val="00FF179A"/>
    <w:rsid w:val="00FF1951"/>
    <w:rsid w:val="00FF1A70"/>
    <w:rsid w:val="00FF1B4D"/>
    <w:rsid w:val="00FF1C44"/>
    <w:rsid w:val="00FF1DD3"/>
    <w:rsid w:val="00FF1F25"/>
    <w:rsid w:val="00FF2321"/>
    <w:rsid w:val="00FF236D"/>
    <w:rsid w:val="00FF23E3"/>
    <w:rsid w:val="00FF27F2"/>
    <w:rsid w:val="00FF2810"/>
    <w:rsid w:val="00FF28BC"/>
    <w:rsid w:val="00FF2A07"/>
    <w:rsid w:val="00FF2C1D"/>
    <w:rsid w:val="00FF2DAB"/>
    <w:rsid w:val="00FF2EA6"/>
    <w:rsid w:val="00FF3335"/>
    <w:rsid w:val="00FF34C3"/>
    <w:rsid w:val="00FF3D03"/>
    <w:rsid w:val="00FF3ED4"/>
    <w:rsid w:val="00FF41E0"/>
    <w:rsid w:val="00FF4202"/>
    <w:rsid w:val="00FF4271"/>
    <w:rsid w:val="00FF4300"/>
    <w:rsid w:val="00FF457F"/>
    <w:rsid w:val="00FF4719"/>
    <w:rsid w:val="00FF486B"/>
    <w:rsid w:val="00FF4CA7"/>
    <w:rsid w:val="00FF50BD"/>
    <w:rsid w:val="00FF5644"/>
    <w:rsid w:val="00FF5694"/>
    <w:rsid w:val="00FF569E"/>
    <w:rsid w:val="00FF5964"/>
    <w:rsid w:val="00FF5B17"/>
    <w:rsid w:val="00FF5DC0"/>
    <w:rsid w:val="00FF5ED1"/>
    <w:rsid w:val="00FF5FCB"/>
    <w:rsid w:val="00FF5FE2"/>
    <w:rsid w:val="00FF607E"/>
    <w:rsid w:val="00FF6328"/>
    <w:rsid w:val="00FF64EE"/>
    <w:rsid w:val="00FF64F4"/>
    <w:rsid w:val="00FF6505"/>
    <w:rsid w:val="00FF66CB"/>
    <w:rsid w:val="00FF69F3"/>
    <w:rsid w:val="00FF6AAB"/>
    <w:rsid w:val="00FF6B3C"/>
    <w:rsid w:val="00FF6B93"/>
    <w:rsid w:val="00FF6D05"/>
    <w:rsid w:val="00FF6E61"/>
    <w:rsid w:val="00FF6EF3"/>
    <w:rsid w:val="00FF6F3F"/>
    <w:rsid w:val="00FF7004"/>
    <w:rsid w:val="00FF70CB"/>
    <w:rsid w:val="00FF72E0"/>
    <w:rsid w:val="00FF74B1"/>
    <w:rsid w:val="00FF74CF"/>
    <w:rsid w:val="00FF7555"/>
    <w:rsid w:val="00FF75DA"/>
    <w:rsid w:val="00FF785A"/>
    <w:rsid w:val="00FF791B"/>
    <w:rsid w:val="00FF7945"/>
    <w:rsid w:val="00FF7B6C"/>
    <w:rsid w:val="00FF7D9E"/>
    <w:rsid w:val="00FF7F2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9B145"/>
  <w14:defaultImageDpi w14:val="330"/>
  <w15:chartTrackingRefBased/>
  <w15:docId w15:val="{BA8B4AFA-FF72-4862-9CEE-B83635C5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DF2"/>
    <w:pPr>
      <w:keepLines/>
      <w:spacing w:before="120" w:after="120"/>
    </w:pPr>
    <w:rPr>
      <w:rFonts w:ascii="GT Walsheim" w:hAnsi="GT Walsheim"/>
      <w:color w:val="3B3838"/>
    </w:rPr>
  </w:style>
  <w:style w:type="paragraph" w:styleId="Titre1">
    <w:name w:val="heading 1"/>
    <w:basedOn w:val="Normal"/>
    <w:next w:val="Normal"/>
    <w:qFormat/>
    <w:rsid w:val="00D25E76"/>
    <w:pPr>
      <w:keepNext/>
      <w:pageBreakBefore/>
      <w:numPr>
        <w:numId w:val="143"/>
      </w:numPr>
      <w:pBdr>
        <w:bottom w:val="single" w:sz="4" w:space="1" w:color="00B0F0"/>
      </w:pBdr>
      <w:outlineLvl w:val="0"/>
    </w:pPr>
    <w:rPr>
      <w:rFonts w:asciiTheme="majorHAnsi" w:hAnsiTheme="majorHAnsi"/>
      <w:bCs/>
      <w:noProof/>
      <w:color w:val="00B0F0"/>
      <w:sz w:val="44"/>
      <w:szCs w:val="44"/>
    </w:rPr>
  </w:style>
  <w:style w:type="paragraph" w:styleId="Titre2">
    <w:name w:val="heading 2"/>
    <w:basedOn w:val="Normal"/>
    <w:next w:val="Normal"/>
    <w:qFormat/>
    <w:rsid w:val="00D25E76"/>
    <w:pPr>
      <w:keepNext/>
      <w:numPr>
        <w:ilvl w:val="1"/>
        <w:numId w:val="143"/>
      </w:numPr>
      <w:pBdr>
        <w:bottom w:val="single" w:sz="4" w:space="1" w:color="00B0F0"/>
      </w:pBdr>
      <w:spacing w:after="240"/>
      <w:outlineLvl w:val="1"/>
    </w:pPr>
    <w:rPr>
      <w:rFonts w:asciiTheme="majorHAnsi" w:hAnsiTheme="majorHAnsi"/>
      <w:iCs/>
      <w:color w:val="00B0F0"/>
      <w:sz w:val="36"/>
      <w:szCs w:val="16"/>
    </w:rPr>
  </w:style>
  <w:style w:type="paragraph" w:styleId="Titre3">
    <w:name w:val="heading 3"/>
    <w:basedOn w:val="Titre2"/>
    <w:next w:val="Normal"/>
    <w:link w:val="Titre3Car"/>
    <w:qFormat/>
    <w:rsid w:val="00A008F2"/>
    <w:pPr>
      <w:numPr>
        <w:ilvl w:val="2"/>
      </w:numPr>
      <w:outlineLvl w:val="2"/>
    </w:pPr>
    <w:rPr>
      <w:sz w:val="32"/>
      <w:szCs w:val="32"/>
    </w:rPr>
  </w:style>
  <w:style w:type="paragraph" w:styleId="Titre4">
    <w:name w:val="heading 4"/>
    <w:basedOn w:val="Titre3"/>
    <w:next w:val="Normal"/>
    <w:qFormat/>
    <w:rsid w:val="00D25E76"/>
    <w:pPr>
      <w:numPr>
        <w:ilvl w:val="3"/>
      </w:numPr>
      <w:spacing w:before="60"/>
      <w:outlineLvl w:val="3"/>
    </w:pPr>
    <w:rPr>
      <w:bCs/>
      <w:sz w:val="28"/>
      <w:szCs w:val="28"/>
    </w:rPr>
  </w:style>
  <w:style w:type="paragraph" w:styleId="Titre5">
    <w:name w:val="heading 5"/>
    <w:basedOn w:val="Titre4"/>
    <w:next w:val="Normal"/>
    <w:qFormat/>
    <w:rsid w:val="00D25E76"/>
    <w:pPr>
      <w:numPr>
        <w:ilvl w:val="4"/>
      </w:numPr>
      <w:spacing w:after="120"/>
      <w:outlineLvl w:val="4"/>
    </w:pPr>
    <w:rPr>
      <w:bCs w:val="0"/>
      <w:i/>
      <w:iCs w:val="0"/>
      <w:sz w:val="22"/>
      <w:szCs w:val="12"/>
    </w:rPr>
  </w:style>
  <w:style w:type="paragraph" w:styleId="Titre6">
    <w:name w:val="heading 6"/>
    <w:basedOn w:val="Titre5"/>
    <w:next w:val="Normal"/>
    <w:qFormat/>
    <w:rsid w:val="00D25E76"/>
    <w:pPr>
      <w:numPr>
        <w:ilvl w:val="5"/>
      </w:numPr>
      <w:outlineLvl w:val="5"/>
    </w:pPr>
    <w:rPr>
      <w:sz w:val="20"/>
      <w:szCs w:val="10"/>
    </w:rPr>
  </w:style>
  <w:style w:type="paragraph" w:styleId="Titre7">
    <w:name w:val="heading 7"/>
    <w:basedOn w:val="Titre6"/>
    <w:next w:val="Normal"/>
    <w:qFormat/>
    <w:rsid w:val="00D25E76"/>
    <w:pPr>
      <w:numPr>
        <w:ilvl w:val="6"/>
      </w:numPr>
      <w:outlineLvl w:val="6"/>
    </w:pPr>
  </w:style>
  <w:style w:type="paragraph" w:styleId="Titre8">
    <w:name w:val="heading 8"/>
    <w:basedOn w:val="Titre7"/>
    <w:next w:val="Normal"/>
    <w:qFormat/>
    <w:pPr>
      <w:numPr>
        <w:ilvl w:val="7"/>
      </w:numPr>
      <w:outlineLvl w:val="7"/>
    </w:pPr>
  </w:style>
  <w:style w:type="paragraph" w:styleId="Titre9">
    <w:name w:val="heading 9"/>
    <w:basedOn w:val="Titre8"/>
    <w:next w:val="Normal"/>
    <w:qFormat/>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847490"/>
    <w:rPr>
      <w:rFonts w:asciiTheme="majorHAnsi" w:hAnsiTheme="majorHAnsi"/>
      <w:iCs/>
      <w:color w:val="00B0F0"/>
      <w:sz w:val="32"/>
      <w:szCs w:val="32"/>
    </w:rPr>
  </w:style>
  <w:style w:type="paragraph" w:styleId="Retraitnormal">
    <w:name w:val="Normal Indent"/>
    <w:aliases w:val="Normal List,Retrait normal Car,Retrait normal Car1 Car,Normal List Car Car,Retrait normal Car Car Car,Normal List Car1,Retrait normal Car Car1,Retrait normal Car1,Normal List Car,Retrait normal Car Car,Retrait normal Car2 Car"/>
    <w:basedOn w:val="Normal"/>
    <w:link w:val="RetraitnormalCar2"/>
    <w:qFormat/>
    <w:rsid w:val="00A4593F"/>
    <w:pPr>
      <w:ind w:left="851"/>
    </w:pPr>
  </w:style>
  <w:style w:type="character" w:customStyle="1" w:styleId="RetraitnormalCar2">
    <w:name w:val="Retrait normal Car2"/>
    <w:aliases w:val="Normal List Car2,Retrait normal Car Car2,Retrait normal Car1 Car Car,Normal List Car Car Car,Retrait normal Car Car Car Car,Normal List Car1 Car,Retrait normal Car Car1 Car,Retrait normal Car1 Car1,Normal List Car Car1"/>
    <w:link w:val="Retraitnormal"/>
    <w:locked/>
    <w:rsid w:val="004133D3"/>
    <w:rPr>
      <w:rFonts w:ascii="Segoe UI" w:hAnsi="Segoe UI"/>
    </w:rPr>
  </w:style>
  <w:style w:type="paragraph" w:customStyle="1" w:styleId="CVFonctionDate">
    <w:name w:val="CV FonctionDate"/>
    <w:basedOn w:val="Normal"/>
    <w:semiHidden/>
    <w:pPr>
      <w:jc w:val="right"/>
    </w:pPr>
    <w:rPr>
      <w:b/>
      <w:color w:val="808080"/>
    </w:rPr>
  </w:style>
  <w:style w:type="paragraph" w:customStyle="1" w:styleId="CVNom">
    <w:name w:val="CV Nom"/>
    <w:basedOn w:val="Normal"/>
    <w:semiHidden/>
    <w:pPr>
      <w:jc w:val="right"/>
    </w:pPr>
    <w:rPr>
      <w:b/>
      <w:color w:val="808080"/>
      <w:sz w:val="32"/>
    </w:rPr>
  </w:style>
  <w:style w:type="paragraph" w:customStyle="1" w:styleId="CVTitreRubrique">
    <w:name w:val="CV TitreRubrique"/>
    <w:basedOn w:val="Normal"/>
    <w:semiHidden/>
    <w:rPr>
      <w:b/>
      <w:caps/>
      <w:color w:val="808080"/>
    </w:rPr>
  </w:style>
  <w:style w:type="paragraph" w:styleId="En-tte">
    <w:name w:val="header"/>
    <w:basedOn w:val="Normal"/>
    <w:link w:val="En-tteCar"/>
    <w:uiPriority w:val="99"/>
    <w:pPr>
      <w:spacing w:before="0"/>
    </w:pPr>
    <w:rPr>
      <w:color w:val="808080"/>
    </w:rPr>
  </w:style>
  <w:style w:type="character" w:customStyle="1" w:styleId="En-tteCar">
    <w:name w:val="En-tête Car"/>
    <w:link w:val="En-tte"/>
    <w:uiPriority w:val="99"/>
    <w:rsid w:val="00ED248B"/>
    <w:rPr>
      <w:rFonts w:ascii="Arial" w:hAnsi="Arial"/>
      <w:color w:val="808080"/>
    </w:rPr>
  </w:style>
  <w:style w:type="paragraph" w:customStyle="1" w:styleId="Image">
    <w:name w:val="Image"/>
    <w:basedOn w:val="Normal"/>
    <w:next w:val="Retraitnormal"/>
    <w:semiHidden/>
    <w:pPr>
      <w:spacing w:before="480" w:after="480"/>
      <w:jc w:val="center"/>
    </w:pPr>
  </w:style>
  <w:style w:type="paragraph" w:customStyle="1" w:styleId="NomClient">
    <w:name w:val="Nom Client"/>
    <w:basedOn w:val="Normal"/>
    <w:rsid w:val="00A4593F"/>
    <w:pPr>
      <w:jc w:val="right"/>
    </w:pPr>
    <w:rPr>
      <w:rFonts w:ascii="Arial Gras" w:hAnsi="Arial Gras"/>
      <w:b/>
      <w:color w:val="00477F"/>
      <w:sz w:val="40"/>
    </w:rPr>
  </w:style>
  <w:style w:type="paragraph" w:customStyle="1" w:styleId="NomEtude">
    <w:name w:val="Nom Etude"/>
    <w:basedOn w:val="Normal"/>
    <w:rsid w:val="00A4593F"/>
    <w:pPr>
      <w:jc w:val="center"/>
    </w:pPr>
    <w:rPr>
      <w:color w:val="00477F"/>
      <w:sz w:val="36"/>
    </w:rPr>
  </w:style>
  <w:style w:type="paragraph" w:customStyle="1" w:styleId="Pagedegarde">
    <w:name w:val="Page de garde"/>
    <w:basedOn w:val="Normal"/>
    <w:semiHidden/>
    <w:pPr>
      <w:spacing w:before="480" w:after="240"/>
    </w:pPr>
    <w:rPr>
      <w:b/>
    </w:rPr>
  </w:style>
  <w:style w:type="paragraph" w:styleId="Pieddepage">
    <w:name w:val="footer"/>
    <w:basedOn w:val="Normal"/>
    <w:link w:val="PieddepageCar"/>
    <w:uiPriority w:val="99"/>
    <w:pPr>
      <w:spacing w:before="0"/>
    </w:pPr>
    <w:rPr>
      <w:color w:val="808080"/>
    </w:rPr>
  </w:style>
  <w:style w:type="character" w:customStyle="1" w:styleId="PieddepageCar">
    <w:name w:val="Pied de page Car"/>
    <w:link w:val="Pieddepage"/>
    <w:uiPriority w:val="99"/>
    <w:rsid w:val="00ED248B"/>
    <w:rPr>
      <w:rFonts w:ascii="Arial" w:hAnsi="Arial"/>
      <w:color w:val="808080"/>
    </w:rPr>
  </w:style>
  <w:style w:type="paragraph" w:customStyle="1" w:styleId="Tableau">
    <w:name w:val="Tableau"/>
    <w:basedOn w:val="Normal"/>
    <w:rsid w:val="00A4593F"/>
    <w:pPr>
      <w:keepNext/>
      <w:spacing w:before="60" w:after="60"/>
    </w:pPr>
  </w:style>
  <w:style w:type="paragraph" w:customStyle="1" w:styleId="TitreTables">
    <w:name w:val="Titre Tables"/>
    <w:basedOn w:val="Normal"/>
    <w:next w:val="Retraitnormal"/>
    <w:rsid w:val="00637811"/>
    <w:pPr>
      <w:pageBreakBefore/>
      <w:pBdr>
        <w:bottom w:val="single" w:sz="4" w:space="1" w:color="808080"/>
      </w:pBdr>
      <w:spacing w:before="0"/>
    </w:pPr>
    <w:rPr>
      <w:color w:val="00477F"/>
      <w:sz w:val="48"/>
      <w:szCs w:val="48"/>
    </w:rPr>
  </w:style>
  <w:style w:type="paragraph" w:customStyle="1" w:styleId="Titrefigure">
    <w:name w:val="Titre figure"/>
    <w:basedOn w:val="Normal"/>
    <w:next w:val="Normal"/>
    <w:rsid w:val="00A4593F"/>
    <w:pPr>
      <w:jc w:val="center"/>
    </w:pPr>
    <w:rPr>
      <w:i/>
    </w:rPr>
  </w:style>
  <w:style w:type="paragraph" w:customStyle="1" w:styleId="TitrehorsTM">
    <w:name w:val="Titre hors TM"/>
    <w:basedOn w:val="Titre1"/>
    <w:next w:val="Retraitnormal"/>
    <w:rsid w:val="00A4593F"/>
    <w:pPr>
      <w:numPr>
        <w:numId w:val="0"/>
      </w:numPr>
      <w:tabs>
        <w:tab w:val="left" w:pos="851"/>
      </w:tabs>
      <w:outlineLvl w:val="9"/>
    </w:pPr>
  </w:style>
  <w:style w:type="paragraph" w:customStyle="1" w:styleId="Titretableau">
    <w:name w:val="Titre tableau"/>
    <w:basedOn w:val="Normal"/>
    <w:next w:val="Normal"/>
    <w:rsid w:val="00A4593F"/>
    <w:pPr>
      <w:jc w:val="center"/>
    </w:pPr>
    <w:rPr>
      <w:i/>
    </w:rPr>
  </w:style>
  <w:style w:type="paragraph" w:styleId="TM1">
    <w:name w:val="toc 1"/>
    <w:basedOn w:val="Normal"/>
    <w:next w:val="Normal"/>
    <w:link w:val="TM1Car"/>
    <w:uiPriority w:val="39"/>
    <w:rsid w:val="008D4E90"/>
    <w:rPr>
      <w:rFonts w:asciiTheme="minorHAnsi" w:hAnsiTheme="minorHAnsi" w:cstheme="minorHAnsi"/>
      <w:b/>
      <w:bCs/>
      <w:caps/>
    </w:rPr>
  </w:style>
  <w:style w:type="character" w:customStyle="1" w:styleId="TM1Car">
    <w:name w:val="TM 1 Car"/>
    <w:basedOn w:val="Policepardfaut"/>
    <w:link w:val="TM1"/>
    <w:uiPriority w:val="39"/>
    <w:rsid w:val="001237BB"/>
    <w:rPr>
      <w:rFonts w:asciiTheme="minorHAnsi" w:hAnsiTheme="minorHAnsi" w:cstheme="minorHAnsi"/>
      <w:b/>
      <w:bCs/>
      <w:caps/>
      <w:color w:val="3B3838"/>
    </w:rPr>
  </w:style>
  <w:style w:type="paragraph" w:styleId="TM2">
    <w:name w:val="toc 2"/>
    <w:basedOn w:val="TM1"/>
    <w:next w:val="Normal"/>
    <w:uiPriority w:val="39"/>
    <w:rsid w:val="008D4E90"/>
    <w:pPr>
      <w:spacing w:before="0" w:after="0"/>
      <w:ind w:left="200"/>
    </w:pPr>
    <w:rPr>
      <w:b w:val="0"/>
      <w:bCs w:val="0"/>
      <w:caps w:val="0"/>
      <w:smallCaps/>
    </w:rPr>
  </w:style>
  <w:style w:type="paragraph" w:styleId="TM3">
    <w:name w:val="toc 3"/>
    <w:basedOn w:val="TM1"/>
    <w:next w:val="Normal"/>
    <w:uiPriority w:val="39"/>
    <w:rsid w:val="008D4E90"/>
    <w:pPr>
      <w:spacing w:before="0" w:after="0"/>
      <w:ind w:left="400"/>
    </w:pPr>
    <w:rPr>
      <w:b w:val="0"/>
      <w:bCs w:val="0"/>
      <w:i/>
      <w:iCs/>
      <w:caps w:val="0"/>
    </w:rPr>
  </w:style>
  <w:style w:type="paragraph" w:customStyle="1" w:styleId="Titrealina">
    <w:name w:val="Titre alinéa"/>
    <w:basedOn w:val="Normal"/>
    <w:next w:val="Retraitnormal"/>
    <w:link w:val="TitrealinaCar"/>
    <w:rsid w:val="00760F67"/>
    <w:pPr>
      <w:keepNext/>
      <w:spacing w:before="480"/>
      <w:ind w:left="851"/>
    </w:pPr>
    <w:rPr>
      <w:b/>
      <w:color w:val="00477F"/>
      <w:sz w:val="24"/>
    </w:rPr>
  </w:style>
  <w:style w:type="character" w:customStyle="1" w:styleId="TitrealinaCar">
    <w:name w:val="Titre alinéa Car"/>
    <w:link w:val="Titrealina"/>
    <w:rsid w:val="005D0487"/>
    <w:rPr>
      <w:rFonts w:ascii="Arial" w:hAnsi="Arial"/>
      <w:b/>
      <w:color w:val="00477F"/>
      <w:sz w:val="24"/>
      <w:lang w:val="fr-FR" w:eastAsia="fr-FR" w:bidi="ar-SA"/>
    </w:rPr>
  </w:style>
  <w:style w:type="paragraph" w:customStyle="1" w:styleId="NomSujetDocument">
    <w:name w:val="Nom SujetDocument"/>
    <w:basedOn w:val="Normal"/>
    <w:rsid w:val="00A4593F"/>
    <w:pPr>
      <w:jc w:val="center"/>
    </w:pPr>
    <w:rPr>
      <w:i/>
      <w:color w:val="00477F"/>
      <w:sz w:val="36"/>
    </w:rPr>
  </w:style>
  <w:style w:type="paragraph" w:customStyle="1" w:styleId="NomBDP">
    <w:name w:val="Nom BDP"/>
    <w:basedOn w:val="Pieddepage"/>
    <w:semiHidden/>
    <w:pPr>
      <w:spacing w:before="60" w:after="60"/>
      <w:jc w:val="right"/>
    </w:pPr>
    <w:rPr>
      <w:smallCaps/>
      <w:sz w:val="16"/>
    </w:rPr>
  </w:style>
  <w:style w:type="paragraph" w:styleId="Tabledesillustrations">
    <w:name w:val="table of figures"/>
    <w:basedOn w:val="Normal"/>
    <w:next w:val="Normal"/>
    <w:semiHidden/>
    <w:pPr>
      <w:ind w:left="400" w:hanging="400"/>
    </w:pPr>
  </w:style>
  <w:style w:type="paragraph" w:customStyle="1" w:styleId="CVSousTitreRubrique">
    <w:name w:val="CV SousTitreRubrique"/>
    <w:basedOn w:val="Normal"/>
    <w:semiHidden/>
    <w:rPr>
      <w:b/>
      <w:i/>
      <w:color w:val="808080"/>
    </w:rPr>
  </w:style>
  <w:style w:type="paragraph" w:customStyle="1" w:styleId="CVTitreMission">
    <w:name w:val="CV TitreMission"/>
    <w:basedOn w:val="Normal"/>
    <w:semiHidden/>
    <w:rPr>
      <w:b/>
      <w:color w:val="808080"/>
    </w:rPr>
  </w:style>
  <w:style w:type="paragraph" w:customStyle="1" w:styleId="NomClientBDP">
    <w:name w:val="Nom Client BDP"/>
    <w:basedOn w:val="Pieddepage"/>
    <w:rsid w:val="00A4593F"/>
    <w:pPr>
      <w:spacing w:before="60" w:after="60"/>
    </w:pPr>
    <w:rPr>
      <w:rFonts w:ascii="Arial Gras" w:hAnsi="Arial Gras"/>
      <w:b/>
    </w:rPr>
  </w:style>
  <w:style w:type="paragraph" w:customStyle="1" w:styleId="NomEtudeBDP">
    <w:name w:val="Nom Etude BDP"/>
    <w:basedOn w:val="Pieddepage"/>
    <w:rsid w:val="00A4593F"/>
    <w:pPr>
      <w:spacing w:before="60" w:after="60"/>
    </w:pPr>
    <w:rPr>
      <w:sz w:val="16"/>
    </w:rPr>
  </w:style>
  <w:style w:type="paragraph" w:customStyle="1" w:styleId="NomSujetDocumentBDP">
    <w:name w:val="Nom SujetDocument BDP"/>
    <w:basedOn w:val="Pieddepage"/>
    <w:rsid w:val="00A4593F"/>
    <w:pPr>
      <w:spacing w:before="60" w:after="60"/>
    </w:pPr>
    <w:rPr>
      <w:i/>
      <w:sz w:val="16"/>
    </w:rPr>
  </w:style>
  <w:style w:type="paragraph" w:customStyle="1" w:styleId="Enum1">
    <w:name w:val="Enum1"/>
    <w:basedOn w:val="Normal"/>
    <w:rsid w:val="00A4593F"/>
    <w:pPr>
      <w:numPr>
        <w:numId w:val="2"/>
      </w:numPr>
      <w:spacing w:before="180"/>
    </w:pPr>
  </w:style>
  <w:style w:type="paragraph" w:customStyle="1" w:styleId="Enum1Suite">
    <w:name w:val="Enum1 Suite"/>
    <w:basedOn w:val="Enum1"/>
    <w:rsid w:val="00A4593F"/>
    <w:pPr>
      <w:numPr>
        <w:numId w:val="0"/>
      </w:numPr>
      <w:ind w:left="1418"/>
    </w:pPr>
  </w:style>
  <w:style w:type="paragraph" w:customStyle="1" w:styleId="Enum1Tableau">
    <w:name w:val="Enum1 Tableau"/>
    <w:basedOn w:val="Normal"/>
    <w:rsid w:val="00A4593F"/>
    <w:pPr>
      <w:numPr>
        <w:numId w:val="8"/>
      </w:numPr>
    </w:pPr>
  </w:style>
  <w:style w:type="paragraph" w:customStyle="1" w:styleId="Enum1TableauSuite">
    <w:name w:val="Enum1 Tableau Suite"/>
    <w:basedOn w:val="Enum1Tableau"/>
    <w:rsid w:val="00A4593F"/>
    <w:pPr>
      <w:numPr>
        <w:numId w:val="0"/>
      </w:numPr>
      <w:ind w:left="567"/>
    </w:pPr>
  </w:style>
  <w:style w:type="paragraph" w:customStyle="1" w:styleId="NomTypeDocument">
    <w:name w:val="Nom TypeDocument"/>
    <w:basedOn w:val="Normal"/>
    <w:rsid w:val="006852D8"/>
    <w:pPr>
      <w:keepNext/>
      <w:spacing w:before="0"/>
      <w:jc w:val="right"/>
    </w:pPr>
    <w:rPr>
      <w:color w:val="00477F"/>
      <w:sz w:val="44"/>
    </w:rPr>
  </w:style>
  <w:style w:type="paragraph" w:styleId="Notedebasdepage">
    <w:name w:val="footnote text"/>
    <w:basedOn w:val="Retraitnormal"/>
    <w:semiHidden/>
    <w:rsid w:val="00814AA6"/>
    <w:pPr>
      <w:ind w:hanging="227"/>
    </w:pPr>
    <w:rPr>
      <w:sz w:val="18"/>
    </w:rPr>
  </w:style>
  <w:style w:type="paragraph" w:customStyle="1" w:styleId="Enum2">
    <w:name w:val="Enum2"/>
    <w:basedOn w:val="Normal"/>
    <w:rsid w:val="00A4593F"/>
    <w:pPr>
      <w:numPr>
        <w:numId w:val="3"/>
      </w:numPr>
    </w:pPr>
  </w:style>
  <w:style w:type="paragraph" w:customStyle="1" w:styleId="Enum2Suite">
    <w:name w:val="Enum2 Suite"/>
    <w:basedOn w:val="Enum2"/>
    <w:rsid w:val="00A4593F"/>
    <w:pPr>
      <w:numPr>
        <w:numId w:val="0"/>
      </w:numPr>
      <w:ind w:left="1985"/>
    </w:pPr>
  </w:style>
  <w:style w:type="paragraph" w:customStyle="1" w:styleId="Enum2Tableau">
    <w:name w:val="Enum2 Tableau"/>
    <w:basedOn w:val="Normal"/>
    <w:rsid w:val="00A4593F"/>
    <w:pPr>
      <w:numPr>
        <w:numId w:val="9"/>
      </w:numPr>
    </w:pPr>
  </w:style>
  <w:style w:type="paragraph" w:customStyle="1" w:styleId="Enum2TableauSuite">
    <w:name w:val="Enum2 Tableau Suite"/>
    <w:basedOn w:val="Enum2Tableau"/>
    <w:rsid w:val="00A4593F"/>
    <w:pPr>
      <w:numPr>
        <w:numId w:val="0"/>
      </w:numPr>
      <w:ind w:left="851"/>
    </w:pPr>
  </w:style>
  <w:style w:type="paragraph" w:customStyle="1" w:styleId="Enum2TableauTitre">
    <w:name w:val="Enum2 Tableau Titre"/>
    <w:basedOn w:val="Enum2Tableau"/>
    <w:next w:val="Enum2TableauSuite"/>
    <w:rsid w:val="00A4593F"/>
    <w:pPr>
      <w:keepNext/>
      <w:numPr>
        <w:numId w:val="12"/>
      </w:numPr>
    </w:pPr>
    <w:rPr>
      <w:b/>
      <w:color w:val="808080"/>
    </w:rPr>
  </w:style>
  <w:style w:type="paragraph" w:customStyle="1" w:styleId="Enum2Titre">
    <w:name w:val="Enum2 Titre"/>
    <w:basedOn w:val="Enum2"/>
    <w:next w:val="Enum2Suite"/>
    <w:rsid w:val="00A4593F"/>
    <w:pPr>
      <w:keepNext/>
      <w:numPr>
        <w:numId w:val="6"/>
      </w:numPr>
    </w:pPr>
    <w:rPr>
      <w:b/>
      <w:color w:val="808080"/>
    </w:rPr>
  </w:style>
  <w:style w:type="paragraph" w:customStyle="1" w:styleId="Enum3">
    <w:name w:val="Enum3"/>
    <w:basedOn w:val="Normal"/>
    <w:rsid w:val="00A4593F"/>
    <w:pPr>
      <w:numPr>
        <w:numId w:val="4"/>
      </w:numPr>
      <w:spacing w:before="60"/>
    </w:pPr>
  </w:style>
  <w:style w:type="paragraph" w:customStyle="1" w:styleId="Enum3Suite">
    <w:name w:val="Enum3 Suite"/>
    <w:basedOn w:val="Enum3"/>
    <w:rsid w:val="00A4593F"/>
    <w:pPr>
      <w:numPr>
        <w:numId w:val="0"/>
      </w:numPr>
      <w:ind w:left="2552"/>
    </w:pPr>
  </w:style>
  <w:style w:type="paragraph" w:customStyle="1" w:styleId="Enum3Tableau">
    <w:name w:val="Enum3 Tableau"/>
    <w:basedOn w:val="Normal"/>
    <w:rsid w:val="00A4593F"/>
    <w:pPr>
      <w:numPr>
        <w:numId w:val="10"/>
      </w:numPr>
      <w:spacing w:before="60"/>
    </w:pPr>
  </w:style>
  <w:style w:type="paragraph" w:customStyle="1" w:styleId="Enum3TableauSuite">
    <w:name w:val="Enum3 Tableau Suite"/>
    <w:basedOn w:val="Enum3Tableau"/>
    <w:rsid w:val="00A4593F"/>
    <w:pPr>
      <w:numPr>
        <w:numId w:val="0"/>
      </w:numPr>
      <w:ind w:left="1134"/>
    </w:pPr>
  </w:style>
  <w:style w:type="paragraph" w:customStyle="1" w:styleId="Enum3TableauTitre">
    <w:name w:val="Enum3 Tableau Titre"/>
    <w:basedOn w:val="Enum3Tableau"/>
    <w:next w:val="Enum3TableauSuite"/>
    <w:rsid w:val="00A4593F"/>
    <w:pPr>
      <w:keepNext/>
      <w:numPr>
        <w:numId w:val="13"/>
      </w:numPr>
    </w:pPr>
    <w:rPr>
      <w:rFonts w:ascii="Arial Gras" w:hAnsi="Arial Gras"/>
      <w:b/>
      <w:color w:val="808080"/>
    </w:rPr>
  </w:style>
  <w:style w:type="paragraph" w:customStyle="1" w:styleId="Enum3Titre">
    <w:name w:val="Enum3 Titre"/>
    <w:basedOn w:val="Enum3"/>
    <w:next w:val="Enum3Suite"/>
    <w:rsid w:val="00A4593F"/>
    <w:pPr>
      <w:keepNext/>
      <w:numPr>
        <w:numId w:val="7"/>
      </w:numPr>
    </w:pPr>
    <w:rPr>
      <w:b/>
      <w:color w:val="808080"/>
    </w:rPr>
  </w:style>
  <w:style w:type="paragraph" w:customStyle="1" w:styleId="Enum1TableauTitre">
    <w:name w:val="Enum1 Tableau Titre"/>
    <w:basedOn w:val="Enum1Tableau"/>
    <w:next w:val="Enum1TableauSuite"/>
    <w:rsid w:val="00A4593F"/>
    <w:pPr>
      <w:keepNext/>
      <w:numPr>
        <w:numId w:val="11"/>
      </w:numPr>
    </w:pPr>
    <w:rPr>
      <w:b/>
      <w:color w:val="808080"/>
    </w:rPr>
  </w:style>
  <w:style w:type="paragraph" w:customStyle="1" w:styleId="PoliceSoluCom">
    <w:name w:val="Police SoluCom"/>
    <w:next w:val="Normal"/>
    <w:semiHidden/>
    <w:pPr>
      <w:spacing w:before="240"/>
    </w:pPr>
    <w:rPr>
      <w:rFonts w:ascii="Albertus Medium" w:hAnsi="Albertus Medium"/>
      <w:iCs/>
      <w:noProof/>
      <w:color w:val="FF0000"/>
      <w:spacing w:val="30"/>
      <w:sz w:val="12"/>
    </w:rPr>
  </w:style>
  <w:style w:type="paragraph" w:customStyle="1" w:styleId="Enum1Titre">
    <w:name w:val="Enum1 Titre"/>
    <w:basedOn w:val="Enum1"/>
    <w:next w:val="Enum1Suite"/>
    <w:rsid w:val="00A4593F"/>
    <w:pPr>
      <w:keepNext/>
      <w:numPr>
        <w:numId w:val="5"/>
      </w:numPr>
    </w:pPr>
    <w:rPr>
      <w:b/>
      <w:color w:val="808080"/>
    </w:rPr>
  </w:style>
  <w:style w:type="character" w:styleId="Appelnotedebasdep">
    <w:name w:val="footnote reference"/>
    <w:semiHidden/>
    <w:rPr>
      <w:vertAlign w:val="superscript"/>
    </w:rPr>
  </w:style>
  <w:style w:type="character" w:styleId="Lienhypertexte">
    <w:name w:val="Hyperlink"/>
    <w:uiPriority w:val="99"/>
    <w:rsid w:val="00BA6531"/>
    <w:rPr>
      <w:color w:val="0000FF"/>
      <w:u w:val="single"/>
    </w:rPr>
  </w:style>
  <w:style w:type="table" w:styleId="Grilledutableau">
    <w:name w:val="Table Grid"/>
    <w:aliases w:val="Tableau SOGETI,x Tableau page de garde,Bordure,SBS Table Grid,Tabla Atos,Create"/>
    <w:basedOn w:val="TableauNormal"/>
    <w:uiPriority w:val="59"/>
    <w:rsid w:val="00BA6531"/>
    <w:pPr>
      <w:keepLine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annexes">
    <w:name w:val="Titre annexes"/>
    <w:basedOn w:val="Normal"/>
    <w:next w:val="Retraitnormal"/>
    <w:rsid w:val="000D4472"/>
    <w:pPr>
      <w:keepNext/>
      <w:pageBreakBefore/>
      <w:numPr>
        <w:ilvl w:val="1"/>
        <w:numId w:val="14"/>
      </w:numPr>
      <w:spacing w:before="4400"/>
      <w:jc w:val="right"/>
      <w:outlineLvl w:val="0"/>
    </w:pPr>
    <w:rPr>
      <w:color w:val="00477F"/>
      <w:sz w:val="48"/>
      <w:szCs w:val="48"/>
    </w:rPr>
  </w:style>
  <w:style w:type="table" w:customStyle="1" w:styleId="TableauSolucom">
    <w:name w:val="Tableau Solucom"/>
    <w:basedOn w:val="TableauNormal"/>
    <w:rsid w:val="00A4593F"/>
    <w:pPr>
      <w:jc w:val="center"/>
    </w:pPr>
    <w:rPr>
      <w:rFonts w:ascii="Arial" w:hAnsi="Arial"/>
    </w:rPr>
    <w:tblPr>
      <w:tblStyleRowBandSize w:val="1"/>
      <w:tblStyleColBandSize w:val="1"/>
      <w:jc w:val="center"/>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paragraph" w:customStyle="1" w:styleId="SupraTitre">
    <w:name w:val="Supra Titre"/>
    <w:basedOn w:val="Titreannexes"/>
    <w:next w:val="Titre1"/>
    <w:rsid w:val="000D4472"/>
    <w:pPr>
      <w:numPr>
        <w:ilvl w:val="0"/>
        <w:numId w:val="1"/>
      </w:numPr>
    </w:pPr>
  </w:style>
  <w:style w:type="paragraph" w:customStyle="1" w:styleId="Entte">
    <w:name w:val="En tête"/>
    <w:basedOn w:val="Tableau"/>
    <w:semiHidden/>
    <w:rsid w:val="00B360C2"/>
    <w:rPr>
      <w:color w:val="808080"/>
    </w:rPr>
  </w:style>
  <w:style w:type="paragraph" w:customStyle="1" w:styleId="TitreContact">
    <w:name w:val="Titre Contact"/>
    <w:basedOn w:val="Titrealina"/>
    <w:semiHidden/>
    <w:rsid w:val="00357228"/>
    <w:pPr>
      <w:spacing w:before="0"/>
      <w:jc w:val="right"/>
    </w:pPr>
    <w:rPr>
      <w:b w:val="0"/>
    </w:rPr>
  </w:style>
  <w:style w:type="paragraph" w:customStyle="1" w:styleId="DetailContact">
    <w:name w:val="Detail Contact"/>
    <w:basedOn w:val="Tableau"/>
    <w:semiHidden/>
    <w:rsid w:val="00B360C2"/>
    <w:pPr>
      <w:spacing w:before="0" w:after="0"/>
      <w:jc w:val="right"/>
    </w:pPr>
    <w:rPr>
      <w:color w:val="808080"/>
    </w:rPr>
  </w:style>
  <w:style w:type="paragraph" w:customStyle="1" w:styleId="NomContact">
    <w:name w:val="Nom Contact"/>
    <w:basedOn w:val="Tableau"/>
    <w:semiHidden/>
    <w:rsid w:val="00357228"/>
    <w:pPr>
      <w:spacing w:before="0" w:after="0"/>
      <w:jc w:val="right"/>
    </w:pPr>
    <w:rPr>
      <w:b/>
      <w:bCs/>
      <w:color w:val="808080"/>
    </w:rPr>
  </w:style>
  <w:style w:type="paragraph" w:customStyle="1" w:styleId="Tableaupremireligne">
    <w:name w:val="Tableau première ligne"/>
    <w:basedOn w:val="Tableau"/>
    <w:semiHidden/>
    <w:rsid w:val="00F545E7"/>
    <w:pPr>
      <w:jc w:val="center"/>
    </w:pPr>
    <w:rPr>
      <w:bCs/>
      <w:color w:val="FFFFFF"/>
    </w:rPr>
  </w:style>
  <w:style w:type="character" w:customStyle="1" w:styleId="Miseenvaleur">
    <w:name w:val="Mise en valeur"/>
    <w:rsid w:val="00A4593F"/>
    <w:rPr>
      <w:b/>
      <w:color w:val="00477F"/>
      <w:lang w:val="fr-FR"/>
    </w:rPr>
  </w:style>
  <w:style w:type="paragraph" w:customStyle="1" w:styleId="Lignedecommande">
    <w:name w:val="Ligne de commande"/>
    <w:basedOn w:val="Normal"/>
    <w:rsid w:val="00A4593F"/>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4593F"/>
    <w:pPr>
      <w:keepLines w:val="0"/>
      <w:spacing w:before="0"/>
      <w:jc w:val="center"/>
    </w:pPr>
    <w:rPr>
      <w:rFonts w:ascii="Arial Gras" w:hAnsi="Arial Gras"/>
      <w:b/>
      <w:color w:val="808080"/>
      <w:lang w:eastAsia="en-US"/>
    </w:rPr>
  </w:style>
  <w:style w:type="paragraph" w:customStyle="1" w:styleId="TitreRubriqueCV">
    <w:name w:val="TitreRubriqueCV"/>
    <w:basedOn w:val="Titre5"/>
    <w:autoRedefine/>
    <w:rsid w:val="00A4593F"/>
    <w:pPr>
      <w:keepLines w:val="0"/>
      <w:numPr>
        <w:ilvl w:val="0"/>
        <w:numId w:val="0"/>
      </w:numPr>
      <w:tabs>
        <w:tab w:val="left" w:pos="3350"/>
      </w:tabs>
      <w:spacing w:before="40"/>
    </w:pPr>
    <w:rPr>
      <w:rFonts w:ascii="Arial Gras" w:hAnsi="Arial Gras" w:cs="Arial"/>
      <w:b/>
      <w:color w:val="FFFFFF"/>
      <w:lang w:eastAsia="en-US"/>
    </w:rPr>
  </w:style>
  <w:style w:type="paragraph" w:customStyle="1" w:styleId="CorpsdeCV">
    <w:name w:val="CorpsdeCV"/>
    <w:basedOn w:val="Normal"/>
    <w:autoRedefine/>
    <w:rsid w:val="00A4593F"/>
    <w:pPr>
      <w:keepLines w:val="0"/>
      <w:spacing w:after="40"/>
    </w:pPr>
    <w:rPr>
      <w:lang w:val="de-DE" w:eastAsia="en-US"/>
    </w:rPr>
  </w:style>
  <w:style w:type="paragraph" w:customStyle="1" w:styleId="SoustitreCV">
    <w:name w:val="SoustitreCV"/>
    <w:basedOn w:val="Normal"/>
    <w:autoRedefine/>
    <w:rsid w:val="00A4593F"/>
    <w:pPr>
      <w:keepLines w:val="0"/>
      <w:widowControl w:val="0"/>
    </w:pPr>
    <w:rPr>
      <w:b/>
      <w:color w:val="00477F"/>
      <w:lang w:eastAsia="en-US"/>
    </w:rPr>
  </w:style>
  <w:style w:type="paragraph" w:customStyle="1" w:styleId="Titrealina2">
    <w:name w:val="Titre alinéa 2"/>
    <w:basedOn w:val="Titrealina"/>
    <w:next w:val="Retraitnormal"/>
    <w:rsid w:val="00A4593F"/>
    <w:rPr>
      <w:color w:val="808080"/>
    </w:rPr>
  </w:style>
  <w:style w:type="paragraph" w:customStyle="1" w:styleId="Enum4Suite">
    <w:name w:val="Enum4 Suite"/>
    <w:basedOn w:val="Enum4"/>
    <w:rsid w:val="00A4593F"/>
    <w:pPr>
      <w:numPr>
        <w:numId w:val="0"/>
      </w:numPr>
      <w:ind w:left="3119"/>
    </w:pPr>
  </w:style>
  <w:style w:type="paragraph" w:customStyle="1" w:styleId="Enum4">
    <w:name w:val="Enum4"/>
    <w:basedOn w:val="Normal"/>
    <w:rsid w:val="00A4593F"/>
    <w:pPr>
      <w:numPr>
        <w:numId w:val="18"/>
      </w:numPr>
      <w:spacing w:before="60"/>
    </w:pPr>
  </w:style>
  <w:style w:type="paragraph" w:customStyle="1" w:styleId="Enum4Titre">
    <w:name w:val="Enum4 Titre"/>
    <w:basedOn w:val="Enum4"/>
    <w:next w:val="Enum4"/>
    <w:rsid w:val="00A4593F"/>
    <w:pPr>
      <w:numPr>
        <w:numId w:val="15"/>
      </w:numPr>
    </w:pPr>
    <w:rPr>
      <w:rFonts w:ascii="Arial Gras" w:hAnsi="Arial Gras"/>
      <w:b/>
      <w:color w:val="808080"/>
    </w:rPr>
  </w:style>
  <w:style w:type="paragraph" w:customStyle="1" w:styleId="Enum4Tableau">
    <w:name w:val="Enum4 Tableau"/>
    <w:basedOn w:val="Normal"/>
    <w:rsid w:val="00A4593F"/>
    <w:pPr>
      <w:numPr>
        <w:numId w:val="16"/>
      </w:numPr>
      <w:spacing w:before="60"/>
    </w:pPr>
  </w:style>
  <w:style w:type="paragraph" w:customStyle="1" w:styleId="Enum4TableauSuite">
    <w:name w:val="Enum4 Tableau Suite"/>
    <w:basedOn w:val="Enum4Tableau"/>
    <w:rsid w:val="00A4593F"/>
    <w:pPr>
      <w:numPr>
        <w:numId w:val="0"/>
      </w:numPr>
      <w:ind w:left="1418"/>
    </w:pPr>
  </w:style>
  <w:style w:type="paragraph" w:customStyle="1" w:styleId="Enum4TableauTitre">
    <w:name w:val="Enum4 Tableau Titre"/>
    <w:basedOn w:val="Enum4Tableau"/>
    <w:rsid w:val="00A4593F"/>
    <w:pPr>
      <w:numPr>
        <w:numId w:val="17"/>
      </w:numPr>
    </w:pPr>
    <w:rPr>
      <w:color w:val="808080"/>
    </w:rPr>
  </w:style>
  <w:style w:type="paragraph" w:styleId="Lgende">
    <w:name w:val="caption"/>
    <w:basedOn w:val="Normal"/>
    <w:next w:val="Normal"/>
    <w:link w:val="LgendeCar"/>
    <w:qFormat/>
    <w:rsid w:val="00952540"/>
    <w:rPr>
      <w:b/>
      <w:bCs/>
      <w:sz w:val="32"/>
      <w:szCs w:val="32"/>
    </w:rPr>
  </w:style>
  <w:style w:type="character" w:customStyle="1" w:styleId="LgendeCar">
    <w:name w:val="Légende Car"/>
    <w:basedOn w:val="Policepardfaut"/>
    <w:link w:val="Lgende"/>
    <w:rsid w:val="000A70AF"/>
    <w:rPr>
      <w:rFonts w:ascii="GT Walsheim" w:hAnsi="GT Walsheim"/>
      <w:b/>
      <w:bCs/>
      <w:color w:val="3B3838"/>
      <w:sz w:val="32"/>
      <w:szCs w:val="32"/>
    </w:rPr>
  </w:style>
  <w:style w:type="paragraph" w:styleId="TM5">
    <w:name w:val="toc 5"/>
    <w:basedOn w:val="Normal"/>
    <w:next w:val="Normal"/>
    <w:autoRedefine/>
    <w:uiPriority w:val="39"/>
    <w:rsid w:val="000F5763"/>
    <w:pPr>
      <w:spacing w:before="0" w:after="0"/>
      <w:ind w:left="800"/>
    </w:pPr>
    <w:rPr>
      <w:rFonts w:asciiTheme="minorHAnsi" w:hAnsiTheme="minorHAnsi" w:cstheme="minorHAnsi"/>
      <w:sz w:val="18"/>
      <w:szCs w:val="18"/>
    </w:rPr>
  </w:style>
  <w:style w:type="paragraph" w:customStyle="1" w:styleId="Puce2">
    <w:name w:val="Puce 2"/>
    <w:basedOn w:val="Normal"/>
    <w:rsid w:val="00C55E25"/>
    <w:pPr>
      <w:keepLines w:val="0"/>
      <w:numPr>
        <w:numId w:val="19"/>
      </w:numPr>
      <w:spacing w:before="0"/>
    </w:pPr>
    <w:rPr>
      <w:rFonts w:ascii="Arial Narrow" w:hAnsi="Arial Narrow"/>
      <w:sz w:val="22"/>
    </w:rPr>
  </w:style>
  <w:style w:type="paragraph" w:customStyle="1" w:styleId="Puce1gras">
    <w:name w:val="Puce 1 gras"/>
    <w:basedOn w:val="Normal"/>
    <w:next w:val="Normal"/>
    <w:rsid w:val="00B8095D"/>
    <w:pPr>
      <w:keepLines w:val="0"/>
      <w:numPr>
        <w:numId w:val="20"/>
      </w:numPr>
      <w:tabs>
        <w:tab w:val="clear" w:pos="720"/>
        <w:tab w:val="num" w:pos="426"/>
      </w:tabs>
    </w:pPr>
    <w:rPr>
      <w:rFonts w:ascii="Arial Narrow" w:hAnsi="Arial Narrow"/>
      <w:b/>
      <w:sz w:val="22"/>
    </w:rPr>
  </w:style>
  <w:style w:type="paragraph" w:customStyle="1" w:styleId="Titre30">
    <w:name w:val="Titre &gt;3"/>
    <w:basedOn w:val="Puce1gras"/>
    <w:rsid w:val="00DC4C9D"/>
    <w:pPr>
      <w:tabs>
        <w:tab w:val="clear" w:pos="426"/>
        <w:tab w:val="num" w:pos="360"/>
      </w:tabs>
      <w:ind w:left="360"/>
    </w:pPr>
    <w:rPr>
      <w:rFonts w:eastAsia="Arial Unicode MS"/>
    </w:rPr>
  </w:style>
  <w:style w:type="paragraph" w:customStyle="1" w:styleId="CarCar">
    <w:name w:val="Car Car"/>
    <w:basedOn w:val="Normal"/>
    <w:next w:val="Normal"/>
    <w:semiHidden/>
    <w:rsid w:val="00B76D9A"/>
    <w:pPr>
      <w:keepLines w:val="0"/>
      <w:widowControl w:val="0"/>
      <w:adjustRightInd w:val="0"/>
      <w:spacing w:before="0" w:after="160" w:line="240" w:lineRule="exact"/>
      <w:ind w:left="851"/>
      <w:textAlignment w:val="baseline"/>
    </w:pPr>
    <w:rPr>
      <w:rFonts w:ascii="Tahoma" w:hAnsi="Tahoma"/>
      <w:lang w:val="en-US" w:eastAsia="en-US"/>
    </w:rPr>
  </w:style>
  <w:style w:type="paragraph" w:customStyle="1" w:styleId="Titre10">
    <w:name w:val="Titre1"/>
    <w:basedOn w:val="Enum1"/>
    <w:rsid w:val="00B76D9A"/>
    <w:pPr>
      <w:numPr>
        <w:numId w:val="0"/>
      </w:numPr>
      <w:ind w:left="1417" w:hanging="283"/>
    </w:pPr>
    <w:rPr>
      <w:rFonts w:eastAsia="Arial Unicode MS"/>
    </w:rPr>
  </w:style>
  <w:style w:type="paragraph" w:customStyle="1" w:styleId="Titrealina1">
    <w:name w:val="Titre alinéa 1"/>
    <w:basedOn w:val="Titrealina2"/>
    <w:rsid w:val="00C15C48"/>
  </w:style>
  <w:style w:type="character" w:styleId="Marquedecommentaire">
    <w:name w:val="annotation reference"/>
    <w:semiHidden/>
    <w:rsid w:val="00DB4FC2"/>
    <w:rPr>
      <w:sz w:val="16"/>
      <w:szCs w:val="16"/>
    </w:rPr>
  </w:style>
  <w:style w:type="paragraph" w:styleId="Commentaire">
    <w:name w:val="annotation text"/>
    <w:basedOn w:val="Normal"/>
    <w:semiHidden/>
    <w:rsid w:val="00DB4FC2"/>
  </w:style>
  <w:style w:type="paragraph" w:styleId="Textedebulles">
    <w:name w:val="Balloon Text"/>
    <w:basedOn w:val="Normal"/>
    <w:semiHidden/>
    <w:rsid w:val="00DB4FC2"/>
    <w:rPr>
      <w:rFonts w:ascii="Tahoma" w:hAnsi="Tahoma" w:cs="Tahoma"/>
      <w:sz w:val="16"/>
      <w:szCs w:val="16"/>
    </w:rPr>
  </w:style>
  <w:style w:type="paragraph" w:styleId="Explorateurdedocuments">
    <w:name w:val="Document Map"/>
    <w:basedOn w:val="Normal"/>
    <w:semiHidden/>
    <w:rsid w:val="00055203"/>
    <w:pPr>
      <w:shd w:val="clear" w:color="auto" w:fill="000080"/>
    </w:pPr>
    <w:rPr>
      <w:rFonts w:ascii="Tahoma" w:hAnsi="Tahoma" w:cs="Tahoma"/>
    </w:rPr>
  </w:style>
  <w:style w:type="paragraph" w:customStyle="1" w:styleId="Tableauvolution">
    <w:name w:val="Tableau évolution"/>
    <w:basedOn w:val="Normal"/>
    <w:rsid w:val="00B803D6"/>
    <w:pPr>
      <w:keepLines w:val="0"/>
      <w:widowControl w:val="0"/>
      <w:tabs>
        <w:tab w:val="left" w:pos="2552"/>
      </w:tabs>
      <w:spacing w:before="0"/>
      <w:jc w:val="center"/>
    </w:pPr>
    <w:rPr>
      <w:snapToGrid w:val="0"/>
    </w:rPr>
  </w:style>
  <w:style w:type="paragraph" w:styleId="Objetducommentaire">
    <w:name w:val="annotation subject"/>
    <w:basedOn w:val="Commentaire"/>
    <w:next w:val="Commentaire"/>
    <w:semiHidden/>
    <w:rsid w:val="003F57FA"/>
    <w:rPr>
      <w:b/>
      <w:bCs/>
    </w:rPr>
  </w:style>
  <w:style w:type="paragraph" w:styleId="Corpsdetexte">
    <w:name w:val="Body Text"/>
    <w:basedOn w:val="Normal"/>
    <w:link w:val="CorpsdetexteCar"/>
    <w:uiPriority w:val="99"/>
    <w:unhideWhenUsed/>
    <w:qFormat/>
    <w:rsid w:val="005B329D"/>
    <w:pPr>
      <w:keepLines w:val="0"/>
      <w:spacing w:before="0" w:after="240"/>
    </w:pPr>
    <w:rPr>
      <w:rFonts w:ascii="Arial" w:eastAsia="Calibri" w:hAnsi="Arial" w:cs="Arial"/>
      <w:sz w:val="24"/>
      <w:szCs w:val="22"/>
      <w:lang w:eastAsia="en-US"/>
    </w:rPr>
  </w:style>
  <w:style w:type="character" w:customStyle="1" w:styleId="CorpsdetexteCar">
    <w:name w:val="Corps de texte Car"/>
    <w:link w:val="Corpsdetexte"/>
    <w:uiPriority w:val="99"/>
    <w:rsid w:val="005B329D"/>
    <w:rPr>
      <w:rFonts w:ascii="Arial" w:eastAsia="Calibri" w:hAnsi="Arial" w:cs="Arial"/>
      <w:sz w:val="24"/>
      <w:szCs w:val="22"/>
      <w:lang w:eastAsia="en-US"/>
    </w:rPr>
  </w:style>
  <w:style w:type="paragraph" w:customStyle="1" w:styleId="PARAPH">
    <w:name w:val="PARAPH"/>
    <w:basedOn w:val="Normal"/>
    <w:link w:val="PARAPHCar"/>
    <w:qFormat/>
    <w:rsid w:val="00093F35"/>
    <w:pPr>
      <w:keepNext/>
      <w:spacing w:line="260" w:lineRule="atLeast"/>
    </w:pPr>
    <w:rPr>
      <w:rFonts w:eastAsia="Calibri" w:cs="Calibri"/>
      <w:b/>
      <w:color w:val="00B0F0"/>
      <w:sz w:val="32"/>
      <w:szCs w:val="16"/>
    </w:rPr>
  </w:style>
  <w:style w:type="character" w:customStyle="1" w:styleId="PARAPHCar">
    <w:name w:val="PARAPH Car"/>
    <w:link w:val="PARAPH"/>
    <w:rsid w:val="00093F35"/>
    <w:rPr>
      <w:rFonts w:ascii="Segoe UI" w:eastAsia="Calibri" w:hAnsi="Segoe UI" w:cs="Calibri"/>
      <w:b/>
      <w:color w:val="00B0F0"/>
      <w:sz w:val="32"/>
      <w:szCs w:val="16"/>
    </w:rPr>
  </w:style>
  <w:style w:type="paragraph" w:customStyle="1" w:styleId="PuceTableaupetite">
    <w:name w:val="Puce Tableau petite"/>
    <w:basedOn w:val="Normal"/>
    <w:next w:val="RetraitPuce"/>
    <w:link w:val="PuceTableaupetiteCar"/>
    <w:qFormat/>
    <w:rsid w:val="00654283"/>
    <w:pPr>
      <w:numPr>
        <w:numId w:val="28"/>
      </w:numPr>
      <w:spacing w:before="60" w:after="0"/>
    </w:pPr>
    <w:rPr>
      <w:rFonts w:eastAsia="Arial Unicode MS"/>
      <w:iCs/>
      <w:sz w:val="18"/>
      <w:szCs w:val="18"/>
    </w:rPr>
  </w:style>
  <w:style w:type="paragraph" w:customStyle="1" w:styleId="RetraitPuce">
    <w:name w:val="Retrait Puce"/>
    <w:basedOn w:val="BulletSCC"/>
    <w:link w:val="RetraitPuceCar"/>
    <w:qFormat/>
    <w:rsid w:val="00BF370D"/>
    <w:pPr>
      <w:spacing w:before="60" w:after="0"/>
    </w:pPr>
    <w:rPr>
      <w:rFonts w:eastAsia="Arial Unicode MS"/>
    </w:rPr>
  </w:style>
  <w:style w:type="paragraph" w:customStyle="1" w:styleId="BulletSCC">
    <w:name w:val="Bullet SCC"/>
    <w:basedOn w:val="Normal"/>
    <w:link w:val="BulletSCCCar"/>
    <w:rsid w:val="00F23525"/>
    <w:pPr>
      <w:numPr>
        <w:ilvl w:val="1"/>
        <w:numId w:val="26"/>
      </w:numPr>
    </w:pPr>
  </w:style>
  <w:style w:type="character" w:customStyle="1" w:styleId="BulletSCCCar">
    <w:name w:val="Bullet SCC Car"/>
    <w:basedOn w:val="Policepardfaut"/>
    <w:link w:val="BulletSCC"/>
    <w:rsid w:val="00F23525"/>
    <w:rPr>
      <w:rFonts w:ascii="GT Walsheim" w:hAnsi="GT Walsheim"/>
      <w:color w:val="3B3838"/>
    </w:rPr>
  </w:style>
  <w:style w:type="character" w:customStyle="1" w:styleId="RetraitPuceCar">
    <w:name w:val="Retrait Puce Car"/>
    <w:basedOn w:val="BulletSCCCar"/>
    <w:link w:val="RetraitPuce"/>
    <w:rsid w:val="00BF370D"/>
    <w:rPr>
      <w:rFonts w:ascii="GT Walsheim" w:eastAsia="Arial Unicode MS" w:hAnsi="GT Walsheim"/>
      <w:color w:val="3B3838"/>
    </w:rPr>
  </w:style>
  <w:style w:type="character" w:customStyle="1" w:styleId="PuceTableaupetiteCar">
    <w:name w:val="Puce Tableau petite Car"/>
    <w:link w:val="PuceTableaupetite"/>
    <w:rsid w:val="00654283"/>
    <w:rPr>
      <w:rFonts w:ascii="GT Walsheim" w:eastAsia="Arial Unicode MS" w:hAnsi="GT Walsheim"/>
      <w:iCs/>
      <w:color w:val="3B3838"/>
      <w:sz w:val="18"/>
      <w:szCs w:val="18"/>
    </w:rPr>
  </w:style>
  <w:style w:type="paragraph" w:customStyle="1" w:styleId="Alphaville">
    <w:name w:val="Alphaville"/>
    <w:link w:val="AlphavilleCar"/>
    <w:rsid w:val="00D71A5D"/>
    <w:pPr>
      <w:overflowPunct w:val="0"/>
      <w:autoSpaceDE w:val="0"/>
      <w:autoSpaceDN w:val="0"/>
      <w:adjustRightInd w:val="0"/>
      <w:spacing w:before="60" w:after="60"/>
      <w:ind w:left="709"/>
    </w:pPr>
    <w:rPr>
      <w:rFonts w:eastAsia="Calibri" w:cs="Segoe UI"/>
      <w:iCs/>
      <w:color w:val="FFFFFF"/>
      <w:sz w:val="24"/>
      <w:szCs w:val="24"/>
    </w:rPr>
  </w:style>
  <w:style w:type="character" w:customStyle="1" w:styleId="AlphavilleCar">
    <w:name w:val="Alphaville Car"/>
    <w:link w:val="Alphaville"/>
    <w:rsid w:val="00D71A5D"/>
    <w:rPr>
      <w:rFonts w:eastAsia="Calibri" w:cs="Segoe UI"/>
      <w:iCs/>
      <w:color w:val="FFFFFF"/>
      <w:sz w:val="24"/>
      <w:szCs w:val="24"/>
    </w:rPr>
  </w:style>
  <w:style w:type="character" w:styleId="Accentuationintense">
    <w:name w:val="Intense Emphasis"/>
    <w:uiPriority w:val="21"/>
    <w:qFormat/>
    <w:rsid w:val="002D0DDB"/>
    <w:rPr>
      <w:i/>
      <w:color w:val="4472C4"/>
    </w:rPr>
  </w:style>
  <w:style w:type="paragraph" w:customStyle="1" w:styleId="Cartouche">
    <w:name w:val="Cartouche"/>
    <w:basedOn w:val="Remarques"/>
    <w:link w:val="CartoucheCar"/>
    <w:rsid w:val="00952540"/>
    <w:rPr>
      <w:b w:val="0"/>
      <w:bCs w:val="0"/>
    </w:rPr>
  </w:style>
  <w:style w:type="paragraph" w:customStyle="1" w:styleId="Remarques">
    <w:name w:val="Remarques"/>
    <w:basedOn w:val="PuceTableaupetite"/>
    <w:link w:val="RemarquesCar"/>
    <w:rsid w:val="000206BB"/>
    <w:pPr>
      <w:numPr>
        <w:numId w:val="0"/>
      </w:numPr>
      <w:spacing w:before="0"/>
      <w:ind w:left="2062" w:hanging="360"/>
    </w:pPr>
    <w:rPr>
      <w:b/>
      <w:bCs/>
      <w:color w:val="FFFFFF"/>
    </w:rPr>
  </w:style>
  <w:style w:type="character" w:customStyle="1" w:styleId="RemarquesCar">
    <w:name w:val="Remarques Car"/>
    <w:link w:val="Remarques"/>
    <w:rsid w:val="000206BB"/>
    <w:rPr>
      <w:rFonts w:ascii="GT Walsheim" w:eastAsia="Arial Unicode MS" w:hAnsi="GT Walsheim"/>
      <w:b/>
      <w:bCs/>
      <w:iCs/>
      <w:color w:val="FFFFFF"/>
      <w:sz w:val="18"/>
      <w:szCs w:val="18"/>
    </w:rPr>
  </w:style>
  <w:style w:type="character" w:customStyle="1" w:styleId="CartoucheCar">
    <w:name w:val="Cartouche Car"/>
    <w:link w:val="Cartouche"/>
    <w:rsid w:val="00952540"/>
    <w:rPr>
      <w:rFonts w:ascii="GT Walsheim" w:eastAsia="Arial Unicode MS" w:hAnsi="GT Walsheim"/>
      <w:iCs/>
      <w:color w:val="FFFFFF"/>
      <w:sz w:val="18"/>
      <w:szCs w:val="18"/>
    </w:rPr>
  </w:style>
  <w:style w:type="paragraph" w:customStyle="1" w:styleId="AnswerBullet">
    <w:name w:val="Answer Bullet"/>
    <w:basedOn w:val="Normal"/>
    <w:next w:val="Normal"/>
    <w:link w:val="AnswerBulletCar"/>
    <w:rsid w:val="002127BB"/>
    <w:pPr>
      <w:keepLines w:val="0"/>
      <w:numPr>
        <w:numId w:val="21"/>
      </w:numPr>
      <w:overflowPunct w:val="0"/>
      <w:autoSpaceDE w:val="0"/>
      <w:autoSpaceDN w:val="0"/>
      <w:adjustRightInd w:val="0"/>
      <w:spacing w:before="0" w:line="260" w:lineRule="atLeast"/>
    </w:pPr>
    <w:rPr>
      <w:rFonts w:ascii="Arial" w:hAnsi="Arial"/>
      <w:lang w:val="en-GB" w:eastAsia="en-US"/>
    </w:rPr>
  </w:style>
  <w:style w:type="character" w:customStyle="1" w:styleId="AnswerBulletCar">
    <w:name w:val="Answer Bullet Car"/>
    <w:link w:val="AnswerBullet"/>
    <w:rsid w:val="002127BB"/>
    <w:rPr>
      <w:rFonts w:ascii="Arial" w:hAnsi="Arial"/>
      <w:color w:val="3B3838"/>
      <w:lang w:val="en-GB" w:eastAsia="en-US"/>
    </w:rPr>
  </w:style>
  <w:style w:type="paragraph" w:customStyle="1" w:styleId="AnswerBullet2">
    <w:name w:val="Answer Bullet 2"/>
    <w:basedOn w:val="AnswerBullet"/>
    <w:next w:val="Normal"/>
    <w:rsid w:val="002127BB"/>
    <w:pPr>
      <w:numPr>
        <w:ilvl w:val="1"/>
      </w:numPr>
      <w:tabs>
        <w:tab w:val="num" w:pos="360"/>
      </w:tabs>
    </w:pPr>
  </w:style>
  <w:style w:type="paragraph" w:customStyle="1" w:styleId="AnswerBullet3">
    <w:name w:val="Answer Bullet 3"/>
    <w:basedOn w:val="AnswerBullet2"/>
    <w:next w:val="Normal"/>
    <w:uiPriority w:val="99"/>
    <w:rsid w:val="002127BB"/>
    <w:pPr>
      <w:numPr>
        <w:ilvl w:val="2"/>
      </w:numPr>
      <w:tabs>
        <w:tab w:val="num" w:pos="360"/>
      </w:tabs>
    </w:pPr>
  </w:style>
  <w:style w:type="table" w:styleId="TableauGrille4-Accentuation5">
    <w:name w:val="Grid Table 4 Accent 5"/>
    <w:basedOn w:val="TableauNormal"/>
    <w:uiPriority w:val="49"/>
    <w:rsid w:val="00DA4B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Tableau1">
    <w:name w:val="Tableau1"/>
    <w:basedOn w:val="Normal"/>
    <w:link w:val="Tableau1Car"/>
    <w:qFormat/>
    <w:rsid w:val="00952540"/>
    <w:pPr>
      <w:spacing w:before="40" w:after="40"/>
      <w:ind w:left="113"/>
    </w:pPr>
    <w:rPr>
      <w:sz w:val="18"/>
      <w:szCs w:val="18"/>
    </w:rPr>
  </w:style>
  <w:style w:type="character" w:customStyle="1" w:styleId="Tableau1Car">
    <w:name w:val="Tableau1 Car"/>
    <w:link w:val="Tableau1"/>
    <w:rsid w:val="00952540"/>
    <w:rPr>
      <w:rFonts w:ascii="Segoe UI" w:hAnsi="Segoe UI"/>
      <w:color w:val="000000"/>
      <w:sz w:val="18"/>
      <w:szCs w:val="18"/>
    </w:rPr>
  </w:style>
  <w:style w:type="paragraph" w:customStyle="1" w:styleId="Tableau2">
    <w:name w:val="Tableau2"/>
    <w:basedOn w:val="Alphaville"/>
    <w:link w:val="Tableau2Car"/>
    <w:qFormat/>
    <w:rsid w:val="00A80B1C"/>
    <w:pPr>
      <w:ind w:left="0"/>
      <w:jc w:val="center"/>
    </w:pPr>
  </w:style>
  <w:style w:type="character" w:customStyle="1" w:styleId="Tableau2Car">
    <w:name w:val="Tableau2 Car"/>
    <w:basedOn w:val="AlphavilleCar"/>
    <w:link w:val="Tableau2"/>
    <w:rsid w:val="00A80B1C"/>
    <w:rPr>
      <w:rFonts w:eastAsia="Calibri" w:cs="Segoe UI"/>
      <w:iCs/>
      <w:color w:val="FFFFFF"/>
      <w:sz w:val="24"/>
      <w:szCs w:val="24"/>
    </w:rPr>
  </w:style>
  <w:style w:type="paragraph" w:customStyle="1" w:styleId="Bullet1">
    <w:name w:val="Bullet 1"/>
    <w:basedOn w:val="Normal"/>
    <w:link w:val="Bullet1Car"/>
    <w:rsid w:val="00F46D96"/>
    <w:pPr>
      <w:numPr>
        <w:numId w:val="22"/>
      </w:numPr>
    </w:pPr>
  </w:style>
  <w:style w:type="character" w:customStyle="1" w:styleId="Bullet1Car">
    <w:name w:val="Bullet 1 Car"/>
    <w:link w:val="Bullet1"/>
    <w:rsid w:val="00F46D96"/>
    <w:rPr>
      <w:rFonts w:ascii="GT Walsheim" w:hAnsi="GT Walsheim"/>
      <w:color w:val="3B3838"/>
    </w:rPr>
  </w:style>
  <w:style w:type="paragraph" w:customStyle="1" w:styleId="TitreTableau0">
    <w:name w:val="Titre Tableau"/>
    <w:basedOn w:val="Bullet1"/>
    <w:link w:val="TitreTableauCar"/>
    <w:qFormat/>
    <w:rsid w:val="00B6036D"/>
    <w:pPr>
      <w:spacing w:before="0" w:after="0"/>
      <w:ind w:left="284" w:hanging="284"/>
    </w:pPr>
  </w:style>
  <w:style w:type="character" w:customStyle="1" w:styleId="TitreTableauCar">
    <w:name w:val="Titre Tableau Car"/>
    <w:basedOn w:val="Bullet1Car"/>
    <w:link w:val="TitreTableau0"/>
    <w:rsid w:val="00B6036D"/>
    <w:rPr>
      <w:rFonts w:ascii="GT Walsheim" w:hAnsi="GT Walsheim"/>
      <w:color w:val="3B3838"/>
    </w:rPr>
  </w:style>
  <w:style w:type="paragraph" w:customStyle="1" w:styleId="StyleFB">
    <w:name w:val="StyleFB"/>
    <w:basedOn w:val="Normal"/>
    <w:link w:val="StyleFBCar"/>
    <w:rsid w:val="00C731E4"/>
    <w:pPr>
      <w:numPr>
        <w:numId w:val="24"/>
      </w:numPr>
      <w:spacing w:after="60"/>
    </w:pPr>
    <w:rPr>
      <w:b/>
      <w:bCs/>
      <w:color w:val="404040"/>
    </w:rPr>
  </w:style>
  <w:style w:type="character" w:customStyle="1" w:styleId="StyleFBCar">
    <w:name w:val="StyleFB Car"/>
    <w:link w:val="StyleFB"/>
    <w:rsid w:val="00C731E4"/>
    <w:rPr>
      <w:rFonts w:ascii="GT Walsheim" w:hAnsi="GT Walsheim"/>
      <w:b/>
      <w:bCs/>
      <w:color w:val="404040"/>
    </w:rPr>
  </w:style>
  <w:style w:type="character" w:customStyle="1" w:styleId="PuceEmphaseCar">
    <w:name w:val="Puce Emphase Car"/>
    <w:link w:val="PuceEmphase"/>
    <w:locked/>
    <w:rsid w:val="00907744"/>
    <w:rPr>
      <w:rFonts w:ascii="GT Walsheim" w:eastAsia="Arial Unicode MS" w:hAnsi="GT Walsheim" w:cs="Segoe UI"/>
      <w:b/>
      <w:bCs/>
      <w:iCs/>
      <w:color w:val="3B3838"/>
    </w:rPr>
  </w:style>
  <w:style w:type="paragraph" w:customStyle="1" w:styleId="PuceEmphase">
    <w:name w:val="Puce Emphase"/>
    <w:basedOn w:val="Normal"/>
    <w:link w:val="PuceEmphaseCar"/>
    <w:qFormat/>
    <w:rsid w:val="00907744"/>
    <w:pPr>
      <w:keepLines w:val="0"/>
      <w:numPr>
        <w:numId w:val="23"/>
      </w:numPr>
      <w:overflowPunct w:val="0"/>
      <w:autoSpaceDE w:val="0"/>
      <w:autoSpaceDN w:val="0"/>
      <w:adjustRightInd w:val="0"/>
      <w:spacing w:before="160" w:after="100"/>
    </w:pPr>
    <w:rPr>
      <w:rFonts w:eastAsia="Arial Unicode MS" w:cs="Segoe UI"/>
      <w:b/>
      <w:bCs/>
      <w:iCs/>
    </w:rPr>
  </w:style>
  <w:style w:type="paragraph" w:customStyle="1" w:styleId="TABINTBLEU">
    <w:name w:val="TAB INT BLEU"/>
    <w:basedOn w:val="Normal"/>
    <w:link w:val="TABINTBLEUCar"/>
    <w:qFormat/>
    <w:rsid w:val="00506C40"/>
    <w:rPr>
      <w:b/>
      <w:bCs/>
      <w:color w:val="00B0F0"/>
      <w:sz w:val="18"/>
      <w:szCs w:val="18"/>
    </w:rPr>
  </w:style>
  <w:style w:type="character" w:customStyle="1" w:styleId="TABINTBLEUCar">
    <w:name w:val="TAB INT BLEU Car"/>
    <w:link w:val="TABINTBLEU"/>
    <w:rsid w:val="00506C40"/>
    <w:rPr>
      <w:b/>
      <w:bCs/>
      <w:color w:val="00B0F0"/>
      <w:sz w:val="18"/>
      <w:szCs w:val="18"/>
    </w:rPr>
  </w:style>
  <w:style w:type="paragraph" w:customStyle="1" w:styleId="INTERTAB">
    <w:name w:val="INTER TAB"/>
    <w:basedOn w:val="Normal"/>
    <w:link w:val="INTERTABCar"/>
    <w:qFormat/>
    <w:rsid w:val="00506C40"/>
    <w:pPr>
      <w:spacing w:before="0" w:after="0"/>
    </w:pPr>
    <w:rPr>
      <w:iCs/>
      <w:color w:val="000000"/>
      <w:sz w:val="16"/>
      <w:szCs w:val="16"/>
    </w:rPr>
  </w:style>
  <w:style w:type="character" w:customStyle="1" w:styleId="INTERTABCar">
    <w:name w:val="INTER TAB Car"/>
    <w:link w:val="INTERTAB"/>
    <w:rsid w:val="00506C40"/>
    <w:rPr>
      <w:iCs/>
      <w:color w:val="000000"/>
      <w:sz w:val="16"/>
      <w:szCs w:val="16"/>
    </w:rPr>
  </w:style>
  <w:style w:type="paragraph" w:styleId="NormalWeb">
    <w:name w:val="Normal (Web)"/>
    <w:basedOn w:val="Normal"/>
    <w:uiPriority w:val="99"/>
    <w:unhideWhenUsed/>
    <w:rsid w:val="00431D95"/>
    <w:pPr>
      <w:keepLines w:val="0"/>
      <w:spacing w:before="100" w:beforeAutospacing="1" w:after="100" w:afterAutospacing="1"/>
    </w:pPr>
    <w:rPr>
      <w:rFonts w:ascii="Times New Roman" w:hAnsi="Times New Roman"/>
      <w:color w:val="auto"/>
      <w:sz w:val="24"/>
      <w:szCs w:val="24"/>
    </w:rPr>
  </w:style>
  <w:style w:type="paragraph" w:styleId="TM4">
    <w:name w:val="toc 4"/>
    <w:basedOn w:val="Normal"/>
    <w:next w:val="Normal"/>
    <w:autoRedefine/>
    <w:uiPriority w:val="39"/>
    <w:unhideWhenUsed/>
    <w:rsid w:val="008E4F61"/>
    <w:pPr>
      <w:spacing w:before="0" w:after="0"/>
      <w:ind w:left="600"/>
    </w:pPr>
    <w:rPr>
      <w:rFonts w:asciiTheme="minorHAnsi" w:hAnsiTheme="minorHAnsi" w:cstheme="minorHAnsi"/>
      <w:sz w:val="18"/>
      <w:szCs w:val="18"/>
    </w:rPr>
  </w:style>
  <w:style w:type="paragraph" w:styleId="TM6">
    <w:name w:val="toc 6"/>
    <w:basedOn w:val="Normal"/>
    <w:next w:val="Normal"/>
    <w:autoRedefine/>
    <w:uiPriority w:val="39"/>
    <w:unhideWhenUsed/>
    <w:rsid w:val="008E4F61"/>
    <w:pPr>
      <w:spacing w:before="0" w:after="0"/>
      <w:ind w:left="1000"/>
    </w:pPr>
    <w:rPr>
      <w:rFonts w:asciiTheme="minorHAnsi" w:hAnsiTheme="minorHAnsi" w:cstheme="minorHAnsi"/>
      <w:sz w:val="18"/>
      <w:szCs w:val="18"/>
    </w:rPr>
  </w:style>
  <w:style w:type="paragraph" w:styleId="TM7">
    <w:name w:val="toc 7"/>
    <w:basedOn w:val="Normal"/>
    <w:next w:val="Normal"/>
    <w:autoRedefine/>
    <w:uiPriority w:val="39"/>
    <w:unhideWhenUsed/>
    <w:rsid w:val="008E4F61"/>
    <w:pPr>
      <w:spacing w:before="0" w:after="0"/>
      <w:ind w:left="1200"/>
    </w:pPr>
    <w:rPr>
      <w:rFonts w:asciiTheme="minorHAnsi" w:hAnsiTheme="minorHAnsi" w:cstheme="minorHAnsi"/>
      <w:sz w:val="18"/>
      <w:szCs w:val="18"/>
    </w:rPr>
  </w:style>
  <w:style w:type="paragraph" w:styleId="TM8">
    <w:name w:val="toc 8"/>
    <w:basedOn w:val="Normal"/>
    <w:next w:val="Normal"/>
    <w:autoRedefine/>
    <w:uiPriority w:val="39"/>
    <w:unhideWhenUsed/>
    <w:rsid w:val="008E4F61"/>
    <w:pPr>
      <w:spacing w:before="0" w:after="0"/>
      <w:ind w:left="1400"/>
    </w:pPr>
    <w:rPr>
      <w:rFonts w:asciiTheme="minorHAnsi" w:hAnsiTheme="minorHAnsi" w:cstheme="minorHAnsi"/>
      <w:sz w:val="18"/>
      <w:szCs w:val="18"/>
    </w:rPr>
  </w:style>
  <w:style w:type="paragraph" w:styleId="TM9">
    <w:name w:val="toc 9"/>
    <w:basedOn w:val="Normal"/>
    <w:next w:val="Normal"/>
    <w:autoRedefine/>
    <w:uiPriority w:val="39"/>
    <w:unhideWhenUsed/>
    <w:rsid w:val="008E4F61"/>
    <w:pPr>
      <w:spacing w:before="0" w:after="0"/>
      <w:ind w:left="1600"/>
    </w:pPr>
    <w:rPr>
      <w:rFonts w:asciiTheme="minorHAnsi" w:hAnsiTheme="minorHAnsi" w:cstheme="minorHAnsi"/>
      <w:sz w:val="18"/>
      <w:szCs w:val="18"/>
    </w:rPr>
  </w:style>
  <w:style w:type="paragraph" w:customStyle="1" w:styleId="Style5">
    <w:name w:val="Style5"/>
    <w:basedOn w:val="Normal"/>
    <w:link w:val="Style5Car"/>
    <w:rsid w:val="00D55EFB"/>
    <w:pPr>
      <w:keepLines w:val="0"/>
      <w:numPr>
        <w:numId w:val="25"/>
      </w:numPr>
      <w:spacing w:before="0" w:after="60"/>
    </w:pPr>
    <w:rPr>
      <w:rFonts w:ascii="Verdana" w:hAnsi="Verdana"/>
      <w:color w:val="auto"/>
      <w:szCs w:val="22"/>
    </w:rPr>
  </w:style>
  <w:style w:type="character" w:customStyle="1" w:styleId="Style5Car">
    <w:name w:val="Style5 Car"/>
    <w:basedOn w:val="Policepardfaut"/>
    <w:link w:val="Style5"/>
    <w:rsid w:val="00D55EFB"/>
    <w:rPr>
      <w:rFonts w:ascii="Verdana" w:hAnsi="Verdana"/>
      <w:szCs w:val="22"/>
    </w:rPr>
  </w:style>
  <w:style w:type="paragraph" w:styleId="Paragraphedeliste">
    <w:name w:val="List Paragraph"/>
    <w:aliases w:val="Numbered Indented Text,Bullet List,FooterText,numbered,List Paragraph1,Bulletr List Paragraph,列出段落,列出段落1,SCC puce 2,Parag de liste,Nomios - Paragraphe de liste,lp1,List Paragraph11,Liste à puce - Normal,列?出?段?落,列?出?段?落1,EG Bullet 1"/>
    <w:basedOn w:val="Normal"/>
    <w:link w:val="ParagraphedelisteCar"/>
    <w:uiPriority w:val="34"/>
    <w:qFormat/>
    <w:rsid w:val="00C952B8"/>
    <w:pPr>
      <w:ind w:left="720"/>
      <w:contextualSpacing/>
    </w:pPr>
  </w:style>
  <w:style w:type="paragraph" w:customStyle="1" w:styleId="NormalTableauTitre">
    <w:name w:val="Normal Tableau Titre"/>
    <w:basedOn w:val="Normal"/>
    <w:next w:val="NormalWeb"/>
    <w:uiPriority w:val="99"/>
    <w:qFormat/>
    <w:rsid w:val="00C03DEC"/>
    <w:pPr>
      <w:keepLines w:val="0"/>
      <w:spacing w:before="60" w:after="60"/>
      <w:jc w:val="center"/>
    </w:pPr>
    <w:rPr>
      <w:rFonts w:ascii="Arial" w:hAnsi="Arial"/>
      <w:b/>
      <w:bCs/>
      <w:color w:val="FFFFFF" w:themeColor="background1"/>
      <w:sz w:val="22"/>
    </w:rPr>
  </w:style>
  <w:style w:type="table" w:styleId="TableauGrille4-Accentuation1">
    <w:name w:val="Grid Table 4 Accent 1"/>
    <w:basedOn w:val="TableauNormal"/>
    <w:uiPriority w:val="49"/>
    <w:rsid w:val="00C03DEC"/>
    <w:rPr>
      <w:rFonts w:asciiTheme="minorHAnsi" w:eastAsiaTheme="minorHAnsi" w:hAnsiTheme="minorHAnsi" w:cstheme="minorBidi"/>
      <w:sz w:val="22"/>
      <w:szCs w:val="22"/>
      <w:lang w:val="en-GB" w:eastAsia="en-US"/>
    </w:rPr>
    <w:tblPr>
      <w:tblStyleRowBandSize w:val="1"/>
      <w:tblStyleColBandSize w:val="1"/>
      <w:tblBorders>
        <w:top w:val="single" w:sz="4" w:space="0" w:color="55CBFF" w:themeColor="accent1" w:themeTint="99"/>
        <w:left w:val="single" w:sz="4" w:space="0" w:color="55CBFF" w:themeColor="accent1" w:themeTint="99"/>
        <w:bottom w:val="single" w:sz="4" w:space="0" w:color="55CBFF" w:themeColor="accent1" w:themeTint="99"/>
        <w:right w:val="single" w:sz="4" w:space="0" w:color="55CBFF" w:themeColor="accent1" w:themeTint="99"/>
        <w:insideH w:val="single" w:sz="4" w:space="0" w:color="55CBFF" w:themeColor="accent1" w:themeTint="99"/>
        <w:insideV w:val="single" w:sz="4" w:space="0" w:color="55CBFF" w:themeColor="accent1" w:themeTint="99"/>
      </w:tblBorders>
    </w:tblPr>
    <w:tblStylePr w:type="firstRow">
      <w:rPr>
        <w:b/>
        <w:bCs/>
        <w:color w:val="FFFFFF" w:themeColor="background1"/>
      </w:rPr>
      <w:tblPr/>
      <w:tcPr>
        <w:tcBorders>
          <w:top w:val="single" w:sz="4" w:space="0" w:color="009EE3" w:themeColor="accent1"/>
          <w:left w:val="single" w:sz="4" w:space="0" w:color="009EE3" w:themeColor="accent1"/>
          <w:bottom w:val="single" w:sz="4" w:space="0" w:color="009EE3" w:themeColor="accent1"/>
          <w:right w:val="single" w:sz="4" w:space="0" w:color="009EE3" w:themeColor="accent1"/>
          <w:insideH w:val="nil"/>
          <w:insideV w:val="nil"/>
        </w:tcBorders>
        <w:shd w:val="clear" w:color="auto" w:fill="009EE3" w:themeFill="accent1"/>
      </w:tcPr>
    </w:tblStylePr>
    <w:tblStylePr w:type="lastRow">
      <w:rPr>
        <w:b/>
        <w:bCs/>
      </w:rPr>
      <w:tblPr/>
      <w:tcPr>
        <w:tcBorders>
          <w:top w:val="double" w:sz="4" w:space="0" w:color="009EE3" w:themeColor="accent1"/>
        </w:tcBorders>
      </w:tcPr>
    </w:tblStylePr>
    <w:tblStylePr w:type="firstCol">
      <w:rPr>
        <w:b/>
        <w:bCs/>
      </w:rPr>
    </w:tblStylePr>
    <w:tblStylePr w:type="lastCol">
      <w:rPr>
        <w:b/>
        <w:bCs/>
      </w:rPr>
    </w:tblStylePr>
    <w:tblStylePr w:type="band1Vert">
      <w:tblPr/>
      <w:tcPr>
        <w:shd w:val="clear" w:color="auto" w:fill="C6EDFF" w:themeFill="accent1" w:themeFillTint="33"/>
      </w:tcPr>
    </w:tblStylePr>
    <w:tblStylePr w:type="band1Horz">
      <w:tblPr/>
      <w:tcPr>
        <w:shd w:val="clear" w:color="auto" w:fill="C6EDFF" w:themeFill="accent1" w:themeFillTint="33"/>
      </w:tcPr>
    </w:tblStylePr>
  </w:style>
  <w:style w:type="character" w:customStyle="1" w:styleId="Mentionnonrsolue1">
    <w:name w:val="Mention non résolue1"/>
    <w:basedOn w:val="Policepardfaut"/>
    <w:uiPriority w:val="99"/>
    <w:semiHidden/>
    <w:unhideWhenUsed/>
    <w:rsid w:val="00762779"/>
    <w:rPr>
      <w:color w:val="605E5C"/>
      <w:shd w:val="clear" w:color="auto" w:fill="E1DFDD"/>
    </w:rPr>
  </w:style>
  <w:style w:type="paragraph" w:customStyle="1" w:styleId="PUCEOFFICIELLE">
    <w:name w:val="PUCE OFFICIELLE"/>
    <w:basedOn w:val="PuceTableaupetite"/>
    <w:link w:val="PUCEOFFICIELLECar"/>
    <w:qFormat/>
    <w:rsid w:val="00907744"/>
    <w:pPr>
      <w:numPr>
        <w:numId w:val="31"/>
      </w:numPr>
      <w:spacing w:after="60"/>
    </w:pPr>
    <w:rPr>
      <w:iCs w:val="0"/>
      <w:color w:val="auto"/>
      <w:sz w:val="20"/>
      <w:szCs w:val="20"/>
    </w:rPr>
  </w:style>
  <w:style w:type="character" w:customStyle="1" w:styleId="PUCEOFFICIELLECar">
    <w:name w:val="PUCE OFFICIELLE Car"/>
    <w:basedOn w:val="PuceTableaupetiteCar"/>
    <w:link w:val="PUCEOFFICIELLE"/>
    <w:rsid w:val="00907744"/>
    <w:rPr>
      <w:rFonts w:ascii="GT Walsheim" w:eastAsia="Arial Unicode MS" w:hAnsi="GT Walsheim"/>
      <w:iCs w:val="0"/>
      <w:color w:val="3B3838"/>
      <w:sz w:val="18"/>
      <w:szCs w:val="18"/>
    </w:rPr>
  </w:style>
  <w:style w:type="paragraph" w:customStyle="1" w:styleId="Retraittableau">
    <w:name w:val="Retrait tableau"/>
    <w:basedOn w:val="INTERTAB"/>
    <w:link w:val="RetraittableauCar"/>
    <w:qFormat/>
    <w:rsid w:val="00613804"/>
  </w:style>
  <w:style w:type="character" w:customStyle="1" w:styleId="RetraittableauCar">
    <w:name w:val="Retrait tableau Car"/>
    <w:basedOn w:val="INTERTABCar"/>
    <w:link w:val="Retraittableau"/>
    <w:rsid w:val="00613804"/>
    <w:rPr>
      <w:rFonts w:ascii="GT Walsheim" w:hAnsi="GT Walsheim"/>
      <w:iCs/>
      <w:color w:val="000000"/>
      <w:sz w:val="16"/>
      <w:szCs w:val="16"/>
    </w:rPr>
  </w:style>
  <w:style w:type="paragraph" w:customStyle="1" w:styleId="Libellentte">
    <w:name w:val="Libellé entête"/>
    <w:basedOn w:val="En-tte"/>
    <w:link w:val="LibellentteCar"/>
    <w:qFormat/>
    <w:rsid w:val="001237BB"/>
    <w:rPr>
      <w:noProof/>
      <w:color w:val="00B0F0"/>
    </w:rPr>
  </w:style>
  <w:style w:type="character" w:customStyle="1" w:styleId="LibellentteCar">
    <w:name w:val="Libellé entête Car"/>
    <w:basedOn w:val="En-tteCar"/>
    <w:link w:val="Libellentte"/>
    <w:rsid w:val="001237BB"/>
    <w:rPr>
      <w:rFonts w:ascii="GT Walsheim" w:hAnsi="GT Walsheim"/>
      <w:noProof/>
      <w:color w:val="00B0F0"/>
    </w:rPr>
  </w:style>
  <w:style w:type="paragraph" w:customStyle="1" w:styleId="ContentsHeading">
    <w:name w:val="Contents Heading"/>
    <w:next w:val="Normal"/>
    <w:rsid w:val="001237BB"/>
    <w:pPr>
      <w:pageBreakBefore/>
      <w:widowControl w:val="0"/>
      <w:pBdr>
        <w:bottom w:val="single" w:sz="12" w:space="1" w:color="auto"/>
      </w:pBdr>
      <w:spacing w:before="60" w:after="60"/>
    </w:pPr>
    <w:rPr>
      <w:rFonts w:ascii="Arial Black" w:hAnsi="Arial Black" w:cs="Arial"/>
      <w:b/>
      <w:bCs/>
      <w:kern w:val="32"/>
      <w:sz w:val="44"/>
      <w:szCs w:val="44"/>
      <w:lang w:eastAsia="en-US"/>
    </w:rPr>
  </w:style>
  <w:style w:type="paragraph" w:customStyle="1" w:styleId="PuceInsideLevel2">
    <w:name w:val="Puce Inside Level 2"/>
    <w:basedOn w:val="Normal"/>
    <w:rsid w:val="00330A55"/>
    <w:pPr>
      <w:numPr>
        <w:ilvl w:val="1"/>
        <w:numId w:val="29"/>
      </w:numPr>
    </w:pPr>
  </w:style>
  <w:style w:type="paragraph" w:customStyle="1" w:styleId="Introtitre">
    <w:name w:val="Intro titre"/>
    <w:basedOn w:val="Lgende"/>
    <w:link w:val="IntrotitreCar"/>
    <w:qFormat/>
    <w:rsid w:val="000A70AF"/>
  </w:style>
  <w:style w:type="character" w:customStyle="1" w:styleId="IntrotitreCar">
    <w:name w:val="Intro titre Car"/>
    <w:basedOn w:val="LgendeCar"/>
    <w:link w:val="Introtitre"/>
    <w:rsid w:val="000A70AF"/>
    <w:rPr>
      <w:rFonts w:ascii="GT Walsheim" w:hAnsi="GT Walsheim"/>
      <w:b/>
      <w:bCs/>
      <w:color w:val="3B3838"/>
      <w:sz w:val="32"/>
      <w:szCs w:val="32"/>
    </w:rPr>
  </w:style>
  <w:style w:type="paragraph" w:customStyle="1" w:styleId="Paragraphenormal">
    <w:name w:val="Paragraphe normal"/>
    <w:basedOn w:val="Normal"/>
    <w:link w:val="ParagraphenormalCar"/>
    <w:qFormat/>
    <w:rsid w:val="00830FFB"/>
  </w:style>
  <w:style w:type="character" w:customStyle="1" w:styleId="ParagraphenormalCar">
    <w:name w:val="Paragraphe normal Car"/>
    <w:basedOn w:val="Policepardfaut"/>
    <w:link w:val="Paragraphenormal"/>
    <w:rsid w:val="00830FFB"/>
    <w:rPr>
      <w:rFonts w:ascii="GT Walsheim" w:hAnsi="GT Walsheim"/>
      <w:color w:val="3B3838"/>
    </w:rPr>
  </w:style>
  <w:style w:type="paragraph" w:customStyle="1" w:styleId="PuceInside">
    <w:name w:val="Puce Inside"/>
    <w:basedOn w:val="Normal"/>
    <w:rsid w:val="00F53737"/>
    <w:pPr>
      <w:numPr>
        <w:ilvl w:val="3"/>
        <w:numId w:val="30"/>
      </w:numPr>
    </w:pPr>
  </w:style>
  <w:style w:type="paragraph" w:customStyle="1" w:styleId="PucevoileBlanche">
    <w:name w:val="Puce voile Blanche"/>
    <w:basedOn w:val="Remarques"/>
    <w:link w:val="PucevoileBlancheCar"/>
    <w:qFormat/>
    <w:rsid w:val="009E3B17"/>
    <w:pPr>
      <w:ind w:left="883"/>
    </w:pPr>
  </w:style>
  <w:style w:type="character" w:customStyle="1" w:styleId="PucevoileBlancheCar">
    <w:name w:val="Puce voile Blanche Car"/>
    <w:basedOn w:val="RemarquesCar"/>
    <w:link w:val="PucevoileBlanche"/>
    <w:rsid w:val="009E3B17"/>
    <w:rPr>
      <w:rFonts w:ascii="GT Walsheim" w:eastAsia="Arial Unicode MS" w:hAnsi="GT Walsheim"/>
      <w:b/>
      <w:bCs/>
      <w:iCs/>
      <w:color w:val="FFFFFF"/>
      <w:sz w:val="18"/>
      <w:szCs w:val="18"/>
    </w:rPr>
  </w:style>
  <w:style w:type="paragraph" w:customStyle="1" w:styleId="NormalJustifi">
    <w:name w:val="Normal Justifié"/>
    <w:basedOn w:val="Normal"/>
    <w:link w:val="NormalJustifiCar"/>
    <w:qFormat/>
    <w:rsid w:val="006F4F39"/>
    <w:pPr>
      <w:jc w:val="both"/>
    </w:pPr>
  </w:style>
  <w:style w:type="character" w:customStyle="1" w:styleId="NormalJustifiCar">
    <w:name w:val="Normal Justifié Car"/>
    <w:basedOn w:val="Policepardfaut"/>
    <w:link w:val="NormalJustifi"/>
    <w:rsid w:val="006F4F39"/>
    <w:rPr>
      <w:rFonts w:ascii="GT Walsheim" w:hAnsi="GT Walsheim"/>
      <w:color w:val="3B3838"/>
    </w:rPr>
  </w:style>
  <w:style w:type="paragraph" w:customStyle="1" w:styleId="Annotation">
    <w:name w:val="Annotation"/>
    <w:basedOn w:val="RetraitPuce"/>
    <w:link w:val="AnnotationCar"/>
    <w:qFormat/>
    <w:rsid w:val="00F47DF0"/>
    <w:pPr>
      <w:numPr>
        <w:ilvl w:val="0"/>
        <w:numId w:val="27"/>
      </w:numPr>
    </w:pPr>
    <w:rPr>
      <w:i/>
      <w:color w:val="595959" w:themeColor="text1" w:themeTint="A6"/>
    </w:rPr>
  </w:style>
  <w:style w:type="character" w:customStyle="1" w:styleId="AnnotationCar">
    <w:name w:val="Annotation Car"/>
    <w:basedOn w:val="RetraitPuceCar"/>
    <w:link w:val="Annotation"/>
    <w:rsid w:val="00F47DF0"/>
    <w:rPr>
      <w:rFonts w:ascii="GT Walsheim" w:eastAsia="Arial Unicode MS" w:hAnsi="GT Walsheim"/>
      <w:i/>
      <w:color w:val="595959" w:themeColor="text1" w:themeTint="A6"/>
    </w:rPr>
  </w:style>
  <w:style w:type="paragraph" w:customStyle="1" w:styleId="StyleCartouche">
    <w:name w:val="Style Cartouche"/>
    <w:basedOn w:val="Tableau1"/>
    <w:link w:val="StyleCartoucheCar"/>
    <w:qFormat/>
    <w:rsid w:val="00F47DF0"/>
    <w:rPr>
      <w:color w:val="FFFFFF" w:themeColor="background1"/>
      <w:szCs w:val="14"/>
    </w:rPr>
  </w:style>
  <w:style w:type="character" w:customStyle="1" w:styleId="StyleCartoucheCar">
    <w:name w:val="Style Cartouche Car"/>
    <w:basedOn w:val="Tableau1Car"/>
    <w:link w:val="StyleCartouche"/>
    <w:rsid w:val="00F47DF0"/>
    <w:rPr>
      <w:rFonts w:ascii="GT Walsheim" w:hAnsi="GT Walsheim"/>
      <w:color w:val="FFFFFF" w:themeColor="background1"/>
      <w:sz w:val="18"/>
      <w:szCs w:val="14"/>
    </w:rPr>
  </w:style>
  <w:style w:type="character" w:styleId="Textedelespacerserv">
    <w:name w:val="Placeholder Text"/>
    <w:basedOn w:val="Policepardfaut"/>
    <w:uiPriority w:val="99"/>
    <w:semiHidden/>
    <w:rsid w:val="009F7FA5"/>
    <w:rPr>
      <w:color w:val="808080"/>
    </w:rPr>
  </w:style>
  <w:style w:type="character" w:customStyle="1" w:styleId="Textedelespacerserv0">
    <w:name w:val="Texte de l’espace réservé"/>
    <w:basedOn w:val="Policepardfaut"/>
    <w:uiPriority w:val="99"/>
    <w:semiHidden/>
    <w:rsid w:val="00D61CF9"/>
    <w:rPr>
      <w:color w:val="808080"/>
    </w:rPr>
  </w:style>
  <w:style w:type="paragraph" w:styleId="Corpsdetexte2">
    <w:name w:val="Body Text 2"/>
    <w:basedOn w:val="Normal"/>
    <w:link w:val="Corpsdetexte2Car"/>
    <w:uiPriority w:val="99"/>
    <w:unhideWhenUsed/>
    <w:rsid w:val="00D13686"/>
    <w:pPr>
      <w:jc w:val="both"/>
    </w:pPr>
    <w:rPr>
      <w:rFonts w:asciiTheme="minorHAnsi" w:hAnsiTheme="minorHAnsi"/>
      <w:color w:val="auto"/>
    </w:rPr>
  </w:style>
  <w:style w:type="character" w:customStyle="1" w:styleId="Corpsdetexte2Car">
    <w:name w:val="Corps de texte 2 Car"/>
    <w:basedOn w:val="Policepardfaut"/>
    <w:link w:val="Corpsdetexte2"/>
    <w:uiPriority w:val="99"/>
    <w:rsid w:val="00D13686"/>
    <w:rPr>
      <w:rFonts w:asciiTheme="minorHAnsi" w:hAnsiTheme="minorHAnsi"/>
    </w:rPr>
  </w:style>
  <w:style w:type="paragraph" w:styleId="Corpsdetexte3">
    <w:name w:val="Body Text 3"/>
    <w:basedOn w:val="Normal"/>
    <w:link w:val="Corpsdetexte3Car"/>
    <w:uiPriority w:val="99"/>
    <w:unhideWhenUsed/>
    <w:rsid w:val="00D13686"/>
    <w:rPr>
      <w:color w:val="auto"/>
    </w:rPr>
  </w:style>
  <w:style w:type="character" w:customStyle="1" w:styleId="Corpsdetexte3Car">
    <w:name w:val="Corps de texte 3 Car"/>
    <w:basedOn w:val="Policepardfaut"/>
    <w:link w:val="Corpsdetexte3"/>
    <w:uiPriority w:val="99"/>
    <w:rsid w:val="00D13686"/>
    <w:rPr>
      <w:rFonts w:ascii="GT Walsheim" w:hAnsi="GT Walsheim"/>
    </w:rPr>
  </w:style>
  <w:style w:type="paragraph" w:customStyle="1" w:styleId="Titregauche">
    <w:name w:val="Titre gauche"/>
    <w:basedOn w:val="Normal"/>
    <w:next w:val="Normal"/>
    <w:rsid w:val="00222CAD"/>
    <w:pPr>
      <w:keepLines w:val="0"/>
      <w:spacing w:before="0" w:after="80"/>
    </w:pPr>
    <w:rPr>
      <w:rFonts w:ascii="Comic Sans MS" w:hAnsi="Comic Sans MS" w:cs="Arial"/>
      <w:b/>
      <w:bCs/>
      <w:color w:val="0D0D0D" w:themeColor="text1" w:themeTint="F2"/>
      <w:kern w:val="28"/>
      <w:sz w:val="32"/>
      <w:szCs w:val="32"/>
    </w:rPr>
  </w:style>
  <w:style w:type="paragraph" w:customStyle="1" w:styleId="Default">
    <w:name w:val="Default"/>
    <w:rsid w:val="00693CF2"/>
    <w:pPr>
      <w:autoSpaceDE w:val="0"/>
      <w:autoSpaceDN w:val="0"/>
      <w:adjustRightInd w:val="0"/>
    </w:pPr>
    <w:rPr>
      <w:rFonts w:ascii="Calibri" w:hAnsi="Calibri" w:cs="Calibri"/>
      <w:color w:val="000000"/>
      <w:sz w:val="24"/>
      <w:szCs w:val="24"/>
    </w:rPr>
  </w:style>
  <w:style w:type="character" w:styleId="Mentionnonrsolue">
    <w:name w:val="Unresolved Mention"/>
    <w:basedOn w:val="Policepardfaut"/>
    <w:uiPriority w:val="99"/>
    <w:semiHidden/>
    <w:unhideWhenUsed/>
    <w:rsid w:val="00D252BF"/>
    <w:rPr>
      <w:color w:val="605E5C"/>
      <w:shd w:val="clear" w:color="auto" w:fill="E1DFDD"/>
    </w:rPr>
  </w:style>
  <w:style w:type="paragraph" w:customStyle="1" w:styleId="BodyText">
    <w:name w:val="*Body Text"/>
    <w:link w:val="BodyTextZchn"/>
    <w:qFormat/>
    <w:rsid w:val="00C17ED0"/>
    <w:pPr>
      <w:spacing w:after="120"/>
      <w:jc w:val="both"/>
    </w:pPr>
    <w:rPr>
      <w:rFonts w:ascii="Arial" w:hAnsi="Arial"/>
      <w:color w:val="000000"/>
      <w:sz w:val="22"/>
      <w:lang w:val="en-US" w:eastAsia="en-US"/>
    </w:rPr>
  </w:style>
  <w:style w:type="character" w:customStyle="1" w:styleId="BodyTextZchn">
    <w:name w:val="*Body Text Zchn"/>
    <w:link w:val="BodyText"/>
    <w:rsid w:val="00C17ED0"/>
    <w:rPr>
      <w:rFonts w:ascii="Arial" w:hAnsi="Arial"/>
      <w:color w:val="000000"/>
      <w:sz w:val="22"/>
      <w:lang w:val="en-US" w:eastAsia="en-US"/>
    </w:rPr>
  </w:style>
  <w:style w:type="character" w:customStyle="1" w:styleId="ParagraphedelisteCar">
    <w:name w:val="Paragraphe de liste Car"/>
    <w:aliases w:val="Numbered Indented Text Car,Bullet List Car,FooterText Car,numbered Car,List Paragraph1 Car,Bulletr List Paragraph Car,列出段落 Car,列出段落1 Car,SCC puce 2 Car,Parag de liste Car,Nomios - Paragraphe de liste Car,lp1 Car,列?出?段?落 Car"/>
    <w:link w:val="Paragraphedeliste"/>
    <w:uiPriority w:val="34"/>
    <w:rsid w:val="00203E6B"/>
    <w:rPr>
      <w:rFonts w:ascii="GT Walsheim" w:hAnsi="GT Walsheim"/>
      <w:color w:val="3B3838"/>
    </w:rPr>
  </w:style>
  <w:style w:type="paragraph" w:customStyle="1" w:styleId="Bullet1Single">
    <w:name w:val="*Bullet #1 Single"/>
    <w:basedOn w:val="Normal"/>
    <w:qFormat/>
    <w:rsid w:val="00B25F04"/>
    <w:pPr>
      <w:keepLines w:val="0"/>
      <w:numPr>
        <w:numId w:val="32"/>
      </w:numPr>
      <w:spacing w:before="0" w:after="0"/>
      <w:jc w:val="both"/>
    </w:pPr>
    <w:rPr>
      <w:rFonts w:ascii="Arial" w:eastAsiaTheme="minorHAnsi" w:hAnsi="Arial" w:cs="Arial"/>
      <w:color w:val="000000"/>
      <w:sz w:val="22"/>
      <w:szCs w:val="22"/>
      <w:lang w:val="en-US" w:eastAsia="en-US"/>
    </w:rPr>
  </w:style>
  <w:style w:type="character" w:styleId="lev">
    <w:name w:val="Strong"/>
    <w:basedOn w:val="Policepardfaut"/>
    <w:uiPriority w:val="22"/>
    <w:qFormat/>
    <w:rsid w:val="006B6407"/>
    <w:rPr>
      <w:b/>
      <w:bCs/>
    </w:rPr>
  </w:style>
  <w:style w:type="paragraph" w:customStyle="1" w:styleId="paragraph">
    <w:name w:val="paragraph"/>
    <w:basedOn w:val="Normal"/>
    <w:rsid w:val="009D04C1"/>
    <w:pPr>
      <w:keepLines w:val="0"/>
      <w:spacing w:before="100" w:beforeAutospacing="1" w:after="100" w:afterAutospacing="1"/>
    </w:pPr>
    <w:rPr>
      <w:rFonts w:ascii="Times New Roman" w:hAnsi="Times New Roman"/>
      <w:color w:val="auto"/>
      <w:sz w:val="24"/>
      <w:szCs w:val="24"/>
    </w:rPr>
  </w:style>
  <w:style w:type="character" w:customStyle="1" w:styleId="normaltextrun">
    <w:name w:val="normaltextrun"/>
    <w:basedOn w:val="Policepardfaut"/>
    <w:rsid w:val="009D04C1"/>
  </w:style>
  <w:style w:type="character" w:customStyle="1" w:styleId="eop">
    <w:name w:val="eop"/>
    <w:basedOn w:val="Policepardfaut"/>
    <w:rsid w:val="009D04C1"/>
  </w:style>
  <w:style w:type="paragraph" w:styleId="Sansinterligne">
    <w:name w:val="No Spacing"/>
    <w:link w:val="SansinterligneCar"/>
    <w:uiPriority w:val="1"/>
    <w:qFormat/>
    <w:rsid w:val="00531FA4"/>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531FA4"/>
    <w:rPr>
      <w:rFonts w:asciiTheme="minorHAnsi" w:eastAsiaTheme="minorEastAsia" w:hAnsiTheme="minorHAnsi" w:cstheme="minorBidi"/>
      <w:sz w:val="22"/>
      <w:szCs w:val="22"/>
      <w:lang w:eastAsia="en-US"/>
    </w:rPr>
  </w:style>
  <w:style w:type="paragraph" w:customStyle="1" w:styleId="DHHeading1">
    <w:name w:val="DH Heading 1"/>
    <w:next w:val="Normal"/>
    <w:qFormat/>
    <w:rsid w:val="00CA25ED"/>
    <w:pPr>
      <w:keepNext/>
      <w:pageBreakBefore/>
      <w:numPr>
        <w:numId w:val="33"/>
      </w:numPr>
      <w:pBdr>
        <w:bottom w:val="single" w:sz="8" w:space="12" w:color="AAAAAA"/>
      </w:pBdr>
      <w:spacing w:before="240" w:after="240"/>
      <w:outlineLvl w:val="0"/>
    </w:pPr>
    <w:rPr>
      <w:rFonts w:ascii="Trebuchet MS" w:eastAsia="SimSun" w:hAnsi="Trebuchet MS" w:cs="Arial"/>
      <w:b/>
      <w:bCs/>
      <w:color w:val="0085C3"/>
      <w:kern w:val="32"/>
      <w:sz w:val="36"/>
      <w:szCs w:val="36"/>
      <w:lang w:val="en-GB" w:eastAsia="en-US"/>
    </w:rPr>
  </w:style>
  <w:style w:type="paragraph" w:customStyle="1" w:styleId="DHHeading2">
    <w:name w:val="DH Heading 2"/>
    <w:next w:val="Normal"/>
    <w:qFormat/>
    <w:rsid w:val="00CA25ED"/>
    <w:pPr>
      <w:keepNext/>
      <w:numPr>
        <w:ilvl w:val="1"/>
        <w:numId w:val="33"/>
      </w:numPr>
      <w:spacing w:before="240" w:after="120"/>
      <w:outlineLvl w:val="1"/>
    </w:pPr>
    <w:rPr>
      <w:rFonts w:ascii="Trebuchet MS" w:eastAsia="SimSun" w:hAnsi="Trebuchet MS" w:cs="Arial"/>
      <w:b/>
      <w:bCs/>
      <w:iCs/>
      <w:color w:val="0085C3"/>
      <w:sz w:val="36"/>
      <w:szCs w:val="36"/>
      <w:lang w:val="en-GB" w:eastAsia="en-US"/>
    </w:rPr>
  </w:style>
  <w:style w:type="paragraph" w:customStyle="1" w:styleId="DHHeading3">
    <w:name w:val="DH Heading 3"/>
    <w:next w:val="Normal"/>
    <w:qFormat/>
    <w:rsid w:val="00CA25ED"/>
    <w:pPr>
      <w:keepNext/>
      <w:numPr>
        <w:ilvl w:val="2"/>
        <w:numId w:val="33"/>
      </w:numPr>
      <w:spacing w:before="120" w:after="120"/>
      <w:outlineLvl w:val="2"/>
    </w:pPr>
    <w:rPr>
      <w:rFonts w:ascii="Trebuchet MS" w:eastAsia="SimSun" w:hAnsi="Trebuchet MS" w:cs="Arial"/>
      <w:b/>
      <w:bCs/>
      <w:color w:val="0085C3"/>
      <w:sz w:val="28"/>
      <w:szCs w:val="28"/>
      <w:lang w:val="en-GB" w:eastAsia="en-US"/>
    </w:rPr>
  </w:style>
  <w:style w:type="paragraph" w:customStyle="1" w:styleId="DHHeading4">
    <w:name w:val="DH Heading 4"/>
    <w:next w:val="Normal"/>
    <w:qFormat/>
    <w:rsid w:val="00CA25ED"/>
    <w:pPr>
      <w:keepNext/>
      <w:numPr>
        <w:ilvl w:val="3"/>
        <w:numId w:val="33"/>
      </w:numPr>
      <w:spacing w:before="120" w:after="120"/>
      <w:outlineLvl w:val="3"/>
    </w:pPr>
    <w:rPr>
      <w:rFonts w:ascii="Trebuchet MS" w:eastAsia="SimSun" w:hAnsi="Trebuchet MS"/>
      <w:bCs/>
      <w:color w:val="0085C3"/>
      <w:sz w:val="24"/>
      <w:szCs w:val="24"/>
      <w:lang w:val="en-GB" w:eastAsia="en-US"/>
    </w:rPr>
  </w:style>
  <w:style w:type="paragraph" w:customStyle="1" w:styleId="DHHeading5">
    <w:name w:val="DH Heading 5"/>
    <w:next w:val="Normal"/>
    <w:qFormat/>
    <w:rsid w:val="00CA25ED"/>
    <w:pPr>
      <w:keepNext/>
      <w:numPr>
        <w:ilvl w:val="4"/>
        <w:numId w:val="33"/>
      </w:numPr>
      <w:spacing w:before="120" w:after="120"/>
      <w:outlineLvl w:val="4"/>
    </w:pPr>
    <w:rPr>
      <w:rFonts w:ascii="Trebuchet MS" w:eastAsia="SimSun" w:hAnsi="Trebuchet MS"/>
      <w:bCs/>
      <w:iCs/>
      <w:color w:val="0085C3"/>
      <w:sz w:val="21"/>
      <w:szCs w:val="21"/>
      <w:lang w:val="en-GB" w:eastAsia="en-US"/>
    </w:rPr>
  </w:style>
  <w:style w:type="paragraph" w:customStyle="1" w:styleId="DHHeadingA1with">
    <w:name w:val="DH Heading A1 (with #)"/>
    <w:next w:val="Normal"/>
    <w:qFormat/>
    <w:rsid w:val="00CA25ED"/>
    <w:pPr>
      <w:keepNext/>
      <w:pageBreakBefore/>
      <w:numPr>
        <w:ilvl w:val="5"/>
        <w:numId w:val="33"/>
      </w:numPr>
      <w:pBdr>
        <w:bottom w:val="single" w:sz="8" w:space="12" w:color="AAAAAA"/>
      </w:pBdr>
      <w:spacing w:before="240" w:after="240"/>
      <w:outlineLvl w:val="0"/>
    </w:pPr>
    <w:rPr>
      <w:rFonts w:ascii="Trebuchet MS" w:eastAsia="SimSun" w:hAnsi="Trebuchet MS"/>
      <w:b/>
      <w:bCs/>
      <w:color w:val="0085C3"/>
      <w:sz w:val="36"/>
      <w:szCs w:val="36"/>
      <w:lang w:val="en-GB" w:eastAsia="en-US"/>
    </w:rPr>
  </w:style>
  <w:style w:type="paragraph" w:customStyle="1" w:styleId="DHHeadingA2with">
    <w:name w:val="DH Heading A2 (with #)"/>
    <w:next w:val="Normal"/>
    <w:qFormat/>
    <w:rsid w:val="00CA25ED"/>
    <w:pPr>
      <w:keepNext/>
      <w:numPr>
        <w:ilvl w:val="6"/>
        <w:numId w:val="33"/>
      </w:numPr>
      <w:spacing w:before="240" w:after="120"/>
      <w:outlineLvl w:val="1"/>
    </w:pPr>
    <w:rPr>
      <w:rFonts w:ascii="Trebuchet MS" w:eastAsia="SimSun" w:hAnsi="Trebuchet MS"/>
      <w:b/>
      <w:color w:val="0085C3"/>
      <w:sz w:val="36"/>
      <w:szCs w:val="36"/>
      <w:lang w:val="en-GB" w:eastAsia="en-US"/>
    </w:rPr>
  </w:style>
  <w:style w:type="paragraph" w:customStyle="1" w:styleId="DHHeadingA3with">
    <w:name w:val="DH Heading A3 (with #)"/>
    <w:next w:val="Normal"/>
    <w:qFormat/>
    <w:rsid w:val="00CA25ED"/>
    <w:pPr>
      <w:keepNext/>
      <w:numPr>
        <w:ilvl w:val="7"/>
        <w:numId w:val="33"/>
      </w:numPr>
      <w:spacing w:before="120" w:after="120"/>
      <w:outlineLvl w:val="2"/>
    </w:pPr>
    <w:rPr>
      <w:rFonts w:ascii="Trebuchet MS" w:eastAsia="SimSun" w:hAnsi="Trebuchet MS"/>
      <w:b/>
      <w:iCs/>
      <w:color w:val="0085C3"/>
      <w:sz w:val="28"/>
      <w:szCs w:val="28"/>
      <w:lang w:val="en-GB" w:eastAsia="en-US"/>
    </w:rPr>
  </w:style>
  <w:style w:type="paragraph" w:customStyle="1" w:styleId="DHHeadingA4with">
    <w:name w:val="DH Heading A4 (with #)"/>
    <w:next w:val="Normal"/>
    <w:qFormat/>
    <w:rsid w:val="00CA25ED"/>
    <w:pPr>
      <w:keepNext/>
      <w:numPr>
        <w:ilvl w:val="8"/>
        <w:numId w:val="33"/>
      </w:numPr>
      <w:spacing w:before="120" w:after="120"/>
      <w:outlineLvl w:val="3"/>
    </w:pPr>
    <w:rPr>
      <w:rFonts w:ascii="Trebuchet MS" w:eastAsia="SimSun" w:hAnsi="Trebuchet MS" w:cs="Arial"/>
      <w:color w:val="0085C3"/>
      <w:sz w:val="24"/>
      <w:szCs w:val="24"/>
      <w:lang w:val="en-GB" w:eastAsia="en-US"/>
    </w:rPr>
  </w:style>
  <w:style w:type="paragraph" w:customStyle="1" w:styleId="DBBody">
    <w:name w:val="DB Body"/>
    <w:link w:val="DBBodyChar"/>
    <w:qFormat/>
    <w:rsid w:val="00CA25ED"/>
    <w:pPr>
      <w:spacing w:before="120" w:after="80"/>
    </w:pPr>
    <w:rPr>
      <w:rFonts w:ascii="Trebuchet MS" w:eastAsia="SimSun" w:hAnsi="Trebuchet MS"/>
      <w:szCs w:val="24"/>
      <w:lang w:val="en-GB" w:eastAsia="en-US"/>
    </w:rPr>
  </w:style>
  <w:style w:type="character" w:customStyle="1" w:styleId="DBBodyChar">
    <w:name w:val="DB Body Char"/>
    <w:link w:val="DBBody"/>
    <w:locked/>
    <w:rsid w:val="00CA25ED"/>
    <w:rPr>
      <w:rFonts w:ascii="Trebuchet MS" w:eastAsia="SimSun" w:hAnsi="Trebuchet MS"/>
      <w:szCs w:val="24"/>
      <w:lang w:val="en-GB" w:eastAsia="en-US"/>
    </w:rPr>
  </w:style>
  <w:style w:type="paragraph" w:customStyle="1" w:styleId="SCCpuce1">
    <w:name w:val="SCC puce 1"/>
    <w:basedOn w:val="Normal"/>
    <w:link w:val="SCCpuce1Car"/>
    <w:autoRedefine/>
    <w:rsid w:val="005663A7"/>
    <w:pPr>
      <w:keepLines w:val="0"/>
      <w:numPr>
        <w:numId w:val="34"/>
      </w:numPr>
      <w:tabs>
        <w:tab w:val="left" w:pos="574"/>
      </w:tabs>
      <w:spacing w:before="0"/>
    </w:pPr>
    <w:rPr>
      <w:rFonts w:ascii="Calibri" w:eastAsiaTheme="minorHAnsi" w:hAnsi="Calibri" w:cs="Calibri"/>
      <w:color w:val="auto"/>
      <w:lang w:eastAsia="en-US"/>
    </w:rPr>
  </w:style>
  <w:style w:type="character" w:customStyle="1" w:styleId="SCCpuce1Car">
    <w:name w:val="SCC puce 1 Car"/>
    <w:link w:val="SCCpuce1"/>
    <w:locked/>
    <w:rsid w:val="00AD3EF2"/>
    <w:rPr>
      <w:rFonts w:ascii="Calibri" w:eastAsiaTheme="minorHAnsi" w:hAnsi="Calibri" w:cs="Calibri"/>
      <w:lang w:eastAsia="en-US"/>
    </w:rPr>
  </w:style>
  <w:style w:type="paragraph" w:customStyle="1" w:styleId="Textbody">
    <w:name w:val="Text body"/>
    <w:basedOn w:val="Normal"/>
    <w:rsid w:val="009D59C6"/>
    <w:pPr>
      <w:keepLines w:val="0"/>
      <w:suppressAutoHyphens/>
      <w:autoSpaceDN w:val="0"/>
      <w:spacing w:before="0" w:after="140" w:line="276" w:lineRule="auto"/>
      <w:textAlignment w:val="baseline"/>
    </w:pPr>
    <w:rPr>
      <w:rFonts w:ascii="Liberation Serif" w:eastAsia="NSimSun" w:hAnsi="Liberation Serif" w:cs="Arial"/>
      <w:color w:val="auto"/>
      <w:kern w:val="3"/>
      <w:sz w:val="24"/>
      <w:szCs w:val="24"/>
      <w:lang w:eastAsia="zh-CN" w:bidi="hi-IN"/>
    </w:rPr>
  </w:style>
  <w:style w:type="paragraph" w:styleId="Rvision">
    <w:name w:val="Revision"/>
    <w:hidden/>
    <w:uiPriority w:val="99"/>
    <w:semiHidden/>
    <w:rsid w:val="006833AC"/>
    <w:rPr>
      <w:rFonts w:ascii="GT Walsheim" w:hAnsi="GT Walsheim"/>
      <w:color w:val="3B3838"/>
    </w:rPr>
  </w:style>
  <w:style w:type="table" w:styleId="TableauGrille1Clair-Accentuation2">
    <w:name w:val="Grid Table 1 Light Accent 2"/>
    <w:basedOn w:val="TableauNormal"/>
    <w:uiPriority w:val="46"/>
    <w:rsid w:val="00C37269"/>
    <w:tblPr>
      <w:tblStyleRowBandSize w:val="1"/>
      <w:tblStyleColBandSize w:val="1"/>
      <w:tblBorders>
        <w:top w:val="single" w:sz="4" w:space="0" w:color="A7D0FB" w:themeColor="accent2" w:themeTint="66"/>
        <w:left w:val="single" w:sz="4" w:space="0" w:color="A7D0FB" w:themeColor="accent2" w:themeTint="66"/>
        <w:bottom w:val="single" w:sz="4" w:space="0" w:color="A7D0FB" w:themeColor="accent2" w:themeTint="66"/>
        <w:right w:val="single" w:sz="4" w:space="0" w:color="A7D0FB" w:themeColor="accent2" w:themeTint="66"/>
        <w:insideH w:val="single" w:sz="4" w:space="0" w:color="A7D0FB" w:themeColor="accent2" w:themeTint="66"/>
        <w:insideV w:val="single" w:sz="4" w:space="0" w:color="A7D0FB" w:themeColor="accent2" w:themeTint="66"/>
      </w:tblBorders>
    </w:tblPr>
    <w:tblStylePr w:type="firstRow">
      <w:rPr>
        <w:b/>
        <w:bCs/>
      </w:rPr>
      <w:tblPr/>
      <w:tcPr>
        <w:tcBorders>
          <w:bottom w:val="single" w:sz="12" w:space="0" w:color="7BB8FA" w:themeColor="accent2" w:themeTint="99"/>
        </w:tcBorders>
      </w:tcPr>
    </w:tblStylePr>
    <w:tblStylePr w:type="lastRow">
      <w:rPr>
        <w:b/>
        <w:bCs/>
      </w:rPr>
      <w:tblPr/>
      <w:tcPr>
        <w:tcBorders>
          <w:top w:val="double" w:sz="2" w:space="0" w:color="7BB8FA" w:themeColor="accent2"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594B2E"/>
    <w:tblPr>
      <w:tblStyleRowBandSize w:val="1"/>
      <w:tblStyleColBandSize w:val="1"/>
      <w:tblBorders>
        <w:top w:val="single" w:sz="2" w:space="0" w:color="7BB8FA" w:themeColor="accent2" w:themeTint="99"/>
        <w:bottom w:val="single" w:sz="2" w:space="0" w:color="7BB8FA" w:themeColor="accent2" w:themeTint="99"/>
        <w:insideH w:val="single" w:sz="2" w:space="0" w:color="7BB8FA" w:themeColor="accent2" w:themeTint="99"/>
        <w:insideV w:val="single" w:sz="2" w:space="0" w:color="7BB8FA" w:themeColor="accent2" w:themeTint="99"/>
      </w:tblBorders>
    </w:tblPr>
    <w:tblStylePr w:type="firstRow">
      <w:rPr>
        <w:b/>
        <w:bCs/>
      </w:rPr>
      <w:tblPr/>
      <w:tcPr>
        <w:tcBorders>
          <w:top w:val="nil"/>
          <w:bottom w:val="single" w:sz="12" w:space="0" w:color="7BB8FA" w:themeColor="accent2" w:themeTint="99"/>
          <w:insideH w:val="nil"/>
          <w:insideV w:val="nil"/>
        </w:tcBorders>
        <w:shd w:val="clear" w:color="auto" w:fill="FFFFFF" w:themeFill="background1"/>
      </w:tcPr>
    </w:tblStylePr>
    <w:tblStylePr w:type="lastRow">
      <w:rPr>
        <w:b/>
        <w:bCs/>
      </w:rPr>
      <w:tblPr/>
      <w:tcPr>
        <w:tcBorders>
          <w:top w:val="double" w:sz="2" w:space="0" w:color="7BB8F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7FD" w:themeFill="accent2" w:themeFillTint="33"/>
      </w:tcPr>
    </w:tblStylePr>
    <w:tblStylePr w:type="band1Horz">
      <w:tblPr/>
      <w:tcPr>
        <w:shd w:val="clear" w:color="auto" w:fill="D2E7FD"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6">
      <w:bodyDiv w:val="1"/>
      <w:marLeft w:val="0"/>
      <w:marRight w:val="0"/>
      <w:marTop w:val="0"/>
      <w:marBottom w:val="0"/>
      <w:divBdr>
        <w:top w:val="none" w:sz="0" w:space="0" w:color="auto"/>
        <w:left w:val="none" w:sz="0" w:space="0" w:color="auto"/>
        <w:bottom w:val="none" w:sz="0" w:space="0" w:color="auto"/>
        <w:right w:val="none" w:sz="0" w:space="0" w:color="auto"/>
      </w:divBdr>
      <w:divsChild>
        <w:div w:id="530383977">
          <w:marLeft w:val="0"/>
          <w:marRight w:val="0"/>
          <w:marTop w:val="0"/>
          <w:marBottom w:val="0"/>
          <w:divBdr>
            <w:top w:val="none" w:sz="0" w:space="0" w:color="auto"/>
            <w:left w:val="none" w:sz="0" w:space="0" w:color="auto"/>
            <w:bottom w:val="none" w:sz="0" w:space="0" w:color="auto"/>
            <w:right w:val="none" w:sz="0" w:space="0" w:color="auto"/>
          </w:divBdr>
        </w:div>
        <w:div w:id="737871769">
          <w:marLeft w:val="0"/>
          <w:marRight w:val="0"/>
          <w:marTop w:val="0"/>
          <w:marBottom w:val="0"/>
          <w:divBdr>
            <w:top w:val="none" w:sz="0" w:space="0" w:color="auto"/>
            <w:left w:val="none" w:sz="0" w:space="0" w:color="auto"/>
            <w:bottom w:val="none" w:sz="0" w:space="0" w:color="auto"/>
            <w:right w:val="none" w:sz="0" w:space="0" w:color="auto"/>
          </w:divBdr>
        </w:div>
        <w:div w:id="798380125">
          <w:marLeft w:val="0"/>
          <w:marRight w:val="0"/>
          <w:marTop w:val="0"/>
          <w:marBottom w:val="0"/>
          <w:divBdr>
            <w:top w:val="none" w:sz="0" w:space="0" w:color="auto"/>
            <w:left w:val="none" w:sz="0" w:space="0" w:color="auto"/>
            <w:bottom w:val="none" w:sz="0" w:space="0" w:color="auto"/>
            <w:right w:val="none" w:sz="0" w:space="0" w:color="auto"/>
          </w:divBdr>
        </w:div>
      </w:divsChild>
    </w:div>
    <w:div w:id="11417005">
      <w:bodyDiv w:val="1"/>
      <w:marLeft w:val="0"/>
      <w:marRight w:val="0"/>
      <w:marTop w:val="0"/>
      <w:marBottom w:val="0"/>
      <w:divBdr>
        <w:top w:val="none" w:sz="0" w:space="0" w:color="auto"/>
        <w:left w:val="none" w:sz="0" w:space="0" w:color="auto"/>
        <w:bottom w:val="none" w:sz="0" w:space="0" w:color="auto"/>
        <w:right w:val="none" w:sz="0" w:space="0" w:color="auto"/>
      </w:divBdr>
    </w:div>
    <w:div w:id="27460674">
      <w:bodyDiv w:val="1"/>
      <w:marLeft w:val="0"/>
      <w:marRight w:val="0"/>
      <w:marTop w:val="0"/>
      <w:marBottom w:val="0"/>
      <w:divBdr>
        <w:top w:val="none" w:sz="0" w:space="0" w:color="auto"/>
        <w:left w:val="none" w:sz="0" w:space="0" w:color="auto"/>
        <w:bottom w:val="none" w:sz="0" w:space="0" w:color="auto"/>
        <w:right w:val="none" w:sz="0" w:space="0" w:color="auto"/>
      </w:divBdr>
    </w:div>
    <w:div w:id="53820002">
      <w:bodyDiv w:val="1"/>
      <w:marLeft w:val="0"/>
      <w:marRight w:val="0"/>
      <w:marTop w:val="0"/>
      <w:marBottom w:val="0"/>
      <w:divBdr>
        <w:top w:val="none" w:sz="0" w:space="0" w:color="auto"/>
        <w:left w:val="none" w:sz="0" w:space="0" w:color="auto"/>
        <w:bottom w:val="none" w:sz="0" w:space="0" w:color="auto"/>
        <w:right w:val="none" w:sz="0" w:space="0" w:color="auto"/>
      </w:divBdr>
    </w:div>
    <w:div w:id="107509864">
      <w:bodyDiv w:val="1"/>
      <w:marLeft w:val="0"/>
      <w:marRight w:val="0"/>
      <w:marTop w:val="0"/>
      <w:marBottom w:val="0"/>
      <w:divBdr>
        <w:top w:val="none" w:sz="0" w:space="0" w:color="auto"/>
        <w:left w:val="none" w:sz="0" w:space="0" w:color="auto"/>
        <w:bottom w:val="none" w:sz="0" w:space="0" w:color="auto"/>
        <w:right w:val="none" w:sz="0" w:space="0" w:color="auto"/>
      </w:divBdr>
      <w:divsChild>
        <w:div w:id="767239014">
          <w:marLeft w:val="0"/>
          <w:marRight w:val="0"/>
          <w:marTop w:val="0"/>
          <w:marBottom w:val="0"/>
          <w:divBdr>
            <w:top w:val="none" w:sz="0" w:space="0" w:color="auto"/>
            <w:left w:val="none" w:sz="0" w:space="0" w:color="auto"/>
            <w:bottom w:val="none" w:sz="0" w:space="0" w:color="auto"/>
            <w:right w:val="none" w:sz="0" w:space="0" w:color="auto"/>
          </w:divBdr>
          <w:divsChild>
            <w:div w:id="755128171">
              <w:marLeft w:val="0"/>
              <w:marRight w:val="0"/>
              <w:marTop w:val="0"/>
              <w:marBottom w:val="0"/>
              <w:divBdr>
                <w:top w:val="none" w:sz="0" w:space="0" w:color="auto"/>
                <w:left w:val="none" w:sz="0" w:space="0" w:color="auto"/>
                <w:bottom w:val="none" w:sz="0" w:space="0" w:color="auto"/>
                <w:right w:val="none" w:sz="0" w:space="0" w:color="auto"/>
              </w:divBdr>
            </w:div>
            <w:div w:id="1153790119">
              <w:marLeft w:val="0"/>
              <w:marRight w:val="0"/>
              <w:marTop w:val="0"/>
              <w:marBottom w:val="0"/>
              <w:divBdr>
                <w:top w:val="none" w:sz="0" w:space="0" w:color="auto"/>
                <w:left w:val="none" w:sz="0" w:space="0" w:color="auto"/>
                <w:bottom w:val="none" w:sz="0" w:space="0" w:color="auto"/>
                <w:right w:val="none" w:sz="0" w:space="0" w:color="auto"/>
              </w:divBdr>
            </w:div>
            <w:div w:id="1635794323">
              <w:marLeft w:val="0"/>
              <w:marRight w:val="0"/>
              <w:marTop w:val="0"/>
              <w:marBottom w:val="0"/>
              <w:divBdr>
                <w:top w:val="none" w:sz="0" w:space="0" w:color="auto"/>
                <w:left w:val="none" w:sz="0" w:space="0" w:color="auto"/>
                <w:bottom w:val="none" w:sz="0" w:space="0" w:color="auto"/>
                <w:right w:val="none" w:sz="0" w:space="0" w:color="auto"/>
              </w:divBdr>
            </w:div>
            <w:div w:id="1099718784">
              <w:marLeft w:val="0"/>
              <w:marRight w:val="0"/>
              <w:marTop w:val="0"/>
              <w:marBottom w:val="0"/>
              <w:divBdr>
                <w:top w:val="none" w:sz="0" w:space="0" w:color="auto"/>
                <w:left w:val="none" w:sz="0" w:space="0" w:color="auto"/>
                <w:bottom w:val="none" w:sz="0" w:space="0" w:color="auto"/>
                <w:right w:val="none" w:sz="0" w:space="0" w:color="auto"/>
              </w:divBdr>
            </w:div>
            <w:div w:id="575364202">
              <w:marLeft w:val="0"/>
              <w:marRight w:val="0"/>
              <w:marTop w:val="0"/>
              <w:marBottom w:val="0"/>
              <w:divBdr>
                <w:top w:val="none" w:sz="0" w:space="0" w:color="auto"/>
                <w:left w:val="none" w:sz="0" w:space="0" w:color="auto"/>
                <w:bottom w:val="none" w:sz="0" w:space="0" w:color="auto"/>
                <w:right w:val="none" w:sz="0" w:space="0" w:color="auto"/>
              </w:divBdr>
            </w:div>
            <w:div w:id="2087721278">
              <w:marLeft w:val="0"/>
              <w:marRight w:val="0"/>
              <w:marTop w:val="0"/>
              <w:marBottom w:val="0"/>
              <w:divBdr>
                <w:top w:val="none" w:sz="0" w:space="0" w:color="auto"/>
                <w:left w:val="none" w:sz="0" w:space="0" w:color="auto"/>
                <w:bottom w:val="none" w:sz="0" w:space="0" w:color="auto"/>
                <w:right w:val="none" w:sz="0" w:space="0" w:color="auto"/>
              </w:divBdr>
            </w:div>
            <w:div w:id="1821652582">
              <w:marLeft w:val="0"/>
              <w:marRight w:val="0"/>
              <w:marTop w:val="0"/>
              <w:marBottom w:val="0"/>
              <w:divBdr>
                <w:top w:val="none" w:sz="0" w:space="0" w:color="auto"/>
                <w:left w:val="none" w:sz="0" w:space="0" w:color="auto"/>
                <w:bottom w:val="none" w:sz="0" w:space="0" w:color="auto"/>
                <w:right w:val="none" w:sz="0" w:space="0" w:color="auto"/>
              </w:divBdr>
            </w:div>
            <w:div w:id="2101218763">
              <w:marLeft w:val="0"/>
              <w:marRight w:val="0"/>
              <w:marTop w:val="0"/>
              <w:marBottom w:val="0"/>
              <w:divBdr>
                <w:top w:val="none" w:sz="0" w:space="0" w:color="auto"/>
                <w:left w:val="none" w:sz="0" w:space="0" w:color="auto"/>
                <w:bottom w:val="none" w:sz="0" w:space="0" w:color="auto"/>
                <w:right w:val="none" w:sz="0" w:space="0" w:color="auto"/>
              </w:divBdr>
            </w:div>
            <w:div w:id="833960993">
              <w:marLeft w:val="0"/>
              <w:marRight w:val="0"/>
              <w:marTop w:val="0"/>
              <w:marBottom w:val="0"/>
              <w:divBdr>
                <w:top w:val="none" w:sz="0" w:space="0" w:color="auto"/>
                <w:left w:val="none" w:sz="0" w:space="0" w:color="auto"/>
                <w:bottom w:val="none" w:sz="0" w:space="0" w:color="auto"/>
                <w:right w:val="none" w:sz="0" w:space="0" w:color="auto"/>
              </w:divBdr>
            </w:div>
            <w:div w:id="1766534947">
              <w:marLeft w:val="0"/>
              <w:marRight w:val="0"/>
              <w:marTop w:val="0"/>
              <w:marBottom w:val="0"/>
              <w:divBdr>
                <w:top w:val="none" w:sz="0" w:space="0" w:color="auto"/>
                <w:left w:val="none" w:sz="0" w:space="0" w:color="auto"/>
                <w:bottom w:val="none" w:sz="0" w:space="0" w:color="auto"/>
                <w:right w:val="none" w:sz="0" w:space="0" w:color="auto"/>
              </w:divBdr>
            </w:div>
            <w:div w:id="1666469006">
              <w:marLeft w:val="0"/>
              <w:marRight w:val="0"/>
              <w:marTop w:val="0"/>
              <w:marBottom w:val="0"/>
              <w:divBdr>
                <w:top w:val="none" w:sz="0" w:space="0" w:color="auto"/>
                <w:left w:val="none" w:sz="0" w:space="0" w:color="auto"/>
                <w:bottom w:val="none" w:sz="0" w:space="0" w:color="auto"/>
                <w:right w:val="none" w:sz="0" w:space="0" w:color="auto"/>
              </w:divBdr>
            </w:div>
            <w:div w:id="2123497786">
              <w:marLeft w:val="0"/>
              <w:marRight w:val="0"/>
              <w:marTop w:val="0"/>
              <w:marBottom w:val="0"/>
              <w:divBdr>
                <w:top w:val="none" w:sz="0" w:space="0" w:color="auto"/>
                <w:left w:val="none" w:sz="0" w:space="0" w:color="auto"/>
                <w:bottom w:val="none" w:sz="0" w:space="0" w:color="auto"/>
                <w:right w:val="none" w:sz="0" w:space="0" w:color="auto"/>
              </w:divBdr>
            </w:div>
            <w:div w:id="602497413">
              <w:marLeft w:val="0"/>
              <w:marRight w:val="0"/>
              <w:marTop w:val="0"/>
              <w:marBottom w:val="0"/>
              <w:divBdr>
                <w:top w:val="none" w:sz="0" w:space="0" w:color="auto"/>
                <w:left w:val="none" w:sz="0" w:space="0" w:color="auto"/>
                <w:bottom w:val="none" w:sz="0" w:space="0" w:color="auto"/>
                <w:right w:val="none" w:sz="0" w:space="0" w:color="auto"/>
              </w:divBdr>
            </w:div>
            <w:div w:id="11379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6985">
      <w:bodyDiv w:val="1"/>
      <w:marLeft w:val="0"/>
      <w:marRight w:val="0"/>
      <w:marTop w:val="0"/>
      <w:marBottom w:val="0"/>
      <w:divBdr>
        <w:top w:val="none" w:sz="0" w:space="0" w:color="auto"/>
        <w:left w:val="none" w:sz="0" w:space="0" w:color="auto"/>
        <w:bottom w:val="none" w:sz="0" w:space="0" w:color="auto"/>
        <w:right w:val="none" w:sz="0" w:space="0" w:color="auto"/>
      </w:divBdr>
    </w:div>
    <w:div w:id="129523035">
      <w:bodyDiv w:val="1"/>
      <w:marLeft w:val="0"/>
      <w:marRight w:val="0"/>
      <w:marTop w:val="0"/>
      <w:marBottom w:val="0"/>
      <w:divBdr>
        <w:top w:val="none" w:sz="0" w:space="0" w:color="auto"/>
        <w:left w:val="none" w:sz="0" w:space="0" w:color="auto"/>
        <w:bottom w:val="none" w:sz="0" w:space="0" w:color="auto"/>
        <w:right w:val="none" w:sz="0" w:space="0" w:color="auto"/>
      </w:divBdr>
      <w:divsChild>
        <w:div w:id="508717844">
          <w:marLeft w:val="0"/>
          <w:marRight w:val="0"/>
          <w:marTop w:val="0"/>
          <w:marBottom w:val="0"/>
          <w:divBdr>
            <w:top w:val="none" w:sz="0" w:space="0" w:color="auto"/>
            <w:left w:val="none" w:sz="0" w:space="0" w:color="auto"/>
            <w:bottom w:val="none" w:sz="0" w:space="0" w:color="auto"/>
            <w:right w:val="none" w:sz="0" w:space="0" w:color="auto"/>
          </w:divBdr>
          <w:divsChild>
            <w:div w:id="2101871817">
              <w:marLeft w:val="0"/>
              <w:marRight w:val="0"/>
              <w:marTop w:val="0"/>
              <w:marBottom w:val="0"/>
              <w:divBdr>
                <w:top w:val="none" w:sz="0" w:space="0" w:color="auto"/>
                <w:left w:val="none" w:sz="0" w:space="0" w:color="auto"/>
                <w:bottom w:val="none" w:sz="0" w:space="0" w:color="auto"/>
                <w:right w:val="none" w:sz="0" w:space="0" w:color="auto"/>
              </w:divBdr>
            </w:div>
          </w:divsChild>
        </w:div>
        <w:div w:id="966400158">
          <w:marLeft w:val="0"/>
          <w:marRight w:val="0"/>
          <w:marTop w:val="0"/>
          <w:marBottom w:val="0"/>
          <w:divBdr>
            <w:top w:val="none" w:sz="0" w:space="0" w:color="auto"/>
            <w:left w:val="none" w:sz="0" w:space="0" w:color="auto"/>
            <w:bottom w:val="none" w:sz="0" w:space="0" w:color="auto"/>
            <w:right w:val="none" w:sz="0" w:space="0" w:color="auto"/>
          </w:divBdr>
          <w:divsChild>
            <w:div w:id="1006399557">
              <w:marLeft w:val="0"/>
              <w:marRight w:val="0"/>
              <w:marTop w:val="0"/>
              <w:marBottom w:val="0"/>
              <w:divBdr>
                <w:top w:val="none" w:sz="0" w:space="0" w:color="auto"/>
                <w:left w:val="none" w:sz="0" w:space="0" w:color="auto"/>
                <w:bottom w:val="none" w:sz="0" w:space="0" w:color="auto"/>
                <w:right w:val="none" w:sz="0" w:space="0" w:color="auto"/>
              </w:divBdr>
            </w:div>
            <w:div w:id="1318994895">
              <w:marLeft w:val="0"/>
              <w:marRight w:val="0"/>
              <w:marTop w:val="0"/>
              <w:marBottom w:val="0"/>
              <w:divBdr>
                <w:top w:val="none" w:sz="0" w:space="0" w:color="auto"/>
                <w:left w:val="none" w:sz="0" w:space="0" w:color="auto"/>
                <w:bottom w:val="none" w:sz="0" w:space="0" w:color="auto"/>
                <w:right w:val="none" w:sz="0" w:space="0" w:color="auto"/>
              </w:divBdr>
            </w:div>
            <w:div w:id="16246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3253">
      <w:bodyDiv w:val="1"/>
      <w:marLeft w:val="0"/>
      <w:marRight w:val="0"/>
      <w:marTop w:val="0"/>
      <w:marBottom w:val="0"/>
      <w:divBdr>
        <w:top w:val="none" w:sz="0" w:space="0" w:color="auto"/>
        <w:left w:val="none" w:sz="0" w:space="0" w:color="auto"/>
        <w:bottom w:val="none" w:sz="0" w:space="0" w:color="auto"/>
        <w:right w:val="none" w:sz="0" w:space="0" w:color="auto"/>
      </w:divBdr>
    </w:div>
    <w:div w:id="167522255">
      <w:bodyDiv w:val="1"/>
      <w:marLeft w:val="0"/>
      <w:marRight w:val="0"/>
      <w:marTop w:val="0"/>
      <w:marBottom w:val="0"/>
      <w:divBdr>
        <w:top w:val="none" w:sz="0" w:space="0" w:color="auto"/>
        <w:left w:val="none" w:sz="0" w:space="0" w:color="auto"/>
        <w:bottom w:val="none" w:sz="0" w:space="0" w:color="auto"/>
        <w:right w:val="none" w:sz="0" w:space="0" w:color="auto"/>
      </w:divBdr>
    </w:div>
    <w:div w:id="171068806">
      <w:bodyDiv w:val="1"/>
      <w:marLeft w:val="0"/>
      <w:marRight w:val="0"/>
      <w:marTop w:val="0"/>
      <w:marBottom w:val="0"/>
      <w:divBdr>
        <w:top w:val="none" w:sz="0" w:space="0" w:color="auto"/>
        <w:left w:val="none" w:sz="0" w:space="0" w:color="auto"/>
        <w:bottom w:val="none" w:sz="0" w:space="0" w:color="auto"/>
        <w:right w:val="none" w:sz="0" w:space="0" w:color="auto"/>
      </w:divBdr>
    </w:div>
    <w:div w:id="175703212">
      <w:bodyDiv w:val="1"/>
      <w:marLeft w:val="0"/>
      <w:marRight w:val="0"/>
      <w:marTop w:val="0"/>
      <w:marBottom w:val="0"/>
      <w:divBdr>
        <w:top w:val="none" w:sz="0" w:space="0" w:color="auto"/>
        <w:left w:val="none" w:sz="0" w:space="0" w:color="auto"/>
        <w:bottom w:val="none" w:sz="0" w:space="0" w:color="auto"/>
        <w:right w:val="none" w:sz="0" w:space="0" w:color="auto"/>
      </w:divBdr>
    </w:div>
    <w:div w:id="196236265">
      <w:bodyDiv w:val="1"/>
      <w:marLeft w:val="0"/>
      <w:marRight w:val="0"/>
      <w:marTop w:val="0"/>
      <w:marBottom w:val="0"/>
      <w:divBdr>
        <w:top w:val="none" w:sz="0" w:space="0" w:color="auto"/>
        <w:left w:val="none" w:sz="0" w:space="0" w:color="auto"/>
        <w:bottom w:val="none" w:sz="0" w:space="0" w:color="auto"/>
        <w:right w:val="none" w:sz="0" w:space="0" w:color="auto"/>
      </w:divBdr>
    </w:div>
    <w:div w:id="250240823">
      <w:bodyDiv w:val="1"/>
      <w:marLeft w:val="0"/>
      <w:marRight w:val="0"/>
      <w:marTop w:val="0"/>
      <w:marBottom w:val="0"/>
      <w:divBdr>
        <w:top w:val="none" w:sz="0" w:space="0" w:color="auto"/>
        <w:left w:val="none" w:sz="0" w:space="0" w:color="auto"/>
        <w:bottom w:val="none" w:sz="0" w:space="0" w:color="auto"/>
        <w:right w:val="none" w:sz="0" w:space="0" w:color="auto"/>
      </w:divBdr>
    </w:div>
    <w:div w:id="290015745">
      <w:bodyDiv w:val="1"/>
      <w:marLeft w:val="0"/>
      <w:marRight w:val="0"/>
      <w:marTop w:val="0"/>
      <w:marBottom w:val="0"/>
      <w:divBdr>
        <w:top w:val="none" w:sz="0" w:space="0" w:color="auto"/>
        <w:left w:val="none" w:sz="0" w:space="0" w:color="auto"/>
        <w:bottom w:val="none" w:sz="0" w:space="0" w:color="auto"/>
        <w:right w:val="none" w:sz="0" w:space="0" w:color="auto"/>
      </w:divBdr>
    </w:div>
    <w:div w:id="320541738">
      <w:bodyDiv w:val="1"/>
      <w:marLeft w:val="0"/>
      <w:marRight w:val="0"/>
      <w:marTop w:val="0"/>
      <w:marBottom w:val="0"/>
      <w:divBdr>
        <w:top w:val="none" w:sz="0" w:space="0" w:color="auto"/>
        <w:left w:val="none" w:sz="0" w:space="0" w:color="auto"/>
        <w:bottom w:val="none" w:sz="0" w:space="0" w:color="auto"/>
        <w:right w:val="none" w:sz="0" w:space="0" w:color="auto"/>
      </w:divBdr>
    </w:div>
    <w:div w:id="320546919">
      <w:bodyDiv w:val="1"/>
      <w:marLeft w:val="0"/>
      <w:marRight w:val="0"/>
      <w:marTop w:val="0"/>
      <w:marBottom w:val="0"/>
      <w:divBdr>
        <w:top w:val="none" w:sz="0" w:space="0" w:color="auto"/>
        <w:left w:val="none" w:sz="0" w:space="0" w:color="auto"/>
        <w:bottom w:val="none" w:sz="0" w:space="0" w:color="auto"/>
        <w:right w:val="none" w:sz="0" w:space="0" w:color="auto"/>
      </w:divBdr>
    </w:div>
    <w:div w:id="343553070">
      <w:bodyDiv w:val="1"/>
      <w:marLeft w:val="0"/>
      <w:marRight w:val="0"/>
      <w:marTop w:val="0"/>
      <w:marBottom w:val="0"/>
      <w:divBdr>
        <w:top w:val="none" w:sz="0" w:space="0" w:color="auto"/>
        <w:left w:val="none" w:sz="0" w:space="0" w:color="auto"/>
        <w:bottom w:val="none" w:sz="0" w:space="0" w:color="auto"/>
        <w:right w:val="none" w:sz="0" w:space="0" w:color="auto"/>
      </w:divBdr>
    </w:div>
    <w:div w:id="371610894">
      <w:bodyDiv w:val="1"/>
      <w:marLeft w:val="0"/>
      <w:marRight w:val="0"/>
      <w:marTop w:val="0"/>
      <w:marBottom w:val="0"/>
      <w:divBdr>
        <w:top w:val="none" w:sz="0" w:space="0" w:color="auto"/>
        <w:left w:val="none" w:sz="0" w:space="0" w:color="auto"/>
        <w:bottom w:val="none" w:sz="0" w:space="0" w:color="auto"/>
        <w:right w:val="none" w:sz="0" w:space="0" w:color="auto"/>
      </w:divBdr>
      <w:divsChild>
        <w:div w:id="27682084">
          <w:marLeft w:val="605"/>
          <w:marRight w:val="0"/>
          <w:marTop w:val="0"/>
          <w:marBottom w:val="160"/>
          <w:divBdr>
            <w:top w:val="none" w:sz="0" w:space="0" w:color="auto"/>
            <w:left w:val="none" w:sz="0" w:space="0" w:color="auto"/>
            <w:bottom w:val="none" w:sz="0" w:space="0" w:color="auto"/>
            <w:right w:val="none" w:sz="0" w:space="0" w:color="auto"/>
          </w:divBdr>
        </w:div>
        <w:div w:id="1436487531">
          <w:marLeft w:val="605"/>
          <w:marRight w:val="0"/>
          <w:marTop w:val="0"/>
          <w:marBottom w:val="160"/>
          <w:divBdr>
            <w:top w:val="none" w:sz="0" w:space="0" w:color="auto"/>
            <w:left w:val="none" w:sz="0" w:space="0" w:color="auto"/>
            <w:bottom w:val="none" w:sz="0" w:space="0" w:color="auto"/>
            <w:right w:val="none" w:sz="0" w:space="0" w:color="auto"/>
          </w:divBdr>
        </w:div>
        <w:div w:id="2093814434">
          <w:marLeft w:val="605"/>
          <w:marRight w:val="0"/>
          <w:marTop w:val="0"/>
          <w:marBottom w:val="160"/>
          <w:divBdr>
            <w:top w:val="none" w:sz="0" w:space="0" w:color="auto"/>
            <w:left w:val="none" w:sz="0" w:space="0" w:color="auto"/>
            <w:bottom w:val="none" w:sz="0" w:space="0" w:color="auto"/>
            <w:right w:val="none" w:sz="0" w:space="0" w:color="auto"/>
          </w:divBdr>
        </w:div>
      </w:divsChild>
    </w:div>
    <w:div w:id="381369935">
      <w:bodyDiv w:val="1"/>
      <w:marLeft w:val="0"/>
      <w:marRight w:val="0"/>
      <w:marTop w:val="0"/>
      <w:marBottom w:val="0"/>
      <w:divBdr>
        <w:top w:val="none" w:sz="0" w:space="0" w:color="auto"/>
        <w:left w:val="none" w:sz="0" w:space="0" w:color="auto"/>
        <w:bottom w:val="none" w:sz="0" w:space="0" w:color="auto"/>
        <w:right w:val="none" w:sz="0" w:space="0" w:color="auto"/>
      </w:divBdr>
      <w:divsChild>
        <w:div w:id="178928265">
          <w:marLeft w:val="0"/>
          <w:marRight w:val="0"/>
          <w:marTop w:val="0"/>
          <w:marBottom w:val="0"/>
          <w:divBdr>
            <w:top w:val="none" w:sz="0" w:space="0" w:color="auto"/>
            <w:left w:val="none" w:sz="0" w:space="0" w:color="auto"/>
            <w:bottom w:val="none" w:sz="0" w:space="0" w:color="auto"/>
            <w:right w:val="none" w:sz="0" w:space="0" w:color="auto"/>
          </w:divBdr>
          <w:divsChild>
            <w:div w:id="406926765">
              <w:marLeft w:val="0"/>
              <w:marRight w:val="0"/>
              <w:marTop w:val="0"/>
              <w:marBottom w:val="0"/>
              <w:divBdr>
                <w:top w:val="none" w:sz="0" w:space="0" w:color="auto"/>
                <w:left w:val="none" w:sz="0" w:space="0" w:color="auto"/>
                <w:bottom w:val="none" w:sz="0" w:space="0" w:color="auto"/>
                <w:right w:val="none" w:sz="0" w:space="0" w:color="auto"/>
              </w:divBdr>
            </w:div>
            <w:div w:id="664554395">
              <w:marLeft w:val="0"/>
              <w:marRight w:val="0"/>
              <w:marTop w:val="0"/>
              <w:marBottom w:val="0"/>
              <w:divBdr>
                <w:top w:val="none" w:sz="0" w:space="0" w:color="auto"/>
                <w:left w:val="none" w:sz="0" w:space="0" w:color="auto"/>
                <w:bottom w:val="none" w:sz="0" w:space="0" w:color="auto"/>
                <w:right w:val="none" w:sz="0" w:space="0" w:color="auto"/>
              </w:divBdr>
            </w:div>
            <w:div w:id="1251231403">
              <w:marLeft w:val="0"/>
              <w:marRight w:val="0"/>
              <w:marTop w:val="0"/>
              <w:marBottom w:val="0"/>
              <w:divBdr>
                <w:top w:val="none" w:sz="0" w:space="0" w:color="auto"/>
                <w:left w:val="none" w:sz="0" w:space="0" w:color="auto"/>
                <w:bottom w:val="none" w:sz="0" w:space="0" w:color="auto"/>
                <w:right w:val="none" w:sz="0" w:space="0" w:color="auto"/>
              </w:divBdr>
            </w:div>
            <w:div w:id="1873152014">
              <w:marLeft w:val="0"/>
              <w:marRight w:val="0"/>
              <w:marTop w:val="0"/>
              <w:marBottom w:val="0"/>
              <w:divBdr>
                <w:top w:val="none" w:sz="0" w:space="0" w:color="auto"/>
                <w:left w:val="none" w:sz="0" w:space="0" w:color="auto"/>
                <w:bottom w:val="none" w:sz="0" w:space="0" w:color="auto"/>
                <w:right w:val="none" w:sz="0" w:space="0" w:color="auto"/>
              </w:divBdr>
            </w:div>
          </w:divsChild>
        </w:div>
        <w:div w:id="1046373512">
          <w:marLeft w:val="0"/>
          <w:marRight w:val="0"/>
          <w:marTop w:val="0"/>
          <w:marBottom w:val="0"/>
          <w:divBdr>
            <w:top w:val="none" w:sz="0" w:space="0" w:color="auto"/>
            <w:left w:val="none" w:sz="0" w:space="0" w:color="auto"/>
            <w:bottom w:val="none" w:sz="0" w:space="0" w:color="auto"/>
            <w:right w:val="none" w:sz="0" w:space="0" w:color="auto"/>
          </w:divBdr>
          <w:divsChild>
            <w:div w:id="513691533">
              <w:marLeft w:val="0"/>
              <w:marRight w:val="0"/>
              <w:marTop w:val="0"/>
              <w:marBottom w:val="0"/>
              <w:divBdr>
                <w:top w:val="none" w:sz="0" w:space="0" w:color="auto"/>
                <w:left w:val="none" w:sz="0" w:space="0" w:color="auto"/>
                <w:bottom w:val="none" w:sz="0" w:space="0" w:color="auto"/>
                <w:right w:val="none" w:sz="0" w:space="0" w:color="auto"/>
              </w:divBdr>
            </w:div>
            <w:div w:id="1731225625">
              <w:marLeft w:val="0"/>
              <w:marRight w:val="0"/>
              <w:marTop w:val="0"/>
              <w:marBottom w:val="0"/>
              <w:divBdr>
                <w:top w:val="none" w:sz="0" w:space="0" w:color="auto"/>
                <w:left w:val="none" w:sz="0" w:space="0" w:color="auto"/>
                <w:bottom w:val="none" w:sz="0" w:space="0" w:color="auto"/>
                <w:right w:val="none" w:sz="0" w:space="0" w:color="auto"/>
              </w:divBdr>
            </w:div>
          </w:divsChild>
        </w:div>
        <w:div w:id="1561667130">
          <w:marLeft w:val="0"/>
          <w:marRight w:val="0"/>
          <w:marTop w:val="0"/>
          <w:marBottom w:val="0"/>
          <w:divBdr>
            <w:top w:val="none" w:sz="0" w:space="0" w:color="auto"/>
            <w:left w:val="none" w:sz="0" w:space="0" w:color="auto"/>
            <w:bottom w:val="none" w:sz="0" w:space="0" w:color="auto"/>
            <w:right w:val="none" w:sz="0" w:space="0" w:color="auto"/>
          </w:divBdr>
        </w:div>
      </w:divsChild>
    </w:div>
    <w:div w:id="416633477">
      <w:bodyDiv w:val="1"/>
      <w:marLeft w:val="0"/>
      <w:marRight w:val="0"/>
      <w:marTop w:val="0"/>
      <w:marBottom w:val="0"/>
      <w:divBdr>
        <w:top w:val="none" w:sz="0" w:space="0" w:color="auto"/>
        <w:left w:val="none" w:sz="0" w:space="0" w:color="auto"/>
        <w:bottom w:val="none" w:sz="0" w:space="0" w:color="auto"/>
        <w:right w:val="none" w:sz="0" w:space="0" w:color="auto"/>
      </w:divBdr>
    </w:div>
    <w:div w:id="474949439">
      <w:bodyDiv w:val="1"/>
      <w:marLeft w:val="0"/>
      <w:marRight w:val="0"/>
      <w:marTop w:val="0"/>
      <w:marBottom w:val="0"/>
      <w:divBdr>
        <w:top w:val="none" w:sz="0" w:space="0" w:color="auto"/>
        <w:left w:val="none" w:sz="0" w:space="0" w:color="auto"/>
        <w:bottom w:val="none" w:sz="0" w:space="0" w:color="auto"/>
        <w:right w:val="none" w:sz="0" w:space="0" w:color="auto"/>
      </w:divBdr>
    </w:div>
    <w:div w:id="489365456">
      <w:bodyDiv w:val="1"/>
      <w:marLeft w:val="0"/>
      <w:marRight w:val="0"/>
      <w:marTop w:val="0"/>
      <w:marBottom w:val="0"/>
      <w:divBdr>
        <w:top w:val="none" w:sz="0" w:space="0" w:color="auto"/>
        <w:left w:val="none" w:sz="0" w:space="0" w:color="auto"/>
        <w:bottom w:val="none" w:sz="0" w:space="0" w:color="auto"/>
        <w:right w:val="none" w:sz="0" w:space="0" w:color="auto"/>
      </w:divBdr>
    </w:div>
    <w:div w:id="503401992">
      <w:bodyDiv w:val="1"/>
      <w:marLeft w:val="0"/>
      <w:marRight w:val="0"/>
      <w:marTop w:val="0"/>
      <w:marBottom w:val="0"/>
      <w:divBdr>
        <w:top w:val="none" w:sz="0" w:space="0" w:color="auto"/>
        <w:left w:val="none" w:sz="0" w:space="0" w:color="auto"/>
        <w:bottom w:val="none" w:sz="0" w:space="0" w:color="auto"/>
        <w:right w:val="none" w:sz="0" w:space="0" w:color="auto"/>
      </w:divBdr>
    </w:div>
    <w:div w:id="567544578">
      <w:bodyDiv w:val="1"/>
      <w:marLeft w:val="0"/>
      <w:marRight w:val="0"/>
      <w:marTop w:val="0"/>
      <w:marBottom w:val="0"/>
      <w:divBdr>
        <w:top w:val="none" w:sz="0" w:space="0" w:color="auto"/>
        <w:left w:val="none" w:sz="0" w:space="0" w:color="auto"/>
        <w:bottom w:val="none" w:sz="0" w:space="0" w:color="auto"/>
        <w:right w:val="none" w:sz="0" w:space="0" w:color="auto"/>
      </w:divBdr>
    </w:div>
    <w:div w:id="598873569">
      <w:bodyDiv w:val="1"/>
      <w:marLeft w:val="0"/>
      <w:marRight w:val="0"/>
      <w:marTop w:val="0"/>
      <w:marBottom w:val="0"/>
      <w:divBdr>
        <w:top w:val="none" w:sz="0" w:space="0" w:color="auto"/>
        <w:left w:val="none" w:sz="0" w:space="0" w:color="auto"/>
        <w:bottom w:val="none" w:sz="0" w:space="0" w:color="auto"/>
        <w:right w:val="none" w:sz="0" w:space="0" w:color="auto"/>
      </w:divBdr>
    </w:div>
    <w:div w:id="650983966">
      <w:bodyDiv w:val="1"/>
      <w:marLeft w:val="0"/>
      <w:marRight w:val="0"/>
      <w:marTop w:val="0"/>
      <w:marBottom w:val="0"/>
      <w:divBdr>
        <w:top w:val="none" w:sz="0" w:space="0" w:color="auto"/>
        <w:left w:val="none" w:sz="0" w:space="0" w:color="auto"/>
        <w:bottom w:val="none" w:sz="0" w:space="0" w:color="auto"/>
        <w:right w:val="none" w:sz="0" w:space="0" w:color="auto"/>
      </w:divBdr>
      <w:divsChild>
        <w:div w:id="541526595">
          <w:marLeft w:val="0"/>
          <w:marRight w:val="0"/>
          <w:marTop w:val="0"/>
          <w:marBottom w:val="0"/>
          <w:divBdr>
            <w:top w:val="none" w:sz="0" w:space="0" w:color="auto"/>
            <w:left w:val="none" w:sz="0" w:space="0" w:color="auto"/>
            <w:bottom w:val="none" w:sz="0" w:space="0" w:color="auto"/>
            <w:right w:val="none" w:sz="0" w:space="0" w:color="auto"/>
          </w:divBdr>
        </w:div>
        <w:div w:id="731853978">
          <w:marLeft w:val="0"/>
          <w:marRight w:val="0"/>
          <w:marTop w:val="0"/>
          <w:marBottom w:val="0"/>
          <w:divBdr>
            <w:top w:val="none" w:sz="0" w:space="0" w:color="auto"/>
            <w:left w:val="none" w:sz="0" w:space="0" w:color="auto"/>
            <w:bottom w:val="none" w:sz="0" w:space="0" w:color="auto"/>
            <w:right w:val="none" w:sz="0" w:space="0" w:color="auto"/>
          </w:divBdr>
        </w:div>
      </w:divsChild>
    </w:div>
    <w:div w:id="664555334">
      <w:bodyDiv w:val="1"/>
      <w:marLeft w:val="0"/>
      <w:marRight w:val="0"/>
      <w:marTop w:val="0"/>
      <w:marBottom w:val="0"/>
      <w:divBdr>
        <w:top w:val="none" w:sz="0" w:space="0" w:color="auto"/>
        <w:left w:val="none" w:sz="0" w:space="0" w:color="auto"/>
        <w:bottom w:val="none" w:sz="0" w:space="0" w:color="auto"/>
        <w:right w:val="none" w:sz="0" w:space="0" w:color="auto"/>
      </w:divBdr>
    </w:div>
    <w:div w:id="695546834">
      <w:bodyDiv w:val="1"/>
      <w:marLeft w:val="0"/>
      <w:marRight w:val="0"/>
      <w:marTop w:val="0"/>
      <w:marBottom w:val="0"/>
      <w:divBdr>
        <w:top w:val="none" w:sz="0" w:space="0" w:color="auto"/>
        <w:left w:val="none" w:sz="0" w:space="0" w:color="auto"/>
        <w:bottom w:val="none" w:sz="0" w:space="0" w:color="auto"/>
        <w:right w:val="none" w:sz="0" w:space="0" w:color="auto"/>
      </w:divBdr>
    </w:div>
    <w:div w:id="700280292">
      <w:bodyDiv w:val="1"/>
      <w:marLeft w:val="0"/>
      <w:marRight w:val="0"/>
      <w:marTop w:val="0"/>
      <w:marBottom w:val="0"/>
      <w:divBdr>
        <w:top w:val="none" w:sz="0" w:space="0" w:color="auto"/>
        <w:left w:val="none" w:sz="0" w:space="0" w:color="auto"/>
        <w:bottom w:val="none" w:sz="0" w:space="0" w:color="auto"/>
        <w:right w:val="none" w:sz="0" w:space="0" w:color="auto"/>
      </w:divBdr>
    </w:div>
    <w:div w:id="732243114">
      <w:bodyDiv w:val="1"/>
      <w:marLeft w:val="0"/>
      <w:marRight w:val="0"/>
      <w:marTop w:val="0"/>
      <w:marBottom w:val="0"/>
      <w:divBdr>
        <w:top w:val="none" w:sz="0" w:space="0" w:color="auto"/>
        <w:left w:val="none" w:sz="0" w:space="0" w:color="auto"/>
        <w:bottom w:val="none" w:sz="0" w:space="0" w:color="auto"/>
        <w:right w:val="none" w:sz="0" w:space="0" w:color="auto"/>
      </w:divBdr>
    </w:div>
    <w:div w:id="777146114">
      <w:bodyDiv w:val="1"/>
      <w:marLeft w:val="0"/>
      <w:marRight w:val="0"/>
      <w:marTop w:val="0"/>
      <w:marBottom w:val="0"/>
      <w:divBdr>
        <w:top w:val="none" w:sz="0" w:space="0" w:color="auto"/>
        <w:left w:val="none" w:sz="0" w:space="0" w:color="auto"/>
        <w:bottom w:val="none" w:sz="0" w:space="0" w:color="auto"/>
        <w:right w:val="none" w:sz="0" w:space="0" w:color="auto"/>
      </w:divBdr>
    </w:div>
    <w:div w:id="843478962">
      <w:bodyDiv w:val="1"/>
      <w:marLeft w:val="0"/>
      <w:marRight w:val="0"/>
      <w:marTop w:val="0"/>
      <w:marBottom w:val="0"/>
      <w:divBdr>
        <w:top w:val="none" w:sz="0" w:space="0" w:color="auto"/>
        <w:left w:val="none" w:sz="0" w:space="0" w:color="auto"/>
        <w:bottom w:val="none" w:sz="0" w:space="0" w:color="auto"/>
        <w:right w:val="none" w:sz="0" w:space="0" w:color="auto"/>
      </w:divBdr>
    </w:div>
    <w:div w:id="886650018">
      <w:bodyDiv w:val="1"/>
      <w:marLeft w:val="0"/>
      <w:marRight w:val="0"/>
      <w:marTop w:val="0"/>
      <w:marBottom w:val="0"/>
      <w:divBdr>
        <w:top w:val="none" w:sz="0" w:space="0" w:color="auto"/>
        <w:left w:val="none" w:sz="0" w:space="0" w:color="auto"/>
        <w:bottom w:val="none" w:sz="0" w:space="0" w:color="auto"/>
        <w:right w:val="none" w:sz="0" w:space="0" w:color="auto"/>
      </w:divBdr>
      <w:divsChild>
        <w:div w:id="501773942">
          <w:marLeft w:val="1166"/>
          <w:marRight w:val="0"/>
          <w:marTop w:val="120"/>
          <w:marBottom w:val="0"/>
          <w:divBdr>
            <w:top w:val="none" w:sz="0" w:space="0" w:color="auto"/>
            <w:left w:val="none" w:sz="0" w:space="0" w:color="auto"/>
            <w:bottom w:val="none" w:sz="0" w:space="0" w:color="auto"/>
            <w:right w:val="none" w:sz="0" w:space="0" w:color="auto"/>
          </w:divBdr>
        </w:div>
        <w:div w:id="1457918129">
          <w:marLeft w:val="1166"/>
          <w:marRight w:val="0"/>
          <w:marTop w:val="0"/>
          <w:marBottom w:val="0"/>
          <w:divBdr>
            <w:top w:val="none" w:sz="0" w:space="0" w:color="auto"/>
            <w:left w:val="none" w:sz="0" w:space="0" w:color="auto"/>
            <w:bottom w:val="none" w:sz="0" w:space="0" w:color="auto"/>
            <w:right w:val="none" w:sz="0" w:space="0" w:color="auto"/>
          </w:divBdr>
        </w:div>
        <w:div w:id="1971395626">
          <w:marLeft w:val="1166"/>
          <w:marRight w:val="0"/>
          <w:marTop w:val="0"/>
          <w:marBottom w:val="0"/>
          <w:divBdr>
            <w:top w:val="none" w:sz="0" w:space="0" w:color="auto"/>
            <w:left w:val="none" w:sz="0" w:space="0" w:color="auto"/>
            <w:bottom w:val="none" w:sz="0" w:space="0" w:color="auto"/>
            <w:right w:val="none" w:sz="0" w:space="0" w:color="auto"/>
          </w:divBdr>
        </w:div>
        <w:div w:id="430978810">
          <w:marLeft w:val="1166"/>
          <w:marRight w:val="0"/>
          <w:marTop w:val="0"/>
          <w:marBottom w:val="0"/>
          <w:divBdr>
            <w:top w:val="none" w:sz="0" w:space="0" w:color="auto"/>
            <w:left w:val="none" w:sz="0" w:space="0" w:color="auto"/>
            <w:bottom w:val="none" w:sz="0" w:space="0" w:color="auto"/>
            <w:right w:val="none" w:sz="0" w:space="0" w:color="auto"/>
          </w:divBdr>
        </w:div>
        <w:div w:id="1140851487">
          <w:marLeft w:val="1166"/>
          <w:marRight w:val="0"/>
          <w:marTop w:val="0"/>
          <w:marBottom w:val="0"/>
          <w:divBdr>
            <w:top w:val="none" w:sz="0" w:space="0" w:color="auto"/>
            <w:left w:val="none" w:sz="0" w:space="0" w:color="auto"/>
            <w:bottom w:val="none" w:sz="0" w:space="0" w:color="auto"/>
            <w:right w:val="none" w:sz="0" w:space="0" w:color="auto"/>
          </w:divBdr>
        </w:div>
      </w:divsChild>
    </w:div>
    <w:div w:id="888612220">
      <w:bodyDiv w:val="1"/>
      <w:marLeft w:val="0"/>
      <w:marRight w:val="0"/>
      <w:marTop w:val="0"/>
      <w:marBottom w:val="0"/>
      <w:divBdr>
        <w:top w:val="none" w:sz="0" w:space="0" w:color="auto"/>
        <w:left w:val="none" w:sz="0" w:space="0" w:color="auto"/>
        <w:bottom w:val="none" w:sz="0" w:space="0" w:color="auto"/>
        <w:right w:val="none" w:sz="0" w:space="0" w:color="auto"/>
      </w:divBdr>
    </w:div>
    <w:div w:id="924847411">
      <w:bodyDiv w:val="1"/>
      <w:marLeft w:val="0"/>
      <w:marRight w:val="0"/>
      <w:marTop w:val="0"/>
      <w:marBottom w:val="0"/>
      <w:divBdr>
        <w:top w:val="none" w:sz="0" w:space="0" w:color="auto"/>
        <w:left w:val="none" w:sz="0" w:space="0" w:color="auto"/>
        <w:bottom w:val="none" w:sz="0" w:space="0" w:color="auto"/>
        <w:right w:val="none" w:sz="0" w:space="0" w:color="auto"/>
      </w:divBdr>
    </w:div>
    <w:div w:id="934092009">
      <w:bodyDiv w:val="1"/>
      <w:marLeft w:val="0"/>
      <w:marRight w:val="0"/>
      <w:marTop w:val="0"/>
      <w:marBottom w:val="0"/>
      <w:divBdr>
        <w:top w:val="none" w:sz="0" w:space="0" w:color="auto"/>
        <w:left w:val="none" w:sz="0" w:space="0" w:color="auto"/>
        <w:bottom w:val="none" w:sz="0" w:space="0" w:color="auto"/>
        <w:right w:val="none" w:sz="0" w:space="0" w:color="auto"/>
      </w:divBdr>
    </w:div>
    <w:div w:id="941112211">
      <w:bodyDiv w:val="1"/>
      <w:marLeft w:val="0"/>
      <w:marRight w:val="0"/>
      <w:marTop w:val="0"/>
      <w:marBottom w:val="0"/>
      <w:divBdr>
        <w:top w:val="none" w:sz="0" w:space="0" w:color="auto"/>
        <w:left w:val="none" w:sz="0" w:space="0" w:color="auto"/>
        <w:bottom w:val="none" w:sz="0" w:space="0" w:color="auto"/>
        <w:right w:val="none" w:sz="0" w:space="0" w:color="auto"/>
      </w:divBdr>
    </w:div>
    <w:div w:id="951131313">
      <w:bodyDiv w:val="1"/>
      <w:marLeft w:val="0"/>
      <w:marRight w:val="0"/>
      <w:marTop w:val="0"/>
      <w:marBottom w:val="0"/>
      <w:divBdr>
        <w:top w:val="none" w:sz="0" w:space="0" w:color="auto"/>
        <w:left w:val="none" w:sz="0" w:space="0" w:color="auto"/>
        <w:bottom w:val="none" w:sz="0" w:space="0" w:color="auto"/>
        <w:right w:val="none" w:sz="0" w:space="0" w:color="auto"/>
      </w:divBdr>
      <w:divsChild>
        <w:div w:id="990518149">
          <w:marLeft w:val="1166"/>
          <w:marRight w:val="0"/>
          <w:marTop w:val="0"/>
          <w:marBottom w:val="0"/>
          <w:divBdr>
            <w:top w:val="none" w:sz="0" w:space="0" w:color="auto"/>
            <w:left w:val="none" w:sz="0" w:space="0" w:color="auto"/>
            <w:bottom w:val="none" w:sz="0" w:space="0" w:color="auto"/>
            <w:right w:val="none" w:sz="0" w:space="0" w:color="auto"/>
          </w:divBdr>
        </w:div>
        <w:div w:id="283465923">
          <w:marLeft w:val="1166"/>
          <w:marRight w:val="0"/>
          <w:marTop w:val="0"/>
          <w:marBottom w:val="0"/>
          <w:divBdr>
            <w:top w:val="none" w:sz="0" w:space="0" w:color="auto"/>
            <w:left w:val="none" w:sz="0" w:space="0" w:color="auto"/>
            <w:bottom w:val="none" w:sz="0" w:space="0" w:color="auto"/>
            <w:right w:val="none" w:sz="0" w:space="0" w:color="auto"/>
          </w:divBdr>
        </w:div>
        <w:div w:id="1609315347">
          <w:marLeft w:val="1166"/>
          <w:marRight w:val="0"/>
          <w:marTop w:val="0"/>
          <w:marBottom w:val="0"/>
          <w:divBdr>
            <w:top w:val="none" w:sz="0" w:space="0" w:color="auto"/>
            <w:left w:val="none" w:sz="0" w:space="0" w:color="auto"/>
            <w:bottom w:val="none" w:sz="0" w:space="0" w:color="auto"/>
            <w:right w:val="none" w:sz="0" w:space="0" w:color="auto"/>
          </w:divBdr>
        </w:div>
        <w:div w:id="1186283252">
          <w:marLeft w:val="1166"/>
          <w:marRight w:val="0"/>
          <w:marTop w:val="0"/>
          <w:marBottom w:val="120"/>
          <w:divBdr>
            <w:top w:val="none" w:sz="0" w:space="0" w:color="auto"/>
            <w:left w:val="none" w:sz="0" w:space="0" w:color="auto"/>
            <w:bottom w:val="none" w:sz="0" w:space="0" w:color="auto"/>
            <w:right w:val="none" w:sz="0" w:space="0" w:color="auto"/>
          </w:divBdr>
        </w:div>
        <w:div w:id="41294971">
          <w:marLeft w:val="1166"/>
          <w:marRight w:val="0"/>
          <w:marTop w:val="0"/>
          <w:marBottom w:val="120"/>
          <w:divBdr>
            <w:top w:val="none" w:sz="0" w:space="0" w:color="auto"/>
            <w:left w:val="none" w:sz="0" w:space="0" w:color="auto"/>
            <w:bottom w:val="none" w:sz="0" w:space="0" w:color="auto"/>
            <w:right w:val="none" w:sz="0" w:space="0" w:color="auto"/>
          </w:divBdr>
        </w:div>
      </w:divsChild>
    </w:div>
    <w:div w:id="954093313">
      <w:bodyDiv w:val="1"/>
      <w:marLeft w:val="0"/>
      <w:marRight w:val="0"/>
      <w:marTop w:val="0"/>
      <w:marBottom w:val="0"/>
      <w:divBdr>
        <w:top w:val="none" w:sz="0" w:space="0" w:color="auto"/>
        <w:left w:val="none" w:sz="0" w:space="0" w:color="auto"/>
        <w:bottom w:val="none" w:sz="0" w:space="0" w:color="auto"/>
        <w:right w:val="none" w:sz="0" w:space="0" w:color="auto"/>
      </w:divBdr>
    </w:div>
    <w:div w:id="956066402">
      <w:bodyDiv w:val="1"/>
      <w:marLeft w:val="0"/>
      <w:marRight w:val="0"/>
      <w:marTop w:val="0"/>
      <w:marBottom w:val="0"/>
      <w:divBdr>
        <w:top w:val="none" w:sz="0" w:space="0" w:color="auto"/>
        <w:left w:val="none" w:sz="0" w:space="0" w:color="auto"/>
        <w:bottom w:val="none" w:sz="0" w:space="0" w:color="auto"/>
        <w:right w:val="none" w:sz="0" w:space="0" w:color="auto"/>
      </w:divBdr>
    </w:div>
    <w:div w:id="1069232506">
      <w:bodyDiv w:val="1"/>
      <w:marLeft w:val="0"/>
      <w:marRight w:val="0"/>
      <w:marTop w:val="0"/>
      <w:marBottom w:val="0"/>
      <w:divBdr>
        <w:top w:val="none" w:sz="0" w:space="0" w:color="auto"/>
        <w:left w:val="none" w:sz="0" w:space="0" w:color="auto"/>
        <w:bottom w:val="none" w:sz="0" w:space="0" w:color="auto"/>
        <w:right w:val="none" w:sz="0" w:space="0" w:color="auto"/>
      </w:divBdr>
    </w:div>
    <w:div w:id="1164278112">
      <w:bodyDiv w:val="1"/>
      <w:marLeft w:val="0"/>
      <w:marRight w:val="0"/>
      <w:marTop w:val="0"/>
      <w:marBottom w:val="0"/>
      <w:divBdr>
        <w:top w:val="none" w:sz="0" w:space="0" w:color="auto"/>
        <w:left w:val="none" w:sz="0" w:space="0" w:color="auto"/>
        <w:bottom w:val="none" w:sz="0" w:space="0" w:color="auto"/>
        <w:right w:val="none" w:sz="0" w:space="0" w:color="auto"/>
      </w:divBdr>
    </w:div>
    <w:div w:id="1310014678">
      <w:bodyDiv w:val="1"/>
      <w:marLeft w:val="0"/>
      <w:marRight w:val="0"/>
      <w:marTop w:val="0"/>
      <w:marBottom w:val="0"/>
      <w:divBdr>
        <w:top w:val="none" w:sz="0" w:space="0" w:color="auto"/>
        <w:left w:val="none" w:sz="0" w:space="0" w:color="auto"/>
        <w:bottom w:val="none" w:sz="0" w:space="0" w:color="auto"/>
        <w:right w:val="none" w:sz="0" w:space="0" w:color="auto"/>
      </w:divBdr>
    </w:div>
    <w:div w:id="1319383524">
      <w:bodyDiv w:val="1"/>
      <w:marLeft w:val="0"/>
      <w:marRight w:val="0"/>
      <w:marTop w:val="0"/>
      <w:marBottom w:val="0"/>
      <w:divBdr>
        <w:top w:val="none" w:sz="0" w:space="0" w:color="auto"/>
        <w:left w:val="none" w:sz="0" w:space="0" w:color="auto"/>
        <w:bottom w:val="none" w:sz="0" w:space="0" w:color="auto"/>
        <w:right w:val="none" w:sz="0" w:space="0" w:color="auto"/>
      </w:divBdr>
    </w:div>
    <w:div w:id="1380008838">
      <w:bodyDiv w:val="1"/>
      <w:marLeft w:val="0"/>
      <w:marRight w:val="0"/>
      <w:marTop w:val="0"/>
      <w:marBottom w:val="0"/>
      <w:divBdr>
        <w:top w:val="none" w:sz="0" w:space="0" w:color="auto"/>
        <w:left w:val="none" w:sz="0" w:space="0" w:color="auto"/>
        <w:bottom w:val="none" w:sz="0" w:space="0" w:color="auto"/>
        <w:right w:val="none" w:sz="0" w:space="0" w:color="auto"/>
      </w:divBdr>
    </w:div>
    <w:div w:id="1404334148">
      <w:bodyDiv w:val="1"/>
      <w:marLeft w:val="0"/>
      <w:marRight w:val="0"/>
      <w:marTop w:val="0"/>
      <w:marBottom w:val="0"/>
      <w:divBdr>
        <w:top w:val="none" w:sz="0" w:space="0" w:color="auto"/>
        <w:left w:val="none" w:sz="0" w:space="0" w:color="auto"/>
        <w:bottom w:val="none" w:sz="0" w:space="0" w:color="auto"/>
        <w:right w:val="none" w:sz="0" w:space="0" w:color="auto"/>
      </w:divBdr>
      <w:divsChild>
        <w:div w:id="98258284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411855076">
      <w:bodyDiv w:val="1"/>
      <w:marLeft w:val="0"/>
      <w:marRight w:val="0"/>
      <w:marTop w:val="0"/>
      <w:marBottom w:val="0"/>
      <w:divBdr>
        <w:top w:val="none" w:sz="0" w:space="0" w:color="auto"/>
        <w:left w:val="none" w:sz="0" w:space="0" w:color="auto"/>
        <w:bottom w:val="none" w:sz="0" w:space="0" w:color="auto"/>
        <w:right w:val="none" w:sz="0" w:space="0" w:color="auto"/>
      </w:divBdr>
    </w:div>
    <w:div w:id="1438715084">
      <w:bodyDiv w:val="1"/>
      <w:marLeft w:val="0"/>
      <w:marRight w:val="0"/>
      <w:marTop w:val="0"/>
      <w:marBottom w:val="0"/>
      <w:divBdr>
        <w:top w:val="none" w:sz="0" w:space="0" w:color="auto"/>
        <w:left w:val="none" w:sz="0" w:space="0" w:color="auto"/>
        <w:bottom w:val="none" w:sz="0" w:space="0" w:color="auto"/>
        <w:right w:val="none" w:sz="0" w:space="0" w:color="auto"/>
      </w:divBdr>
    </w:div>
    <w:div w:id="1444379435">
      <w:bodyDiv w:val="1"/>
      <w:marLeft w:val="0"/>
      <w:marRight w:val="0"/>
      <w:marTop w:val="0"/>
      <w:marBottom w:val="0"/>
      <w:divBdr>
        <w:top w:val="none" w:sz="0" w:space="0" w:color="auto"/>
        <w:left w:val="none" w:sz="0" w:space="0" w:color="auto"/>
        <w:bottom w:val="none" w:sz="0" w:space="0" w:color="auto"/>
        <w:right w:val="none" w:sz="0" w:space="0" w:color="auto"/>
      </w:divBdr>
    </w:div>
    <w:div w:id="1454129831">
      <w:bodyDiv w:val="1"/>
      <w:marLeft w:val="0"/>
      <w:marRight w:val="0"/>
      <w:marTop w:val="0"/>
      <w:marBottom w:val="0"/>
      <w:divBdr>
        <w:top w:val="none" w:sz="0" w:space="0" w:color="auto"/>
        <w:left w:val="none" w:sz="0" w:space="0" w:color="auto"/>
        <w:bottom w:val="none" w:sz="0" w:space="0" w:color="auto"/>
        <w:right w:val="none" w:sz="0" w:space="0" w:color="auto"/>
      </w:divBdr>
    </w:div>
    <w:div w:id="1596329827">
      <w:bodyDiv w:val="1"/>
      <w:marLeft w:val="0"/>
      <w:marRight w:val="0"/>
      <w:marTop w:val="0"/>
      <w:marBottom w:val="0"/>
      <w:divBdr>
        <w:top w:val="none" w:sz="0" w:space="0" w:color="auto"/>
        <w:left w:val="none" w:sz="0" w:space="0" w:color="auto"/>
        <w:bottom w:val="none" w:sz="0" w:space="0" w:color="auto"/>
        <w:right w:val="none" w:sz="0" w:space="0" w:color="auto"/>
      </w:divBdr>
    </w:div>
    <w:div w:id="1597588945">
      <w:bodyDiv w:val="1"/>
      <w:marLeft w:val="0"/>
      <w:marRight w:val="0"/>
      <w:marTop w:val="0"/>
      <w:marBottom w:val="0"/>
      <w:divBdr>
        <w:top w:val="none" w:sz="0" w:space="0" w:color="auto"/>
        <w:left w:val="none" w:sz="0" w:space="0" w:color="auto"/>
        <w:bottom w:val="none" w:sz="0" w:space="0" w:color="auto"/>
        <w:right w:val="none" w:sz="0" w:space="0" w:color="auto"/>
      </w:divBdr>
    </w:div>
    <w:div w:id="1614899532">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8506972">
      <w:bodyDiv w:val="1"/>
      <w:marLeft w:val="0"/>
      <w:marRight w:val="0"/>
      <w:marTop w:val="0"/>
      <w:marBottom w:val="0"/>
      <w:divBdr>
        <w:top w:val="none" w:sz="0" w:space="0" w:color="auto"/>
        <w:left w:val="none" w:sz="0" w:space="0" w:color="auto"/>
        <w:bottom w:val="none" w:sz="0" w:space="0" w:color="auto"/>
        <w:right w:val="none" w:sz="0" w:space="0" w:color="auto"/>
      </w:divBdr>
      <w:divsChild>
        <w:div w:id="655573853">
          <w:marLeft w:val="0"/>
          <w:marRight w:val="0"/>
          <w:marTop w:val="0"/>
          <w:marBottom w:val="0"/>
          <w:divBdr>
            <w:top w:val="none" w:sz="0" w:space="0" w:color="auto"/>
            <w:left w:val="none" w:sz="0" w:space="0" w:color="auto"/>
            <w:bottom w:val="none" w:sz="0" w:space="0" w:color="auto"/>
            <w:right w:val="none" w:sz="0" w:space="0" w:color="auto"/>
          </w:divBdr>
        </w:div>
        <w:div w:id="1564295276">
          <w:marLeft w:val="0"/>
          <w:marRight w:val="0"/>
          <w:marTop w:val="0"/>
          <w:marBottom w:val="0"/>
          <w:divBdr>
            <w:top w:val="none" w:sz="0" w:space="0" w:color="auto"/>
            <w:left w:val="none" w:sz="0" w:space="0" w:color="auto"/>
            <w:bottom w:val="none" w:sz="0" w:space="0" w:color="auto"/>
            <w:right w:val="none" w:sz="0" w:space="0" w:color="auto"/>
          </w:divBdr>
        </w:div>
        <w:div w:id="2078746801">
          <w:marLeft w:val="0"/>
          <w:marRight w:val="0"/>
          <w:marTop w:val="0"/>
          <w:marBottom w:val="0"/>
          <w:divBdr>
            <w:top w:val="none" w:sz="0" w:space="0" w:color="auto"/>
            <w:left w:val="none" w:sz="0" w:space="0" w:color="auto"/>
            <w:bottom w:val="none" w:sz="0" w:space="0" w:color="auto"/>
            <w:right w:val="none" w:sz="0" w:space="0" w:color="auto"/>
          </w:divBdr>
        </w:div>
      </w:divsChild>
    </w:div>
    <w:div w:id="1633517249">
      <w:bodyDiv w:val="1"/>
      <w:marLeft w:val="0"/>
      <w:marRight w:val="0"/>
      <w:marTop w:val="0"/>
      <w:marBottom w:val="0"/>
      <w:divBdr>
        <w:top w:val="none" w:sz="0" w:space="0" w:color="auto"/>
        <w:left w:val="none" w:sz="0" w:space="0" w:color="auto"/>
        <w:bottom w:val="none" w:sz="0" w:space="0" w:color="auto"/>
        <w:right w:val="none" w:sz="0" w:space="0" w:color="auto"/>
      </w:divBdr>
    </w:div>
    <w:div w:id="1656448484">
      <w:bodyDiv w:val="1"/>
      <w:marLeft w:val="0"/>
      <w:marRight w:val="0"/>
      <w:marTop w:val="0"/>
      <w:marBottom w:val="0"/>
      <w:divBdr>
        <w:top w:val="none" w:sz="0" w:space="0" w:color="auto"/>
        <w:left w:val="none" w:sz="0" w:space="0" w:color="auto"/>
        <w:bottom w:val="none" w:sz="0" w:space="0" w:color="auto"/>
        <w:right w:val="none" w:sz="0" w:space="0" w:color="auto"/>
      </w:divBdr>
    </w:div>
    <w:div w:id="1679387230">
      <w:bodyDiv w:val="1"/>
      <w:marLeft w:val="0"/>
      <w:marRight w:val="0"/>
      <w:marTop w:val="0"/>
      <w:marBottom w:val="0"/>
      <w:divBdr>
        <w:top w:val="none" w:sz="0" w:space="0" w:color="auto"/>
        <w:left w:val="none" w:sz="0" w:space="0" w:color="auto"/>
        <w:bottom w:val="none" w:sz="0" w:space="0" w:color="auto"/>
        <w:right w:val="none" w:sz="0" w:space="0" w:color="auto"/>
      </w:divBdr>
    </w:div>
    <w:div w:id="1697733010">
      <w:bodyDiv w:val="1"/>
      <w:marLeft w:val="0"/>
      <w:marRight w:val="0"/>
      <w:marTop w:val="0"/>
      <w:marBottom w:val="0"/>
      <w:divBdr>
        <w:top w:val="none" w:sz="0" w:space="0" w:color="auto"/>
        <w:left w:val="none" w:sz="0" w:space="0" w:color="auto"/>
        <w:bottom w:val="none" w:sz="0" w:space="0" w:color="auto"/>
        <w:right w:val="none" w:sz="0" w:space="0" w:color="auto"/>
      </w:divBdr>
    </w:div>
    <w:div w:id="1709527871">
      <w:bodyDiv w:val="1"/>
      <w:marLeft w:val="0"/>
      <w:marRight w:val="0"/>
      <w:marTop w:val="0"/>
      <w:marBottom w:val="0"/>
      <w:divBdr>
        <w:top w:val="none" w:sz="0" w:space="0" w:color="auto"/>
        <w:left w:val="none" w:sz="0" w:space="0" w:color="auto"/>
        <w:bottom w:val="none" w:sz="0" w:space="0" w:color="auto"/>
        <w:right w:val="none" w:sz="0" w:space="0" w:color="auto"/>
      </w:divBdr>
    </w:div>
    <w:div w:id="1753431710">
      <w:bodyDiv w:val="1"/>
      <w:marLeft w:val="0"/>
      <w:marRight w:val="0"/>
      <w:marTop w:val="0"/>
      <w:marBottom w:val="0"/>
      <w:divBdr>
        <w:top w:val="none" w:sz="0" w:space="0" w:color="auto"/>
        <w:left w:val="none" w:sz="0" w:space="0" w:color="auto"/>
        <w:bottom w:val="none" w:sz="0" w:space="0" w:color="auto"/>
        <w:right w:val="none" w:sz="0" w:space="0" w:color="auto"/>
      </w:divBdr>
    </w:div>
    <w:div w:id="1760902565">
      <w:bodyDiv w:val="1"/>
      <w:marLeft w:val="0"/>
      <w:marRight w:val="0"/>
      <w:marTop w:val="0"/>
      <w:marBottom w:val="0"/>
      <w:divBdr>
        <w:top w:val="none" w:sz="0" w:space="0" w:color="auto"/>
        <w:left w:val="none" w:sz="0" w:space="0" w:color="auto"/>
        <w:bottom w:val="none" w:sz="0" w:space="0" w:color="auto"/>
        <w:right w:val="none" w:sz="0" w:space="0" w:color="auto"/>
      </w:divBdr>
    </w:div>
    <w:div w:id="1794398636">
      <w:bodyDiv w:val="1"/>
      <w:marLeft w:val="0"/>
      <w:marRight w:val="0"/>
      <w:marTop w:val="0"/>
      <w:marBottom w:val="0"/>
      <w:divBdr>
        <w:top w:val="none" w:sz="0" w:space="0" w:color="auto"/>
        <w:left w:val="none" w:sz="0" w:space="0" w:color="auto"/>
        <w:bottom w:val="none" w:sz="0" w:space="0" w:color="auto"/>
        <w:right w:val="none" w:sz="0" w:space="0" w:color="auto"/>
      </w:divBdr>
    </w:div>
    <w:div w:id="1795899865">
      <w:bodyDiv w:val="1"/>
      <w:marLeft w:val="0"/>
      <w:marRight w:val="0"/>
      <w:marTop w:val="0"/>
      <w:marBottom w:val="0"/>
      <w:divBdr>
        <w:top w:val="none" w:sz="0" w:space="0" w:color="auto"/>
        <w:left w:val="none" w:sz="0" w:space="0" w:color="auto"/>
        <w:bottom w:val="none" w:sz="0" w:space="0" w:color="auto"/>
        <w:right w:val="none" w:sz="0" w:space="0" w:color="auto"/>
      </w:divBdr>
    </w:div>
    <w:div w:id="1821730343">
      <w:bodyDiv w:val="1"/>
      <w:marLeft w:val="0"/>
      <w:marRight w:val="0"/>
      <w:marTop w:val="0"/>
      <w:marBottom w:val="0"/>
      <w:divBdr>
        <w:top w:val="none" w:sz="0" w:space="0" w:color="auto"/>
        <w:left w:val="none" w:sz="0" w:space="0" w:color="auto"/>
        <w:bottom w:val="none" w:sz="0" w:space="0" w:color="auto"/>
        <w:right w:val="none" w:sz="0" w:space="0" w:color="auto"/>
      </w:divBdr>
    </w:div>
    <w:div w:id="1856454453">
      <w:bodyDiv w:val="1"/>
      <w:marLeft w:val="0"/>
      <w:marRight w:val="0"/>
      <w:marTop w:val="0"/>
      <w:marBottom w:val="0"/>
      <w:divBdr>
        <w:top w:val="none" w:sz="0" w:space="0" w:color="auto"/>
        <w:left w:val="none" w:sz="0" w:space="0" w:color="auto"/>
        <w:bottom w:val="none" w:sz="0" w:space="0" w:color="auto"/>
        <w:right w:val="none" w:sz="0" w:space="0" w:color="auto"/>
      </w:divBdr>
    </w:div>
    <w:div w:id="1901358763">
      <w:bodyDiv w:val="1"/>
      <w:marLeft w:val="0"/>
      <w:marRight w:val="0"/>
      <w:marTop w:val="0"/>
      <w:marBottom w:val="0"/>
      <w:divBdr>
        <w:top w:val="none" w:sz="0" w:space="0" w:color="auto"/>
        <w:left w:val="none" w:sz="0" w:space="0" w:color="auto"/>
        <w:bottom w:val="none" w:sz="0" w:space="0" w:color="auto"/>
        <w:right w:val="none" w:sz="0" w:space="0" w:color="auto"/>
      </w:divBdr>
    </w:div>
    <w:div w:id="1955013715">
      <w:bodyDiv w:val="1"/>
      <w:marLeft w:val="0"/>
      <w:marRight w:val="0"/>
      <w:marTop w:val="0"/>
      <w:marBottom w:val="0"/>
      <w:divBdr>
        <w:top w:val="none" w:sz="0" w:space="0" w:color="auto"/>
        <w:left w:val="none" w:sz="0" w:space="0" w:color="auto"/>
        <w:bottom w:val="none" w:sz="0" w:space="0" w:color="auto"/>
        <w:right w:val="none" w:sz="0" w:space="0" w:color="auto"/>
      </w:divBdr>
    </w:div>
    <w:div w:id="1990284392">
      <w:bodyDiv w:val="1"/>
      <w:marLeft w:val="0"/>
      <w:marRight w:val="0"/>
      <w:marTop w:val="0"/>
      <w:marBottom w:val="0"/>
      <w:divBdr>
        <w:top w:val="none" w:sz="0" w:space="0" w:color="auto"/>
        <w:left w:val="none" w:sz="0" w:space="0" w:color="auto"/>
        <w:bottom w:val="none" w:sz="0" w:space="0" w:color="auto"/>
        <w:right w:val="none" w:sz="0" w:space="0" w:color="auto"/>
      </w:divBdr>
    </w:div>
    <w:div w:id="2021005358">
      <w:bodyDiv w:val="1"/>
      <w:marLeft w:val="0"/>
      <w:marRight w:val="0"/>
      <w:marTop w:val="0"/>
      <w:marBottom w:val="0"/>
      <w:divBdr>
        <w:top w:val="none" w:sz="0" w:space="0" w:color="auto"/>
        <w:left w:val="none" w:sz="0" w:space="0" w:color="auto"/>
        <w:bottom w:val="none" w:sz="0" w:space="0" w:color="auto"/>
        <w:right w:val="none" w:sz="0" w:space="0" w:color="auto"/>
      </w:divBdr>
    </w:div>
    <w:div w:id="2034764302">
      <w:bodyDiv w:val="1"/>
      <w:marLeft w:val="0"/>
      <w:marRight w:val="0"/>
      <w:marTop w:val="0"/>
      <w:marBottom w:val="0"/>
      <w:divBdr>
        <w:top w:val="none" w:sz="0" w:space="0" w:color="auto"/>
        <w:left w:val="none" w:sz="0" w:space="0" w:color="auto"/>
        <w:bottom w:val="none" w:sz="0" w:space="0" w:color="auto"/>
        <w:right w:val="none" w:sz="0" w:space="0" w:color="auto"/>
      </w:divBdr>
    </w:div>
    <w:div w:id="2065834813">
      <w:bodyDiv w:val="1"/>
      <w:marLeft w:val="0"/>
      <w:marRight w:val="0"/>
      <w:marTop w:val="0"/>
      <w:marBottom w:val="0"/>
      <w:divBdr>
        <w:top w:val="none" w:sz="0" w:space="0" w:color="auto"/>
        <w:left w:val="none" w:sz="0" w:space="0" w:color="auto"/>
        <w:bottom w:val="none" w:sz="0" w:space="0" w:color="auto"/>
        <w:right w:val="none" w:sz="0" w:space="0" w:color="auto"/>
      </w:divBdr>
    </w:div>
    <w:div w:id="2066948733">
      <w:bodyDiv w:val="1"/>
      <w:marLeft w:val="0"/>
      <w:marRight w:val="0"/>
      <w:marTop w:val="0"/>
      <w:marBottom w:val="0"/>
      <w:divBdr>
        <w:top w:val="none" w:sz="0" w:space="0" w:color="auto"/>
        <w:left w:val="none" w:sz="0" w:space="0" w:color="auto"/>
        <w:bottom w:val="none" w:sz="0" w:space="0" w:color="auto"/>
        <w:right w:val="none" w:sz="0" w:space="0" w:color="auto"/>
      </w:divBdr>
    </w:div>
    <w:div w:id="2073431655">
      <w:bodyDiv w:val="1"/>
      <w:marLeft w:val="0"/>
      <w:marRight w:val="0"/>
      <w:marTop w:val="0"/>
      <w:marBottom w:val="0"/>
      <w:divBdr>
        <w:top w:val="none" w:sz="0" w:space="0" w:color="auto"/>
        <w:left w:val="none" w:sz="0" w:space="0" w:color="auto"/>
        <w:bottom w:val="none" w:sz="0" w:space="0" w:color="auto"/>
        <w:right w:val="none" w:sz="0" w:space="0" w:color="auto"/>
      </w:divBdr>
      <w:divsChild>
        <w:div w:id="219562739">
          <w:marLeft w:val="0"/>
          <w:marRight w:val="0"/>
          <w:marTop w:val="0"/>
          <w:marBottom w:val="0"/>
          <w:divBdr>
            <w:top w:val="none" w:sz="0" w:space="0" w:color="auto"/>
            <w:left w:val="none" w:sz="0" w:space="0" w:color="auto"/>
            <w:bottom w:val="none" w:sz="0" w:space="0" w:color="auto"/>
            <w:right w:val="none" w:sz="0" w:space="0" w:color="auto"/>
          </w:divBdr>
          <w:divsChild>
            <w:div w:id="136194244">
              <w:marLeft w:val="0"/>
              <w:marRight w:val="0"/>
              <w:marTop w:val="0"/>
              <w:marBottom w:val="0"/>
              <w:divBdr>
                <w:top w:val="none" w:sz="0" w:space="0" w:color="auto"/>
                <w:left w:val="none" w:sz="0" w:space="0" w:color="auto"/>
                <w:bottom w:val="none" w:sz="0" w:space="0" w:color="auto"/>
                <w:right w:val="none" w:sz="0" w:space="0" w:color="auto"/>
              </w:divBdr>
            </w:div>
            <w:div w:id="816729866">
              <w:marLeft w:val="0"/>
              <w:marRight w:val="0"/>
              <w:marTop w:val="0"/>
              <w:marBottom w:val="0"/>
              <w:divBdr>
                <w:top w:val="none" w:sz="0" w:space="0" w:color="auto"/>
                <w:left w:val="none" w:sz="0" w:space="0" w:color="auto"/>
                <w:bottom w:val="none" w:sz="0" w:space="0" w:color="auto"/>
                <w:right w:val="none" w:sz="0" w:space="0" w:color="auto"/>
              </w:divBdr>
            </w:div>
            <w:div w:id="961496086">
              <w:marLeft w:val="0"/>
              <w:marRight w:val="0"/>
              <w:marTop w:val="0"/>
              <w:marBottom w:val="0"/>
              <w:divBdr>
                <w:top w:val="none" w:sz="0" w:space="0" w:color="auto"/>
                <w:left w:val="none" w:sz="0" w:space="0" w:color="auto"/>
                <w:bottom w:val="none" w:sz="0" w:space="0" w:color="auto"/>
                <w:right w:val="none" w:sz="0" w:space="0" w:color="auto"/>
              </w:divBdr>
            </w:div>
            <w:div w:id="1144661969">
              <w:marLeft w:val="0"/>
              <w:marRight w:val="0"/>
              <w:marTop w:val="0"/>
              <w:marBottom w:val="0"/>
              <w:divBdr>
                <w:top w:val="none" w:sz="0" w:space="0" w:color="auto"/>
                <w:left w:val="none" w:sz="0" w:space="0" w:color="auto"/>
                <w:bottom w:val="none" w:sz="0" w:space="0" w:color="auto"/>
                <w:right w:val="none" w:sz="0" w:space="0" w:color="auto"/>
              </w:divBdr>
            </w:div>
            <w:div w:id="1551069984">
              <w:marLeft w:val="0"/>
              <w:marRight w:val="0"/>
              <w:marTop w:val="0"/>
              <w:marBottom w:val="0"/>
              <w:divBdr>
                <w:top w:val="none" w:sz="0" w:space="0" w:color="auto"/>
                <w:left w:val="none" w:sz="0" w:space="0" w:color="auto"/>
                <w:bottom w:val="none" w:sz="0" w:space="0" w:color="auto"/>
                <w:right w:val="none" w:sz="0" w:space="0" w:color="auto"/>
              </w:divBdr>
            </w:div>
          </w:divsChild>
        </w:div>
        <w:div w:id="384989260">
          <w:marLeft w:val="0"/>
          <w:marRight w:val="0"/>
          <w:marTop w:val="0"/>
          <w:marBottom w:val="0"/>
          <w:divBdr>
            <w:top w:val="none" w:sz="0" w:space="0" w:color="auto"/>
            <w:left w:val="none" w:sz="0" w:space="0" w:color="auto"/>
            <w:bottom w:val="none" w:sz="0" w:space="0" w:color="auto"/>
            <w:right w:val="none" w:sz="0" w:space="0" w:color="auto"/>
          </w:divBdr>
        </w:div>
        <w:div w:id="869218771">
          <w:marLeft w:val="0"/>
          <w:marRight w:val="0"/>
          <w:marTop w:val="0"/>
          <w:marBottom w:val="0"/>
          <w:divBdr>
            <w:top w:val="none" w:sz="0" w:space="0" w:color="auto"/>
            <w:left w:val="none" w:sz="0" w:space="0" w:color="auto"/>
            <w:bottom w:val="none" w:sz="0" w:space="0" w:color="auto"/>
            <w:right w:val="none" w:sz="0" w:space="0" w:color="auto"/>
          </w:divBdr>
          <w:divsChild>
            <w:div w:id="299119826">
              <w:marLeft w:val="0"/>
              <w:marRight w:val="0"/>
              <w:marTop w:val="0"/>
              <w:marBottom w:val="0"/>
              <w:divBdr>
                <w:top w:val="none" w:sz="0" w:space="0" w:color="auto"/>
                <w:left w:val="none" w:sz="0" w:space="0" w:color="auto"/>
                <w:bottom w:val="none" w:sz="0" w:space="0" w:color="auto"/>
                <w:right w:val="none" w:sz="0" w:space="0" w:color="auto"/>
              </w:divBdr>
            </w:div>
            <w:div w:id="839544375">
              <w:marLeft w:val="0"/>
              <w:marRight w:val="0"/>
              <w:marTop w:val="0"/>
              <w:marBottom w:val="0"/>
              <w:divBdr>
                <w:top w:val="none" w:sz="0" w:space="0" w:color="auto"/>
                <w:left w:val="none" w:sz="0" w:space="0" w:color="auto"/>
                <w:bottom w:val="none" w:sz="0" w:space="0" w:color="auto"/>
                <w:right w:val="none" w:sz="0" w:space="0" w:color="auto"/>
              </w:divBdr>
            </w:div>
            <w:div w:id="869614234">
              <w:marLeft w:val="0"/>
              <w:marRight w:val="0"/>
              <w:marTop w:val="0"/>
              <w:marBottom w:val="0"/>
              <w:divBdr>
                <w:top w:val="none" w:sz="0" w:space="0" w:color="auto"/>
                <w:left w:val="none" w:sz="0" w:space="0" w:color="auto"/>
                <w:bottom w:val="none" w:sz="0" w:space="0" w:color="auto"/>
                <w:right w:val="none" w:sz="0" w:space="0" w:color="auto"/>
              </w:divBdr>
            </w:div>
            <w:div w:id="1384452082">
              <w:marLeft w:val="0"/>
              <w:marRight w:val="0"/>
              <w:marTop w:val="0"/>
              <w:marBottom w:val="0"/>
              <w:divBdr>
                <w:top w:val="none" w:sz="0" w:space="0" w:color="auto"/>
                <w:left w:val="none" w:sz="0" w:space="0" w:color="auto"/>
                <w:bottom w:val="none" w:sz="0" w:space="0" w:color="auto"/>
                <w:right w:val="none" w:sz="0" w:space="0" w:color="auto"/>
              </w:divBdr>
            </w:div>
            <w:div w:id="15287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Desktop\Template%20Word%20SCC.dotx" TargetMode="External"/></Relationships>
</file>

<file path=word/theme/theme1.xml><?xml version="1.0" encoding="utf-8"?>
<a:theme xmlns:a="http://schemas.openxmlformats.org/drawingml/2006/main" name="Thème Office">
  <a:themeElements>
    <a:clrScheme name="CHARTE SCC 2020">
      <a:dk1>
        <a:srgbClr val="000000"/>
      </a:dk1>
      <a:lt1>
        <a:srgbClr val="FFFFFF"/>
      </a:lt1>
      <a:dk2>
        <a:srgbClr val="000000"/>
      </a:dk2>
      <a:lt2>
        <a:srgbClr val="FFFFFF"/>
      </a:lt2>
      <a:accent1>
        <a:srgbClr val="009EE3"/>
      </a:accent1>
      <a:accent2>
        <a:srgbClr val="248AF7"/>
      </a:accent2>
      <a:accent3>
        <a:srgbClr val="42DEB5"/>
      </a:accent3>
      <a:accent4>
        <a:srgbClr val="70FFFF"/>
      </a:accent4>
      <a:accent5>
        <a:srgbClr val="A7A9AC"/>
      </a:accent5>
      <a:accent6>
        <a:srgbClr val="FFFFFF"/>
      </a:accent6>
      <a:hlink>
        <a:srgbClr val="248AF7"/>
      </a:hlink>
      <a:folHlink>
        <a:srgbClr val="954F72"/>
      </a:folHlink>
    </a:clrScheme>
    <a:fontScheme name="Charte SCC - GT Walsheim">
      <a:majorFont>
        <a:latin typeface="GT Walsheim Medium"/>
        <a:ea typeface=""/>
        <a:cs typeface=""/>
      </a:majorFont>
      <a:minorFont>
        <a:latin typeface="GT Walshei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85F757D1429E47A73A4E22D40FC300" ma:contentTypeVersion="17" ma:contentTypeDescription="Crée un document." ma:contentTypeScope="" ma:versionID="9b0de35a1c02af1f184c5db831c1d695">
  <xsd:schema xmlns:xsd="http://www.w3.org/2001/XMLSchema" xmlns:xs="http://www.w3.org/2001/XMLSchema" xmlns:p="http://schemas.microsoft.com/office/2006/metadata/properties" xmlns:ns2="82533998-07da-4fdc-9449-6f4cc7af65ed" xmlns:ns3="6deb111f-6b62-4cd2-b801-b9984bc6c2ef" targetNamespace="http://schemas.microsoft.com/office/2006/metadata/properties" ma:root="true" ma:fieldsID="b105405337b6b0304bf2b962bd4f641f" ns2:_="" ns3:_="">
    <xsd:import namespace="82533998-07da-4fdc-9449-6f4cc7af65ed"/>
    <xsd:import namespace="6deb111f-6b62-4cd2-b801-b9984bc6c2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Commentaire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33998-07da-4fdc-9449-6f4cc7af6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Commentaires" ma:index="16" nillable="true" ma:displayName="Commentaires" ma:format="Dropdown" ma:internalName="Commentaires">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397bc8d5-baea-4a89-87a2-be31758bd65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deb111f-6b62-4cd2-b801-b9984bc6c2ef"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6fb1488-9c6c-4a38-9798-79513d7a9f18}" ma:internalName="TaxCatchAll" ma:showField="CatchAllData" ma:web="6deb111f-6b62-4cd2-b801-b9984bc6c2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aires xmlns="82533998-07da-4fdc-9449-6f4cc7af65ed" xsi:nil="true"/>
    <lcf76f155ced4ddcb4097134ff3c332f xmlns="82533998-07da-4fdc-9449-6f4cc7af65ed">
      <Terms xmlns="http://schemas.microsoft.com/office/infopath/2007/PartnerControls"/>
    </lcf76f155ced4ddcb4097134ff3c332f>
    <TaxCatchAll xmlns="6deb111f-6b62-4cd2-b801-b9984bc6c2ef" xsi:nil="true"/>
  </documentManagement>
</p:properties>
</file>

<file path=customXml/itemProps1.xml><?xml version="1.0" encoding="utf-8"?>
<ds:datastoreItem xmlns:ds="http://schemas.openxmlformats.org/officeDocument/2006/customXml" ds:itemID="{9D98730E-A968-4B8B-B138-3BC004F1ED67}">
  <ds:schemaRefs>
    <ds:schemaRef ds:uri="http://schemas.openxmlformats.org/officeDocument/2006/bibliography"/>
  </ds:schemaRefs>
</ds:datastoreItem>
</file>

<file path=customXml/itemProps2.xml><?xml version="1.0" encoding="utf-8"?>
<ds:datastoreItem xmlns:ds="http://schemas.openxmlformats.org/officeDocument/2006/customXml" ds:itemID="{9E2A0AFD-B9A4-42C0-A97C-33C47042251A}">
  <ds:schemaRefs>
    <ds:schemaRef ds:uri="http://schemas.microsoft.com/sharepoint/v3/contenttype/forms"/>
  </ds:schemaRefs>
</ds:datastoreItem>
</file>

<file path=customXml/itemProps3.xml><?xml version="1.0" encoding="utf-8"?>
<ds:datastoreItem xmlns:ds="http://schemas.openxmlformats.org/officeDocument/2006/customXml" ds:itemID="{0BE2CCCD-89D2-4236-8885-7552D5A4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33998-07da-4fdc-9449-6f4cc7af65ed"/>
    <ds:schemaRef ds:uri="6deb111f-6b62-4cd2-b801-b9984bc6c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0DF49-06C3-4A0B-B995-E3F438590CCE}">
  <ds:schemaRefs>
    <ds:schemaRef ds:uri="http://schemas.microsoft.com/office/2006/metadata/properties"/>
    <ds:schemaRef ds:uri="http://schemas.microsoft.com/office/infopath/2007/PartnerControls"/>
    <ds:schemaRef ds:uri="82533998-07da-4fdc-9449-6f4cc7af65ed"/>
    <ds:schemaRef ds:uri="6deb111f-6b62-4cd2-b801-b9984bc6c2ef"/>
  </ds:schemaRefs>
</ds:datastoreItem>
</file>

<file path=docProps/app.xml><?xml version="1.0" encoding="utf-8"?>
<Properties xmlns="http://schemas.openxmlformats.org/officeDocument/2006/extended-properties" xmlns:vt="http://schemas.openxmlformats.org/officeDocument/2006/docPropsVTypes">
  <Template>Template Word SCC.dotx</Template>
  <TotalTime>197</TotalTime>
  <Pages>16</Pages>
  <Words>1987</Words>
  <Characters>11328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Descirption des prestation du DCS SCC</vt:lpstr>
    </vt:vector>
  </TitlesOfParts>
  <Company>SCH</Company>
  <LinksUpToDate>false</LinksUpToDate>
  <CharactersWithSpaces>13289</CharactersWithSpaces>
  <SharedDoc>false</SharedDoc>
  <HyperlinkBase/>
  <HLinks>
    <vt:vector size="570" baseType="variant">
      <vt:variant>
        <vt:i4>1114141</vt:i4>
      </vt:variant>
      <vt:variant>
        <vt:i4>546</vt:i4>
      </vt:variant>
      <vt:variant>
        <vt:i4>0</vt:i4>
      </vt:variant>
      <vt:variant>
        <vt:i4>5</vt:i4>
      </vt:variant>
      <vt:variant>
        <vt:lpwstr>https://teampass.net/</vt:lpwstr>
      </vt:variant>
      <vt:variant>
        <vt:lpwstr/>
      </vt:variant>
      <vt:variant>
        <vt:i4>5505025</vt:i4>
      </vt:variant>
      <vt:variant>
        <vt:i4>543</vt:i4>
      </vt:variant>
      <vt:variant>
        <vt:i4>0</vt:i4>
      </vt:variant>
      <vt:variant>
        <vt:i4>5</vt:i4>
      </vt:variant>
      <vt:variant>
        <vt:lpwstr>https://www.cyberark.com/products/privileged-access/</vt:lpwstr>
      </vt:variant>
      <vt:variant>
        <vt:lpwstr/>
      </vt:variant>
      <vt:variant>
        <vt:i4>851981</vt:i4>
      </vt:variant>
      <vt:variant>
        <vt:i4>540</vt:i4>
      </vt:variant>
      <vt:variant>
        <vt:i4>0</vt:i4>
      </vt:variant>
      <vt:variant>
        <vt:i4>5</vt:i4>
      </vt:variant>
      <vt:variant>
        <vt:lpwstr>https://www.vaultproject.io/</vt:lpwstr>
      </vt:variant>
      <vt:variant>
        <vt:lpwstr/>
      </vt:variant>
      <vt:variant>
        <vt:i4>4915201</vt:i4>
      </vt:variant>
      <vt:variant>
        <vt:i4>537</vt:i4>
      </vt:variant>
      <vt:variant>
        <vt:i4>0</vt:i4>
      </vt:variant>
      <vt:variant>
        <vt:i4>5</vt:i4>
      </vt:variant>
      <vt:variant>
        <vt:lpwstr>https://gogs.io/</vt:lpwstr>
      </vt:variant>
      <vt:variant>
        <vt:lpwstr/>
      </vt:variant>
      <vt:variant>
        <vt:i4>6029403</vt:i4>
      </vt:variant>
      <vt:variant>
        <vt:i4>534</vt:i4>
      </vt:variant>
      <vt:variant>
        <vt:i4>0</vt:i4>
      </vt:variant>
      <vt:variant>
        <vt:i4>5</vt:i4>
      </vt:variant>
      <vt:variant>
        <vt:lpwstr>https://gitea.io/</vt:lpwstr>
      </vt:variant>
      <vt:variant>
        <vt:lpwstr/>
      </vt:variant>
      <vt:variant>
        <vt:i4>1704030</vt:i4>
      </vt:variant>
      <vt:variant>
        <vt:i4>531</vt:i4>
      </vt:variant>
      <vt:variant>
        <vt:i4>0</vt:i4>
      </vt:variant>
      <vt:variant>
        <vt:i4>5</vt:i4>
      </vt:variant>
      <vt:variant>
        <vt:lpwstr>https://bitbucket.org/product</vt:lpwstr>
      </vt:variant>
      <vt:variant>
        <vt:lpwstr/>
      </vt:variant>
      <vt:variant>
        <vt:i4>4259849</vt:i4>
      </vt:variant>
      <vt:variant>
        <vt:i4>528</vt:i4>
      </vt:variant>
      <vt:variant>
        <vt:i4>0</vt:i4>
      </vt:variant>
      <vt:variant>
        <vt:i4>5</vt:i4>
      </vt:variant>
      <vt:variant>
        <vt:lpwstr>https://about.gitlab.com/</vt:lpwstr>
      </vt:variant>
      <vt:variant>
        <vt:lpwstr/>
      </vt:variant>
      <vt:variant>
        <vt:i4>3866723</vt:i4>
      </vt:variant>
      <vt:variant>
        <vt:i4>525</vt:i4>
      </vt:variant>
      <vt:variant>
        <vt:i4>0</vt:i4>
      </vt:variant>
      <vt:variant>
        <vt:i4>5</vt:i4>
      </vt:variant>
      <vt:variant>
        <vt:lpwstr>https://github.com/cn-dp/K8s-Avamar</vt:lpwstr>
      </vt:variant>
      <vt:variant>
        <vt:lpwstr/>
      </vt:variant>
      <vt:variant>
        <vt:i4>1441840</vt:i4>
      </vt:variant>
      <vt:variant>
        <vt:i4>518</vt:i4>
      </vt:variant>
      <vt:variant>
        <vt:i4>0</vt:i4>
      </vt:variant>
      <vt:variant>
        <vt:i4>5</vt:i4>
      </vt:variant>
      <vt:variant>
        <vt:lpwstr/>
      </vt:variant>
      <vt:variant>
        <vt:lpwstr>_Toc107577138</vt:lpwstr>
      </vt:variant>
      <vt:variant>
        <vt:i4>1441840</vt:i4>
      </vt:variant>
      <vt:variant>
        <vt:i4>512</vt:i4>
      </vt:variant>
      <vt:variant>
        <vt:i4>0</vt:i4>
      </vt:variant>
      <vt:variant>
        <vt:i4>5</vt:i4>
      </vt:variant>
      <vt:variant>
        <vt:lpwstr/>
      </vt:variant>
      <vt:variant>
        <vt:lpwstr>_Toc107577137</vt:lpwstr>
      </vt:variant>
      <vt:variant>
        <vt:i4>1441840</vt:i4>
      </vt:variant>
      <vt:variant>
        <vt:i4>506</vt:i4>
      </vt:variant>
      <vt:variant>
        <vt:i4>0</vt:i4>
      </vt:variant>
      <vt:variant>
        <vt:i4>5</vt:i4>
      </vt:variant>
      <vt:variant>
        <vt:lpwstr/>
      </vt:variant>
      <vt:variant>
        <vt:lpwstr>_Toc107577136</vt:lpwstr>
      </vt:variant>
      <vt:variant>
        <vt:i4>1441840</vt:i4>
      </vt:variant>
      <vt:variant>
        <vt:i4>500</vt:i4>
      </vt:variant>
      <vt:variant>
        <vt:i4>0</vt:i4>
      </vt:variant>
      <vt:variant>
        <vt:i4>5</vt:i4>
      </vt:variant>
      <vt:variant>
        <vt:lpwstr/>
      </vt:variant>
      <vt:variant>
        <vt:lpwstr>_Toc107577135</vt:lpwstr>
      </vt:variant>
      <vt:variant>
        <vt:i4>1441840</vt:i4>
      </vt:variant>
      <vt:variant>
        <vt:i4>494</vt:i4>
      </vt:variant>
      <vt:variant>
        <vt:i4>0</vt:i4>
      </vt:variant>
      <vt:variant>
        <vt:i4>5</vt:i4>
      </vt:variant>
      <vt:variant>
        <vt:lpwstr/>
      </vt:variant>
      <vt:variant>
        <vt:lpwstr>_Toc107577134</vt:lpwstr>
      </vt:variant>
      <vt:variant>
        <vt:i4>1441840</vt:i4>
      </vt:variant>
      <vt:variant>
        <vt:i4>488</vt:i4>
      </vt:variant>
      <vt:variant>
        <vt:i4>0</vt:i4>
      </vt:variant>
      <vt:variant>
        <vt:i4>5</vt:i4>
      </vt:variant>
      <vt:variant>
        <vt:lpwstr/>
      </vt:variant>
      <vt:variant>
        <vt:lpwstr>_Toc107577133</vt:lpwstr>
      </vt:variant>
      <vt:variant>
        <vt:i4>1441840</vt:i4>
      </vt:variant>
      <vt:variant>
        <vt:i4>482</vt:i4>
      </vt:variant>
      <vt:variant>
        <vt:i4>0</vt:i4>
      </vt:variant>
      <vt:variant>
        <vt:i4>5</vt:i4>
      </vt:variant>
      <vt:variant>
        <vt:lpwstr/>
      </vt:variant>
      <vt:variant>
        <vt:lpwstr>_Toc107577132</vt:lpwstr>
      </vt:variant>
      <vt:variant>
        <vt:i4>1441840</vt:i4>
      </vt:variant>
      <vt:variant>
        <vt:i4>476</vt:i4>
      </vt:variant>
      <vt:variant>
        <vt:i4>0</vt:i4>
      </vt:variant>
      <vt:variant>
        <vt:i4>5</vt:i4>
      </vt:variant>
      <vt:variant>
        <vt:lpwstr/>
      </vt:variant>
      <vt:variant>
        <vt:lpwstr>_Toc107577131</vt:lpwstr>
      </vt:variant>
      <vt:variant>
        <vt:i4>1441840</vt:i4>
      </vt:variant>
      <vt:variant>
        <vt:i4>470</vt:i4>
      </vt:variant>
      <vt:variant>
        <vt:i4>0</vt:i4>
      </vt:variant>
      <vt:variant>
        <vt:i4>5</vt:i4>
      </vt:variant>
      <vt:variant>
        <vt:lpwstr/>
      </vt:variant>
      <vt:variant>
        <vt:lpwstr>_Toc107577130</vt:lpwstr>
      </vt:variant>
      <vt:variant>
        <vt:i4>1507376</vt:i4>
      </vt:variant>
      <vt:variant>
        <vt:i4>464</vt:i4>
      </vt:variant>
      <vt:variant>
        <vt:i4>0</vt:i4>
      </vt:variant>
      <vt:variant>
        <vt:i4>5</vt:i4>
      </vt:variant>
      <vt:variant>
        <vt:lpwstr/>
      </vt:variant>
      <vt:variant>
        <vt:lpwstr>_Toc107577129</vt:lpwstr>
      </vt:variant>
      <vt:variant>
        <vt:i4>1507376</vt:i4>
      </vt:variant>
      <vt:variant>
        <vt:i4>458</vt:i4>
      </vt:variant>
      <vt:variant>
        <vt:i4>0</vt:i4>
      </vt:variant>
      <vt:variant>
        <vt:i4>5</vt:i4>
      </vt:variant>
      <vt:variant>
        <vt:lpwstr/>
      </vt:variant>
      <vt:variant>
        <vt:lpwstr>_Toc107577128</vt:lpwstr>
      </vt:variant>
      <vt:variant>
        <vt:i4>1507376</vt:i4>
      </vt:variant>
      <vt:variant>
        <vt:i4>452</vt:i4>
      </vt:variant>
      <vt:variant>
        <vt:i4>0</vt:i4>
      </vt:variant>
      <vt:variant>
        <vt:i4>5</vt:i4>
      </vt:variant>
      <vt:variant>
        <vt:lpwstr/>
      </vt:variant>
      <vt:variant>
        <vt:lpwstr>_Toc107577127</vt:lpwstr>
      </vt:variant>
      <vt:variant>
        <vt:i4>1507376</vt:i4>
      </vt:variant>
      <vt:variant>
        <vt:i4>446</vt:i4>
      </vt:variant>
      <vt:variant>
        <vt:i4>0</vt:i4>
      </vt:variant>
      <vt:variant>
        <vt:i4>5</vt:i4>
      </vt:variant>
      <vt:variant>
        <vt:lpwstr/>
      </vt:variant>
      <vt:variant>
        <vt:lpwstr>_Toc107577126</vt:lpwstr>
      </vt:variant>
      <vt:variant>
        <vt:i4>1507376</vt:i4>
      </vt:variant>
      <vt:variant>
        <vt:i4>440</vt:i4>
      </vt:variant>
      <vt:variant>
        <vt:i4>0</vt:i4>
      </vt:variant>
      <vt:variant>
        <vt:i4>5</vt:i4>
      </vt:variant>
      <vt:variant>
        <vt:lpwstr/>
      </vt:variant>
      <vt:variant>
        <vt:lpwstr>_Toc107577125</vt:lpwstr>
      </vt:variant>
      <vt:variant>
        <vt:i4>1507376</vt:i4>
      </vt:variant>
      <vt:variant>
        <vt:i4>434</vt:i4>
      </vt:variant>
      <vt:variant>
        <vt:i4>0</vt:i4>
      </vt:variant>
      <vt:variant>
        <vt:i4>5</vt:i4>
      </vt:variant>
      <vt:variant>
        <vt:lpwstr/>
      </vt:variant>
      <vt:variant>
        <vt:lpwstr>_Toc107577124</vt:lpwstr>
      </vt:variant>
      <vt:variant>
        <vt:i4>1507376</vt:i4>
      </vt:variant>
      <vt:variant>
        <vt:i4>428</vt:i4>
      </vt:variant>
      <vt:variant>
        <vt:i4>0</vt:i4>
      </vt:variant>
      <vt:variant>
        <vt:i4>5</vt:i4>
      </vt:variant>
      <vt:variant>
        <vt:lpwstr/>
      </vt:variant>
      <vt:variant>
        <vt:lpwstr>_Toc107577123</vt:lpwstr>
      </vt:variant>
      <vt:variant>
        <vt:i4>1507376</vt:i4>
      </vt:variant>
      <vt:variant>
        <vt:i4>422</vt:i4>
      </vt:variant>
      <vt:variant>
        <vt:i4>0</vt:i4>
      </vt:variant>
      <vt:variant>
        <vt:i4>5</vt:i4>
      </vt:variant>
      <vt:variant>
        <vt:lpwstr/>
      </vt:variant>
      <vt:variant>
        <vt:lpwstr>_Toc107577122</vt:lpwstr>
      </vt:variant>
      <vt:variant>
        <vt:i4>1507376</vt:i4>
      </vt:variant>
      <vt:variant>
        <vt:i4>416</vt:i4>
      </vt:variant>
      <vt:variant>
        <vt:i4>0</vt:i4>
      </vt:variant>
      <vt:variant>
        <vt:i4>5</vt:i4>
      </vt:variant>
      <vt:variant>
        <vt:lpwstr/>
      </vt:variant>
      <vt:variant>
        <vt:lpwstr>_Toc107577121</vt:lpwstr>
      </vt:variant>
      <vt:variant>
        <vt:i4>1507376</vt:i4>
      </vt:variant>
      <vt:variant>
        <vt:i4>410</vt:i4>
      </vt:variant>
      <vt:variant>
        <vt:i4>0</vt:i4>
      </vt:variant>
      <vt:variant>
        <vt:i4>5</vt:i4>
      </vt:variant>
      <vt:variant>
        <vt:lpwstr/>
      </vt:variant>
      <vt:variant>
        <vt:lpwstr>_Toc107577120</vt:lpwstr>
      </vt:variant>
      <vt:variant>
        <vt:i4>1310768</vt:i4>
      </vt:variant>
      <vt:variant>
        <vt:i4>404</vt:i4>
      </vt:variant>
      <vt:variant>
        <vt:i4>0</vt:i4>
      </vt:variant>
      <vt:variant>
        <vt:i4>5</vt:i4>
      </vt:variant>
      <vt:variant>
        <vt:lpwstr/>
      </vt:variant>
      <vt:variant>
        <vt:lpwstr>_Toc107577119</vt:lpwstr>
      </vt:variant>
      <vt:variant>
        <vt:i4>1310768</vt:i4>
      </vt:variant>
      <vt:variant>
        <vt:i4>398</vt:i4>
      </vt:variant>
      <vt:variant>
        <vt:i4>0</vt:i4>
      </vt:variant>
      <vt:variant>
        <vt:i4>5</vt:i4>
      </vt:variant>
      <vt:variant>
        <vt:lpwstr/>
      </vt:variant>
      <vt:variant>
        <vt:lpwstr>_Toc107577118</vt:lpwstr>
      </vt:variant>
      <vt:variant>
        <vt:i4>1310768</vt:i4>
      </vt:variant>
      <vt:variant>
        <vt:i4>392</vt:i4>
      </vt:variant>
      <vt:variant>
        <vt:i4>0</vt:i4>
      </vt:variant>
      <vt:variant>
        <vt:i4>5</vt:i4>
      </vt:variant>
      <vt:variant>
        <vt:lpwstr/>
      </vt:variant>
      <vt:variant>
        <vt:lpwstr>_Toc107577117</vt:lpwstr>
      </vt:variant>
      <vt:variant>
        <vt:i4>1310768</vt:i4>
      </vt:variant>
      <vt:variant>
        <vt:i4>386</vt:i4>
      </vt:variant>
      <vt:variant>
        <vt:i4>0</vt:i4>
      </vt:variant>
      <vt:variant>
        <vt:i4>5</vt:i4>
      </vt:variant>
      <vt:variant>
        <vt:lpwstr/>
      </vt:variant>
      <vt:variant>
        <vt:lpwstr>_Toc107577116</vt:lpwstr>
      </vt:variant>
      <vt:variant>
        <vt:i4>1310768</vt:i4>
      </vt:variant>
      <vt:variant>
        <vt:i4>380</vt:i4>
      </vt:variant>
      <vt:variant>
        <vt:i4>0</vt:i4>
      </vt:variant>
      <vt:variant>
        <vt:i4>5</vt:i4>
      </vt:variant>
      <vt:variant>
        <vt:lpwstr/>
      </vt:variant>
      <vt:variant>
        <vt:lpwstr>_Toc107577115</vt:lpwstr>
      </vt:variant>
      <vt:variant>
        <vt:i4>1310768</vt:i4>
      </vt:variant>
      <vt:variant>
        <vt:i4>374</vt:i4>
      </vt:variant>
      <vt:variant>
        <vt:i4>0</vt:i4>
      </vt:variant>
      <vt:variant>
        <vt:i4>5</vt:i4>
      </vt:variant>
      <vt:variant>
        <vt:lpwstr/>
      </vt:variant>
      <vt:variant>
        <vt:lpwstr>_Toc107577114</vt:lpwstr>
      </vt:variant>
      <vt:variant>
        <vt:i4>1310768</vt:i4>
      </vt:variant>
      <vt:variant>
        <vt:i4>368</vt:i4>
      </vt:variant>
      <vt:variant>
        <vt:i4>0</vt:i4>
      </vt:variant>
      <vt:variant>
        <vt:i4>5</vt:i4>
      </vt:variant>
      <vt:variant>
        <vt:lpwstr/>
      </vt:variant>
      <vt:variant>
        <vt:lpwstr>_Toc107577113</vt:lpwstr>
      </vt:variant>
      <vt:variant>
        <vt:i4>1310768</vt:i4>
      </vt:variant>
      <vt:variant>
        <vt:i4>362</vt:i4>
      </vt:variant>
      <vt:variant>
        <vt:i4>0</vt:i4>
      </vt:variant>
      <vt:variant>
        <vt:i4>5</vt:i4>
      </vt:variant>
      <vt:variant>
        <vt:lpwstr/>
      </vt:variant>
      <vt:variant>
        <vt:lpwstr>_Toc107577112</vt:lpwstr>
      </vt:variant>
      <vt:variant>
        <vt:i4>1310768</vt:i4>
      </vt:variant>
      <vt:variant>
        <vt:i4>356</vt:i4>
      </vt:variant>
      <vt:variant>
        <vt:i4>0</vt:i4>
      </vt:variant>
      <vt:variant>
        <vt:i4>5</vt:i4>
      </vt:variant>
      <vt:variant>
        <vt:lpwstr/>
      </vt:variant>
      <vt:variant>
        <vt:lpwstr>_Toc107577111</vt:lpwstr>
      </vt:variant>
      <vt:variant>
        <vt:i4>1310768</vt:i4>
      </vt:variant>
      <vt:variant>
        <vt:i4>350</vt:i4>
      </vt:variant>
      <vt:variant>
        <vt:i4>0</vt:i4>
      </vt:variant>
      <vt:variant>
        <vt:i4>5</vt:i4>
      </vt:variant>
      <vt:variant>
        <vt:lpwstr/>
      </vt:variant>
      <vt:variant>
        <vt:lpwstr>_Toc107577110</vt:lpwstr>
      </vt:variant>
      <vt:variant>
        <vt:i4>1376304</vt:i4>
      </vt:variant>
      <vt:variant>
        <vt:i4>344</vt:i4>
      </vt:variant>
      <vt:variant>
        <vt:i4>0</vt:i4>
      </vt:variant>
      <vt:variant>
        <vt:i4>5</vt:i4>
      </vt:variant>
      <vt:variant>
        <vt:lpwstr/>
      </vt:variant>
      <vt:variant>
        <vt:lpwstr>_Toc107577109</vt:lpwstr>
      </vt:variant>
      <vt:variant>
        <vt:i4>1376304</vt:i4>
      </vt:variant>
      <vt:variant>
        <vt:i4>338</vt:i4>
      </vt:variant>
      <vt:variant>
        <vt:i4>0</vt:i4>
      </vt:variant>
      <vt:variant>
        <vt:i4>5</vt:i4>
      </vt:variant>
      <vt:variant>
        <vt:lpwstr/>
      </vt:variant>
      <vt:variant>
        <vt:lpwstr>_Toc107577108</vt:lpwstr>
      </vt:variant>
      <vt:variant>
        <vt:i4>1376304</vt:i4>
      </vt:variant>
      <vt:variant>
        <vt:i4>332</vt:i4>
      </vt:variant>
      <vt:variant>
        <vt:i4>0</vt:i4>
      </vt:variant>
      <vt:variant>
        <vt:i4>5</vt:i4>
      </vt:variant>
      <vt:variant>
        <vt:lpwstr/>
      </vt:variant>
      <vt:variant>
        <vt:lpwstr>_Toc107577107</vt:lpwstr>
      </vt:variant>
      <vt:variant>
        <vt:i4>1376304</vt:i4>
      </vt:variant>
      <vt:variant>
        <vt:i4>326</vt:i4>
      </vt:variant>
      <vt:variant>
        <vt:i4>0</vt:i4>
      </vt:variant>
      <vt:variant>
        <vt:i4>5</vt:i4>
      </vt:variant>
      <vt:variant>
        <vt:lpwstr/>
      </vt:variant>
      <vt:variant>
        <vt:lpwstr>_Toc107577106</vt:lpwstr>
      </vt:variant>
      <vt:variant>
        <vt:i4>1376304</vt:i4>
      </vt:variant>
      <vt:variant>
        <vt:i4>320</vt:i4>
      </vt:variant>
      <vt:variant>
        <vt:i4>0</vt:i4>
      </vt:variant>
      <vt:variant>
        <vt:i4>5</vt:i4>
      </vt:variant>
      <vt:variant>
        <vt:lpwstr/>
      </vt:variant>
      <vt:variant>
        <vt:lpwstr>_Toc107577105</vt:lpwstr>
      </vt:variant>
      <vt:variant>
        <vt:i4>1376304</vt:i4>
      </vt:variant>
      <vt:variant>
        <vt:i4>314</vt:i4>
      </vt:variant>
      <vt:variant>
        <vt:i4>0</vt:i4>
      </vt:variant>
      <vt:variant>
        <vt:i4>5</vt:i4>
      </vt:variant>
      <vt:variant>
        <vt:lpwstr/>
      </vt:variant>
      <vt:variant>
        <vt:lpwstr>_Toc107577104</vt:lpwstr>
      </vt:variant>
      <vt:variant>
        <vt:i4>1376304</vt:i4>
      </vt:variant>
      <vt:variant>
        <vt:i4>308</vt:i4>
      </vt:variant>
      <vt:variant>
        <vt:i4>0</vt:i4>
      </vt:variant>
      <vt:variant>
        <vt:i4>5</vt:i4>
      </vt:variant>
      <vt:variant>
        <vt:lpwstr/>
      </vt:variant>
      <vt:variant>
        <vt:lpwstr>_Toc107577103</vt:lpwstr>
      </vt:variant>
      <vt:variant>
        <vt:i4>1376304</vt:i4>
      </vt:variant>
      <vt:variant>
        <vt:i4>302</vt:i4>
      </vt:variant>
      <vt:variant>
        <vt:i4>0</vt:i4>
      </vt:variant>
      <vt:variant>
        <vt:i4>5</vt:i4>
      </vt:variant>
      <vt:variant>
        <vt:lpwstr/>
      </vt:variant>
      <vt:variant>
        <vt:lpwstr>_Toc107577102</vt:lpwstr>
      </vt:variant>
      <vt:variant>
        <vt:i4>1376304</vt:i4>
      </vt:variant>
      <vt:variant>
        <vt:i4>296</vt:i4>
      </vt:variant>
      <vt:variant>
        <vt:i4>0</vt:i4>
      </vt:variant>
      <vt:variant>
        <vt:i4>5</vt:i4>
      </vt:variant>
      <vt:variant>
        <vt:lpwstr/>
      </vt:variant>
      <vt:variant>
        <vt:lpwstr>_Toc107577101</vt:lpwstr>
      </vt:variant>
      <vt:variant>
        <vt:i4>1376304</vt:i4>
      </vt:variant>
      <vt:variant>
        <vt:i4>290</vt:i4>
      </vt:variant>
      <vt:variant>
        <vt:i4>0</vt:i4>
      </vt:variant>
      <vt:variant>
        <vt:i4>5</vt:i4>
      </vt:variant>
      <vt:variant>
        <vt:lpwstr/>
      </vt:variant>
      <vt:variant>
        <vt:lpwstr>_Toc107577100</vt:lpwstr>
      </vt:variant>
      <vt:variant>
        <vt:i4>1835057</vt:i4>
      </vt:variant>
      <vt:variant>
        <vt:i4>284</vt:i4>
      </vt:variant>
      <vt:variant>
        <vt:i4>0</vt:i4>
      </vt:variant>
      <vt:variant>
        <vt:i4>5</vt:i4>
      </vt:variant>
      <vt:variant>
        <vt:lpwstr/>
      </vt:variant>
      <vt:variant>
        <vt:lpwstr>_Toc107577099</vt:lpwstr>
      </vt:variant>
      <vt:variant>
        <vt:i4>1835057</vt:i4>
      </vt:variant>
      <vt:variant>
        <vt:i4>278</vt:i4>
      </vt:variant>
      <vt:variant>
        <vt:i4>0</vt:i4>
      </vt:variant>
      <vt:variant>
        <vt:i4>5</vt:i4>
      </vt:variant>
      <vt:variant>
        <vt:lpwstr/>
      </vt:variant>
      <vt:variant>
        <vt:lpwstr>_Toc107577098</vt:lpwstr>
      </vt:variant>
      <vt:variant>
        <vt:i4>1835057</vt:i4>
      </vt:variant>
      <vt:variant>
        <vt:i4>272</vt:i4>
      </vt:variant>
      <vt:variant>
        <vt:i4>0</vt:i4>
      </vt:variant>
      <vt:variant>
        <vt:i4>5</vt:i4>
      </vt:variant>
      <vt:variant>
        <vt:lpwstr/>
      </vt:variant>
      <vt:variant>
        <vt:lpwstr>_Toc107577097</vt:lpwstr>
      </vt:variant>
      <vt:variant>
        <vt:i4>1835057</vt:i4>
      </vt:variant>
      <vt:variant>
        <vt:i4>266</vt:i4>
      </vt:variant>
      <vt:variant>
        <vt:i4>0</vt:i4>
      </vt:variant>
      <vt:variant>
        <vt:i4>5</vt:i4>
      </vt:variant>
      <vt:variant>
        <vt:lpwstr/>
      </vt:variant>
      <vt:variant>
        <vt:lpwstr>_Toc107577096</vt:lpwstr>
      </vt:variant>
      <vt:variant>
        <vt:i4>1835057</vt:i4>
      </vt:variant>
      <vt:variant>
        <vt:i4>260</vt:i4>
      </vt:variant>
      <vt:variant>
        <vt:i4>0</vt:i4>
      </vt:variant>
      <vt:variant>
        <vt:i4>5</vt:i4>
      </vt:variant>
      <vt:variant>
        <vt:lpwstr/>
      </vt:variant>
      <vt:variant>
        <vt:lpwstr>_Toc107577095</vt:lpwstr>
      </vt:variant>
      <vt:variant>
        <vt:i4>1835057</vt:i4>
      </vt:variant>
      <vt:variant>
        <vt:i4>254</vt:i4>
      </vt:variant>
      <vt:variant>
        <vt:i4>0</vt:i4>
      </vt:variant>
      <vt:variant>
        <vt:i4>5</vt:i4>
      </vt:variant>
      <vt:variant>
        <vt:lpwstr/>
      </vt:variant>
      <vt:variant>
        <vt:lpwstr>_Toc107577094</vt:lpwstr>
      </vt:variant>
      <vt:variant>
        <vt:i4>1835057</vt:i4>
      </vt:variant>
      <vt:variant>
        <vt:i4>248</vt:i4>
      </vt:variant>
      <vt:variant>
        <vt:i4>0</vt:i4>
      </vt:variant>
      <vt:variant>
        <vt:i4>5</vt:i4>
      </vt:variant>
      <vt:variant>
        <vt:lpwstr/>
      </vt:variant>
      <vt:variant>
        <vt:lpwstr>_Toc107577093</vt:lpwstr>
      </vt:variant>
      <vt:variant>
        <vt:i4>1835057</vt:i4>
      </vt:variant>
      <vt:variant>
        <vt:i4>242</vt:i4>
      </vt:variant>
      <vt:variant>
        <vt:i4>0</vt:i4>
      </vt:variant>
      <vt:variant>
        <vt:i4>5</vt:i4>
      </vt:variant>
      <vt:variant>
        <vt:lpwstr/>
      </vt:variant>
      <vt:variant>
        <vt:lpwstr>_Toc107577092</vt:lpwstr>
      </vt:variant>
      <vt:variant>
        <vt:i4>1835057</vt:i4>
      </vt:variant>
      <vt:variant>
        <vt:i4>236</vt:i4>
      </vt:variant>
      <vt:variant>
        <vt:i4>0</vt:i4>
      </vt:variant>
      <vt:variant>
        <vt:i4>5</vt:i4>
      </vt:variant>
      <vt:variant>
        <vt:lpwstr/>
      </vt:variant>
      <vt:variant>
        <vt:lpwstr>_Toc107577091</vt:lpwstr>
      </vt:variant>
      <vt:variant>
        <vt:i4>1835057</vt:i4>
      </vt:variant>
      <vt:variant>
        <vt:i4>230</vt:i4>
      </vt:variant>
      <vt:variant>
        <vt:i4>0</vt:i4>
      </vt:variant>
      <vt:variant>
        <vt:i4>5</vt:i4>
      </vt:variant>
      <vt:variant>
        <vt:lpwstr/>
      </vt:variant>
      <vt:variant>
        <vt:lpwstr>_Toc107577090</vt:lpwstr>
      </vt:variant>
      <vt:variant>
        <vt:i4>1900593</vt:i4>
      </vt:variant>
      <vt:variant>
        <vt:i4>224</vt:i4>
      </vt:variant>
      <vt:variant>
        <vt:i4>0</vt:i4>
      </vt:variant>
      <vt:variant>
        <vt:i4>5</vt:i4>
      </vt:variant>
      <vt:variant>
        <vt:lpwstr/>
      </vt:variant>
      <vt:variant>
        <vt:lpwstr>_Toc107577089</vt:lpwstr>
      </vt:variant>
      <vt:variant>
        <vt:i4>1900593</vt:i4>
      </vt:variant>
      <vt:variant>
        <vt:i4>218</vt:i4>
      </vt:variant>
      <vt:variant>
        <vt:i4>0</vt:i4>
      </vt:variant>
      <vt:variant>
        <vt:i4>5</vt:i4>
      </vt:variant>
      <vt:variant>
        <vt:lpwstr/>
      </vt:variant>
      <vt:variant>
        <vt:lpwstr>_Toc107577088</vt:lpwstr>
      </vt:variant>
      <vt:variant>
        <vt:i4>1900593</vt:i4>
      </vt:variant>
      <vt:variant>
        <vt:i4>212</vt:i4>
      </vt:variant>
      <vt:variant>
        <vt:i4>0</vt:i4>
      </vt:variant>
      <vt:variant>
        <vt:i4>5</vt:i4>
      </vt:variant>
      <vt:variant>
        <vt:lpwstr/>
      </vt:variant>
      <vt:variant>
        <vt:lpwstr>_Toc107577087</vt:lpwstr>
      </vt:variant>
      <vt:variant>
        <vt:i4>1900593</vt:i4>
      </vt:variant>
      <vt:variant>
        <vt:i4>206</vt:i4>
      </vt:variant>
      <vt:variant>
        <vt:i4>0</vt:i4>
      </vt:variant>
      <vt:variant>
        <vt:i4>5</vt:i4>
      </vt:variant>
      <vt:variant>
        <vt:lpwstr/>
      </vt:variant>
      <vt:variant>
        <vt:lpwstr>_Toc107577086</vt:lpwstr>
      </vt:variant>
      <vt:variant>
        <vt:i4>1900593</vt:i4>
      </vt:variant>
      <vt:variant>
        <vt:i4>200</vt:i4>
      </vt:variant>
      <vt:variant>
        <vt:i4>0</vt:i4>
      </vt:variant>
      <vt:variant>
        <vt:i4>5</vt:i4>
      </vt:variant>
      <vt:variant>
        <vt:lpwstr/>
      </vt:variant>
      <vt:variant>
        <vt:lpwstr>_Toc107577085</vt:lpwstr>
      </vt:variant>
      <vt:variant>
        <vt:i4>1900593</vt:i4>
      </vt:variant>
      <vt:variant>
        <vt:i4>194</vt:i4>
      </vt:variant>
      <vt:variant>
        <vt:i4>0</vt:i4>
      </vt:variant>
      <vt:variant>
        <vt:i4>5</vt:i4>
      </vt:variant>
      <vt:variant>
        <vt:lpwstr/>
      </vt:variant>
      <vt:variant>
        <vt:lpwstr>_Toc107577084</vt:lpwstr>
      </vt:variant>
      <vt:variant>
        <vt:i4>1900593</vt:i4>
      </vt:variant>
      <vt:variant>
        <vt:i4>188</vt:i4>
      </vt:variant>
      <vt:variant>
        <vt:i4>0</vt:i4>
      </vt:variant>
      <vt:variant>
        <vt:i4>5</vt:i4>
      </vt:variant>
      <vt:variant>
        <vt:lpwstr/>
      </vt:variant>
      <vt:variant>
        <vt:lpwstr>_Toc107577083</vt:lpwstr>
      </vt:variant>
      <vt:variant>
        <vt:i4>1900593</vt:i4>
      </vt:variant>
      <vt:variant>
        <vt:i4>182</vt:i4>
      </vt:variant>
      <vt:variant>
        <vt:i4>0</vt:i4>
      </vt:variant>
      <vt:variant>
        <vt:i4>5</vt:i4>
      </vt:variant>
      <vt:variant>
        <vt:lpwstr/>
      </vt:variant>
      <vt:variant>
        <vt:lpwstr>_Toc107577082</vt:lpwstr>
      </vt:variant>
      <vt:variant>
        <vt:i4>1900593</vt:i4>
      </vt:variant>
      <vt:variant>
        <vt:i4>176</vt:i4>
      </vt:variant>
      <vt:variant>
        <vt:i4>0</vt:i4>
      </vt:variant>
      <vt:variant>
        <vt:i4>5</vt:i4>
      </vt:variant>
      <vt:variant>
        <vt:lpwstr/>
      </vt:variant>
      <vt:variant>
        <vt:lpwstr>_Toc107577081</vt:lpwstr>
      </vt:variant>
      <vt:variant>
        <vt:i4>1900593</vt:i4>
      </vt:variant>
      <vt:variant>
        <vt:i4>170</vt:i4>
      </vt:variant>
      <vt:variant>
        <vt:i4>0</vt:i4>
      </vt:variant>
      <vt:variant>
        <vt:i4>5</vt:i4>
      </vt:variant>
      <vt:variant>
        <vt:lpwstr/>
      </vt:variant>
      <vt:variant>
        <vt:lpwstr>_Toc107577080</vt:lpwstr>
      </vt:variant>
      <vt:variant>
        <vt:i4>1179697</vt:i4>
      </vt:variant>
      <vt:variant>
        <vt:i4>164</vt:i4>
      </vt:variant>
      <vt:variant>
        <vt:i4>0</vt:i4>
      </vt:variant>
      <vt:variant>
        <vt:i4>5</vt:i4>
      </vt:variant>
      <vt:variant>
        <vt:lpwstr/>
      </vt:variant>
      <vt:variant>
        <vt:lpwstr>_Toc107577079</vt:lpwstr>
      </vt:variant>
      <vt:variant>
        <vt:i4>1179697</vt:i4>
      </vt:variant>
      <vt:variant>
        <vt:i4>158</vt:i4>
      </vt:variant>
      <vt:variant>
        <vt:i4>0</vt:i4>
      </vt:variant>
      <vt:variant>
        <vt:i4>5</vt:i4>
      </vt:variant>
      <vt:variant>
        <vt:lpwstr/>
      </vt:variant>
      <vt:variant>
        <vt:lpwstr>_Toc107577078</vt:lpwstr>
      </vt:variant>
      <vt:variant>
        <vt:i4>1179697</vt:i4>
      </vt:variant>
      <vt:variant>
        <vt:i4>152</vt:i4>
      </vt:variant>
      <vt:variant>
        <vt:i4>0</vt:i4>
      </vt:variant>
      <vt:variant>
        <vt:i4>5</vt:i4>
      </vt:variant>
      <vt:variant>
        <vt:lpwstr/>
      </vt:variant>
      <vt:variant>
        <vt:lpwstr>_Toc107577077</vt:lpwstr>
      </vt:variant>
      <vt:variant>
        <vt:i4>1179697</vt:i4>
      </vt:variant>
      <vt:variant>
        <vt:i4>146</vt:i4>
      </vt:variant>
      <vt:variant>
        <vt:i4>0</vt:i4>
      </vt:variant>
      <vt:variant>
        <vt:i4>5</vt:i4>
      </vt:variant>
      <vt:variant>
        <vt:lpwstr/>
      </vt:variant>
      <vt:variant>
        <vt:lpwstr>_Toc107577076</vt:lpwstr>
      </vt:variant>
      <vt:variant>
        <vt:i4>1179697</vt:i4>
      </vt:variant>
      <vt:variant>
        <vt:i4>140</vt:i4>
      </vt:variant>
      <vt:variant>
        <vt:i4>0</vt:i4>
      </vt:variant>
      <vt:variant>
        <vt:i4>5</vt:i4>
      </vt:variant>
      <vt:variant>
        <vt:lpwstr/>
      </vt:variant>
      <vt:variant>
        <vt:lpwstr>_Toc107577075</vt:lpwstr>
      </vt:variant>
      <vt:variant>
        <vt:i4>1179697</vt:i4>
      </vt:variant>
      <vt:variant>
        <vt:i4>134</vt:i4>
      </vt:variant>
      <vt:variant>
        <vt:i4>0</vt:i4>
      </vt:variant>
      <vt:variant>
        <vt:i4>5</vt:i4>
      </vt:variant>
      <vt:variant>
        <vt:lpwstr/>
      </vt:variant>
      <vt:variant>
        <vt:lpwstr>_Toc107577074</vt:lpwstr>
      </vt:variant>
      <vt:variant>
        <vt:i4>1179697</vt:i4>
      </vt:variant>
      <vt:variant>
        <vt:i4>128</vt:i4>
      </vt:variant>
      <vt:variant>
        <vt:i4>0</vt:i4>
      </vt:variant>
      <vt:variant>
        <vt:i4>5</vt:i4>
      </vt:variant>
      <vt:variant>
        <vt:lpwstr/>
      </vt:variant>
      <vt:variant>
        <vt:lpwstr>_Toc107577073</vt:lpwstr>
      </vt:variant>
      <vt:variant>
        <vt:i4>1179697</vt:i4>
      </vt:variant>
      <vt:variant>
        <vt:i4>122</vt:i4>
      </vt:variant>
      <vt:variant>
        <vt:i4>0</vt:i4>
      </vt:variant>
      <vt:variant>
        <vt:i4>5</vt:i4>
      </vt:variant>
      <vt:variant>
        <vt:lpwstr/>
      </vt:variant>
      <vt:variant>
        <vt:lpwstr>_Toc107577072</vt:lpwstr>
      </vt:variant>
      <vt:variant>
        <vt:i4>1179697</vt:i4>
      </vt:variant>
      <vt:variant>
        <vt:i4>116</vt:i4>
      </vt:variant>
      <vt:variant>
        <vt:i4>0</vt:i4>
      </vt:variant>
      <vt:variant>
        <vt:i4>5</vt:i4>
      </vt:variant>
      <vt:variant>
        <vt:lpwstr/>
      </vt:variant>
      <vt:variant>
        <vt:lpwstr>_Toc107577071</vt:lpwstr>
      </vt:variant>
      <vt:variant>
        <vt:i4>1179697</vt:i4>
      </vt:variant>
      <vt:variant>
        <vt:i4>110</vt:i4>
      </vt:variant>
      <vt:variant>
        <vt:i4>0</vt:i4>
      </vt:variant>
      <vt:variant>
        <vt:i4>5</vt:i4>
      </vt:variant>
      <vt:variant>
        <vt:lpwstr/>
      </vt:variant>
      <vt:variant>
        <vt:lpwstr>_Toc107577070</vt:lpwstr>
      </vt:variant>
      <vt:variant>
        <vt:i4>1245233</vt:i4>
      </vt:variant>
      <vt:variant>
        <vt:i4>104</vt:i4>
      </vt:variant>
      <vt:variant>
        <vt:i4>0</vt:i4>
      </vt:variant>
      <vt:variant>
        <vt:i4>5</vt:i4>
      </vt:variant>
      <vt:variant>
        <vt:lpwstr/>
      </vt:variant>
      <vt:variant>
        <vt:lpwstr>_Toc107577069</vt:lpwstr>
      </vt:variant>
      <vt:variant>
        <vt:i4>1245233</vt:i4>
      </vt:variant>
      <vt:variant>
        <vt:i4>98</vt:i4>
      </vt:variant>
      <vt:variant>
        <vt:i4>0</vt:i4>
      </vt:variant>
      <vt:variant>
        <vt:i4>5</vt:i4>
      </vt:variant>
      <vt:variant>
        <vt:lpwstr/>
      </vt:variant>
      <vt:variant>
        <vt:lpwstr>_Toc107577068</vt:lpwstr>
      </vt:variant>
      <vt:variant>
        <vt:i4>1245233</vt:i4>
      </vt:variant>
      <vt:variant>
        <vt:i4>92</vt:i4>
      </vt:variant>
      <vt:variant>
        <vt:i4>0</vt:i4>
      </vt:variant>
      <vt:variant>
        <vt:i4>5</vt:i4>
      </vt:variant>
      <vt:variant>
        <vt:lpwstr/>
      </vt:variant>
      <vt:variant>
        <vt:lpwstr>_Toc107577067</vt:lpwstr>
      </vt:variant>
      <vt:variant>
        <vt:i4>1245233</vt:i4>
      </vt:variant>
      <vt:variant>
        <vt:i4>86</vt:i4>
      </vt:variant>
      <vt:variant>
        <vt:i4>0</vt:i4>
      </vt:variant>
      <vt:variant>
        <vt:i4>5</vt:i4>
      </vt:variant>
      <vt:variant>
        <vt:lpwstr/>
      </vt:variant>
      <vt:variant>
        <vt:lpwstr>_Toc107577066</vt:lpwstr>
      </vt:variant>
      <vt:variant>
        <vt:i4>1245233</vt:i4>
      </vt:variant>
      <vt:variant>
        <vt:i4>80</vt:i4>
      </vt:variant>
      <vt:variant>
        <vt:i4>0</vt:i4>
      </vt:variant>
      <vt:variant>
        <vt:i4>5</vt:i4>
      </vt:variant>
      <vt:variant>
        <vt:lpwstr/>
      </vt:variant>
      <vt:variant>
        <vt:lpwstr>_Toc107577065</vt:lpwstr>
      </vt:variant>
      <vt:variant>
        <vt:i4>1245233</vt:i4>
      </vt:variant>
      <vt:variant>
        <vt:i4>74</vt:i4>
      </vt:variant>
      <vt:variant>
        <vt:i4>0</vt:i4>
      </vt:variant>
      <vt:variant>
        <vt:i4>5</vt:i4>
      </vt:variant>
      <vt:variant>
        <vt:lpwstr/>
      </vt:variant>
      <vt:variant>
        <vt:lpwstr>_Toc107577064</vt:lpwstr>
      </vt:variant>
      <vt:variant>
        <vt:i4>1245233</vt:i4>
      </vt:variant>
      <vt:variant>
        <vt:i4>68</vt:i4>
      </vt:variant>
      <vt:variant>
        <vt:i4>0</vt:i4>
      </vt:variant>
      <vt:variant>
        <vt:i4>5</vt:i4>
      </vt:variant>
      <vt:variant>
        <vt:lpwstr/>
      </vt:variant>
      <vt:variant>
        <vt:lpwstr>_Toc107577063</vt:lpwstr>
      </vt:variant>
      <vt:variant>
        <vt:i4>1245233</vt:i4>
      </vt:variant>
      <vt:variant>
        <vt:i4>62</vt:i4>
      </vt:variant>
      <vt:variant>
        <vt:i4>0</vt:i4>
      </vt:variant>
      <vt:variant>
        <vt:i4>5</vt:i4>
      </vt:variant>
      <vt:variant>
        <vt:lpwstr/>
      </vt:variant>
      <vt:variant>
        <vt:lpwstr>_Toc107577062</vt:lpwstr>
      </vt:variant>
      <vt:variant>
        <vt:i4>1245233</vt:i4>
      </vt:variant>
      <vt:variant>
        <vt:i4>56</vt:i4>
      </vt:variant>
      <vt:variant>
        <vt:i4>0</vt:i4>
      </vt:variant>
      <vt:variant>
        <vt:i4>5</vt:i4>
      </vt:variant>
      <vt:variant>
        <vt:lpwstr/>
      </vt:variant>
      <vt:variant>
        <vt:lpwstr>_Toc107577061</vt:lpwstr>
      </vt:variant>
      <vt:variant>
        <vt:i4>1245233</vt:i4>
      </vt:variant>
      <vt:variant>
        <vt:i4>50</vt:i4>
      </vt:variant>
      <vt:variant>
        <vt:i4>0</vt:i4>
      </vt:variant>
      <vt:variant>
        <vt:i4>5</vt:i4>
      </vt:variant>
      <vt:variant>
        <vt:lpwstr/>
      </vt:variant>
      <vt:variant>
        <vt:lpwstr>_Toc107577060</vt:lpwstr>
      </vt:variant>
      <vt:variant>
        <vt:i4>1048625</vt:i4>
      </vt:variant>
      <vt:variant>
        <vt:i4>44</vt:i4>
      </vt:variant>
      <vt:variant>
        <vt:i4>0</vt:i4>
      </vt:variant>
      <vt:variant>
        <vt:i4>5</vt:i4>
      </vt:variant>
      <vt:variant>
        <vt:lpwstr/>
      </vt:variant>
      <vt:variant>
        <vt:lpwstr>_Toc107577059</vt:lpwstr>
      </vt:variant>
      <vt:variant>
        <vt:i4>1048625</vt:i4>
      </vt:variant>
      <vt:variant>
        <vt:i4>38</vt:i4>
      </vt:variant>
      <vt:variant>
        <vt:i4>0</vt:i4>
      </vt:variant>
      <vt:variant>
        <vt:i4>5</vt:i4>
      </vt:variant>
      <vt:variant>
        <vt:lpwstr/>
      </vt:variant>
      <vt:variant>
        <vt:lpwstr>_Toc107577058</vt:lpwstr>
      </vt:variant>
      <vt:variant>
        <vt:i4>1048625</vt:i4>
      </vt:variant>
      <vt:variant>
        <vt:i4>32</vt:i4>
      </vt:variant>
      <vt:variant>
        <vt:i4>0</vt:i4>
      </vt:variant>
      <vt:variant>
        <vt:i4>5</vt:i4>
      </vt:variant>
      <vt:variant>
        <vt:lpwstr/>
      </vt:variant>
      <vt:variant>
        <vt:lpwstr>_Toc107577057</vt:lpwstr>
      </vt:variant>
      <vt:variant>
        <vt:i4>1048625</vt:i4>
      </vt:variant>
      <vt:variant>
        <vt:i4>26</vt:i4>
      </vt:variant>
      <vt:variant>
        <vt:i4>0</vt:i4>
      </vt:variant>
      <vt:variant>
        <vt:i4>5</vt:i4>
      </vt:variant>
      <vt:variant>
        <vt:lpwstr/>
      </vt:variant>
      <vt:variant>
        <vt:lpwstr>_Toc107577056</vt:lpwstr>
      </vt:variant>
      <vt:variant>
        <vt:i4>1048625</vt:i4>
      </vt:variant>
      <vt:variant>
        <vt:i4>20</vt:i4>
      </vt:variant>
      <vt:variant>
        <vt:i4>0</vt:i4>
      </vt:variant>
      <vt:variant>
        <vt:i4>5</vt:i4>
      </vt:variant>
      <vt:variant>
        <vt:lpwstr/>
      </vt:variant>
      <vt:variant>
        <vt:lpwstr>_Toc107577055</vt:lpwstr>
      </vt:variant>
      <vt:variant>
        <vt:i4>1048625</vt:i4>
      </vt:variant>
      <vt:variant>
        <vt:i4>14</vt:i4>
      </vt:variant>
      <vt:variant>
        <vt:i4>0</vt:i4>
      </vt:variant>
      <vt:variant>
        <vt:i4>5</vt:i4>
      </vt:variant>
      <vt:variant>
        <vt:lpwstr/>
      </vt:variant>
      <vt:variant>
        <vt:lpwstr>_Toc107577054</vt:lpwstr>
      </vt:variant>
      <vt:variant>
        <vt:i4>1048625</vt:i4>
      </vt:variant>
      <vt:variant>
        <vt:i4>8</vt:i4>
      </vt:variant>
      <vt:variant>
        <vt:i4>0</vt:i4>
      </vt:variant>
      <vt:variant>
        <vt:i4>5</vt:i4>
      </vt:variant>
      <vt:variant>
        <vt:lpwstr/>
      </vt:variant>
      <vt:variant>
        <vt:lpwstr>_Toc107577053</vt:lpwstr>
      </vt:variant>
      <vt:variant>
        <vt:i4>1048625</vt:i4>
      </vt:variant>
      <vt:variant>
        <vt:i4>2</vt:i4>
      </vt:variant>
      <vt:variant>
        <vt:i4>0</vt:i4>
      </vt:variant>
      <vt:variant>
        <vt:i4>5</vt:i4>
      </vt:variant>
      <vt:variant>
        <vt:lpwstr/>
      </vt:variant>
      <vt:variant>
        <vt:lpwstr>_Toc107577052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Descirption des prestation du DCS SCC</dc:title>
  <dc:subject/>
  <dc:creator>Michèle Colly</dc:creator>
  <cp:keywords/>
  <cp:lastModifiedBy>FUEYO Lucas</cp:lastModifiedBy>
  <cp:revision>7</cp:revision>
  <cp:lastPrinted>2022-10-12T11:13:00Z</cp:lastPrinted>
  <dcterms:created xsi:type="dcterms:W3CDTF">2022-10-12T11:07:00Z</dcterms:created>
  <dcterms:modified xsi:type="dcterms:W3CDTF">2023-08-11T14:43:00Z</dcterms:modified>
  <cp:category>Proposition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Nom du client</vt:lpwstr>
  </property>
  <property fmtid="{D5CDD505-2E9C-101B-9397-08002B2CF9AE}" pid="3" name="TypeDoc">
    <vt:lpwstr>D</vt:lpwstr>
  </property>
  <property fmtid="{D5CDD505-2E9C-101B-9397-08002B2CF9AE}" pid="4" name="VersionNormeDoc">
    <vt:lpwstr>10.1</vt:lpwstr>
  </property>
  <property fmtid="{D5CDD505-2E9C-101B-9397-08002B2CF9AE}" pid="5" name="Contact">
    <vt:lpwstr>Nom</vt:lpwstr>
  </property>
  <property fmtid="{D5CDD505-2E9C-101B-9397-08002B2CF9AE}" pid="6" name="Fonction">
    <vt:lpwstr>FONCTION</vt:lpwstr>
  </property>
  <property fmtid="{D5CDD505-2E9C-101B-9397-08002B2CF9AE}" pid="7" name="Telephone">
    <vt:lpwstr>Telephone</vt:lpwstr>
  </property>
  <property fmtid="{D5CDD505-2E9C-101B-9397-08002B2CF9AE}" pid="8" name="Mail">
    <vt:lpwstr>Mail</vt:lpwstr>
  </property>
  <property fmtid="{D5CDD505-2E9C-101B-9397-08002B2CF9AE}" pid="9" name="TelephonePortable">
    <vt:lpwstr>TelephonePortable</vt:lpwstr>
  </property>
  <property fmtid="{D5CDD505-2E9C-101B-9397-08002B2CF9AE}" pid="10" name="NoChrono">
    <vt:lpwstr> </vt:lpwstr>
  </property>
  <property fmtid="{D5CDD505-2E9C-101B-9397-08002B2CF9AE}" pid="11" name="Filiale">
    <vt:lpwstr>SCC</vt:lpwstr>
  </property>
  <property fmtid="{D5CDD505-2E9C-101B-9397-08002B2CF9AE}" pid="12" name="Logo">
    <vt:lpwstr>sans</vt:lpwstr>
  </property>
  <property fmtid="{D5CDD505-2E9C-101B-9397-08002B2CF9AE}" pid="13" name="ClientTitre">
    <vt:lpwstr>Client</vt:lpwstr>
  </property>
  <property fmtid="{D5CDD505-2E9C-101B-9397-08002B2CF9AE}" pid="14" name="Téléphone">
    <vt:lpwstr>Telephone</vt:lpwstr>
  </property>
  <property fmtid="{D5CDD505-2E9C-101B-9397-08002B2CF9AE}" pid="15" name="Reference">
    <vt:lpwstr/>
  </property>
  <property fmtid="{D5CDD505-2E9C-101B-9397-08002B2CF9AE}" pid="16" name="DernierNomFichier">
    <vt:lpwstr/>
  </property>
  <property fmtid="{D5CDD505-2E9C-101B-9397-08002B2CF9AE}" pid="17" name="Propriete">
    <vt:lpwstr>Propriete</vt:lpwstr>
  </property>
  <property fmtid="{D5CDD505-2E9C-101B-9397-08002B2CF9AE}" pid="18" name="ClientAff">
    <vt:lpwstr>ClientAff</vt:lpwstr>
  </property>
  <property fmtid="{D5CDD505-2E9C-101B-9397-08002B2CF9AE}" pid="19" name="txtContact1">
    <vt:lpwstr>txtContact1</vt:lpwstr>
  </property>
  <property fmtid="{D5CDD505-2E9C-101B-9397-08002B2CF9AE}" pid="20" name="TitreEtude">
    <vt:lpwstr>TitreEtude</vt:lpwstr>
  </property>
  <property fmtid="{D5CDD505-2E9C-101B-9397-08002B2CF9AE}" pid="21" name="TitreDocument">
    <vt:lpwstr>TitreDocument</vt:lpwstr>
  </property>
  <property fmtid="{D5CDD505-2E9C-101B-9397-08002B2CF9AE}" pid="22" name="Confidentiel">
    <vt:lpwstr>Document confidentiel</vt:lpwstr>
  </property>
  <property fmtid="{D5CDD505-2E9C-101B-9397-08002B2CF9AE}" pid="23" name="ConfidentielBDP">
    <vt:lpwstr>Confidentiel</vt:lpwstr>
  </property>
  <property fmtid="{D5CDD505-2E9C-101B-9397-08002B2CF9AE}" pid="24" name="OptionControle">
    <vt:bool>true</vt:bool>
  </property>
  <property fmtid="{D5CDD505-2E9C-101B-9397-08002B2CF9AE}" pid="25" name="OptionListeTableaux">
    <vt:bool>true</vt:bool>
  </property>
  <property fmtid="{D5CDD505-2E9C-101B-9397-08002B2CF9AE}" pid="26" name="OptionListeFigures">
    <vt:bool>true</vt:bool>
  </property>
  <property fmtid="{D5CDD505-2E9C-101B-9397-08002B2CF9AE}" pid="27" name="OptionSynthese">
    <vt:bool>true</vt:bool>
  </property>
  <property fmtid="{D5CDD505-2E9C-101B-9397-08002B2CF9AE}" pid="28" name="OptionTableMatieres">
    <vt:bool>true</vt:bool>
  </property>
  <property fmtid="{D5CDD505-2E9C-101B-9397-08002B2CF9AE}" pid="29" name="dvpDurable">
    <vt:lpwstr/>
  </property>
  <property fmtid="{D5CDD505-2E9C-101B-9397-08002B2CF9AE}" pid="30" name="Date">
    <vt:lpwstr>2 avril 2009</vt:lpwstr>
  </property>
  <property fmtid="{D5CDD505-2E9C-101B-9397-08002B2CF9AE}" pid="31" name="TitreApplat">
    <vt:lpwstr>REQUEST FOR PROPOSAL</vt:lpwstr>
  </property>
  <property fmtid="{D5CDD505-2E9C-101B-9397-08002B2CF9AE}" pid="32" name="ContentTypeId">
    <vt:lpwstr>0x0101002F85F757D1429E47A73A4E22D40FC300</vt:lpwstr>
  </property>
  <property fmtid="{D5CDD505-2E9C-101B-9397-08002B2CF9AE}" pid="33" name="MediaServiceImageTags">
    <vt:lpwstr/>
  </property>
</Properties>
</file>